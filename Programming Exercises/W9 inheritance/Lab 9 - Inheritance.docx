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4"/>
          <w:szCs w:val="44"/>
        </w:rPr>
        <w:alias w:val="Title"/>
        <w:tag w:val=""/>
        <w:id w:val="256021334"/>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Content>
        <w:p w14:paraId="4AB35669" w14:textId="15E64E9C" w:rsidR="00ED2A91" w:rsidRPr="00E077FC" w:rsidRDefault="005A4ACD" w:rsidP="00C31D4E">
          <w:pPr>
            <w:pStyle w:val="Title"/>
            <w:ind w:right="1796"/>
            <w:jc w:val="left"/>
            <w:rPr>
              <w:b/>
              <w:bCs/>
            </w:rPr>
          </w:pPr>
          <w:r w:rsidRPr="00E077FC">
            <w:rPr>
              <w:b/>
              <w:bCs/>
              <w:sz w:val="44"/>
              <w:szCs w:val="44"/>
            </w:rPr>
            <w:t xml:space="preserve">Week </w:t>
          </w:r>
          <w:r w:rsidR="00656946">
            <w:rPr>
              <w:b/>
              <w:bCs/>
              <w:sz w:val="44"/>
              <w:szCs w:val="44"/>
            </w:rPr>
            <w:t>9</w:t>
          </w:r>
          <w:r w:rsidRPr="00E077FC">
            <w:rPr>
              <w:b/>
              <w:bCs/>
              <w:sz w:val="44"/>
              <w:szCs w:val="44"/>
            </w:rPr>
            <w:t xml:space="preserve"> Lab – </w:t>
          </w:r>
          <w:r w:rsidR="00656946">
            <w:rPr>
              <w:b/>
              <w:bCs/>
              <w:sz w:val="44"/>
              <w:szCs w:val="44"/>
            </w:rPr>
            <w:t>Inheritance</w:t>
          </w:r>
        </w:p>
      </w:sdtContent>
    </w:sdt>
    <w:p w14:paraId="6B46ED79" w14:textId="0D07BA69" w:rsidR="00BF7461" w:rsidRDefault="00DD4839" w:rsidP="00BF7461">
      <w:pPr>
        <w:pStyle w:val="Heading1"/>
      </w:pPr>
      <w:r>
        <w:t>Lab Intro</w:t>
      </w:r>
    </w:p>
    <w:p w14:paraId="0879F34A" w14:textId="7C8711BA" w:rsidR="00CD2695" w:rsidRDefault="00050560" w:rsidP="00050560">
      <w:pPr>
        <w:pStyle w:val="H1Body0"/>
        <w:tabs>
          <w:tab w:val="left" w:pos="4395"/>
          <w:tab w:val="left" w:pos="4536"/>
        </w:tabs>
        <w:ind w:right="-46"/>
        <w:jc w:val="both"/>
      </w:pPr>
      <w:r>
        <w:rPr>
          <w:noProof/>
        </w:rPr>
        <mc:AlternateContent>
          <mc:Choice Requires="wpg">
            <w:drawing>
              <wp:anchor distT="0" distB="0" distL="114300" distR="114300" simplePos="0" relativeHeight="251725824" behindDoc="0" locked="0" layoutInCell="1" allowOverlap="1" wp14:anchorId="7B9E0F35" wp14:editId="07AF5EE5">
                <wp:simplePos x="0" y="0"/>
                <wp:positionH relativeFrom="column">
                  <wp:posOffset>3006522</wp:posOffset>
                </wp:positionH>
                <wp:positionV relativeFrom="page">
                  <wp:posOffset>2216124</wp:posOffset>
                </wp:positionV>
                <wp:extent cx="3114040" cy="204089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3114040" cy="2040890"/>
                          <a:chOff x="0" y="-1"/>
                          <a:chExt cx="3114064" cy="2040941"/>
                        </a:xfrm>
                      </wpg:grpSpPr>
                      <wps:wsp>
                        <wps:cNvPr id="85" name="Rectangle: Rounded Corners 4"/>
                        <wps:cNvSpPr/>
                        <wps:spPr>
                          <a:xfrm>
                            <a:off x="342890" y="-1"/>
                            <a:ext cx="2771174" cy="2040941"/>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13725" w14:textId="17769090" w:rsidR="004170AB" w:rsidRPr="004170AB"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Inheritance</w:t>
                              </w:r>
                              <w:r>
                                <w:rPr>
                                  <w:rFonts w:hAnsi="Calibri"/>
                                  <w:b/>
                                  <w:bCs/>
                                  <w:color w:val="000000"/>
                                  <w:kern w:val="24"/>
                                </w:rPr>
                                <w:br/>
                              </w:r>
                              <w:proofErr w:type="spellStart"/>
                              <w:r>
                                <w:rPr>
                                  <w:rFonts w:hAnsi="Calibri"/>
                                  <w:color w:val="000000"/>
                                  <w:kern w:val="24"/>
                                </w:rPr>
                                <w:t>Inheritance</w:t>
                              </w:r>
                              <w:proofErr w:type="spellEnd"/>
                              <w:r>
                                <w:rPr>
                                  <w:rFonts w:hAnsi="Calibri"/>
                                  <w:color w:val="000000"/>
                                  <w:kern w:val="24"/>
                                </w:rPr>
                                <w:t xml:space="preserve"> allows </w:t>
                              </w:r>
                              <w:r w:rsidR="006906DC">
                                <w:rPr>
                                  <w:rFonts w:hAnsi="Calibri"/>
                                  <w:color w:val="000000"/>
                                  <w:kern w:val="24"/>
                                </w:rPr>
                                <w:t>one</w:t>
                              </w:r>
                              <w:r>
                                <w:rPr>
                                  <w:rFonts w:hAnsi="Calibri"/>
                                  <w:color w:val="000000"/>
                                  <w:kern w:val="24"/>
                                </w:rPr>
                                <w:t xml:space="preserve"> class to </w:t>
                              </w:r>
                              <w:r w:rsidR="00D96F8F">
                                <w:rPr>
                                  <w:rFonts w:hAnsi="Calibri"/>
                                  <w:color w:val="000000"/>
                                  <w:kern w:val="24"/>
                                </w:rPr>
                                <w:t>inherit the attributes and methods of another class.</w:t>
                              </w:r>
                              <w:r w:rsidR="006906DC">
                                <w:rPr>
                                  <w:rFonts w:hAnsi="Calibri"/>
                                  <w:color w:val="000000"/>
                                  <w:kern w:val="24"/>
                                </w:rPr>
                                <w:t xml:space="preserve"> This relationship is referred to as an “is-a” relationship (</w:t>
                              </w:r>
                              <w:proofErr w:type="gramStart"/>
                              <w:r w:rsidR="006906DC">
                                <w:rPr>
                                  <w:rFonts w:hAnsi="Calibri"/>
                                  <w:color w:val="000000"/>
                                  <w:kern w:val="24"/>
                                </w:rPr>
                                <w:t>e.g.</w:t>
                              </w:r>
                              <w:proofErr w:type="gramEnd"/>
                              <w:r w:rsidR="006906DC">
                                <w:rPr>
                                  <w:rFonts w:hAnsi="Calibri"/>
                                  <w:color w:val="000000"/>
                                  <w:kern w:val="24"/>
                                </w:rPr>
                                <w:t xml:space="preserve"> Dog is-a Animal).</w:t>
                              </w:r>
                              <w:r w:rsidR="00D96F8F">
                                <w:rPr>
                                  <w:rFonts w:hAnsi="Calibri"/>
                                  <w:color w:val="000000"/>
                                  <w:kern w:val="24"/>
                                </w:rPr>
                                <w:t xml:space="preserve"> This is achieved in Java using the </w:t>
                              </w:r>
                              <w:r w:rsidR="00D96F8F" w:rsidRPr="00910EC3">
                                <w:rPr>
                                  <w:rFonts w:ascii="Consolas" w:hAnsi="Consolas"/>
                                  <w:b/>
                                  <w:bCs/>
                                  <w:color w:val="000000"/>
                                  <w:kern w:val="24"/>
                                </w:rPr>
                                <w:t>extends</w:t>
                              </w:r>
                              <w:r w:rsidR="00D96F8F">
                                <w:rPr>
                                  <w:rFonts w:hAnsi="Calibri"/>
                                  <w:color w:val="000000"/>
                                  <w:kern w:val="24"/>
                                </w:rPr>
                                <w:t xml:space="preserve"> keyword. </w:t>
                              </w:r>
                              <w:proofErr w:type="gramStart"/>
                              <w:r w:rsidR="00D96F8F">
                                <w:rPr>
                                  <w:rFonts w:hAnsi="Calibri"/>
                                  <w:color w:val="000000"/>
                                  <w:kern w:val="24"/>
                                </w:rPr>
                                <w:t>E.g.</w:t>
                              </w:r>
                              <w:proofErr w:type="gramEnd"/>
                              <w:r w:rsidR="00D96F8F">
                                <w:rPr>
                                  <w:rFonts w:hAnsi="Calibri"/>
                                  <w:color w:val="000000"/>
                                  <w:kern w:val="24"/>
                                </w:rPr>
                                <w:t xml:space="preserve"> </w:t>
                              </w:r>
                              <w:r w:rsidR="00D96F8F">
                                <w:rPr>
                                  <w:rFonts w:hAnsi="Calibri"/>
                                  <w:color w:val="000000"/>
                                  <w:kern w:val="24"/>
                                </w:rPr>
                                <w:br/>
                              </w:r>
                              <w:r w:rsidR="00D96F8F" w:rsidRPr="00D96F8F">
                                <w:rPr>
                                  <w:rFonts w:ascii="Consolas" w:hAnsi="Consolas"/>
                                  <w:color w:val="000000"/>
                                  <w:kern w:val="24"/>
                                </w:rPr>
                                <w:t>class Dog extends Anima</w:t>
                              </w:r>
                              <w:r w:rsidR="008B0AD3">
                                <w:rPr>
                                  <w:rFonts w:ascii="Consolas" w:hAnsi="Consolas"/>
                                  <w:color w:val="000000"/>
                                  <w:kern w:val="24"/>
                                </w:rPr>
                                <w:t xml:space="preserve">l, </w:t>
                              </w:r>
                              <w:r w:rsidR="008B0AD3" w:rsidRPr="008B0AD3">
                                <w:rPr>
                                  <w:rFonts w:hAnsi="Calibri"/>
                                  <w:color w:val="000000"/>
                                  <w:kern w:val="24"/>
                                </w:rPr>
                                <w:t>where</w:t>
                              </w:r>
                              <w:r w:rsidR="008B0AD3">
                                <w:rPr>
                                  <w:rFonts w:hAnsi="Calibri"/>
                                  <w:color w:val="000000"/>
                                  <w:kern w:val="24"/>
                                </w:rPr>
                                <w:t xml:space="preserve"> Dog is the subclass and Animal is the superclass</w:t>
                              </w:r>
                              <w:r w:rsidR="00107369">
                                <w:rPr>
                                  <w:rFonts w:hAnsi="Calibri"/>
                                  <w:color w:val="000000"/>
                                  <w:kern w:val="24"/>
                                </w:rPr>
                                <w:t>.</w:t>
                              </w:r>
                            </w:p>
                          </w:txbxContent>
                        </wps:txbx>
                        <wps:bodyPr wrap="square" lIns="576000" tIns="0" rIns="36000" bIns="0" rtlCol="0" anchor="ctr" anchorCtr="0">
                          <a:noAutofit/>
                        </wps:bodyPr>
                      </wps:wsp>
                      <wpg:grpSp>
                        <wpg:cNvPr id="97" name="Group 97"/>
                        <wpg:cNvGrpSpPr/>
                        <wpg:grpSpPr>
                          <a:xfrm>
                            <a:off x="0" y="685800"/>
                            <a:ext cx="675514" cy="633095"/>
                            <a:chOff x="-152536" y="209701"/>
                            <a:chExt cx="602517" cy="633552"/>
                          </a:xfrm>
                        </wpg:grpSpPr>
                        <wps:wsp>
                          <wps:cNvPr id="95" name="Rectangle: Rounded Corners 5"/>
                          <wps:cNvSpPr/>
                          <wps:spPr>
                            <a:xfrm>
                              <a:off x="-152536" y="209701"/>
                              <a:ext cx="602517" cy="633552"/>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6" name="Picture 4" descr="File:Octicons-key.svg - Wikimedia Commons"/>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110973" y="251265"/>
                              <a:ext cx="521970" cy="548640"/>
                            </a:xfrm>
                            <a:prstGeom prst="rect">
                              <a:avLst/>
                            </a:prstGeom>
                          </pic:spPr>
                        </pic:pic>
                      </wpg:grpSp>
                    </wpg:wgp>
                  </a:graphicData>
                </a:graphic>
                <wp14:sizeRelV relativeFrom="margin">
                  <wp14:pctHeight>0</wp14:pctHeight>
                </wp14:sizeRelV>
              </wp:anchor>
            </w:drawing>
          </mc:Choice>
          <mc:Fallback>
            <w:pict>
              <v:group w14:anchorId="7B9E0F35" id="Group 24" o:spid="_x0000_s1026" style="position:absolute;left:0;text-align:left;margin-left:236.75pt;margin-top:174.5pt;width:245.2pt;height:160.7pt;z-index:251725824;mso-position-vertical-relative:page;mso-height-relative:margin" coordorigin="" coordsize="31140,20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">
                <v:roundrect id="Rectangle: Rounded Corners 4" o:spid="_x0000_s1027" style="position:absolute;left:3428;width:27712;height:204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" fillcolor="#ffe599 [1303]" stroked="f" strokeweight="1pt">
                  <v:stroke joinstyle="miter"/>
                  <v:textbox inset="16mm,0,1mm,0">
                    <w:txbxContent>
                      <w:p w14:paraId="52513725" w14:textId="17769090" w:rsidR="004170AB" w:rsidRPr="004170AB"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Inheritance</w:t>
                        </w:r>
                        <w:r>
                          <w:rPr>
                            <w:rFonts w:hAnsi="Calibri"/>
                            <w:b/>
                            <w:bCs/>
                            <w:color w:val="000000"/>
                            <w:kern w:val="24"/>
                          </w:rPr>
                          <w:br/>
                        </w:r>
                        <w:proofErr w:type="spellStart"/>
                        <w:r>
                          <w:rPr>
                            <w:rFonts w:hAnsi="Calibri"/>
                            <w:color w:val="000000"/>
                            <w:kern w:val="24"/>
                          </w:rPr>
                          <w:t>Inheritance</w:t>
                        </w:r>
                        <w:proofErr w:type="spellEnd"/>
                        <w:r>
                          <w:rPr>
                            <w:rFonts w:hAnsi="Calibri"/>
                            <w:color w:val="000000"/>
                            <w:kern w:val="24"/>
                          </w:rPr>
                          <w:t xml:space="preserve"> allows </w:t>
                        </w:r>
                        <w:r w:rsidR="006906DC">
                          <w:rPr>
                            <w:rFonts w:hAnsi="Calibri"/>
                            <w:color w:val="000000"/>
                            <w:kern w:val="24"/>
                          </w:rPr>
                          <w:t>one</w:t>
                        </w:r>
                        <w:r>
                          <w:rPr>
                            <w:rFonts w:hAnsi="Calibri"/>
                            <w:color w:val="000000"/>
                            <w:kern w:val="24"/>
                          </w:rPr>
                          <w:t xml:space="preserve"> class to </w:t>
                        </w:r>
                        <w:r w:rsidR="00D96F8F">
                          <w:rPr>
                            <w:rFonts w:hAnsi="Calibri"/>
                            <w:color w:val="000000"/>
                            <w:kern w:val="24"/>
                          </w:rPr>
                          <w:t>inherit the attributes and methods of another class.</w:t>
                        </w:r>
                        <w:r w:rsidR="006906DC">
                          <w:rPr>
                            <w:rFonts w:hAnsi="Calibri"/>
                            <w:color w:val="000000"/>
                            <w:kern w:val="24"/>
                          </w:rPr>
                          <w:t xml:space="preserve"> This relationship is referred to as an “is-a” relationship (</w:t>
                        </w:r>
                        <w:proofErr w:type="gramStart"/>
                        <w:r w:rsidR="006906DC">
                          <w:rPr>
                            <w:rFonts w:hAnsi="Calibri"/>
                            <w:color w:val="000000"/>
                            <w:kern w:val="24"/>
                          </w:rPr>
                          <w:t>e.g.</w:t>
                        </w:r>
                        <w:proofErr w:type="gramEnd"/>
                        <w:r w:rsidR="006906DC">
                          <w:rPr>
                            <w:rFonts w:hAnsi="Calibri"/>
                            <w:color w:val="000000"/>
                            <w:kern w:val="24"/>
                          </w:rPr>
                          <w:t xml:space="preserve"> Dog is-a Animal).</w:t>
                        </w:r>
                        <w:r w:rsidR="00D96F8F">
                          <w:rPr>
                            <w:rFonts w:hAnsi="Calibri"/>
                            <w:color w:val="000000"/>
                            <w:kern w:val="24"/>
                          </w:rPr>
                          <w:t xml:space="preserve"> This is achieved in Java using the </w:t>
                        </w:r>
                        <w:r w:rsidR="00D96F8F" w:rsidRPr="00910EC3">
                          <w:rPr>
                            <w:rFonts w:ascii="Consolas" w:hAnsi="Consolas"/>
                            <w:b/>
                            <w:bCs/>
                            <w:color w:val="000000"/>
                            <w:kern w:val="24"/>
                          </w:rPr>
                          <w:t>extends</w:t>
                        </w:r>
                        <w:r w:rsidR="00D96F8F">
                          <w:rPr>
                            <w:rFonts w:hAnsi="Calibri"/>
                            <w:color w:val="000000"/>
                            <w:kern w:val="24"/>
                          </w:rPr>
                          <w:t xml:space="preserve"> keyword. </w:t>
                        </w:r>
                        <w:proofErr w:type="gramStart"/>
                        <w:r w:rsidR="00D96F8F">
                          <w:rPr>
                            <w:rFonts w:hAnsi="Calibri"/>
                            <w:color w:val="000000"/>
                            <w:kern w:val="24"/>
                          </w:rPr>
                          <w:t>E.g.</w:t>
                        </w:r>
                        <w:proofErr w:type="gramEnd"/>
                        <w:r w:rsidR="00D96F8F">
                          <w:rPr>
                            <w:rFonts w:hAnsi="Calibri"/>
                            <w:color w:val="000000"/>
                            <w:kern w:val="24"/>
                          </w:rPr>
                          <w:t xml:space="preserve"> </w:t>
                        </w:r>
                        <w:r w:rsidR="00D96F8F">
                          <w:rPr>
                            <w:rFonts w:hAnsi="Calibri"/>
                            <w:color w:val="000000"/>
                            <w:kern w:val="24"/>
                          </w:rPr>
                          <w:br/>
                        </w:r>
                        <w:r w:rsidR="00D96F8F" w:rsidRPr="00D96F8F">
                          <w:rPr>
                            <w:rFonts w:ascii="Consolas" w:hAnsi="Consolas"/>
                            <w:color w:val="000000"/>
                            <w:kern w:val="24"/>
                          </w:rPr>
                          <w:t>class Dog extends Anima</w:t>
                        </w:r>
                        <w:r w:rsidR="008B0AD3">
                          <w:rPr>
                            <w:rFonts w:ascii="Consolas" w:hAnsi="Consolas"/>
                            <w:color w:val="000000"/>
                            <w:kern w:val="24"/>
                          </w:rPr>
                          <w:t xml:space="preserve">l, </w:t>
                        </w:r>
                        <w:r w:rsidR="008B0AD3" w:rsidRPr="008B0AD3">
                          <w:rPr>
                            <w:rFonts w:hAnsi="Calibri"/>
                            <w:color w:val="000000"/>
                            <w:kern w:val="24"/>
                          </w:rPr>
                          <w:t>where</w:t>
                        </w:r>
                        <w:r w:rsidR="008B0AD3">
                          <w:rPr>
                            <w:rFonts w:hAnsi="Calibri"/>
                            <w:color w:val="000000"/>
                            <w:kern w:val="24"/>
                          </w:rPr>
                          <w:t xml:space="preserve"> Dog is the subclass and Animal is the superclass</w:t>
                        </w:r>
                        <w:r w:rsidR="00107369">
                          <w:rPr>
                            <w:rFonts w:hAnsi="Calibri"/>
                            <w:color w:val="000000"/>
                            <w:kern w:val="24"/>
                          </w:rPr>
                          <w:t>.</w:t>
                        </w:r>
                      </w:p>
                    </w:txbxContent>
                  </v:textbox>
                </v:roundrect>
                <v:group id="Group 97" o:spid="_x0000_s1028" style="position:absolute;top:6858;width:6755;height:6330" coordorigin="-1525,2097"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oundrect id="Rectangle: Rounded Corners 5" o:spid="_x0000_s1029" style="position:absolute;left:-1525;top:2097;width:6024;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" fillcolor="#ffd966 [1943]"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File:Octicons-key.svg - Wikimedia Commons" style="position:absolute;left:-1109;top:2512;width:5218;height: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">
                    <v:imagedata r:id="rId12" o:title="Octicons-key"/>
                    <o:lock v:ext="edit" aspectratio="f"/>
                  </v:shape>
                </v:group>
                <w10:wrap type="square" anchory="page"/>
              </v:group>
            </w:pict>
          </mc:Fallback>
        </mc:AlternateContent>
      </w:r>
      <w:r w:rsidR="007F2B33">
        <w:t>In the lecture this week</w:t>
      </w:r>
      <w:r w:rsidR="00E26A1C">
        <w:t>,</w:t>
      </w:r>
      <w:r w:rsidR="007F2B33">
        <w:t xml:space="preserve"> we saw a very powerful object-oriented</w:t>
      </w:r>
      <w:r w:rsidR="00230864">
        <w:t xml:space="preserve"> concept: </w:t>
      </w:r>
      <w:r w:rsidR="00230864" w:rsidRPr="00AB6B1B">
        <w:rPr>
          <w:b/>
          <w:bCs/>
          <w:shd w:val="clear" w:color="auto" w:fill="FFE599" w:themeFill="accent4" w:themeFillTint="66"/>
        </w:rPr>
        <w:t>inheritance</w:t>
      </w:r>
      <w:r w:rsidR="00230864">
        <w:t xml:space="preserve">. </w:t>
      </w:r>
      <w:r w:rsidR="00B717AC">
        <w:t xml:space="preserve">In this lab, we will implement programs </w:t>
      </w:r>
      <w:r w:rsidR="00022DD0">
        <w:t xml:space="preserve">that make use of </w:t>
      </w:r>
      <w:r w:rsidR="00804FB3">
        <w:t>inheritance</w:t>
      </w:r>
      <w:r w:rsidR="00B717AC">
        <w:t xml:space="preserve"> </w:t>
      </w:r>
      <w:proofErr w:type="gramStart"/>
      <w:r w:rsidR="002A553B">
        <w:t xml:space="preserve">in order </w:t>
      </w:r>
      <w:r w:rsidR="00B717AC">
        <w:t>to</w:t>
      </w:r>
      <w:proofErr w:type="gramEnd"/>
      <w:r w:rsidR="00B717AC">
        <w:t xml:space="preserve"> reduce code duplication across classes.</w:t>
      </w:r>
    </w:p>
    <w:p w14:paraId="69751573" w14:textId="3643D981" w:rsidR="00AA52A6" w:rsidRPr="00107369" w:rsidRDefault="00AA52A6" w:rsidP="00050560">
      <w:pPr>
        <w:pStyle w:val="H1Body0"/>
        <w:tabs>
          <w:tab w:val="left" w:pos="4395"/>
          <w:tab w:val="left" w:pos="4536"/>
        </w:tabs>
        <w:ind w:right="-46"/>
        <w:jc w:val="both"/>
      </w:pPr>
      <w:r>
        <w:t xml:space="preserve">After this session, you should </w:t>
      </w:r>
      <w:r w:rsidR="00107369">
        <w:t>have</w:t>
      </w:r>
      <w:r>
        <w:t xml:space="preserve"> experience of implementing inheritance that can be directly applied to your assessment. </w:t>
      </w:r>
      <w:r>
        <w:rPr>
          <w:b/>
          <w:bCs/>
        </w:rPr>
        <w:t>Remember</w:t>
      </w:r>
      <w:r>
        <w:t xml:space="preserve">: most of the concepts we see in IntelliJ are applicable in </w:t>
      </w:r>
      <w:r>
        <w:rPr>
          <w:b/>
          <w:bCs/>
        </w:rPr>
        <w:t>Processing</w:t>
      </w:r>
      <w:r>
        <w:t xml:space="preserve">. Since week </w:t>
      </w:r>
      <w:r w:rsidR="00107369">
        <w:t xml:space="preserve">1 we have been learning the syntax of </w:t>
      </w:r>
      <w:r w:rsidR="00107369">
        <w:rPr>
          <w:b/>
          <w:bCs/>
        </w:rPr>
        <w:t>Java</w:t>
      </w:r>
      <w:r w:rsidR="00107369">
        <w:t xml:space="preserve"> – IntelliJ and Processing are merely tools that have helped us to learn </w:t>
      </w:r>
      <w:r w:rsidR="00107369">
        <w:rPr>
          <w:b/>
          <w:bCs/>
        </w:rPr>
        <w:t xml:space="preserve">Java </w:t>
      </w:r>
      <w:r w:rsidR="00107369">
        <w:t>concepts.</w:t>
      </w:r>
    </w:p>
    <w:p w14:paraId="10178C61" w14:textId="5CAFE3C4" w:rsidR="00A9146C" w:rsidRDefault="001B70C2" w:rsidP="00050560">
      <w:pPr>
        <w:pStyle w:val="H2Body"/>
        <w:tabs>
          <w:tab w:val="left" w:pos="4395"/>
          <w:tab w:val="left" w:pos="4536"/>
        </w:tabs>
        <w:ind w:left="0" w:right="-46"/>
      </w:pPr>
      <w:r>
        <w:t xml:space="preserve">Launch IntelliJ and create a new </w:t>
      </w:r>
      <w:r>
        <w:rPr>
          <w:b/>
          <w:bCs/>
        </w:rPr>
        <w:t>Project</w:t>
      </w:r>
      <w:r>
        <w:t xml:space="preserve"> named </w:t>
      </w:r>
      <w:r>
        <w:rPr>
          <w:b/>
          <w:bCs/>
        </w:rPr>
        <w:t>Week 9</w:t>
      </w:r>
      <w:r>
        <w:t>.</w:t>
      </w:r>
    </w:p>
    <w:p w14:paraId="771E9E0A" w14:textId="77777777" w:rsidR="00A9146C" w:rsidRDefault="00A9146C" w:rsidP="001D19C0">
      <w:pPr>
        <w:pStyle w:val="H2Body"/>
        <w:ind w:left="0" w:right="4348"/>
      </w:pPr>
    </w:p>
    <w:p w14:paraId="7D9BF6B5" w14:textId="70571C3A" w:rsidR="00DD4839" w:rsidRDefault="00DD4839" w:rsidP="00DD4839">
      <w:pPr>
        <w:pStyle w:val="Heading2"/>
      </w:pPr>
      <w:r>
        <w:t>Learning Outcomes</w:t>
      </w:r>
    </w:p>
    <w:p w14:paraId="0A3A8285" w14:textId="1C7F8CAA" w:rsidR="00E64DEF" w:rsidRDefault="005F3280" w:rsidP="00DC729B">
      <w:pPr>
        <w:pStyle w:val="H2Body"/>
        <w:numPr>
          <w:ilvl w:val="0"/>
          <w:numId w:val="24"/>
        </w:numPr>
        <w:ind w:left="1134"/>
      </w:pPr>
      <w:r w:rsidRPr="00AB6B1B">
        <w:rPr>
          <w:b/>
          <w:bCs/>
        </w:rPr>
        <w:t>Identify</w:t>
      </w:r>
      <w:r>
        <w:t xml:space="preserve"> suitable use cases </w:t>
      </w:r>
      <w:r w:rsidR="0043478D">
        <w:t>for</w:t>
      </w:r>
      <w:r>
        <w:t xml:space="preserve"> </w:t>
      </w:r>
      <w:proofErr w:type="gramStart"/>
      <w:r w:rsidR="001E3BAC">
        <w:t>i</w:t>
      </w:r>
      <w:r>
        <w:t>nheritance</w:t>
      </w:r>
      <w:proofErr w:type="gramEnd"/>
    </w:p>
    <w:p w14:paraId="7D3E4B98" w14:textId="0E8AF819" w:rsidR="0043478D" w:rsidRDefault="00ED33F0" w:rsidP="00DC729B">
      <w:pPr>
        <w:pStyle w:val="H2Body"/>
        <w:numPr>
          <w:ilvl w:val="0"/>
          <w:numId w:val="24"/>
        </w:numPr>
        <w:ind w:left="1134"/>
      </w:pPr>
      <w:r>
        <w:rPr>
          <w:b/>
          <w:bCs/>
        </w:rPr>
        <w:t>Implement</w:t>
      </w:r>
      <w:r w:rsidR="008A7B6C">
        <w:t xml:space="preserve"> </w:t>
      </w:r>
      <w:r>
        <w:t xml:space="preserve">programs that utilise inheritance to reduce code duplication across </w:t>
      </w:r>
      <w:proofErr w:type="gramStart"/>
      <w:r>
        <w:t>classes</w:t>
      </w:r>
      <w:proofErr w:type="gramEnd"/>
    </w:p>
    <w:p w14:paraId="6AA4BF20" w14:textId="4F8303C1" w:rsidR="00047A8E" w:rsidRDefault="00DD4839" w:rsidP="007F2B33">
      <w:pPr>
        <w:pStyle w:val="Heading2"/>
      </w:pPr>
      <w:r>
        <w:t>Resources</w:t>
      </w:r>
      <w:bookmarkStart w:id="0" w:name="_Ref119836133"/>
    </w:p>
    <w:p w14:paraId="74F1BD7A" w14:textId="2C114694" w:rsidR="0043478D" w:rsidRDefault="0043478D" w:rsidP="00DC729B">
      <w:pPr>
        <w:pStyle w:val="H2Body"/>
        <w:numPr>
          <w:ilvl w:val="0"/>
          <w:numId w:val="24"/>
        </w:numPr>
        <w:ind w:left="1134"/>
      </w:pPr>
      <w:r>
        <w:t>Week 9 lecture slides</w:t>
      </w:r>
    </w:p>
    <w:p w14:paraId="7C1296D1" w14:textId="30A6A0DE" w:rsidR="00F94201" w:rsidRDefault="002020F7" w:rsidP="00C16F7A">
      <w:pPr>
        <w:pStyle w:val="H2Body"/>
        <w:numPr>
          <w:ilvl w:val="0"/>
          <w:numId w:val="24"/>
        </w:numPr>
        <w:ind w:left="1134"/>
      </w:pPr>
      <w:r>
        <w:t>Week 9 reference sheet</w:t>
      </w:r>
    </w:p>
    <w:p w14:paraId="0376368D" w14:textId="77777777" w:rsidR="00C16F7A" w:rsidRPr="00C16F7A" w:rsidRDefault="00C16F7A" w:rsidP="00C16F7A">
      <w:pPr>
        <w:pStyle w:val="H2Body"/>
        <w:ind w:left="1134"/>
      </w:pPr>
    </w:p>
    <w:p w14:paraId="14E95BD3" w14:textId="6A759BD3" w:rsidR="006B1036" w:rsidRDefault="00F94201" w:rsidP="006B1036">
      <w:pPr>
        <w:pStyle w:val="Heading1"/>
      </w:pPr>
      <w:r>
        <w:rPr>
          <w:b w:val="0"/>
          <w:bCs/>
          <w:noProof/>
        </w:rPr>
        <mc:AlternateContent>
          <mc:Choice Requires="wpg">
            <w:drawing>
              <wp:anchor distT="0" distB="0" distL="114300" distR="114300" simplePos="0" relativeHeight="251691008" behindDoc="0" locked="0" layoutInCell="1" allowOverlap="1" wp14:anchorId="5AAEEA75" wp14:editId="71C86310">
                <wp:simplePos x="0" y="0"/>
                <wp:positionH relativeFrom="leftMargin">
                  <wp:posOffset>220168</wp:posOffset>
                </wp:positionH>
                <wp:positionV relativeFrom="paragraph">
                  <wp:posOffset>-91794</wp:posOffset>
                </wp:positionV>
                <wp:extent cx="539750" cy="539750"/>
                <wp:effectExtent l="0" t="0" r="0" b="0"/>
                <wp:wrapNone/>
                <wp:docPr id="63" name="Group 63"/>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64"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5"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6F3633CE" id="Group 63" o:spid="_x0000_s1026" style="position:absolute;margin-left:17.35pt;margin-top:-7.25pt;width:42.5pt;height:42.5pt;z-index:251691008;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">
                  <v:imagedata r:id="rId15" o:title="Web design with solid fill"/>
                  <o:lock v:ext="edit" aspectratio="f"/>
                </v:shape>
                <w10:wrap anchorx="margin"/>
              </v:group>
            </w:pict>
          </mc:Fallback>
        </mc:AlternateContent>
      </w:r>
      <w:r w:rsidR="006B1036">
        <w:t xml:space="preserve">Exercise </w:t>
      </w:r>
      <w:r w:rsidR="00350B54">
        <w:t>1</w:t>
      </w:r>
      <w:r>
        <w:t xml:space="preserve"> </w:t>
      </w:r>
      <w:r w:rsidR="006B1036">
        <w:t xml:space="preserve">– </w:t>
      </w:r>
      <w:r>
        <w:t xml:space="preserve">Recognising “is-a” </w:t>
      </w:r>
      <w:proofErr w:type="gramStart"/>
      <w:r>
        <w:t>Relationships</w:t>
      </w:r>
      <w:proofErr w:type="gramEnd"/>
    </w:p>
    <w:p w14:paraId="78A82795" w14:textId="0F47F242" w:rsidR="004069BE" w:rsidRDefault="00273388" w:rsidP="00D340E0">
      <w:pPr>
        <w:pStyle w:val="H2Body"/>
        <w:tabs>
          <w:tab w:val="left" w:pos="4678"/>
          <w:tab w:val="left" w:pos="5387"/>
        </w:tabs>
        <w:ind w:left="0" w:right="3497"/>
      </w:pPr>
      <w:r>
        <w:rPr>
          <w:noProof/>
        </w:rPr>
        <mc:AlternateContent>
          <mc:Choice Requires="wpg">
            <w:drawing>
              <wp:anchor distT="0" distB="0" distL="114300" distR="114300" simplePos="0" relativeHeight="251757568" behindDoc="0" locked="0" layoutInCell="1" allowOverlap="1" wp14:anchorId="3A8FE34D" wp14:editId="52370099">
                <wp:simplePos x="0" y="0"/>
                <wp:positionH relativeFrom="column">
                  <wp:posOffset>3634105</wp:posOffset>
                </wp:positionH>
                <wp:positionV relativeFrom="paragraph">
                  <wp:posOffset>5080</wp:posOffset>
                </wp:positionV>
                <wp:extent cx="2545080" cy="1219200"/>
                <wp:effectExtent l="0" t="0" r="7620" b="0"/>
                <wp:wrapNone/>
                <wp:docPr id="53" name="Group 53"/>
                <wp:cNvGraphicFramePr/>
                <a:graphic xmlns:a="http://schemas.openxmlformats.org/drawingml/2006/main">
                  <a:graphicData uri="http://schemas.microsoft.com/office/word/2010/wordprocessingGroup">
                    <wpg:wgp>
                      <wpg:cNvGrpSpPr/>
                      <wpg:grpSpPr>
                        <a:xfrm>
                          <a:off x="0" y="0"/>
                          <a:ext cx="2545080" cy="1219200"/>
                          <a:chOff x="0" y="0"/>
                          <a:chExt cx="2545080" cy="1219200"/>
                        </a:xfrm>
                      </wpg:grpSpPr>
                      <wps:wsp>
                        <wps:cNvPr id="13" name="Rectangle: Rounded Corners 4"/>
                        <wps:cNvSpPr/>
                        <wps:spPr>
                          <a:xfrm>
                            <a:off x="266700" y="0"/>
                            <a:ext cx="2278380" cy="12192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2766D" w14:textId="4FC657BB" w:rsidR="00F154BD" w:rsidRPr="001B2C37" w:rsidRDefault="00F154BD" w:rsidP="00F154BD">
                              <w:pPr>
                                <w:ind w:left="-426" w:right="-64"/>
                                <w:rPr>
                                  <w:rFonts w:hAnsi="Calibri"/>
                                  <w:color w:val="000000"/>
                                  <w:kern w:val="24"/>
                                </w:rPr>
                              </w:pPr>
                              <w:r>
                                <w:rPr>
                                  <w:rFonts w:hAnsi="Calibri"/>
                                  <w:b/>
                                  <w:bCs/>
                                  <w:color w:val="000000"/>
                                  <w:kern w:val="24"/>
                                </w:rPr>
                                <w:t>Remember!</w:t>
                              </w:r>
                              <w:r>
                                <w:rPr>
                                  <w:rFonts w:hAnsi="Calibri"/>
                                  <w:b/>
                                  <w:bCs/>
                                  <w:color w:val="000000"/>
                                  <w:kern w:val="24"/>
                                </w:rPr>
                                <w:br/>
                              </w:r>
                              <w:r>
                                <w:rPr>
                                  <w:color w:val="000000" w:themeColor="text1"/>
                                </w:rPr>
                                <w:t>Remember the “is-a” relationship test. A cat is-a animal, but an animal is not a cat. A car is</w:t>
                              </w:r>
                              <w:r w:rsidR="00C16F7A">
                                <w:rPr>
                                  <w:color w:val="000000" w:themeColor="text1"/>
                                </w:rPr>
                                <w:t>-</w:t>
                              </w:r>
                              <w:r>
                                <w:rPr>
                                  <w:color w:val="000000" w:themeColor="text1"/>
                                </w:rPr>
                                <w:t>a vehicle, but a vehicle is not a car.</w:t>
                              </w:r>
                            </w:p>
                          </w:txbxContent>
                        </wps:txbx>
                        <wps:bodyPr lIns="576000" tIns="0" rIns="36000" bIns="0" rtlCol="0" anchor="ctr" anchorCtr="0">
                          <a:noAutofit/>
                        </wps:bodyPr>
                      </wps:wsp>
                      <wpg:grpSp>
                        <wpg:cNvPr id="14" name="Group 14"/>
                        <wpg:cNvGrpSpPr/>
                        <wpg:grpSpPr>
                          <a:xfrm>
                            <a:off x="0" y="292100"/>
                            <a:ext cx="601980" cy="633095"/>
                            <a:chOff x="0" y="0"/>
                            <a:chExt cx="602380" cy="633552"/>
                          </a:xfrm>
                        </wpg:grpSpPr>
                        <wps:wsp>
                          <wps:cNvPr id="15" name="Rectangle: Rounded Corners 5"/>
                          <wps:cNvSpPr/>
                          <wps:spPr>
                            <a:xfrm>
                              <a:off x="0" y="0"/>
                              <a:ext cx="602380" cy="633552"/>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4"/>
                            <pic:cNvPicPr>
                              <a:picLock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a:stretch/>
                          </pic:blipFill>
                          <pic:spPr>
                            <a:xfrm>
                              <a:off x="41564" y="55418"/>
                              <a:ext cx="521970" cy="521970"/>
                            </a:xfrm>
                            <a:prstGeom prst="rect">
                              <a:avLst/>
                            </a:prstGeom>
                          </pic:spPr>
                        </pic:pic>
                      </wpg:grpSp>
                    </wpg:wgp>
                  </a:graphicData>
                </a:graphic>
              </wp:anchor>
            </w:drawing>
          </mc:Choice>
          <mc:Fallback>
            <w:pict>
              <v:group w14:anchorId="3A8FE34D" id="Group 53" o:spid="_x0000_s1031" style="position:absolute;left:0;text-align:left;margin-left:286.15pt;margin-top:.4pt;width:200.4pt;height:96pt;z-index:251757568" coordsize="25450,12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">
                <v:roundrect id="Rectangle: Rounded Corners 4" o:spid="_x0000_s1032" style="position:absolute;left:2667;width:22783;height:12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" fillcolor="#d9e2f3 [660]" stroked="f" strokeweight="1pt">
                  <v:stroke joinstyle="miter"/>
                  <v:textbox inset="16mm,0,1mm,0">
                    <w:txbxContent>
                      <w:p w14:paraId="1432766D" w14:textId="4FC657BB" w:rsidR="00F154BD" w:rsidRPr="001B2C37" w:rsidRDefault="00F154BD" w:rsidP="00F154BD">
                        <w:pPr>
                          <w:ind w:left="-426" w:right="-64"/>
                          <w:rPr>
                            <w:rFonts w:hAnsi="Calibri"/>
                            <w:color w:val="000000"/>
                            <w:kern w:val="24"/>
                          </w:rPr>
                        </w:pPr>
                        <w:r>
                          <w:rPr>
                            <w:rFonts w:hAnsi="Calibri"/>
                            <w:b/>
                            <w:bCs/>
                            <w:color w:val="000000"/>
                            <w:kern w:val="24"/>
                          </w:rPr>
                          <w:t>Remember!</w:t>
                        </w:r>
                        <w:r>
                          <w:rPr>
                            <w:rFonts w:hAnsi="Calibri"/>
                            <w:b/>
                            <w:bCs/>
                            <w:color w:val="000000"/>
                            <w:kern w:val="24"/>
                          </w:rPr>
                          <w:br/>
                        </w:r>
                        <w:r>
                          <w:rPr>
                            <w:color w:val="000000" w:themeColor="text1"/>
                          </w:rPr>
                          <w:t>Remember the “is-a” relationship test. A cat is-a animal, but an animal is not a cat. A car is</w:t>
                        </w:r>
                        <w:r w:rsidR="00C16F7A">
                          <w:rPr>
                            <w:color w:val="000000" w:themeColor="text1"/>
                          </w:rPr>
                          <w:t>-</w:t>
                        </w:r>
                        <w:r>
                          <w:rPr>
                            <w:color w:val="000000" w:themeColor="text1"/>
                          </w:rPr>
                          <w:t>a vehicle, but a vehicle is not a car.</w:t>
                        </w:r>
                      </w:p>
                    </w:txbxContent>
                  </v:textbox>
                </v:roundrect>
                <v:group id="Group 14" o:spid="_x0000_s1033" style="position:absolute;top:2921;width:6019;height:6330" coordsize="60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tangle: Rounded Corners 5" o:spid="_x0000_s1034" style="position:absolute;width:6023;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" fillcolor="#b4c6e7 [1300]" stroked="f" strokeweight="1pt">
                    <v:stroke joinstyle="miter"/>
                  </v:roundrect>
                  <v:shape id="Picture 4" o:spid="_x0000_s1035" type="#_x0000_t75" style="position:absolute;left:415;top:554;width:5220;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">
                    <v:imagedata r:id="rId18" o:title=""/>
                    <o:lock v:ext="edit" aspectratio="f"/>
                  </v:shape>
                </v:group>
              </v:group>
            </w:pict>
          </mc:Fallback>
        </mc:AlternateContent>
      </w:r>
      <w:r w:rsidR="00402DF8">
        <w:t xml:space="preserve">Before </w:t>
      </w:r>
      <w:r w:rsidR="00F53527">
        <w:t>you</w:t>
      </w:r>
      <w:r w:rsidR="00402DF8">
        <w:t xml:space="preserve"> start coding anything</w:t>
      </w:r>
      <w:r w:rsidR="004325BF">
        <w:t xml:space="preserve"> in this lab</w:t>
      </w:r>
      <w:r w:rsidR="00402DF8">
        <w:t>, l</w:t>
      </w:r>
      <w:r w:rsidR="00F94201">
        <w:t>ook at the “is-a”</w:t>
      </w:r>
      <w:r w:rsidR="00602225">
        <w:t xml:space="preserve"> (extends)</w:t>
      </w:r>
      <w:r w:rsidR="00F94201">
        <w:t xml:space="preserve"> </w:t>
      </w:r>
      <w:r w:rsidR="00F94201" w:rsidRPr="00067DA8">
        <w:rPr>
          <w:b/>
          <w:bCs/>
          <w:shd w:val="clear" w:color="auto" w:fill="D9E2F3" w:themeFill="accent1" w:themeFillTint="33"/>
        </w:rPr>
        <w:t>relationships</w:t>
      </w:r>
      <w:r w:rsidR="00F94201">
        <w:t xml:space="preserve"> </w:t>
      </w:r>
      <w:r w:rsidR="00F154BD">
        <w:t xml:space="preserve">in </w:t>
      </w:r>
      <w:r w:rsidR="00F154BD">
        <w:fldChar w:fldCharType="begin"/>
      </w:r>
      <w:r w:rsidR="00F154BD">
        <w:instrText xml:space="preserve"> REF _Ref120297402 \h </w:instrText>
      </w:r>
      <w:r w:rsidR="00F154BD">
        <w:fldChar w:fldCharType="separate"/>
      </w:r>
      <w:r w:rsidR="00BE55A4">
        <w:t xml:space="preserve">Table </w:t>
      </w:r>
      <w:r w:rsidR="00BE55A4">
        <w:rPr>
          <w:noProof/>
        </w:rPr>
        <w:t>1</w:t>
      </w:r>
      <w:r w:rsidR="00F154BD">
        <w:fldChar w:fldCharType="end"/>
      </w:r>
      <w:r w:rsidR="00F94201">
        <w:t xml:space="preserve"> and highlight those that </w:t>
      </w:r>
      <w:r w:rsidR="00F154BD">
        <w:t>are valid</w:t>
      </w:r>
      <w:r w:rsidR="00F94201">
        <w:t xml:space="preserve"> </w:t>
      </w:r>
      <w:r w:rsidR="00C660F5">
        <w:t xml:space="preserve">in </w:t>
      </w:r>
      <w:r w:rsidR="00F94201" w:rsidRPr="004069BE">
        <w:rPr>
          <w:b/>
          <w:bCs/>
          <w:color w:val="538135" w:themeColor="accent6" w:themeShade="BF"/>
        </w:rPr>
        <w:t>green</w:t>
      </w:r>
      <w:r w:rsidR="00C660F5">
        <w:rPr>
          <w:color w:val="538135" w:themeColor="accent6" w:themeShade="BF"/>
        </w:rPr>
        <w:t xml:space="preserve">, </w:t>
      </w:r>
      <w:r w:rsidR="00F94201">
        <w:t xml:space="preserve">and those that are not suitable </w:t>
      </w:r>
      <w:r w:rsidR="00C660F5">
        <w:t>“</w:t>
      </w:r>
      <w:r w:rsidR="00F94201">
        <w:t>is-a</w:t>
      </w:r>
      <w:r w:rsidR="00C660F5">
        <w:t>”</w:t>
      </w:r>
      <w:r w:rsidR="00F94201">
        <w:t xml:space="preserve"> relationships </w:t>
      </w:r>
      <w:r w:rsidR="00C660F5">
        <w:t xml:space="preserve">in </w:t>
      </w:r>
      <w:r w:rsidR="00F94201" w:rsidRPr="004069BE">
        <w:rPr>
          <w:b/>
          <w:bCs/>
          <w:color w:val="FF0000"/>
        </w:rPr>
        <w:t>red</w:t>
      </w:r>
      <w:r w:rsidR="00F94201">
        <w:t>.</w:t>
      </w:r>
      <w:r w:rsidR="004069BE">
        <w:t xml:space="preserve"> A couple of these have been done</w:t>
      </w:r>
      <w:r w:rsidR="00C660F5">
        <w:t xml:space="preserve"> for you to get started.</w:t>
      </w:r>
    </w:p>
    <w:p w14:paraId="32768F56" w14:textId="798ED3E6" w:rsidR="00F154BD" w:rsidRDefault="00F154BD" w:rsidP="00F94201">
      <w:pPr>
        <w:pStyle w:val="H2Body"/>
        <w:ind w:left="0"/>
      </w:pPr>
    </w:p>
    <w:p w14:paraId="6B8A106F" w14:textId="4CFD6F4D" w:rsidR="00F154BD" w:rsidRDefault="00F154BD" w:rsidP="00F154BD">
      <w:pPr>
        <w:pStyle w:val="Caption"/>
        <w:keepNext/>
        <w:jc w:val="center"/>
      </w:pPr>
      <w:bookmarkStart w:id="1" w:name="_Ref120297402"/>
      <w:r>
        <w:t xml:space="preserve">Table </w:t>
      </w:r>
      <w:fldSimple w:instr=" SEQ Table \* ARABIC ">
        <w:r w:rsidR="00BE55A4">
          <w:rPr>
            <w:noProof/>
          </w:rPr>
          <w:t>1</w:t>
        </w:r>
      </w:fldSimple>
      <w:bookmarkEnd w:id="1"/>
      <w:r>
        <w:t xml:space="preserve"> Example Inheritance Relationships</w:t>
      </w:r>
    </w:p>
    <w:tbl>
      <w:tblPr>
        <w:tblStyle w:val="TableGrid"/>
        <w:tblW w:w="0" w:type="auto"/>
        <w:tblLook w:val="04A0" w:firstRow="1" w:lastRow="0" w:firstColumn="1" w:lastColumn="0" w:noHBand="0" w:noVBand="1"/>
      </w:tblPr>
      <w:tblGrid>
        <w:gridCol w:w="3005"/>
        <w:gridCol w:w="3005"/>
        <w:gridCol w:w="3006"/>
      </w:tblGrid>
      <w:tr w:rsidR="00F94201" w14:paraId="39254B26" w14:textId="77777777" w:rsidTr="00286587">
        <w:tc>
          <w:tcPr>
            <w:tcW w:w="3005" w:type="dxa"/>
            <w:shd w:val="clear" w:color="auto" w:fill="FF0000"/>
          </w:tcPr>
          <w:p w14:paraId="32154140" w14:textId="045F2583" w:rsidR="00F94201" w:rsidRDefault="004069BE" w:rsidP="004069BE">
            <w:pPr>
              <w:pStyle w:val="H2Body"/>
              <w:ind w:left="0"/>
              <w:jc w:val="center"/>
            </w:pPr>
            <w:r>
              <w:t>Person extends</w:t>
            </w:r>
            <w:r w:rsidR="00F94201">
              <w:t xml:space="preserve"> Athlete</w:t>
            </w:r>
          </w:p>
        </w:tc>
        <w:tc>
          <w:tcPr>
            <w:tcW w:w="3005" w:type="dxa"/>
            <w:shd w:val="clear" w:color="auto" w:fill="70AD47" w:themeFill="accent6"/>
          </w:tcPr>
          <w:p w14:paraId="74750924" w14:textId="0BF02344" w:rsidR="00F94201" w:rsidRDefault="004069BE" w:rsidP="004069BE">
            <w:pPr>
              <w:pStyle w:val="H2Body"/>
              <w:ind w:left="0"/>
              <w:jc w:val="center"/>
            </w:pPr>
            <w:r>
              <w:t>Dog extends Animal</w:t>
            </w:r>
          </w:p>
        </w:tc>
        <w:tc>
          <w:tcPr>
            <w:tcW w:w="3006" w:type="dxa"/>
            <w:shd w:val="clear" w:color="auto" w:fill="70AD47" w:themeFill="accent6"/>
          </w:tcPr>
          <w:p w14:paraId="48ECA290" w14:textId="61A6F17E" w:rsidR="00F94201" w:rsidRDefault="004069BE" w:rsidP="004069BE">
            <w:pPr>
              <w:pStyle w:val="H2Body"/>
              <w:ind w:left="0"/>
              <w:jc w:val="center"/>
            </w:pPr>
            <w:r>
              <w:t>Bo</w:t>
            </w:r>
            <w:r w:rsidR="00602225">
              <w:t>w</w:t>
            </w:r>
            <w:r>
              <w:t xml:space="preserve"> extends Weapon</w:t>
            </w:r>
          </w:p>
        </w:tc>
      </w:tr>
      <w:tr w:rsidR="00F94201" w14:paraId="114D8E4D" w14:textId="77777777" w:rsidTr="00C50AD4">
        <w:tc>
          <w:tcPr>
            <w:tcW w:w="3005" w:type="dxa"/>
            <w:shd w:val="clear" w:color="auto" w:fill="FF0000"/>
          </w:tcPr>
          <w:p w14:paraId="66C0CCAA" w14:textId="647F62BB" w:rsidR="00F94201" w:rsidRDefault="00C660F5" w:rsidP="004069BE">
            <w:pPr>
              <w:pStyle w:val="H2Body"/>
              <w:ind w:left="0"/>
              <w:jc w:val="center"/>
            </w:pPr>
            <w:r>
              <w:t>Building extends</w:t>
            </w:r>
            <w:r w:rsidR="00803408">
              <w:t xml:space="preserve"> House</w:t>
            </w:r>
          </w:p>
        </w:tc>
        <w:tc>
          <w:tcPr>
            <w:tcW w:w="3005" w:type="dxa"/>
            <w:shd w:val="clear" w:color="auto" w:fill="FF0000"/>
          </w:tcPr>
          <w:p w14:paraId="0D788A20" w14:textId="18A663E5" w:rsidR="00F94201" w:rsidRDefault="00602225" w:rsidP="004069BE">
            <w:pPr>
              <w:pStyle w:val="H2Body"/>
              <w:ind w:left="0"/>
              <w:jc w:val="center"/>
            </w:pPr>
            <w:r>
              <w:t>Container extends Box</w:t>
            </w:r>
          </w:p>
        </w:tc>
        <w:tc>
          <w:tcPr>
            <w:tcW w:w="3006" w:type="dxa"/>
            <w:shd w:val="clear" w:color="auto" w:fill="FF0000"/>
          </w:tcPr>
          <w:p w14:paraId="6457A478" w14:textId="66BA0ABB" w:rsidR="00F94201" w:rsidRDefault="00402DF8" w:rsidP="004069BE">
            <w:pPr>
              <w:pStyle w:val="H2Body"/>
              <w:ind w:left="0"/>
              <w:jc w:val="center"/>
            </w:pPr>
            <w:r>
              <w:t>Vehicle extends Bicycle</w:t>
            </w:r>
          </w:p>
        </w:tc>
      </w:tr>
      <w:tr w:rsidR="00F94201" w14:paraId="7070F4DD" w14:textId="77777777" w:rsidTr="00874E27">
        <w:tc>
          <w:tcPr>
            <w:tcW w:w="3005" w:type="dxa"/>
            <w:shd w:val="clear" w:color="auto" w:fill="70AD47" w:themeFill="accent6"/>
          </w:tcPr>
          <w:p w14:paraId="6758D95E" w14:textId="056B6981" w:rsidR="00F94201" w:rsidRDefault="00803408" w:rsidP="004069BE">
            <w:pPr>
              <w:pStyle w:val="H2Body"/>
              <w:ind w:left="0"/>
              <w:jc w:val="center"/>
            </w:pPr>
            <w:r>
              <w:t>Biro extends Pen</w:t>
            </w:r>
          </w:p>
        </w:tc>
        <w:tc>
          <w:tcPr>
            <w:tcW w:w="3005" w:type="dxa"/>
            <w:shd w:val="clear" w:color="auto" w:fill="FF0000"/>
          </w:tcPr>
          <w:p w14:paraId="5697CA3B" w14:textId="73463C1B" w:rsidR="00F94201" w:rsidRDefault="00803408" w:rsidP="004069BE">
            <w:pPr>
              <w:pStyle w:val="H2Body"/>
              <w:ind w:left="0"/>
              <w:jc w:val="center"/>
            </w:pPr>
            <w:r>
              <w:t>Room extends Kitchen</w:t>
            </w:r>
          </w:p>
        </w:tc>
        <w:tc>
          <w:tcPr>
            <w:tcW w:w="3006" w:type="dxa"/>
            <w:shd w:val="clear" w:color="auto" w:fill="70AD47" w:themeFill="accent6"/>
          </w:tcPr>
          <w:p w14:paraId="18362688" w14:textId="59221A8F" w:rsidR="00F94201" w:rsidRDefault="00E54F49" w:rsidP="004069BE">
            <w:pPr>
              <w:pStyle w:val="H2Body"/>
              <w:ind w:left="0"/>
              <w:jc w:val="center"/>
            </w:pPr>
            <w:r>
              <w:t>Plane extends Vehicle</w:t>
            </w:r>
          </w:p>
        </w:tc>
      </w:tr>
      <w:tr w:rsidR="00F94201" w14:paraId="685D338B" w14:textId="77777777" w:rsidTr="00C50AD4">
        <w:tc>
          <w:tcPr>
            <w:tcW w:w="3005" w:type="dxa"/>
            <w:shd w:val="clear" w:color="auto" w:fill="FF0000"/>
          </w:tcPr>
          <w:p w14:paraId="386EAABC" w14:textId="1E87BF08" w:rsidR="00F94201" w:rsidRDefault="006E370F" w:rsidP="004069BE">
            <w:pPr>
              <w:pStyle w:val="H2Body"/>
              <w:ind w:left="0"/>
              <w:jc w:val="center"/>
            </w:pPr>
            <w:r>
              <w:t>Browser extends Chrome</w:t>
            </w:r>
          </w:p>
        </w:tc>
        <w:tc>
          <w:tcPr>
            <w:tcW w:w="3005" w:type="dxa"/>
            <w:shd w:val="clear" w:color="auto" w:fill="70AD47" w:themeFill="accent6"/>
          </w:tcPr>
          <w:p w14:paraId="0898D03B" w14:textId="546DEB61" w:rsidR="00F94201" w:rsidRDefault="009A4752" w:rsidP="004069BE">
            <w:pPr>
              <w:pStyle w:val="H2Body"/>
              <w:ind w:left="0"/>
              <w:jc w:val="center"/>
            </w:pPr>
            <w:r>
              <w:t>Animal extends Bird</w:t>
            </w:r>
          </w:p>
        </w:tc>
        <w:tc>
          <w:tcPr>
            <w:tcW w:w="3006" w:type="dxa"/>
            <w:shd w:val="clear" w:color="auto" w:fill="70AD47" w:themeFill="accent6"/>
          </w:tcPr>
          <w:p w14:paraId="69792A6B" w14:textId="0EE0E745" w:rsidR="00F94201" w:rsidRDefault="00184EC5" w:rsidP="004069BE">
            <w:pPr>
              <w:pStyle w:val="H2Body"/>
              <w:ind w:left="0"/>
              <w:jc w:val="center"/>
            </w:pPr>
            <w:r>
              <w:t>Silk extends Material</w:t>
            </w:r>
          </w:p>
        </w:tc>
      </w:tr>
    </w:tbl>
    <w:p w14:paraId="4AD0407F" w14:textId="77777777" w:rsidR="00C000F0" w:rsidRDefault="00C000F0">
      <w:pPr>
        <w:rPr>
          <w:rFonts w:asciiTheme="majorHAnsi" w:eastAsiaTheme="majorEastAsia" w:hAnsiTheme="majorHAnsi" w:cstheme="majorBidi"/>
          <w:b/>
          <w:color w:val="000000" w:themeColor="text1"/>
          <w:sz w:val="32"/>
          <w:szCs w:val="32"/>
        </w:rPr>
      </w:pPr>
      <w:bookmarkStart w:id="2" w:name="_Ref119929743"/>
      <w:r>
        <w:br w:type="page"/>
      </w:r>
    </w:p>
    <w:p w14:paraId="0EB3B2BD" w14:textId="69FDD15C" w:rsidR="00DF414C" w:rsidRDefault="00DF414C" w:rsidP="00DF414C">
      <w:pPr>
        <w:pStyle w:val="Heading1"/>
      </w:pPr>
      <w:r>
        <w:rPr>
          <w:b w:val="0"/>
          <w:bCs/>
          <w:noProof/>
        </w:rPr>
        <w:lastRenderedPageBreak/>
        <mc:AlternateContent>
          <mc:Choice Requires="wpg">
            <w:drawing>
              <wp:anchor distT="0" distB="0" distL="114300" distR="114300" simplePos="0" relativeHeight="251749376" behindDoc="0" locked="0" layoutInCell="1" allowOverlap="1" wp14:anchorId="1EDCA307" wp14:editId="2E1EFAF8">
                <wp:simplePos x="0" y="0"/>
                <wp:positionH relativeFrom="leftMargin">
                  <wp:posOffset>220168</wp:posOffset>
                </wp:positionH>
                <wp:positionV relativeFrom="paragraph">
                  <wp:posOffset>-91794</wp:posOffset>
                </wp:positionV>
                <wp:extent cx="539750" cy="539750"/>
                <wp:effectExtent l="0" t="0" r="0" b="0"/>
                <wp:wrapNone/>
                <wp:docPr id="2" name="Group 2"/>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3"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010D5DA5" id="Group 2" o:spid="_x0000_s1026" style="position:absolute;margin-left:17.35pt;margin-top:-7.25pt;width:42.5pt;height:42.5pt;z-index:251749376;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">
                  <v:imagedata r:id="rId19" o:title="Web design with solid fill"/>
                  <o:lock v:ext="edit" aspectratio="f"/>
                </v:shape>
                <w10:wrap anchorx="margin"/>
              </v:group>
            </w:pict>
          </mc:Fallback>
        </mc:AlternateContent>
      </w:r>
      <w:r>
        <w:t xml:space="preserve">Exercise </w:t>
      </w:r>
      <w:r w:rsidR="009E5DB0">
        <w:t>2</w:t>
      </w:r>
      <w:r>
        <w:t xml:space="preserve"> – </w:t>
      </w:r>
      <w:r w:rsidR="009473B5">
        <w:t>Implementing a</w:t>
      </w:r>
      <w:r w:rsidR="006622D2">
        <w:t xml:space="preserve">n </w:t>
      </w:r>
      <w:r w:rsidR="008D1E3C">
        <w:t xml:space="preserve">Inheritance Hierarchy </w:t>
      </w:r>
      <w:r w:rsidR="006622D2">
        <w:t>from UML</w:t>
      </w:r>
    </w:p>
    <w:p w14:paraId="20C7D155" w14:textId="68C58204" w:rsidR="00DF414C" w:rsidRPr="006A21E0" w:rsidRDefault="001D44C2" w:rsidP="00273388">
      <w:pPr>
        <w:ind w:right="3639"/>
        <w:rPr>
          <w:noProof/>
        </w:rPr>
      </w:pPr>
      <w:r>
        <w:rPr>
          <w:noProof/>
        </w:rPr>
        <mc:AlternateContent>
          <mc:Choice Requires="wpg">
            <w:drawing>
              <wp:anchor distT="0" distB="0" distL="114300" distR="114300" simplePos="0" relativeHeight="251765760" behindDoc="0" locked="0" layoutInCell="1" allowOverlap="1" wp14:anchorId="410B1742" wp14:editId="27FECAB5">
                <wp:simplePos x="0" y="0"/>
                <wp:positionH relativeFrom="column">
                  <wp:posOffset>3274695</wp:posOffset>
                </wp:positionH>
                <wp:positionV relativeFrom="paragraph">
                  <wp:posOffset>114935</wp:posOffset>
                </wp:positionV>
                <wp:extent cx="3093720" cy="1838325"/>
                <wp:effectExtent l="0" t="0" r="0" b="9525"/>
                <wp:wrapNone/>
                <wp:docPr id="48" name="Group 48"/>
                <wp:cNvGraphicFramePr/>
                <a:graphic xmlns:a="http://schemas.openxmlformats.org/drawingml/2006/main">
                  <a:graphicData uri="http://schemas.microsoft.com/office/word/2010/wordprocessingGroup">
                    <wpg:wgp>
                      <wpg:cNvGrpSpPr/>
                      <wpg:grpSpPr>
                        <a:xfrm>
                          <a:off x="0" y="0"/>
                          <a:ext cx="3093720" cy="1838325"/>
                          <a:chOff x="0" y="0"/>
                          <a:chExt cx="3094290" cy="1838325"/>
                        </a:xfrm>
                      </wpg:grpSpPr>
                      <wps:wsp>
                        <wps:cNvPr id="49" name="Rectangle: Rounded Corners 4"/>
                        <wps:cNvSpPr/>
                        <wps:spPr>
                          <a:xfrm>
                            <a:off x="266700" y="0"/>
                            <a:ext cx="2827590" cy="1838325"/>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3DE0C" w14:textId="060E000B" w:rsidR="00EF14A4" w:rsidRPr="00CF7743" w:rsidRDefault="00EF14A4" w:rsidP="00EF14A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273388">
                                <w:rPr>
                                  <w:rFonts w:ascii="Consolas" w:hAnsi="Consolas"/>
                                  <w:b/>
                                  <w:bCs/>
                                  <w:color w:val="000000"/>
                                  <w:kern w:val="24"/>
                                </w:rPr>
                                <w:t>UML</w:t>
                              </w:r>
                              <w:r>
                                <w:rPr>
                                  <w:rFonts w:hAnsi="Calibri"/>
                                  <w:b/>
                                  <w:bCs/>
                                  <w:color w:val="000000"/>
                                  <w:kern w:val="24"/>
                                </w:rPr>
                                <w:br/>
                              </w:r>
                              <w:proofErr w:type="spellStart"/>
                              <w:r w:rsidRPr="00350B54">
                                <w:rPr>
                                  <w:rFonts w:hAnsi="Calibri"/>
                                  <w:b/>
                                  <w:bCs/>
                                  <w:color w:val="000000"/>
                                  <w:kern w:val="24"/>
                                </w:rPr>
                                <w:t>UML</w:t>
                              </w:r>
                              <w:proofErr w:type="spellEnd"/>
                              <w:r>
                                <w:rPr>
                                  <w:rFonts w:hAnsi="Calibri"/>
                                  <w:color w:val="000000"/>
                                  <w:kern w:val="24"/>
                                </w:rPr>
                                <w:t xml:space="preserve"> refers to the </w:t>
                              </w:r>
                              <w:r w:rsidRPr="00350B54">
                                <w:rPr>
                                  <w:rFonts w:hAnsi="Calibri"/>
                                  <w:b/>
                                  <w:bCs/>
                                  <w:color w:val="000000"/>
                                  <w:kern w:val="24"/>
                                </w:rPr>
                                <w:t>Unified Modelling Language</w:t>
                              </w:r>
                              <w:r>
                                <w:rPr>
                                  <w:rFonts w:hAnsi="Calibri"/>
                                  <w:color w:val="000000"/>
                                  <w:kern w:val="24"/>
                                </w:rPr>
                                <w:t xml:space="preserve"> – a way of graphically representing an object-oriented system. There are many types of UML diagrams, with the most popular being a </w:t>
                              </w:r>
                              <w:r w:rsidRPr="00350B54">
                                <w:rPr>
                                  <w:rFonts w:hAnsi="Calibri"/>
                                  <w:b/>
                                  <w:bCs/>
                                  <w:color w:val="000000"/>
                                  <w:kern w:val="24"/>
                                </w:rPr>
                                <w:t>class diagram</w:t>
                              </w:r>
                              <w:r>
                                <w:rPr>
                                  <w:rFonts w:hAnsi="Calibri"/>
                                  <w:color w:val="000000"/>
                                  <w:kern w:val="24"/>
                                </w:rPr>
                                <w:t>, which allows us to quickly see the name, attributes, and methods of a class.</w:t>
                              </w:r>
                            </w:p>
                          </w:txbxContent>
                        </wps:txbx>
                        <wps:bodyPr lIns="576000" tIns="0" rIns="36000" bIns="0" rtlCol="0" anchor="ctr" anchorCtr="0"/>
                      </wps:wsp>
                      <wpg:grpSp>
                        <wpg:cNvPr id="50" name="Group 50"/>
                        <wpg:cNvGrpSpPr/>
                        <wpg:grpSpPr>
                          <a:xfrm>
                            <a:off x="0" y="600075"/>
                            <a:ext cx="601980" cy="633095"/>
                            <a:chOff x="0" y="0"/>
                            <a:chExt cx="602517" cy="633552"/>
                          </a:xfrm>
                        </wpg:grpSpPr>
                        <wps:wsp>
                          <wps:cNvPr id="51" name="Rectangle: Rounded Corners 5"/>
                          <wps:cNvSpPr/>
                          <wps:spPr>
                            <a:xfrm>
                              <a:off x="0" y="0"/>
                              <a:ext cx="602517" cy="633552"/>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2" name="Picture 4" descr="File:Octicons-key.svg - Wikimedia Commons"/>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38100" y="47625"/>
                              <a:ext cx="521970" cy="548640"/>
                            </a:xfrm>
                            <a:prstGeom prst="rect">
                              <a:avLst/>
                            </a:prstGeom>
                          </pic:spPr>
                        </pic:pic>
                      </wpg:grpSp>
                    </wpg:wgp>
                  </a:graphicData>
                </a:graphic>
              </wp:anchor>
            </w:drawing>
          </mc:Choice>
          <mc:Fallback>
            <w:pict>
              <v:group w14:anchorId="410B1742" id="Group 48" o:spid="_x0000_s1036" style="position:absolute;margin-left:257.85pt;margin-top:9.05pt;width:243.6pt;height:144.75pt;z-index:251765760" coordsize="30942,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">
                <v:roundrect id="Rectangle: Rounded Corners 4" o:spid="_x0000_s1037" style="position:absolute;left:2667;width:28275;height:18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" fillcolor="#ffe599 [1303]" stroked="f" strokeweight="1pt">
                  <v:stroke joinstyle="miter"/>
                  <v:textbox inset="16mm,0,1mm,0">
                    <w:txbxContent>
                      <w:p w14:paraId="1A93DE0C" w14:textId="060E000B" w:rsidR="00EF14A4" w:rsidRPr="00CF7743" w:rsidRDefault="00EF14A4" w:rsidP="00EF14A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273388">
                          <w:rPr>
                            <w:rFonts w:ascii="Consolas" w:hAnsi="Consolas"/>
                            <w:b/>
                            <w:bCs/>
                            <w:color w:val="000000"/>
                            <w:kern w:val="24"/>
                          </w:rPr>
                          <w:t>UML</w:t>
                        </w:r>
                        <w:r>
                          <w:rPr>
                            <w:rFonts w:hAnsi="Calibri"/>
                            <w:b/>
                            <w:bCs/>
                            <w:color w:val="000000"/>
                            <w:kern w:val="24"/>
                          </w:rPr>
                          <w:br/>
                        </w:r>
                        <w:proofErr w:type="spellStart"/>
                        <w:r w:rsidRPr="00350B54">
                          <w:rPr>
                            <w:rFonts w:hAnsi="Calibri"/>
                            <w:b/>
                            <w:bCs/>
                            <w:color w:val="000000"/>
                            <w:kern w:val="24"/>
                          </w:rPr>
                          <w:t>UML</w:t>
                        </w:r>
                        <w:proofErr w:type="spellEnd"/>
                        <w:r>
                          <w:rPr>
                            <w:rFonts w:hAnsi="Calibri"/>
                            <w:color w:val="000000"/>
                            <w:kern w:val="24"/>
                          </w:rPr>
                          <w:t xml:space="preserve"> refers to the </w:t>
                        </w:r>
                        <w:r w:rsidRPr="00350B54">
                          <w:rPr>
                            <w:rFonts w:hAnsi="Calibri"/>
                            <w:b/>
                            <w:bCs/>
                            <w:color w:val="000000"/>
                            <w:kern w:val="24"/>
                          </w:rPr>
                          <w:t>Unified Modelling Language</w:t>
                        </w:r>
                        <w:r>
                          <w:rPr>
                            <w:rFonts w:hAnsi="Calibri"/>
                            <w:color w:val="000000"/>
                            <w:kern w:val="24"/>
                          </w:rPr>
                          <w:t xml:space="preserve"> – a way of graphically representing an object-oriented system. There are many types of UML diagrams, with the most popular being a </w:t>
                        </w:r>
                        <w:r w:rsidRPr="00350B54">
                          <w:rPr>
                            <w:rFonts w:hAnsi="Calibri"/>
                            <w:b/>
                            <w:bCs/>
                            <w:color w:val="000000"/>
                            <w:kern w:val="24"/>
                          </w:rPr>
                          <w:t>class diagram</w:t>
                        </w:r>
                        <w:r>
                          <w:rPr>
                            <w:rFonts w:hAnsi="Calibri"/>
                            <w:color w:val="000000"/>
                            <w:kern w:val="24"/>
                          </w:rPr>
                          <w:t>, which allows us to quickly see the name, attributes, and methods of a class.</w:t>
                        </w:r>
                      </w:p>
                    </w:txbxContent>
                  </v:textbox>
                </v:roundrect>
                <v:group id="Group 50" o:spid="_x0000_s1038" style="position:absolute;top:6000;width:6019;height:6331"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 o:spid="_x0000_s1039" style="position:absolute;width:6025;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" fillcolor="#ffd966 [1943]" stroked="f" strokeweight="1pt">
                    <v:stroke joinstyle="miter"/>
                  </v:roundrect>
                  <v:shape id="Picture 4" o:spid="_x0000_s1040" type="#_x0000_t75" alt="File:Octicons-key.svg - Wikimedia Commons" style="position:absolute;left:381;top:476;width:5219;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">
                    <v:imagedata r:id="rId12" o:title="Octicons-key"/>
                    <o:lock v:ext="edit" aspectratio="f"/>
                  </v:shape>
                </v:group>
              </v:group>
            </w:pict>
          </mc:Fallback>
        </mc:AlternateContent>
      </w:r>
      <w:r w:rsidR="00D25EC1">
        <w:rPr>
          <w:noProof/>
        </w:rPr>
        <w:t xml:space="preserve">Let’s start by creating a simple inheritance </w:t>
      </w:r>
      <w:r w:rsidR="007A2D6B">
        <w:rPr>
          <w:noProof/>
        </w:rPr>
        <w:t>hierarchy</w:t>
      </w:r>
      <w:r w:rsidR="00D25EC1">
        <w:rPr>
          <w:noProof/>
        </w:rPr>
        <w:t xml:space="preserve"> </w:t>
      </w:r>
      <w:r w:rsidR="007A2D6B">
        <w:rPr>
          <w:noProof/>
        </w:rPr>
        <w:t xml:space="preserve">(depicted in </w:t>
      </w:r>
      <w:r w:rsidR="00833023">
        <w:rPr>
          <w:noProof/>
        </w:rPr>
        <w:t xml:space="preserve">the </w:t>
      </w:r>
      <w:r w:rsidR="00833023" w:rsidRPr="00833023">
        <w:rPr>
          <w:b/>
          <w:bCs/>
          <w:shd w:val="clear" w:color="auto" w:fill="FFE599" w:themeFill="accent4" w:themeFillTint="66"/>
        </w:rPr>
        <w:t>UML</w:t>
      </w:r>
      <w:r w:rsidR="00833023">
        <w:rPr>
          <w:noProof/>
        </w:rPr>
        <w:t xml:space="preserve"> diagram in </w:t>
      </w:r>
      <w:r w:rsidR="00833023">
        <w:rPr>
          <w:noProof/>
        </w:rPr>
        <w:fldChar w:fldCharType="begin"/>
      </w:r>
      <w:r w:rsidR="00833023">
        <w:rPr>
          <w:noProof/>
        </w:rPr>
        <w:instrText xml:space="preserve"> REF _Ref120397726 \h </w:instrText>
      </w:r>
      <w:r w:rsidR="00833023">
        <w:rPr>
          <w:noProof/>
        </w:rPr>
      </w:r>
      <w:r w:rsidR="00833023">
        <w:rPr>
          <w:noProof/>
        </w:rPr>
        <w:fldChar w:fldCharType="separate"/>
      </w:r>
      <w:r w:rsidR="00BE55A4">
        <w:t xml:space="preserve">Figure </w:t>
      </w:r>
      <w:r w:rsidR="00BE55A4">
        <w:rPr>
          <w:noProof/>
        </w:rPr>
        <w:t>1</w:t>
      </w:r>
      <w:r w:rsidR="00833023">
        <w:rPr>
          <w:noProof/>
        </w:rPr>
        <w:fldChar w:fldCharType="end"/>
      </w:r>
      <w:r w:rsidR="007A2D6B">
        <w:rPr>
          <w:noProof/>
        </w:rPr>
        <w:t xml:space="preserve">) </w:t>
      </w:r>
      <w:r w:rsidR="004A054D">
        <w:rPr>
          <w:noProof/>
        </w:rPr>
        <w:t>involving</w:t>
      </w:r>
      <w:r w:rsidR="00D25EC1">
        <w:rPr>
          <w:noProof/>
        </w:rPr>
        <w:t xml:space="preserve"> </w:t>
      </w:r>
      <w:r w:rsidR="006A21E0">
        <w:rPr>
          <w:noProof/>
        </w:rPr>
        <w:t>three</w:t>
      </w:r>
      <w:r w:rsidR="00D25EC1">
        <w:rPr>
          <w:noProof/>
        </w:rPr>
        <w:t xml:space="preserve"> classes – </w:t>
      </w:r>
      <w:r w:rsidR="00F246DE">
        <w:rPr>
          <w:b/>
          <w:bCs/>
          <w:noProof/>
        </w:rPr>
        <w:t xml:space="preserve">Baker </w:t>
      </w:r>
      <w:r w:rsidR="005826D1">
        <w:rPr>
          <w:noProof/>
        </w:rPr>
        <w:t xml:space="preserve">and </w:t>
      </w:r>
      <w:r w:rsidR="00F246DE">
        <w:rPr>
          <w:b/>
          <w:bCs/>
          <w:noProof/>
        </w:rPr>
        <w:t>Builder</w:t>
      </w:r>
      <w:r w:rsidR="006A21E0" w:rsidRPr="006A21E0">
        <w:rPr>
          <w:noProof/>
        </w:rPr>
        <w:t xml:space="preserve"> will be our subclasses, which will extend the </w:t>
      </w:r>
      <w:r w:rsidR="00F246DE">
        <w:rPr>
          <w:b/>
          <w:bCs/>
          <w:noProof/>
        </w:rPr>
        <w:t>TradesPerson</w:t>
      </w:r>
      <w:r w:rsidR="006A21E0" w:rsidRPr="006A21E0">
        <w:rPr>
          <w:noProof/>
        </w:rPr>
        <w:t xml:space="preserve"> class</w:t>
      </w:r>
      <w:r w:rsidR="006A21E0">
        <w:rPr>
          <w:noProof/>
        </w:rPr>
        <w:t xml:space="preserve"> (the superclass</w:t>
      </w:r>
      <w:r w:rsidR="00A3527D">
        <w:rPr>
          <w:noProof/>
        </w:rPr>
        <w:t>)</w:t>
      </w:r>
      <w:r w:rsidR="00D25EC1" w:rsidRPr="006A21E0">
        <w:rPr>
          <w:noProof/>
        </w:rPr>
        <w:t>.</w:t>
      </w:r>
    </w:p>
    <w:p w14:paraId="070BEFA7" w14:textId="11D35AF5" w:rsidR="002B44D3" w:rsidRDefault="00A3527D" w:rsidP="00273388">
      <w:pPr>
        <w:pStyle w:val="ListParagraph"/>
        <w:numPr>
          <w:ilvl w:val="0"/>
          <w:numId w:val="31"/>
        </w:numPr>
        <w:tabs>
          <w:tab w:val="left" w:pos="4395"/>
          <w:tab w:val="left" w:pos="4820"/>
        </w:tabs>
        <w:ind w:right="4206"/>
        <w:jc w:val="both"/>
        <w:rPr>
          <w:noProof/>
        </w:rPr>
      </w:pPr>
      <w:r>
        <w:rPr>
          <w:noProof/>
        </w:rPr>
        <w:t xml:space="preserve">Create the </w:t>
      </w:r>
      <w:r w:rsidR="00F246DE">
        <w:rPr>
          <w:b/>
          <w:bCs/>
          <w:noProof/>
        </w:rPr>
        <w:t>TradesPerson</w:t>
      </w:r>
      <w:r>
        <w:rPr>
          <w:noProof/>
        </w:rPr>
        <w:t xml:space="preserve"> class (</w:t>
      </w:r>
      <w:r w:rsidRPr="005578D2">
        <w:rPr>
          <w:b/>
          <w:bCs/>
          <w:noProof/>
        </w:rPr>
        <w:t>note</w:t>
      </w:r>
      <w:r>
        <w:rPr>
          <w:noProof/>
        </w:rPr>
        <w:t xml:space="preserve">: this class will </w:t>
      </w:r>
      <w:r w:rsidRPr="005578D2">
        <w:rPr>
          <w:b/>
          <w:bCs/>
          <w:noProof/>
          <w:u w:val="single"/>
        </w:rPr>
        <w:t>not</w:t>
      </w:r>
      <w:r w:rsidR="00F03504">
        <w:rPr>
          <w:b/>
          <w:bCs/>
          <w:noProof/>
        </w:rPr>
        <w:t xml:space="preserve"> </w:t>
      </w:r>
      <w:r w:rsidR="005578D2">
        <w:rPr>
          <w:noProof/>
        </w:rPr>
        <w:t>have</w:t>
      </w:r>
      <w:r w:rsidR="00F03504">
        <w:rPr>
          <w:noProof/>
        </w:rPr>
        <w:t xml:space="preserve"> a main method</w:t>
      </w:r>
      <w:r w:rsidR="00A231D4">
        <w:rPr>
          <w:noProof/>
        </w:rPr>
        <w:t xml:space="preserve">, it will just be used to represent a </w:t>
      </w:r>
      <w:r w:rsidR="00F246DE">
        <w:rPr>
          <w:noProof/>
        </w:rPr>
        <w:t>TradesPerson</w:t>
      </w:r>
      <w:r w:rsidR="00A231D4">
        <w:rPr>
          <w:noProof/>
        </w:rPr>
        <w:t xml:space="preserve"> data type</w:t>
      </w:r>
      <w:r w:rsidR="00F03504">
        <w:rPr>
          <w:noProof/>
        </w:rPr>
        <w:t>).</w:t>
      </w:r>
    </w:p>
    <w:p w14:paraId="4E9FBFB3" w14:textId="370B9180" w:rsidR="0047080B" w:rsidRDefault="002B44D3" w:rsidP="008B6C0A">
      <w:pPr>
        <w:pStyle w:val="ListParagraph"/>
        <w:numPr>
          <w:ilvl w:val="1"/>
          <w:numId w:val="31"/>
        </w:numPr>
        <w:tabs>
          <w:tab w:val="left" w:pos="4395"/>
          <w:tab w:val="left" w:pos="4678"/>
        </w:tabs>
        <w:ind w:right="3781"/>
        <w:jc w:val="both"/>
        <w:rPr>
          <w:noProof/>
        </w:rPr>
      </w:pPr>
      <w:r>
        <w:rPr>
          <w:noProof/>
        </w:rPr>
        <w:t xml:space="preserve">Look at </w:t>
      </w:r>
      <w:r w:rsidR="005F2E4D">
        <w:rPr>
          <w:noProof/>
        </w:rPr>
        <w:t xml:space="preserve">the UML class diagram </w:t>
      </w:r>
      <w:r>
        <w:rPr>
          <w:noProof/>
        </w:rPr>
        <w:t xml:space="preserve">for the </w:t>
      </w:r>
      <w:r w:rsidR="00F246DE">
        <w:rPr>
          <w:b/>
          <w:bCs/>
          <w:noProof/>
        </w:rPr>
        <w:t>TradesPerson</w:t>
      </w:r>
      <w:r w:rsidR="00F246DE" w:rsidRPr="006A21E0">
        <w:rPr>
          <w:noProof/>
        </w:rPr>
        <w:t xml:space="preserve"> </w:t>
      </w:r>
      <w:r>
        <w:rPr>
          <w:noProof/>
        </w:rPr>
        <w:t xml:space="preserve">class </w:t>
      </w:r>
      <w:r w:rsidR="00E20697">
        <w:rPr>
          <w:noProof/>
        </w:rPr>
        <w:t>(</w:t>
      </w:r>
      <w:r w:rsidR="00E20697">
        <w:rPr>
          <w:noProof/>
        </w:rPr>
        <w:fldChar w:fldCharType="begin"/>
      </w:r>
      <w:r w:rsidR="00E20697">
        <w:rPr>
          <w:noProof/>
        </w:rPr>
        <w:instrText xml:space="preserve"> REF _Ref120397726 \h </w:instrText>
      </w:r>
      <w:r w:rsidR="00E20697">
        <w:rPr>
          <w:noProof/>
        </w:rPr>
      </w:r>
      <w:r w:rsidR="00E20697">
        <w:rPr>
          <w:noProof/>
        </w:rPr>
        <w:fldChar w:fldCharType="separate"/>
      </w:r>
      <w:r w:rsidR="00BE55A4">
        <w:t xml:space="preserve">Figure </w:t>
      </w:r>
      <w:r w:rsidR="00BE55A4">
        <w:rPr>
          <w:noProof/>
        </w:rPr>
        <w:t>1</w:t>
      </w:r>
      <w:r w:rsidR="00E20697">
        <w:rPr>
          <w:noProof/>
        </w:rPr>
        <w:fldChar w:fldCharType="end"/>
      </w:r>
      <w:r w:rsidR="00E20697">
        <w:rPr>
          <w:noProof/>
        </w:rPr>
        <w:t xml:space="preserve">) </w:t>
      </w:r>
      <w:r w:rsidR="005F2E4D">
        <w:rPr>
          <w:noProof/>
        </w:rPr>
        <w:t xml:space="preserve">and </w:t>
      </w:r>
      <w:r w:rsidR="005F2E4D" w:rsidRPr="00B7282D">
        <w:rPr>
          <w:b/>
          <w:bCs/>
          <w:noProof/>
        </w:rPr>
        <w:t xml:space="preserve">add the </w:t>
      </w:r>
      <w:r w:rsidR="00F246DE">
        <w:rPr>
          <w:b/>
          <w:bCs/>
          <w:noProof/>
        </w:rPr>
        <w:t>member</w:t>
      </w:r>
      <w:r w:rsidR="005F2E4D" w:rsidRPr="00B7282D">
        <w:rPr>
          <w:b/>
          <w:bCs/>
          <w:noProof/>
        </w:rPr>
        <w:t xml:space="preserve"> variables</w:t>
      </w:r>
      <w:r w:rsidR="005F2E4D">
        <w:rPr>
          <w:noProof/>
        </w:rPr>
        <w:t xml:space="preserve"> you see in the middle compartment</w:t>
      </w:r>
      <w:r w:rsidR="007D703F">
        <w:rPr>
          <w:noProof/>
        </w:rPr>
        <w:t>.</w:t>
      </w:r>
    </w:p>
    <w:p w14:paraId="3E27CD52" w14:textId="1594FC6A" w:rsidR="007A2D6B" w:rsidRDefault="00F03504" w:rsidP="008B6C0A">
      <w:pPr>
        <w:pStyle w:val="ListParagraph"/>
        <w:keepNext/>
        <w:numPr>
          <w:ilvl w:val="1"/>
          <w:numId w:val="31"/>
        </w:numPr>
        <w:tabs>
          <w:tab w:val="left" w:pos="4395"/>
        </w:tabs>
        <w:ind w:right="95"/>
        <w:jc w:val="both"/>
      </w:pPr>
      <w:r>
        <w:rPr>
          <w:noProof/>
        </w:rPr>
        <w:t xml:space="preserve">Add a </w:t>
      </w:r>
      <w:r w:rsidRPr="00B7282D">
        <w:rPr>
          <w:b/>
          <w:bCs/>
          <w:noProof/>
        </w:rPr>
        <w:t>constructor</w:t>
      </w:r>
      <w:r w:rsidR="00C91FF1">
        <w:rPr>
          <w:noProof/>
        </w:rPr>
        <w:t xml:space="preserve"> to your </w:t>
      </w:r>
      <w:r w:rsidR="00F246DE">
        <w:rPr>
          <w:b/>
          <w:bCs/>
          <w:noProof/>
        </w:rPr>
        <w:t>TradesPerson</w:t>
      </w:r>
      <w:r w:rsidR="00F246DE">
        <w:rPr>
          <w:noProof/>
        </w:rPr>
        <w:t xml:space="preserve"> </w:t>
      </w:r>
      <w:r w:rsidR="00C91FF1">
        <w:rPr>
          <w:noProof/>
        </w:rPr>
        <w:t xml:space="preserve">class that accepts the three </w:t>
      </w:r>
      <w:r w:rsidR="00B7282D">
        <w:rPr>
          <w:noProof/>
        </w:rPr>
        <w:t>variable</w:t>
      </w:r>
      <w:r w:rsidR="00A93E36">
        <w:rPr>
          <w:noProof/>
        </w:rPr>
        <w:t xml:space="preserve">s </w:t>
      </w:r>
      <w:r w:rsidR="00F246DE">
        <w:rPr>
          <w:noProof/>
        </w:rPr>
        <w:t>to</w:t>
      </w:r>
      <w:r w:rsidR="00B7282D">
        <w:rPr>
          <w:noProof/>
        </w:rPr>
        <w:t xml:space="preserve"> initialise</w:t>
      </w:r>
      <w:r w:rsidR="00F246DE">
        <w:rPr>
          <w:noProof/>
        </w:rPr>
        <w:t xml:space="preserve"> the three members</w:t>
      </w:r>
      <w:r w:rsidR="00474D78">
        <w:rPr>
          <w:noProof/>
        </w:rPr>
        <w:t xml:space="preserve"> (name refers to the persons name). </w:t>
      </w:r>
      <w:r w:rsidR="007A2D6B">
        <w:rPr>
          <w:noProof/>
        </w:rPr>
        <w:t xml:space="preserve">See </w:t>
      </w:r>
      <w:r w:rsidR="00C17440">
        <w:rPr>
          <w:noProof/>
        </w:rPr>
        <w:t xml:space="preserve">the </w:t>
      </w:r>
      <w:r w:rsidR="007A2D6B" w:rsidRPr="00320D6B">
        <w:rPr>
          <w:b/>
          <w:bCs/>
          <w:noProof/>
          <w:shd w:val="clear" w:color="auto" w:fill="D9D9D9" w:themeFill="background1" w:themeFillShade="D9"/>
        </w:rPr>
        <w:t>information</w:t>
      </w:r>
      <w:r w:rsidR="007A2D6B">
        <w:rPr>
          <w:noProof/>
        </w:rPr>
        <w:t xml:space="preserve"> box on how to </w:t>
      </w:r>
      <w:r w:rsidR="00C17440">
        <w:rPr>
          <w:noProof/>
        </w:rPr>
        <w:t xml:space="preserve">quickly generate </w:t>
      </w:r>
      <w:r w:rsidR="007A2D6B">
        <w:rPr>
          <w:noProof/>
        </w:rPr>
        <w:t xml:space="preserve">a constructor </w:t>
      </w:r>
      <w:r w:rsidR="00E13584">
        <w:rPr>
          <w:noProof/>
        </w:rPr>
        <w:t>using</w:t>
      </w:r>
      <w:r w:rsidR="007A2D6B">
        <w:rPr>
          <w:noProof/>
        </w:rPr>
        <w:t xml:space="preserve"> the IntelliJ shortcu</w:t>
      </w:r>
      <w:r w:rsidR="007D703F">
        <w:rPr>
          <w:noProof/>
        </w:rPr>
        <w:t>t.</w:t>
      </w:r>
    </w:p>
    <w:p w14:paraId="160E8295" w14:textId="5AA6727E" w:rsidR="00917E90" w:rsidRDefault="00917E90" w:rsidP="008B6C0A">
      <w:pPr>
        <w:pStyle w:val="ListParagraph"/>
        <w:keepNext/>
        <w:numPr>
          <w:ilvl w:val="1"/>
          <w:numId w:val="31"/>
        </w:numPr>
        <w:tabs>
          <w:tab w:val="left" w:pos="4395"/>
        </w:tabs>
        <w:ind w:right="95"/>
        <w:jc w:val="both"/>
      </w:pPr>
      <w:r>
        <w:rPr>
          <w:noProof/>
        </w:rPr>
        <w:t xml:space="preserve">Implement the </w:t>
      </w:r>
      <w:r w:rsidR="00474D78">
        <w:rPr>
          <w:noProof/>
        </w:rPr>
        <w:t xml:space="preserve">display method, which shoud print to console the member values. </w:t>
      </w:r>
    </w:p>
    <w:p w14:paraId="6FED598F" w14:textId="1A94124D" w:rsidR="00490847" w:rsidRDefault="00490847" w:rsidP="008B6C0A">
      <w:pPr>
        <w:pStyle w:val="ListParagraph"/>
        <w:numPr>
          <w:ilvl w:val="0"/>
          <w:numId w:val="31"/>
        </w:numPr>
        <w:ind w:right="95"/>
        <w:jc w:val="both"/>
        <w:rPr>
          <w:noProof/>
        </w:rPr>
      </w:pPr>
      <w:r>
        <w:rPr>
          <w:noProof/>
        </w:rPr>
        <w:t xml:space="preserve">Create the </w:t>
      </w:r>
      <w:r w:rsidR="00474D78">
        <w:rPr>
          <w:b/>
          <w:bCs/>
          <w:noProof/>
        </w:rPr>
        <w:t>Baker</w:t>
      </w:r>
      <w:r>
        <w:rPr>
          <w:noProof/>
        </w:rPr>
        <w:t xml:space="preserve"> class and make it extend the </w:t>
      </w:r>
      <w:r w:rsidR="00474D78">
        <w:rPr>
          <w:b/>
          <w:bCs/>
          <w:noProof/>
        </w:rPr>
        <w:t>TradesPerson</w:t>
      </w:r>
      <w:r>
        <w:rPr>
          <w:b/>
          <w:bCs/>
          <w:noProof/>
        </w:rPr>
        <w:t xml:space="preserve"> </w:t>
      </w:r>
      <w:r>
        <w:rPr>
          <w:noProof/>
        </w:rPr>
        <w:t xml:space="preserve">class using the </w:t>
      </w:r>
      <w:r>
        <w:rPr>
          <w:i/>
          <w:iCs/>
          <w:noProof/>
        </w:rPr>
        <w:t>extends</w:t>
      </w:r>
      <w:r>
        <w:rPr>
          <w:noProof/>
        </w:rPr>
        <w:t xml:space="preserve"> keyword</w:t>
      </w:r>
      <w:r w:rsidR="004A054D">
        <w:rPr>
          <w:noProof/>
        </w:rPr>
        <w:t xml:space="preserve"> (again, no main method for this class).</w:t>
      </w:r>
    </w:p>
    <w:p w14:paraId="6A208898" w14:textId="5FFC41A9" w:rsidR="002C7F7F" w:rsidRDefault="00320D6B" w:rsidP="008B6C0A">
      <w:pPr>
        <w:pStyle w:val="ListParagraph"/>
        <w:numPr>
          <w:ilvl w:val="1"/>
          <w:numId w:val="31"/>
        </w:numPr>
        <w:ind w:right="95"/>
        <w:jc w:val="both"/>
        <w:rPr>
          <w:noProof/>
        </w:rPr>
      </w:pPr>
      <w:r>
        <w:rPr>
          <w:noProof/>
        </w:rPr>
        <w:t xml:space="preserve">You will notice an </w:t>
      </w:r>
      <w:r w:rsidRPr="000D50C5">
        <w:rPr>
          <w:b/>
          <w:bCs/>
          <w:noProof/>
          <w:color w:val="FF0000"/>
        </w:rPr>
        <w:t>error</w:t>
      </w:r>
      <w:r w:rsidRPr="000E014B">
        <w:rPr>
          <w:noProof/>
          <w:color w:val="FF0000"/>
        </w:rPr>
        <w:t xml:space="preserve"> </w:t>
      </w:r>
      <w:r>
        <w:rPr>
          <w:noProof/>
        </w:rPr>
        <w:t xml:space="preserve">in the code – you can resolve this by adding a constructor in this subclass </w:t>
      </w:r>
      <w:r w:rsidR="00474D78">
        <w:rPr>
          <w:noProof/>
        </w:rPr>
        <w:t xml:space="preserve">to initialise </w:t>
      </w:r>
      <w:r w:rsidR="00474D78" w:rsidRPr="00474D78">
        <w:rPr>
          <w:b/>
          <w:bCs/>
          <w:noProof/>
        </w:rPr>
        <w:t>name</w:t>
      </w:r>
      <w:r w:rsidR="00474D78">
        <w:rPr>
          <w:noProof/>
        </w:rPr>
        <w:t xml:space="preserve">, </w:t>
      </w:r>
      <w:r w:rsidR="00474D78" w:rsidRPr="00474D78">
        <w:rPr>
          <w:b/>
          <w:bCs/>
          <w:noProof/>
        </w:rPr>
        <w:t>wage</w:t>
      </w:r>
      <w:r w:rsidR="00474D78">
        <w:rPr>
          <w:noProof/>
        </w:rPr>
        <w:t xml:space="preserve"> and </w:t>
      </w:r>
      <w:r w:rsidR="00474D78" w:rsidRPr="00474D78">
        <w:rPr>
          <w:b/>
          <w:bCs/>
          <w:noProof/>
        </w:rPr>
        <w:t>speciality</w:t>
      </w:r>
      <w:r w:rsidR="00474D78">
        <w:rPr>
          <w:noProof/>
        </w:rPr>
        <w:t xml:space="preserve"> (this member is specific to bakers).  Your constructor must</w:t>
      </w:r>
      <w:r>
        <w:rPr>
          <w:noProof/>
        </w:rPr>
        <w:t xml:space="preserve"> call the superclass’ constructor</w:t>
      </w:r>
      <w:r w:rsidR="00325933">
        <w:rPr>
          <w:noProof/>
        </w:rPr>
        <w:t xml:space="preserve"> </w:t>
      </w:r>
      <w:r w:rsidR="00474D78">
        <w:rPr>
          <w:noProof/>
        </w:rPr>
        <w:t>(s</w:t>
      </w:r>
      <w:r w:rsidR="00325933">
        <w:rPr>
          <w:noProof/>
        </w:rPr>
        <w:t xml:space="preserve">ee </w:t>
      </w:r>
      <w:r w:rsidR="00474D78">
        <w:rPr>
          <w:b/>
          <w:bCs/>
          <w:noProof/>
        </w:rPr>
        <w:t>slides</w:t>
      </w:r>
      <w:r w:rsidR="00325933">
        <w:rPr>
          <w:noProof/>
        </w:rPr>
        <w:t xml:space="preserve"> if you need to see an example of this</w:t>
      </w:r>
      <w:r w:rsidR="00474D78">
        <w:rPr>
          <w:noProof/>
        </w:rPr>
        <w:t>)</w:t>
      </w:r>
      <w:r w:rsidR="00325933">
        <w:rPr>
          <w:noProof/>
        </w:rPr>
        <w:t>.</w:t>
      </w:r>
      <w:r w:rsidR="00487ECF">
        <w:rPr>
          <w:noProof/>
        </w:rPr>
        <w:t xml:space="preserve"> Your constructor should call the superclass’ constructor</w:t>
      </w:r>
      <w:r w:rsidR="00A427F4">
        <w:rPr>
          <w:noProof/>
        </w:rPr>
        <w:t xml:space="preserve"> (super keyword)</w:t>
      </w:r>
      <w:r w:rsidR="00487ECF">
        <w:rPr>
          <w:noProof/>
        </w:rPr>
        <w:t xml:space="preserve"> to deal with </w:t>
      </w:r>
      <w:r w:rsidR="00487ECF">
        <w:rPr>
          <w:b/>
          <w:bCs/>
          <w:noProof/>
        </w:rPr>
        <w:t>name</w:t>
      </w:r>
      <w:r w:rsidR="00487ECF">
        <w:rPr>
          <w:noProof/>
        </w:rPr>
        <w:t xml:space="preserve">, </w:t>
      </w:r>
      <w:r w:rsidR="00474D78" w:rsidRPr="00474D78">
        <w:rPr>
          <w:noProof/>
        </w:rPr>
        <w:t>pass</w:t>
      </w:r>
      <w:r w:rsidR="00474D78">
        <w:rPr>
          <w:b/>
          <w:bCs/>
          <w:noProof/>
        </w:rPr>
        <w:t xml:space="preserve"> “baker” </w:t>
      </w:r>
      <w:r w:rsidR="00474D78" w:rsidRPr="00474D78">
        <w:rPr>
          <w:noProof/>
        </w:rPr>
        <w:t>for the trade</w:t>
      </w:r>
      <w:r w:rsidR="00487ECF">
        <w:rPr>
          <w:noProof/>
        </w:rPr>
        <w:t xml:space="preserve">, and </w:t>
      </w:r>
      <w:r w:rsidR="00474D78">
        <w:rPr>
          <w:b/>
          <w:bCs/>
          <w:noProof/>
        </w:rPr>
        <w:t>wage</w:t>
      </w:r>
      <w:r w:rsidR="00474D78">
        <w:rPr>
          <w:noProof/>
        </w:rPr>
        <w:t>.</w:t>
      </w:r>
    </w:p>
    <w:p w14:paraId="70016813" w14:textId="5E0C84F8" w:rsidR="004F3C56" w:rsidRDefault="006E51E0" w:rsidP="006E51E0">
      <w:pPr>
        <w:pStyle w:val="ListParagraph"/>
        <w:numPr>
          <w:ilvl w:val="1"/>
          <w:numId w:val="31"/>
        </w:numPr>
        <w:tabs>
          <w:tab w:val="left" w:pos="5245"/>
        </w:tabs>
        <w:ind w:right="2930"/>
        <w:jc w:val="both"/>
        <w:rPr>
          <w:noProof/>
        </w:rPr>
      </w:pPr>
      <w:r w:rsidRPr="002E410C">
        <w:rPr>
          <w:noProof/>
        </w:rPr>
        <mc:AlternateContent>
          <mc:Choice Requires="wpg">
            <w:drawing>
              <wp:anchor distT="0" distB="0" distL="114300" distR="114300" simplePos="0" relativeHeight="251771904" behindDoc="0" locked="0" layoutInCell="1" allowOverlap="1" wp14:anchorId="48C5B104" wp14:editId="3DC775CB">
                <wp:simplePos x="0" y="0"/>
                <wp:positionH relativeFrom="margin">
                  <wp:posOffset>3937000</wp:posOffset>
                </wp:positionH>
                <wp:positionV relativeFrom="margin">
                  <wp:posOffset>4900930</wp:posOffset>
                </wp:positionV>
                <wp:extent cx="2435884" cy="1455725"/>
                <wp:effectExtent l="0" t="0" r="2540" b="0"/>
                <wp:wrapNone/>
                <wp:docPr id="67" name="KeyTerm1"/>
                <wp:cNvGraphicFramePr/>
                <a:graphic xmlns:a="http://schemas.openxmlformats.org/drawingml/2006/main">
                  <a:graphicData uri="http://schemas.microsoft.com/office/word/2010/wordprocessingGroup">
                    <wpg:wgp>
                      <wpg:cNvGrpSpPr/>
                      <wpg:grpSpPr>
                        <a:xfrm>
                          <a:off x="0" y="0"/>
                          <a:ext cx="2435884" cy="1455725"/>
                          <a:chOff x="231311" y="-1"/>
                          <a:chExt cx="3649305" cy="1747178"/>
                        </a:xfrm>
                      </wpg:grpSpPr>
                      <wps:wsp>
                        <wps:cNvPr id="68" name="Rectangle: Rounded Corners 4"/>
                        <wps:cNvSpPr/>
                        <wps:spPr>
                          <a:xfrm>
                            <a:off x="603924" y="-1"/>
                            <a:ext cx="3276692" cy="1747178"/>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7093A" w14:textId="77777777" w:rsidR="00151B51" w:rsidRPr="00CF7743" w:rsidRDefault="00151B51" w:rsidP="00151B51">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Method Overriding</w:t>
                              </w:r>
                              <w:r>
                                <w:rPr>
                                  <w:rFonts w:hAnsi="Calibri"/>
                                  <w:b/>
                                  <w:bCs/>
                                  <w:color w:val="000000"/>
                                  <w:kern w:val="24"/>
                                </w:rPr>
                                <w:br/>
                              </w:r>
                              <w:r>
                                <w:rPr>
                                  <w:rFonts w:hAnsi="Calibri"/>
                                  <w:color w:val="000000"/>
                                  <w:kern w:val="24"/>
                                </w:rPr>
                                <w:t xml:space="preserve">A subclass can </w:t>
                              </w:r>
                              <w:r>
                                <w:rPr>
                                  <w:rFonts w:hAnsi="Calibri"/>
                                  <w:b/>
                                  <w:bCs/>
                                  <w:color w:val="000000"/>
                                  <w:kern w:val="24"/>
                                </w:rPr>
                                <w:t>override</w:t>
                              </w:r>
                              <w:r>
                                <w:rPr>
                                  <w:rFonts w:hAnsi="Calibri"/>
                                  <w:color w:val="000000"/>
                                  <w:kern w:val="24"/>
                                </w:rPr>
                                <w:t xml:space="preserve"> a method it has inherited from its superclass and provide its own implementation for that method.</w:t>
                              </w:r>
                            </w:p>
                          </w:txbxContent>
                        </wps:txbx>
                        <wps:bodyPr lIns="576000" tIns="0" rIns="36000" bIns="0" rtlCol="0" anchor="ctr" anchorCtr="0"/>
                      </wps:wsp>
                      <wps:wsp>
                        <wps:cNvPr id="69" name="Rectangle: Rounded Corners 5"/>
                        <wps:cNvSpPr/>
                        <wps:spPr>
                          <a:xfrm>
                            <a:off x="231311" y="407844"/>
                            <a:ext cx="902477" cy="760396"/>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0" name="Picture 4" descr="File:Octicons-key.svg - Wikimedia Commons"/>
                          <pic:cNvPicPr preferRelativeResize="0">
                            <a:picLocks/>
                          </pic:cNvPicPr>
                        </pic:nvPicPr>
                        <pic:blipFill>
                          <a:blip r:embed="rId11" cstate="print">
                            <a:extLst>
                              <a:ext uri="{28A0092B-C50C-407E-A947-70E740481C1C}">
                                <a14:useLocalDpi xmlns:a14="http://schemas.microsoft.com/office/drawing/2010/main" val="0"/>
                              </a:ext>
                            </a:extLst>
                          </a:blip>
                          <a:stretch>
                            <a:fillRect/>
                          </a:stretch>
                        </pic:blipFill>
                        <pic:spPr>
                          <a:xfrm>
                            <a:off x="289515" y="458540"/>
                            <a:ext cx="782147"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C5B104" id="KeyTerm1" o:spid="_x0000_s1041" style="position:absolute;left:0;text-align:left;margin-left:310pt;margin-top:385.9pt;width:191.8pt;height:114.6pt;z-index:251771904;mso-position-horizontal-relative:margin;mso-position-vertical-relative:margin;mso-width-relative:margin;mso-height-relative:margin" coordorigin="2313" coordsize="36493,17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">
                <v:roundrect id="Rectangle: Rounded Corners 4" o:spid="_x0000_s1042" style="position:absolute;left:6039;width:32767;height:174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" fillcolor="#ffe599 [1303]" stroked="f" strokeweight="1pt">
                  <v:stroke joinstyle="miter"/>
                  <v:textbox inset="16mm,0,1mm,0">
                    <w:txbxContent>
                      <w:p w14:paraId="0557093A" w14:textId="77777777" w:rsidR="00151B51" w:rsidRPr="00CF7743" w:rsidRDefault="00151B51" w:rsidP="00151B51">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Method Overriding</w:t>
                        </w:r>
                        <w:r>
                          <w:rPr>
                            <w:rFonts w:hAnsi="Calibri"/>
                            <w:b/>
                            <w:bCs/>
                            <w:color w:val="000000"/>
                            <w:kern w:val="24"/>
                          </w:rPr>
                          <w:br/>
                        </w:r>
                        <w:r>
                          <w:rPr>
                            <w:rFonts w:hAnsi="Calibri"/>
                            <w:color w:val="000000"/>
                            <w:kern w:val="24"/>
                          </w:rPr>
                          <w:t xml:space="preserve">A subclass can </w:t>
                        </w:r>
                        <w:r>
                          <w:rPr>
                            <w:rFonts w:hAnsi="Calibri"/>
                            <w:b/>
                            <w:bCs/>
                            <w:color w:val="000000"/>
                            <w:kern w:val="24"/>
                          </w:rPr>
                          <w:t>override</w:t>
                        </w:r>
                        <w:r>
                          <w:rPr>
                            <w:rFonts w:hAnsi="Calibri"/>
                            <w:color w:val="000000"/>
                            <w:kern w:val="24"/>
                          </w:rPr>
                          <w:t xml:space="preserve"> a method it has inherited from its superclass and provide its own implementation for that method.</w:t>
                        </w:r>
                      </w:p>
                    </w:txbxContent>
                  </v:textbox>
                </v:roundrect>
                <v:roundrect id="Rectangle: Rounded Corners 5" o:spid="_x0000_s1043" style="position:absolute;left:2313;top:4078;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" fillcolor="#ffd966 [1943]" stroked="f" strokeweight="1pt">
                  <v:stroke joinstyle="miter"/>
                </v:roundrect>
                <v:shape id="Picture 4" o:spid="_x0000_s1044" type="#_x0000_t75" alt="File:Octicons-key.svg - Wikimedia Commons" style="position:absolute;left:2895;top:4585;width:7821;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">
                  <v:imagedata r:id="rId12" o:title="Octicons-key"/>
                  <o:lock v:ext="edit" aspectratio="f"/>
                </v:shape>
                <w10:wrap anchorx="margin" anchory="margin"/>
              </v:group>
            </w:pict>
          </mc:Fallback>
        </mc:AlternateContent>
      </w:r>
      <w:r w:rsidR="004F3C56">
        <w:rPr>
          <w:noProof/>
        </w:rPr>
        <w:t>Add a method to your</w:t>
      </w:r>
      <w:r>
        <w:rPr>
          <w:noProof/>
        </w:rPr>
        <w:t xml:space="preserve"> </w:t>
      </w:r>
      <w:r w:rsidR="00474D78">
        <w:rPr>
          <w:b/>
          <w:bCs/>
          <w:noProof/>
        </w:rPr>
        <w:t>Baker</w:t>
      </w:r>
      <w:r>
        <w:rPr>
          <w:noProof/>
        </w:rPr>
        <w:t xml:space="preserve"> class named </w:t>
      </w:r>
      <w:r w:rsidR="00474D78">
        <w:rPr>
          <w:b/>
          <w:bCs/>
          <w:noProof/>
        </w:rPr>
        <w:t>makes</w:t>
      </w:r>
      <w:r>
        <w:rPr>
          <w:noProof/>
        </w:rPr>
        <w:t xml:space="preserve"> (no return type – so void). The </w:t>
      </w:r>
      <w:r w:rsidR="00474D78">
        <w:rPr>
          <w:b/>
          <w:bCs/>
          <w:noProof/>
        </w:rPr>
        <w:t>makes</w:t>
      </w:r>
      <w:r w:rsidRPr="001D44C2">
        <w:rPr>
          <w:b/>
          <w:bCs/>
          <w:noProof/>
        </w:rPr>
        <w:t xml:space="preserve"> </w:t>
      </w:r>
      <w:r>
        <w:rPr>
          <w:noProof/>
        </w:rPr>
        <w:t xml:space="preserve">method can print </w:t>
      </w:r>
      <w:r w:rsidR="00474D78">
        <w:rPr>
          <w:noProof/>
        </w:rPr>
        <w:t xml:space="preserve">&lt;bakers name&gt; </w:t>
      </w:r>
      <w:r w:rsidR="00474D78" w:rsidRPr="00474D78">
        <w:rPr>
          <w:noProof/>
        </w:rPr>
        <w:t>" bakes breads and cakes."</w:t>
      </w:r>
      <w:r w:rsidR="00474D78">
        <w:rPr>
          <w:noProof/>
        </w:rPr>
        <w:t xml:space="preserve"> and the display the speciality.</w:t>
      </w:r>
    </w:p>
    <w:p w14:paraId="77D5EB88" w14:textId="2ED7CC99" w:rsidR="008441E7" w:rsidRDefault="00151B51" w:rsidP="006E51E0">
      <w:pPr>
        <w:pStyle w:val="ListParagraph"/>
        <w:numPr>
          <w:ilvl w:val="1"/>
          <w:numId w:val="31"/>
        </w:numPr>
        <w:tabs>
          <w:tab w:val="left" w:pos="5245"/>
        </w:tabs>
        <w:ind w:right="2930"/>
        <w:jc w:val="both"/>
        <w:rPr>
          <w:noProof/>
        </w:rPr>
      </w:pPr>
      <w:r w:rsidRPr="001D44C2">
        <w:rPr>
          <w:b/>
          <w:bCs/>
          <w:shd w:val="clear" w:color="auto" w:fill="FFE599" w:themeFill="accent4" w:themeFillTint="66"/>
        </w:rPr>
        <w:t>o</w:t>
      </w:r>
      <w:r w:rsidR="008441E7" w:rsidRPr="001D44C2">
        <w:rPr>
          <w:b/>
          <w:bCs/>
          <w:shd w:val="clear" w:color="auto" w:fill="FFE599" w:themeFill="accent4" w:themeFillTint="66"/>
        </w:rPr>
        <w:t>verride</w:t>
      </w:r>
      <w:r w:rsidR="008441E7">
        <w:rPr>
          <w:noProof/>
        </w:rPr>
        <w:t xml:space="preserve"> the </w:t>
      </w:r>
      <w:r w:rsidR="00474D78">
        <w:rPr>
          <w:b/>
          <w:bCs/>
          <w:noProof/>
        </w:rPr>
        <w:t>display</w:t>
      </w:r>
      <w:r w:rsidR="008441E7">
        <w:rPr>
          <w:noProof/>
        </w:rPr>
        <w:t xml:space="preserve"> method inherited from the </w:t>
      </w:r>
      <w:r w:rsidR="00474D78">
        <w:rPr>
          <w:noProof/>
        </w:rPr>
        <w:t>TradesPerson</w:t>
      </w:r>
      <w:r w:rsidR="008441E7">
        <w:rPr>
          <w:noProof/>
        </w:rPr>
        <w:t xml:space="preserve"> class so that the</w:t>
      </w:r>
      <w:r>
        <w:rPr>
          <w:noProof/>
        </w:rPr>
        <w:t xml:space="preserve"> </w:t>
      </w:r>
      <w:r w:rsidR="00474D78">
        <w:rPr>
          <w:noProof/>
        </w:rPr>
        <w:t>display</w:t>
      </w:r>
      <w:r w:rsidR="008441E7">
        <w:rPr>
          <w:noProof/>
        </w:rPr>
        <w:t xml:space="preserve"> method </w:t>
      </w:r>
      <w:r w:rsidR="00F62F74">
        <w:rPr>
          <w:noProof/>
        </w:rPr>
        <w:t xml:space="preserve">display all information about a baker and </w:t>
      </w:r>
      <w:r w:rsidR="008441E7">
        <w:rPr>
          <w:noProof/>
        </w:rPr>
        <w:t xml:space="preserve">calls </w:t>
      </w:r>
      <w:r w:rsidR="002B070E">
        <w:rPr>
          <w:noProof/>
        </w:rPr>
        <w:t xml:space="preserve">the </w:t>
      </w:r>
      <w:r w:rsidR="00F62F74">
        <w:rPr>
          <w:b/>
          <w:bCs/>
          <w:noProof/>
        </w:rPr>
        <w:t>makes</w:t>
      </w:r>
      <w:r w:rsidR="002B070E">
        <w:rPr>
          <w:noProof/>
        </w:rPr>
        <w:t xml:space="preserve"> method.</w:t>
      </w:r>
      <w:r w:rsidR="009E0BB0">
        <w:rPr>
          <w:noProof/>
        </w:rPr>
        <w:t xml:space="preserve"> </w:t>
      </w:r>
      <w:r w:rsidR="00474D78">
        <w:rPr>
          <w:noProof/>
        </w:rPr>
        <w:t>See</w:t>
      </w:r>
      <w:r w:rsidR="009E0BB0" w:rsidRPr="003F1580">
        <w:rPr>
          <w:noProof/>
        </w:rPr>
        <w:t xml:space="preserve"> </w:t>
      </w:r>
      <w:r w:rsidR="006E51E0" w:rsidRPr="003F1580">
        <w:rPr>
          <w:noProof/>
        </w:rPr>
        <w:t>slides</w:t>
      </w:r>
      <w:r w:rsidR="009E0BB0" w:rsidRPr="003F1580">
        <w:rPr>
          <w:noProof/>
        </w:rPr>
        <w:t xml:space="preserve"> 21-23 showed examples of method overriding</w:t>
      </w:r>
      <w:r w:rsidR="008522F0">
        <w:rPr>
          <w:b/>
          <w:bCs/>
          <w:noProof/>
        </w:rPr>
        <w:t>.</w:t>
      </w:r>
      <w:r w:rsidR="002B070E">
        <w:rPr>
          <w:noProof/>
        </w:rPr>
        <w:t xml:space="preserve"> </w:t>
      </w:r>
      <w:r w:rsidR="008B6C0A">
        <w:rPr>
          <w:noProof/>
        </w:rPr>
        <w:t xml:space="preserve"> </w:t>
      </w:r>
    </w:p>
    <w:p w14:paraId="0CCC5B0E" w14:textId="176F8FCE" w:rsidR="001D44C2" w:rsidRDefault="00F246DE">
      <w:pPr>
        <w:rPr>
          <w:noProof/>
        </w:rPr>
      </w:pPr>
      <w:r>
        <w:rPr>
          <w:noProof/>
        </w:rPr>
        <mc:AlternateContent>
          <mc:Choice Requires="wps">
            <w:drawing>
              <wp:anchor distT="0" distB="0" distL="114300" distR="114300" simplePos="0" relativeHeight="251784192" behindDoc="0" locked="0" layoutInCell="1" allowOverlap="1" wp14:anchorId="5ABE6432" wp14:editId="476C981E">
                <wp:simplePos x="0" y="0"/>
                <wp:positionH relativeFrom="column">
                  <wp:posOffset>1636311</wp:posOffset>
                </wp:positionH>
                <wp:positionV relativeFrom="paragraph">
                  <wp:posOffset>952058</wp:posOffset>
                </wp:positionV>
                <wp:extent cx="359465" cy="152732"/>
                <wp:effectExtent l="3810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359465" cy="152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5E3154" id="_x0000_t32" coordsize="21600,21600" o:spt="32" o:oned="t" path="m,l21600,21600e" filled="f">
                <v:path arrowok="t" fillok="f" o:connecttype="none"/>
                <o:lock v:ext="edit" shapetype="t"/>
              </v:shapetype>
              <v:shape id="Straight Arrow Connector 23" o:spid="_x0000_s1026" type="#_x0000_t32" style="position:absolute;margin-left:128.85pt;margin-top:74.95pt;width:28.3pt;height:12.0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0BEAC100" wp14:editId="47DA8DE9">
                <wp:simplePos x="0" y="0"/>
                <wp:positionH relativeFrom="column">
                  <wp:posOffset>898497</wp:posOffset>
                </wp:positionH>
                <wp:positionV relativeFrom="paragraph">
                  <wp:posOffset>945763</wp:posOffset>
                </wp:positionV>
                <wp:extent cx="333955" cy="143124"/>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333955" cy="143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041C3" id="Straight Arrow Connector 20" o:spid="_x0000_s1026" type="#_x0000_t32" style="position:absolute;margin-left:70.75pt;margin-top:74.45pt;width:26.3pt;height:11.2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52727F16" wp14:editId="5FE964C1">
                <wp:simplePos x="0" y="0"/>
                <wp:positionH relativeFrom="column">
                  <wp:posOffset>1828800</wp:posOffset>
                </wp:positionH>
                <wp:positionV relativeFrom="paragraph">
                  <wp:posOffset>1074696</wp:posOffset>
                </wp:positionV>
                <wp:extent cx="1296062" cy="1121134"/>
                <wp:effectExtent l="0" t="0" r="0" b="3175"/>
                <wp:wrapNone/>
                <wp:docPr id="19" name="Text Box 19"/>
                <wp:cNvGraphicFramePr/>
                <a:graphic xmlns:a="http://schemas.openxmlformats.org/drawingml/2006/main">
                  <a:graphicData uri="http://schemas.microsoft.com/office/word/2010/wordprocessingShape">
                    <wps:wsp>
                      <wps:cNvSpPr txBox="1"/>
                      <wps:spPr>
                        <a:xfrm>
                          <a:off x="0" y="0"/>
                          <a:ext cx="1296062" cy="1121134"/>
                        </a:xfrm>
                        <a:prstGeom prst="rect">
                          <a:avLst/>
                        </a:prstGeom>
                        <a:solidFill>
                          <a:schemeClr val="lt1"/>
                        </a:solidFill>
                        <a:ln w="6350">
                          <a:noFill/>
                        </a:ln>
                      </wps:spPr>
                      <wps:txb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33"/>
                            </w:tblGrid>
                            <w:tr w:rsidR="00F246DE" w14:paraId="46A4FEA2" w14:textId="77777777" w:rsidTr="00F246DE">
                              <w:tc>
                                <w:tcPr>
                                  <w:tcW w:w="1733" w:type="dxa"/>
                                  <w:shd w:val="clear" w:color="auto" w:fill="000000" w:themeFill="text1"/>
                                </w:tcPr>
                                <w:p w14:paraId="20E9DBE1" w14:textId="4D96A858" w:rsidR="00F246DE" w:rsidRDefault="00F246DE">
                                  <w:r>
                                    <w:t>Builder</w:t>
                                  </w:r>
                                </w:p>
                              </w:tc>
                            </w:tr>
                            <w:tr w:rsidR="00F246DE" w14:paraId="465B049B" w14:textId="77777777" w:rsidTr="00F246DE">
                              <w:tc>
                                <w:tcPr>
                                  <w:tcW w:w="1733" w:type="dxa"/>
                                  <w:shd w:val="clear" w:color="auto" w:fill="E7E6E6" w:themeFill="background2"/>
                                </w:tcPr>
                                <w:p w14:paraId="42C97A06" w14:textId="01FB3180" w:rsidR="00F246DE" w:rsidRDefault="00F246DE">
                                  <w:r>
                                    <w:t xml:space="preserve">tools: </w:t>
                                  </w:r>
                                  <w:proofErr w:type="gramStart"/>
                                  <w:r>
                                    <w:t>String[</w:t>
                                  </w:r>
                                  <w:proofErr w:type="gramEnd"/>
                                  <w:r>
                                    <w:t xml:space="preserve"> ]</w:t>
                                  </w:r>
                                </w:p>
                              </w:tc>
                            </w:tr>
                            <w:tr w:rsidR="00F246DE" w14:paraId="3F22595F" w14:textId="77777777" w:rsidTr="00F246DE">
                              <w:tc>
                                <w:tcPr>
                                  <w:tcW w:w="1733" w:type="dxa"/>
                                  <w:shd w:val="clear" w:color="auto" w:fill="D0CECE" w:themeFill="background2" w:themeFillShade="E6"/>
                                </w:tcPr>
                                <w:p w14:paraId="1520AD2F" w14:textId="77777777" w:rsidR="00F246DE" w:rsidRDefault="00F246DE">
                                  <w:proofErr w:type="gramStart"/>
                                  <w:r>
                                    <w:t>display(</w:t>
                                  </w:r>
                                  <w:proofErr w:type="gramEnd"/>
                                  <w:r>
                                    <w:t>) : void</w:t>
                                  </w:r>
                                </w:p>
                                <w:p w14:paraId="2CCC92A4" w14:textId="7DB3C7B8" w:rsidR="00F246DE" w:rsidRDefault="00F62F74">
                                  <w:proofErr w:type="gramStart"/>
                                  <w:r>
                                    <w:t>uses</w:t>
                                  </w:r>
                                  <w:r w:rsidR="00F246DE">
                                    <w:t>(</w:t>
                                  </w:r>
                                  <w:proofErr w:type="gramEnd"/>
                                  <w:r w:rsidR="00F246DE">
                                    <w:t>) : String</w:t>
                                  </w:r>
                                </w:p>
                              </w:tc>
                            </w:tr>
                          </w:tbl>
                          <w:p w14:paraId="23CB6968" w14:textId="77777777" w:rsidR="00F246DE" w:rsidRDefault="00F246DE" w:rsidP="00F246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27F16" id="_x0000_t202" coordsize="21600,21600" o:spt="202" path="m,l,21600r21600,l21600,xe">
                <v:stroke joinstyle="miter"/>
                <v:path gradientshapeok="t" o:connecttype="rect"/>
              </v:shapetype>
              <v:shape id="Text Box 19" o:spid="_x0000_s1045" type="#_x0000_t202" style="position:absolute;margin-left:2in;margin-top:84.6pt;width:102.05pt;height:88.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" fillcolor="white [3201]" stroked="f" strokeweight=".5pt">
                <v:textbo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33"/>
                      </w:tblGrid>
                      <w:tr w:rsidR="00F246DE" w14:paraId="46A4FEA2" w14:textId="77777777" w:rsidTr="00F246DE">
                        <w:tc>
                          <w:tcPr>
                            <w:tcW w:w="1733" w:type="dxa"/>
                            <w:shd w:val="clear" w:color="auto" w:fill="000000" w:themeFill="text1"/>
                          </w:tcPr>
                          <w:p w14:paraId="20E9DBE1" w14:textId="4D96A858" w:rsidR="00F246DE" w:rsidRDefault="00F246DE">
                            <w:r>
                              <w:t>Builder</w:t>
                            </w:r>
                          </w:p>
                        </w:tc>
                      </w:tr>
                      <w:tr w:rsidR="00F246DE" w14:paraId="465B049B" w14:textId="77777777" w:rsidTr="00F246DE">
                        <w:tc>
                          <w:tcPr>
                            <w:tcW w:w="1733" w:type="dxa"/>
                            <w:shd w:val="clear" w:color="auto" w:fill="E7E6E6" w:themeFill="background2"/>
                          </w:tcPr>
                          <w:p w14:paraId="42C97A06" w14:textId="01FB3180" w:rsidR="00F246DE" w:rsidRDefault="00F246DE">
                            <w:r>
                              <w:t xml:space="preserve">tools: </w:t>
                            </w:r>
                            <w:proofErr w:type="gramStart"/>
                            <w:r>
                              <w:t>String[</w:t>
                            </w:r>
                            <w:proofErr w:type="gramEnd"/>
                            <w:r>
                              <w:t xml:space="preserve"> ]</w:t>
                            </w:r>
                          </w:p>
                        </w:tc>
                      </w:tr>
                      <w:tr w:rsidR="00F246DE" w14:paraId="3F22595F" w14:textId="77777777" w:rsidTr="00F246DE">
                        <w:tc>
                          <w:tcPr>
                            <w:tcW w:w="1733" w:type="dxa"/>
                            <w:shd w:val="clear" w:color="auto" w:fill="D0CECE" w:themeFill="background2" w:themeFillShade="E6"/>
                          </w:tcPr>
                          <w:p w14:paraId="1520AD2F" w14:textId="77777777" w:rsidR="00F246DE" w:rsidRDefault="00F246DE">
                            <w:proofErr w:type="gramStart"/>
                            <w:r>
                              <w:t>display(</w:t>
                            </w:r>
                            <w:proofErr w:type="gramEnd"/>
                            <w:r>
                              <w:t>) : void</w:t>
                            </w:r>
                          </w:p>
                          <w:p w14:paraId="2CCC92A4" w14:textId="7DB3C7B8" w:rsidR="00F246DE" w:rsidRDefault="00F62F74">
                            <w:proofErr w:type="gramStart"/>
                            <w:r>
                              <w:t>uses</w:t>
                            </w:r>
                            <w:r w:rsidR="00F246DE">
                              <w:t>(</w:t>
                            </w:r>
                            <w:proofErr w:type="gramEnd"/>
                            <w:r w:rsidR="00F246DE">
                              <w:t>) : String</w:t>
                            </w:r>
                          </w:p>
                        </w:tc>
                      </w:tr>
                    </w:tbl>
                    <w:p w14:paraId="23CB6968" w14:textId="77777777" w:rsidR="00F246DE" w:rsidRDefault="00F246DE" w:rsidP="00F246DE"/>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2FF4897C" wp14:editId="5FF3D260">
                <wp:simplePos x="0" y="0"/>
                <wp:positionH relativeFrom="column">
                  <wp:posOffset>174929</wp:posOffset>
                </wp:positionH>
                <wp:positionV relativeFrom="paragraph">
                  <wp:posOffset>1042891</wp:posOffset>
                </wp:positionV>
                <wp:extent cx="1296062" cy="1121134"/>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1296062" cy="1121134"/>
                        </a:xfrm>
                        <a:prstGeom prst="rect">
                          <a:avLst/>
                        </a:prstGeom>
                        <a:solidFill>
                          <a:schemeClr val="lt1"/>
                        </a:solidFill>
                        <a:ln w="6350">
                          <a:noFill/>
                        </a:ln>
                      </wps:spPr>
                      <wps:txb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33"/>
                            </w:tblGrid>
                            <w:tr w:rsidR="00F246DE" w14:paraId="6D2B91A6" w14:textId="77777777" w:rsidTr="00F246DE">
                              <w:tc>
                                <w:tcPr>
                                  <w:tcW w:w="1733" w:type="dxa"/>
                                  <w:shd w:val="clear" w:color="auto" w:fill="000000" w:themeFill="text1"/>
                                </w:tcPr>
                                <w:p w14:paraId="0BB3009F" w14:textId="0470C132" w:rsidR="00F246DE" w:rsidRDefault="00F246DE">
                                  <w:r>
                                    <w:t>Baker</w:t>
                                  </w:r>
                                </w:p>
                              </w:tc>
                            </w:tr>
                            <w:tr w:rsidR="00F246DE" w14:paraId="279843A6" w14:textId="77777777" w:rsidTr="00F246DE">
                              <w:tc>
                                <w:tcPr>
                                  <w:tcW w:w="1733" w:type="dxa"/>
                                  <w:shd w:val="clear" w:color="auto" w:fill="E7E6E6" w:themeFill="background2"/>
                                </w:tcPr>
                                <w:p w14:paraId="3B7F8EDB" w14:textId="46E2DE5E" w:rsidR="00F246DE" w:rsidRDefault="00F246DE">
                                  <w:r>
                                    <w:t>speciality: String</w:t>
                                  </w:r>
                                </w:p>
                              </w:tc>
                            </w:tr>
                            <w:tr w:rsidR="00F246DE" w14:paraId="6D40CFD6" w14:textId="77777777" w:rsidTr="00F246DE">
                              <w:tc>
                                <w:tcPr>
                                  <w:tcW w:w="1733" w:type="dxa"/>
                                  <w:shd w:val="clear" w:color="auto" w:fill="D0CECE" w:themeFill="background2" w:themeFillShade="E6"/>
                                </w:tcPr>
                                <w:p w14:paraId="2AA73FA1" w14:textId="77777777" w:rsidR="00F246DE" w:rsidRDefault="00F246DE">
                                  <w:proofErr w:type="gramStart"/>
                                  <w:r>
                                    <w:t>display(</w:t>
                                  </w:r>
                                  <w:proofErr w:type="gramEnd"/>
                                  <w:r>
                                    <w:t>) : void</w:t>
                                  </w:r>
                                </w:p>
                              </w:tc>
                            </w:tr>
                            <w:tr w:rsidR="00F246DE" w14:paraId="504379E3" w14:textId="77777777" w:rsidTr="00F246DE">
                              <w:tc>
                                <w:tcPr>
                                  <w:tcW w:w="1733" w:type="dxa"/>
                                  <w:shd w:val="clear" w:color="auto" w:fill="D0CECE" w:themeFill="background2" w:themeFillShade="E6"/>
                                </w:tcPr>
                                <w:p w14:paraId="42A1B257" w14:textId="3475E7FC" w:rsidR="00F246DE" w:rsidRDefault="00F246DE">
                                  <w:proofErr w:type="gramStart"/>
                                  <w:r>
                                    <w:t>makes(</w:t>
                                  </w:r>
                                  <w:proofErr w:type="gramEnd"/>
                                  <w:r>
                                    <w:t>) : String</w:t>
                                  </w:r>
                                </w:p>
                              </w:tc>
                            </w:tr>
                          </w:tbl>
                          <w:p w14:paraId="6A724877" w14:textId="77777777" w:rsidR="00F246DE" w:rsidRDefault="00F246DE" w:rsidP="00F246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4897C" id="Text Box 18" o:spid="_x0000_s1046" type="#_x0000_t202" style="position:absolute;margin-left:13.75pt;margin-top:82.1pt;width:102.05pt;height:88.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" fillcolor="white [3201]" stroked="f" strokeweight=".5pt">
                <v:textbo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33"/>
                      </w:tblGrid>
                      <w:tr w:rsidR="00F246DE" w14:paraId="6D2B91A6" w14:textId="77777777" w:rsidTr="00F246DE">
                        <w:tc>
                          <w:tcPr>
                            <w:tcW w:w="1733" w:type="dxa"/>
                            <w:shd w:val="clear" w:color="auto" w:fill="000000" w:themeFill="text1"/>
                          </w:tcPr>
                          <w:p w14:paraId="0BB3009F" w14:textId="0470C132" w:rsidR="00F246DE" w:rsidRDefault="00F246DE">
                            <w:r>
                              <w:t>Baker</w:t>
                            </w:r>
                          </w:p>
                        </w:tc>
                      </w:tr>
                      <w:tr w:rsidR="00F246DE" w14:paraId="279843A6" w14:textId="77777777" w:rsidTr="00F246DE">
                        <w:tc>
                          <w:tcPr>
                            <w:tcW w:w="1733" w:type="dxa"/>
                            <w:shd w:val="clear" w:color="auto" w:fill="E7E6E6" w:themeFill="background2"/>
                          </w:tcPr>
                          <w:p w14:paraId="3B7F8EDB" w14:textId="46E2DE5E" w:rsidR="00F246DE" w:rsidRDefault="00F246DE">
                            <w:r>
                              <w:t>speciality: String</w:t>
                            </w:r>
                          </w:p>
                        </w:tc>
                      </w:tr>
                      <w:tr w:rsidR="00F246DE" w14:paraId="6D40CFD6" w14:textId="77777777" w:rsidTr="00F246DE">
                        <w:tc>
                          <w:tcPr>
                            <w:tcW w:w="1733" w:type="dxa"/>
                            <w:shd w:val="clear" w:color="auto" w:fill="D0CECE" w:themeFill="background2" w:themeFillShade="E6"/>
                          </w:tcPr>
                          <w:p w14:paraId="2AA73FA1" w14:textId="77777777" w:rsidR="00F246DE" w:rsidRDefault="00F246DE">
                            <w:proofErr w:type="gramStart"/>
                            <w:r>
                              <w:t>display(</w:t>
                            </w:r>
                            <w:proofErr w:type="gramEnd"/>
                            <w:r>
                              <w:t>) : void</w:t>
                            </w:r>
                          </w:p>
                        </w:tc>
                      </w:tr>
                      <w:tr w:rsidR="00F246DE" w14:paraId="504379E3" w14:textId="77777777" w:rsidTr="00F246DE">
                        <w:tc>
                          <w:tcPr>
                            <w:tcW w:w="1733" w:type="dxa"/>
                            <w:shd w:val="clear" w:color="auto" w:fill="D0CECE" w:themeFill="background2" w:themeFillShade="E6"/>
                          </w:tcPr>
                          <w:p w14:paraId="42A1B257" w14:textId="3475E7FC" w:rsidR="00F246DE" w:rsidRDefault="00F246DE">
                            <w:proofErr w:type="gramStart"/>
                            <w:r>
                              <w:t>makes(</w:t>
                            </w:r>
                            <w:proofErr w:type="gramEnd"/>
                            <w:r>
                              <w:t>) : String</w:t>
                            </w:r>
                          </w:p>
                        </w:tc>
                      </w:tr>
                    </w:tbl>
                    <w:p w14:paraId="6A724877" w14:textId="77777777" w:rsidR="00F246DE" w:rsidRDefault="00F246DE" w:rsidP="00F246DE"/>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2451C94F" wp14:editId="4C988C65">
                <wp:simplePos x="0" y="0"/>
                <wp:positionH relativeFrom="column">
                  <wp:posOffset>977983</wp:posOffset>
                </wp:positionH>
                <wp:positionV relativeFrom="paragraph">
                  <wp:posOffset>7261</wp:posOffset>
                </wp:positionV>
                <wp:extent cx="1296062" cy="1121134"/>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1296062" cy="1121134"/>
                        </a:xfrm>
                        <a:prstGeom prst="rect">
                          <a:avLst/>
                        </a:prstGeom>
                        <a:solidFill>
                          <a:schemeClr val="lt1"/>
                        </a:solidFill>
                        <a:ln w="6350">
                          <a:noFill/>
                        </a:ln>
                      </wps:spPr>
                      <wps:txb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48"/>
                            </w:tblGrid>
                            <w:tr w:rsidR="00F246DE" w14:paraId="56D15C45" w14:textId="77777777" w:rsidTr="00F246DE">
                              <w:tc>
                                <w:tcPr>
                                  <w:tcW w:w="2536" w:type="dxa"/>
                                  <w:shd w:val="clear" w:color="auto" w:fill="000000" w:themeFill="text1"/>
                                </w:tcPr>
                                <w:p w14:paraId="4D0513B1" w14:textId="09CC775B" w:rsidR="00F246DE" w:rsidRDefault="00F246DE">
                                  <w:proofErr w:type="spellStart"/>
                                  <w:r>
                                    <w:t>TradesPerson</w:t>
                                  </w:r>
                                  <w:proofErr w:type="spellEnd"/>
                                </w:p>
                              </w:tc>
                            </w:tr>
                            <w:tr w:rsidR="00F246DE" w14:paraId="4317A14E" w14:textId="77777777" w:rsidTr="00F246DE">
                              <w:tc>
                                <w:tcPr>
                                  <w:tcW w:w="2536" w:type="dxa"/>
                                  <w:shd w:val="clear" w:color="auto" w:fill="E7E6E6" w:themeFill="background2"/>
                                </w:tcPr>
                                <w:p w14:paraId="38CD9D48" w14:textId="0A327FBA" w:rsidR="00F246DE" w:rsidRDefault="00F246DE">
                                  <w:proofErr w:type="gramStart"/>
                                  <w:r>
                                    <w:t>name :</w:t>
                                  </w:r>
                                  <w:proofErr w:type="gramEnd"/>
                                  <w:r>
                                    <w:t xml:space="preserve"> String</w:t>
                                  </w:r>
                                </w:p>
                              </w:tc>
                            </w:tr>
                            <w:tr w:rsidR="00F246DE" w14:paraId="587C1D25" w14:textId="77777777" w:rsidTr="00F246DE">
                              <w:tc>
                                <w:tcPr>
                                  <w:tcW w:w="2536" w:type="dxa"/>
                                  <w:shd w:val="clear" w:color="auto" w:fill="E7E6E6" w:themeFill="background2"/>
                                </w:tcPr>
                                <w:p w14:paraId="7C94187B" w14:textId="79E8DA34" w:rsidR="00F246DE" w:rsidRDefault="00F246DE">
                                  <w:proofErr w:type="gramStart"/>
                                  <w:r>
                                    <w:t>trade :</w:t>
                                  </w:r>
                                  <w:proofErr w:type="gramEnd"/>
                                  <w:r>
                                    <w:t xml:space="preserve"> String</w:t>
                                  </w:r>
                                </w:p>
                              </w:tc>
                            </w:tr>
                            <w:tr w:rsidR="00F246DE" w14:paraId="6AA2C630" w14:textId="77777777" w:rsidTr="00F246DE">
                              <w:tc>
                                <w:tcPr>
                                  <w:tcW w:w="2536" w:type="dxa"/>
                                  <w:shd w:val="clear" w:color="auto" w:fill="E7E6E6" w:themeFill="background2"/>
                                </w:tcPr>
                                <w:p w14:paraId="2C76F507" w14:textId="00502012" w:rsidR="00F246DE" w:rsidRDefault="00F246DE">
                                  <w:proofErr w:type="gramStart"/>
                                  <w:r>
                                    <w:t>wage :</w:t>
                                  </w:r>
                                  <w:proofErr w:type="gramEnd"/>
                                  <w:r>
                                    <w:t xml:space="preserve"> int</w:t>
                                  </w:r>
                                </w:p>
                              </w:tc>
                            </w:tr>
                            <w:tr w:rsidR="00F246DE" w14:paraId="48D786B1" w14:textId="77777777" w:rsidTr="00F246DE">
                              <w:tc>
                                <w:tcPr>
                                  <w:tcW w:w="2536" w:type="dxa"/>
                                  <w:shd w:val="clear" w:color="auto" w:fill="D0CECE" w:themeFill="background2" w:themeFillShade="E6"/>
                                </w:tcPr>
                                <w:p w14:paraId="0CD45542" w14:textId="24249CD0" w:rsidR="00F246DE" w:rsidRDefault="00F246DE">
                                  <w:proofErr w:type="gramStart"/>
                                  <w:r>
                                    <w:t>display(</w:t>
                                  </w:r>
                                  <w:proofErr w:type="gramEnd"/>
                                  <w:r>
                                    <w:t>) : void</w:t>
                                  </w:r>
                                </w:p>
                              </w:tc>
                            </w:tr>
                          </w:tbl>
                          <w:p w14:paraId="24C95C51" w14:textId="77777777" w:rsidR="00F246DE" w:rsidRDefault="00F246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C94F" id="Text Box 11" o:spid="_x0000_s1047" type="#_x0000_t202" style="position:absolute;margin-left:77pt;margin-top:.55pt;width:102.05pt;height:88.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" fillcolor="white [3201]" stroked="f" strokeweight=".5pt">
                <v:textbox>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48"/>
                      </w:tblGrid>
                      <w:tr w:rsidR="00F246DE" w14:paraId="56D15C45" w14:textId="77777777" w:rsidTr="00F246DE">
                        <w:tc>
                          <w:tcPr>
                            <w:tcW w:w="2536" w:type="dxa"/>
                            <w:shd w:val="clear" w:color="auto" w:fill="000000" w:themeFill="text1"/>
                          </w:tcPr>
                          <w:p w14:paraId="4D0513B1" w14:textId="09CC775B" w:rsidR="00F246DE" w:rsidRDefault="00F246DE">
                            <w:proofErr w:type="spellStart"/>
                            <w:r>
                              <w:t>TradesPerson</w:t>
                            </w:r>
                            <w:proofErr w:type="spellEnd"/>
                          </w:p>
                        </w:tc>
                      </w:tr>
                      <w:tr w:rsidR="00F246DE" w14:paraId="4317A14E" w14:textId="77777777" w:rsidTr="00F246DE">
                        <w:tc>
                          <w:tcPr>
                            <w:tcW w:w="2536" w:type="dxa"/>
                            <w:shd w:val="clear" w:color="auto" w:fill="E7E6E6" w:themeFill="background2"/>
                          </w:tcPr>
                          <w:p w14:paraId="38CD9D48" w14:textId="0A327FBA" w:rsidR="00F246DE" w:rsidRDefault="00F246DE">
                            <w:proofErr w:type="gramStart"/>
                            <w:r>
                              <w:t>name :</w:t>
                            </w:r>
                            <w:proofErr w:type="gramEnd"/>
                            <w:r>
                              <w:t xml:space="preserve"> String</w:t>
                            </w:r>
                          </w:p>
                        </w:tc>
                      </w:tr>
                      <w:tr w:rsidR="00F246DE" w14:paraId="587C1D25" w14:textId="77777777" w:rsidTr="00F246DE">
                        <w:tc>
                          <w:tcPr>
                            <w:tcW w:w="2536" w:type="dxa"/>
                            <w:shd w:val="clear" w:color="auto" w:fill="E7E6E6" w:themeFill="background2"/>
                          </w:tcPr>
                          <w:p w14:paraId="7C94187B" w14:textId="79E8DA34" w:rsidR="00F246DE" w:rsidRDefault="00F246DE">
                            <w:proofErr w:type="gramStart"/>
                            <w:r>
                              <w:t>trade :</w:t>
                            </w:r>
                            <w:proofErr w:type="gramEnd"/>
                            <w:r>
                              <w:t xml:space="preserve"> String</w:t>
                            </w:r>
                          </w:p>
                        </w:tc>
                      </w:tr>
                      <w:tr w:rsidR="00F246DE" w14:paraId="6AA2C630" w14:textId="77777777" w:rsidTr="00F246DE">
                        <w:tc>
                          <w:tcPr>
                            <w:tcW w:w="2536" w:type="dxa"/>
                            <w:shd w:val="clear" w:color="auto" w:fill="E7E6E6" w:themeFill="background2"/>
                          </w:tcPr>
                          <w:p w14:paraId="2C76F507" w14:textId="00502012" w:rsidR="00F246DE" w:rsidRDefault="00F246DE">
                            <w:proofErr w:type="gramStart"/>
                            <w:r>
                              <w:t>wage :</w:t>
                            </w:r>
                            <w:proofErr w:type="gramEnd"/>
                            <w:r>
                              <w:t xml:space="preserve"> int</w:t>
                            </w:r>
                          </w:p>
                        </w:tc>
                      </w:tr>
                      <w:tr w:rsidR="00F246DE" w14:paraId="48D786B1" w14:textId="77777777" w:rsidTr="00F246DE">
                        <w:tc>
                          <w:tcPr>
                            <w:tcW w:w="2536" w:type="dxa"/>
                            <w:shd w:val="clear" w:color="auto" w:fill="D0CECE" w:themeFill="background2" w:themeFillShade="E6"/>
                          </w:tcPr>
                          <w:p w14:paraId="0CD45542" w14:textId="24249CD0" w:rsidR="00F246DE" w:rsidRDefault="00F246DE">
                            <w:proofErr w:type="gramStart"/>
                            <w:r>
                              <w:t>display(</w:t>
                            </w:r>
                            <w:proofErr w:type="gramEnd"/>
                            <w:r>
                              <w:t>) : void</w:t>
                            </w:r>
                          </w:p>
                        </w:tc>
                      </w:tr>
                    </w:tbl>
                    <w:p w14:paraId="24C95C51" w14:textId="77777777" w:rsidR="00F246DE" w:rsidRDefault="00F246DE"/>
                  </w:txbxContent>
                </v:textbox>
              </v:shape>
            </w:pict>
          </mc:Fallback>
        </mc:AlternateContent>
      </w:r>
      <w:r w:rsidR="008522F0" w:rsidRPr="002E410C">
        <w:rPr>
          <w:noProof/>
        </w:rPr>
        <mc:AlternateContent>
          <mc:Choice Requires="wpg">
            <w:drawing>
              <wp:anchor distT="0" distB="0" distL="114300" distR="114300" simplePos="0" relativeHeight="251763712" behindDoc="0" locked="0" layoutInCell="1" allowOverlap="1" wp14:anchorId="23433B2B" wp14:editId="7B290EFC">
                <wp:simplePos x="0" y="0"/>
                <wp:positionH relativeFrom="margin">
                  <wp:posOffset>3827780</wp:posOffset>
                </wp:positionH>
                <wp:positionV relativeFrom="margin">
                  <wp:posOffset>6397625</wp:posOffset>
                </wp:positionV>
                <wp:extent cx="2546350" cy="2611120"/>
                <wp:effectExtent l="0" t="0" r="6350" b="0"/>
                <wp:wrapNone/>
                <wp:docPr id="29" name="KeyTerm1"/>
                <wp:cNvGraphicFramePr/>
                <a:graphic xmlns:a="http://schemas.openxmlformats.org/drawingml/2006/main">
                  <a:graphicData uri="http://schemas.microsoft.com/office/word/2010/wordprocessingGroup">
                    <wpg:wgp>
                      <wpg:cNvGrpSpPr/>
                      <wpg:grpSpPr>
                        <a:xfrm>
                          <a:off x="0" y="0"/>
                          <a:ext cx="2546350" cy="2611120"/>
                          <a:chOff x="-20754" y="-1"/>
                          <a:chExt cx="3815676" cy="3134383"/>
                        </a:xfrm>
                      </wpg:grpSpPr>
                      <wps:wsp>
                        <wps:cNvPr id="30" name="Rectangle: Rounded Corners 4"/>
                        <wps:cNvSpPr/>
                        <wps:spPr>
                          <a:xfrm>
                            <a:off x="380869" y="-1"/>
                            <a:ext cx="3414053" cy="3134383"/>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D6093" w14:textId="785B617B" w:rsidR="003B6137" w:rsidRDefault="00273388" w:rsidP="003B6137">
                              <w:pPr>
                                <w:ind w:left="-426" w:right="-64"/>
                                <w:rPr>
                                  <w:color w:val="000000" w:themeColor="text1"/>
                                </w:rPr>
                              </w:pPr>
                              <w:r>
                                <w:rPr>
                                  <w:rFonts w:hAnsi="Calibri"/>
                                  <w:b/>
                                  <w:bCs/>
                                  <w:color w:val="000000"/>
                                  <w:kern w:val="24"/>
                                </w:rPr>
                                <w:t xml:space="preserve">Information - </w:t>
                              </w:r>
                              <w:r w:rsidR="003B6137">
                                <w:rPr>
                                  <w:rFonts w:hAnsi="Calibri"/>
                                  <w:b/>
                                  <w:bCs/>
                                  <w:color w:val="000000"/>
                                  <w:kern w:val="24"/>
                                </w:rPr>
                                <w:t>IntelliJ Shortcut</w:t>
                              </w:r>
                              <w:r w:rsidR="003B6137">
                                <w:rPr>
                                  <w:rFonts w:hAnsi="Calibri"/>
                                  <w:b/>
                                  <w:bCs/>
                                  <w:color w:val="000000"/>
                                  <w:kern w:val="24"/>
                                </w:rPr>
                                <w:br/>
                              </w:r>
                              <w:r w:rsidR="0088252F">
                                <w:rPr>
                                  <w:color w:val="000000" w:themeColor="text1"/>
                                </w:rPr>
                                <w:t xml:space="preserve">Holding </w:t>
                              </w:r>
                              <w:r w:rsidR="0088252F" w:rsidRPr="002A79FC">
                                <w:rPr>
                                  <w:b/>
                                  <w:bCs/>
                                  <w:color w:val="000000" w:themeColor="text1"/>
                                </w:rPr>
                                <w:t>ALT</w:t>
                              </w:r>
                              <w:r w:rsidR="0088252F">
                                <w:rPr>
                                  <w:color w:val="000000" w:themeColor="text1"/>
                                </w:rPr>
                                <w:t xml:space="preserve"> and pressing the </w:t>
                              </w:r>
                              <w:r w:rsidR="0088252F" w:rsidRPr="002A79FC">
                                <w:rPr>
                                  <w:b/>
                                  <w:bCs/>
                                  <w:color w:val="000000" w:themeColor="text1"/>
                                </w:rPr>
                                <w:t>Insert</w:t>
                              </w:r>
                              <w:r w:rsidR="0088252F">
                                <w:rPr>
                                  <w:color w:val="000000" w:themeColor="text1"/>
                                </w:rPr>
                                <w:t xml:space="preserve"> key </w:t>
                              </w:r>
                              <w:r w:rsidR="00586FE1">
                                <w:rPr>
                                  <w:color w:val="000000" w:themeColor="text1"/>
                                </w:rPr>
                                <w:t xml:space="preserve">whilst your cursor is in a class </w:t>
                              </w:r>
                              <w:r w:rsidR="0088252F">
                                <w:rPr>
                                  <w:color w:val="000000" w:themeColor="text1"/>
                                </w:rPr>
                                <w:t>allows</w:t>
                              </w:r>
                              <w:r w:rsidR="00083087">
                                <w:rPr>
                                  <w:color w:val="000000" w:themeColor="text1"/>
                                </w:rPr>
                                <w:t xml:space="preserve"> you to generate a constructor and select which fields to </w:t>
                              </w:r>
                              <w:r w:rsidR="002E1A6C">
                                <w:rPr>
                                  <w:color w:val="000000" w:themeColor="text1"/>
                                </w:rPr>
                                <w:t>initialise</w:t>
                              </w:r>
                              <w:r w:rsidR="00083087">
                                <w:rPr>
                                  <w:noProof/>
                                </w:rPr>
                                <w:drawing>
                                  <wp:inline distT="0" distB="0" distL="0" distR="0" wp14:anchorId="2DB8FAA7" wp14:editId="43760F1F">
                                    <wp:extent cx="1513840" cy="448310"/>
                                    <wp:effectExtent l="0" t="0" r="0" b="8890"/>
                                    <wp:docPr id="296" name="Picture 29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chat or text message&#10;&#10;Description automatically generated"/>
                                            <pic:cNvPicPr/>
                                          </pic:nvPicPr>
                                          <pic:blipFill>
                                            <a:blip r:embed="rId20"/>
                                            <a:stretch>
                                              <a:fillRect/>
                                            </a:stretch>
                                          </pic:blipFill>
                                          <pic:spPr>
                                            <a:xfrm>
                                              <a:off x="0" y="0"/>
                                              <a:ext cx="1513840" cy="448310"/>
                                            </a:xfrm>
                                            <a:prstGeom prst="rect">
                                              <a:avLst/>
                                            </a:prstGeom>
                                          </pic:spPr>
                                        </pic:pic>
                                      </a:graphicData>
                                    </a:graphic>
                                  </wp:inline>
                                </w:drawing>
                              </w:r>
                            </w:p>
                            <w:p w14:paraId="4C18EC31" w14:textId="30E63EE8" w:rsidR="00083087" w:rsidRPr="001B2C37" w:rsidRDefault="00083087" w:rsidP="003B6137">
                              <w:pPr>
                                <w:ind w:left="-426" w:right="-64"/>
                                <w:rPr>
                                  <w:rFonts w:hAnsi="Calibri"/>
                                  <w:color w:val="000000"/>
                                  <w:kern w:val="24"/>
                                </w:rPr>
                              </w:pPr>
                              <w:r>
                                <w:rPr>
                                  <w:noProof/>
                                </w:rPr>
                                <w:drawing>
                                  <wp:inline distT="0" distB="0" distL="0" distR="0" wp14:anchorId="0C08173C" wp14:editId="3EB8BEF4">
                                    <wp:extent cx="1435100" cy="757555"/>
                                    <wp:effectExtent l="0" t="0" r="0" b="4445"/>
                                    <wp:docPr id="297" name="Picture 29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1"/>
                                            <a:stretch>
                                              <a:fillRect/>
                                            </a:stretch>
                                          </pic:blipFill>
                                          <pic:spPr>
                                            <a:xfrm>
                                              <a:off x="0" y="0"/>
                                              <a:ext cx="1435100" cy="757555"/>
                                            </a:xfrm>
                                            <a:prstGeom prst="rect">
                                              <a:avLst/>
                                            </a:prstGeom>
                                          </pic:spPr>
                                        </pic:pic>
                                      </a:graphicData>
                                    </a:graphic>
                                  </wp:inline>
                                </w:drawing>
                              </w:r>
                            </w:p>
                          </w:txbxContent>
                        </wps:txbx>
                        <wps:bodyPr lIns="576000" tIns="0" rIns="36000" bIns="0" rtlCol="0" anchor="ctr" anchorCtr="0"/>
                      </wps:wsp>
                      <wps:wsp>
                        <wps:cNvPr id="31" name="Rectangle: Rounded Corners 5"/>
                        <wps:cNvSpPr/>
                        <wps:spPr>
                          <a:xfrm>
                            <a:off x="-20754" y="232252"/>
                            <a:ext cx="902477" cy="760397"/>
                          </a:xfrm>
                          <a:prstGeom prst="round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2" name="Picture 4" descr="Information with solid fill"/>
                          <pic:cNvPicPr preferRelativeResize="0">
                            <a:picLocks/>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a:stretch/>
                        </pic:blipFill>
                        <pic:spPr>
                          <a:xfrm>
                            <a:off x="37450" y="299160"/>
                            <a:ext cx="782145" cy="6265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433B2B" id="_x0000_s1048" style="position:absolute;margin-left:301.4pt;margin-top:503.75pt;width:200.5pt;height:205.6pt;z-index:251763712;mso-position-horizontal-relative:margin;mso-position-vertical-relative:margin;mso-width-relative:margin;mso-height-relative:margin" coordorigin="-207" coordsize="38156,313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">
                <v:roundrect id="Rectangle: Rounded Corners 4" o:spid="_x0000_s1049" style="position:absolute;left:3808;width:34141;height:313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" fillcolor="#ededed [662]" stroked="f" strokeweight="1pt">
                  <v:stroke joinstyle="miter"/>
                  <v:textbox inset="16mm,0,1mm,0">
                    <w:txbxContent>
                      <w:p w14:paraId="344D6093" w14:textId="785B617B" w:rsidR="003B6137" w:rsidRDefault="00273388" w:rsidP="003B6137">
                        <w:pPr>
                          <w:ind w:left="-426" w:right="-64"/>
                          <w:rPr>
                            <w:color w:val="000000" w:themeColor="text1"/>
                          </w:rPr>
                        </w:pPr>
                        <w:r>
                          <w:rPr>
                            <w:rFonts w:hAnsi="Calibri"/>
                            <w:b/>
                            <w:bCs/>
                            <w:color w:val="000000"/>
                            <w:kern w:val="24"/>
                          </w:rPr>
                          <w:t xml:space="preserve">Information - </w:t>
                        </w:r>
                        <w:r w:rsidR="003B6137">
                          <w:rPr>
                            <w:rFonts w:hAnsi="Calibri"/>
                            <w:b/>
                            <w:bCs/>
                            <w:color w:val="000000"/>
                            <w:kern w:val="24"/>
                          </w:rPr>
                          <w:t>IntelliJ Shortcut</w:t>
                        </w:r>
                        <w:r w:rsidR="003B6137">
                          <w:rPr>
                            <w:rFonts w:hAnsi="Calibri"/>
                            <w:b/>
                            <w:bCs/>
                            <w:color w:val="000000"/>
                            <w:kern w:val="24"/>
                          </w:rPr>
                          <w:br/>
                        </w:r>
                        <w:r w:rsidR="0088252F">
                          <w:rPr>
                            <w:color w:val="000000" w:themeColor="text1"/>
                          </w:rPr>
                          <w:t xml:space="preserve">Holding </w:t>
                        </w:r>
                        <w:r w:rsidR="0088252F" w:rsidRPr="002A79FC">
                          <w:rPr>
                            <w:b/>
                            <w:bCs/>
                            <w:color w:val="000000" w:themeColor="text1"/>
                          </w:rPr>
                          <w:t>ALT</w:t>
                        </w:r>
                        <w:r w:rsidR="0088252F">
                          <w:rPr>
                            <w:color w:val="000000" w:themeColor="text1"/>
                          </w:rPr>
                          <w:t xml:space="preserve"> and pressing the </w:t>
                        </w:r>
                        <w:r w:rsidR="0088252F" w:rsidRPr="002A79FC">
                          <w:rPr>
                            <w:b/>
                            <w:bCs/>
                            <w:color w:val="000000" w:themeColor="text1"/>
                          </w:rPr>
                          <w:t>Insert</w:t>
                        </w:r>
                        <w:r w:rsidR="0088252F">
                          <w:rPr>
                            <w:color w:val="000000" w:themeColor="text1"/>
                          </w:rPr>
                          <w:t xml:space="preserve"> key </w:t>
                        </w:r>
                        <w:r w:rsidR="00586FE1">
                          <w:rPr>
                            <w:color w:val="000000" w:themeColor="text1"/>
                          </w:rPr>
                          <w:t xml:space="preserve">whilst your cursor is in a class </w:t>
                        </w:r>
                        <w:r w:rsidR="0088252F">
                          <w:rPr>
                            <w:color w:val="000000" w:themeColor="text1"/>
                          </w:rPr>
                          <w:t>allows</w:t>
                        </w:r>
                        <w:r w:rsidR="00083087">
                          <w:rPr>
                            <w:color w:val="000000" w:themeColor="text1"/>
                          </w:rPr>
                          <w:t xml:space="preserve"> you to generate a constructor and select which fields to </w:t>
                        </w:r>
                        <w:r w:rsidR="002E1A6C">
                          <w:rPr>
                            <w:color w:val="000000" w:themeColor="text1"/>
                          </w:rPr>
                          <w:t>initialise</w:t>
                        </w:r>
                        <w:r w:rsidR="00083087">
                          <w:rPr>
                            <w:noProof/>
                          </w:rPr>
                          <w:drawing>
                            <wp:inline distT="0" distB="0" distL="0" distR="0" wp14:anchorId="2DB8FAA7" wp14:editId="43760F1F">
                              <wp:extent cx="1513840" cy="448310"/>
                              <wp:effectExtent l="0" t="0" r="0" b="8890"/>
                              <wp:docPr id="296" name="Picture 29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chat or text message&#10;&#10;Description automatically generated"/>
                                      <pic:cNvPicPr/>
                                    </pic:nvPicPr>
                                    <pic:blipFill>
                                      <a:blip r:embed="rId20"/>
                                      <a:stretch>
                                        <a:fillRect/>
                                      </a:stretch>
                                    </pic:blipFill>
                                    <pic:spPr>
                                      <a:xfrm>
                                        <a:off x="0" y="0"/>
                                        <a:ext cx="1513840" cy="448310"/>
                                      </a:xfrm>
                                      <a:prstGeom prst="rect">
                                        <a:avLst/>
                                      </a:prstGeom>
                                    </pic:spPr>
                                  </pic:pic>
                                </a:graphicData>
                              </a:graphic>
                            </wp:inline>
                          </w:drawing>
                        </w:r>
                      </w:p>
                      <w:p w14:paraId="4C18EC31" w14:textId="30E63EE8" w:rsidR="00083087" w:rsidRPr="001B2C37" w:rsidRDefault="00083087" w:rsidP="003B6137">
                        <w:pPr>
                          <w:ind w:left="-426" w:right="-64"/>
                          <w:rPr>
                            <w:rFonts w:hAnsi="Calibri"/>
                            <w:color w:val="000000"/>
                            <w:kern w:val="24"/>
                          </w:rPr>
                        </w:pPr>
                        <w:r>
                          <w:rPr>
                            <w:noProof/>
                          </w:rPr>
                          <w:drawing>
                            <wp:inline distT="0" distB="0" distL="0" distR="0" wp14:anchorId="0C08173C" wp14:editId="3EB8BEF4">
                              <wp:extent cx="1435100" cy="757555"/>
                              <wp:effectExtent l="0" t="0" r="0" b="4445"/>
                              <wp:docPr id="297" name="Picture 29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1"/>
                                      <a:stretch>
                                        <a:fillRect/>
                                      </a:stretch>
                                    </pic:blipFill>
                                    <pic:spPr>
                                      <a:xfrm>
                                        <a:off x="0" y="0"/>
                                        <a:ext cx="1435100" cy="757555"/>
                                      </a:xfrm>
                                      <a:prstGeom prst="rect">
                                        <a:avLst/>
                                      </a:prstGeom>
                                    </pic:spPr>
                                  </pic:pic>
                                </a:graphicData>
                              </a:graphic>
                            </wp:inline>
                          </w:drawing>
                        </w:r>
                      </w:p>
                    </w:txbxContent>
                  </v:textbox>
                </v:roundrect>
                <v:roundrect id="Rectangle: Rounded Corners 5" o:spid="_x0000_s1050" style="position:absolute;left:-207;top:2322;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" fillcolor="#dbdbdb [1302]" stroked="f" strokeweight="1pt">
                  <v:stroke joinstyle="miter"/>
                </v:roundrect>
                <v:shape id="Picture 4" o:spid="_x0000_s1051" type="#_x0000_t75" alt="Information with solid fill" style="position:absolute;left:374;top:2991;width:7821;height:62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">
                  <v:imagedata r:id="rId24" o:title="Information with solid fill"/>
                  <o:lock v:ext="edit" aspectratio="f"/>
                </v:shape>
                <w10:wrap anchorx="margin" anchory="margin"/>
              </v:group>
            </w:pict>
          </mc:Fallback>
        </mc:AlternateContent>
      </w:r>
      <w:r w:rsidR="001D44C2">
        <w:rPr>
          <w:noProof/>
        </w:rPr>
        <w:br w:type="page"/>
      </w:r>
    </w:p>
    <w:p w14:paraId="2DB486B7" w14:textId="4AC543F1" w:rsidR="00FA52E8" w:rsidRPr="00FA52E8" w:rsidRDefault="00FA52E8" w:rsidP="00804FB3">
      <w:pPr>
        <w:pStyle w:val="ListParagraph"/>
        <w:numPr>
          <w:ilvl w:val="0"/>
          <w:numId w:val="31"/>
        </w:numPr>
        <w:ind w:right="95"/>
        <w:jc w:val="both"/>
        <w:rPr>
          <w:noProof/>
        </w:rPr>
      </w:pPr>
      <w:r>
        <w:rPr>
          <w:noProof/>
        </w:rPr>
        <w:lastRenderedPageBreak/>
        <w:t xml:space="preserve">Create a class named </w:t>
      </w:r>
      <w:r>
        <w:rPr>
          <w:b/>
          <w:bCs/>
          <w:noProof/>
        </w:rPr>
        <w:t>InheritanceDemo</w:t>
      </w:r>
      <w:r>
        <w:rPr>
          <w:noProof/>
        </w:rPr>
        <w:t xml:space="preserve"> with a </w:t>
      </w:r>
      <w:r>
        <w:rPr>
          <w:b/>
          <w:bCs/>
          <w:noProof/>
        </w:rPr>
        <w:t>main method</w:t>
      </w:r>
    </w:p>
    <w:p w14:paraId="3DD0C13F" w14:textId="48270A1E" w:rsidR="00F20B84" w:rsidRDefault="00FA52E8" w:rsidP="00804FB3">
      <w:pPr>
        <w:pStyle w:val="ListParagraph"/>
        <w:numPr>
          <w:ilvl w:val="1"/>
          <w:numId w:val="31"/>
        </w:numPr>
        <w:ind w:right="95"/>
        <w:jc w:val="both"/>
        <w:rPr>
          <w:noProof/>
        </w:rPr>
      </w:pPr>
      <w:r>
        <w:rPr>
          <w:noProof/>
        </w:rPr>
        <w:t xml:space="preserve">In this class, create a couple of </w:t>
      </w:r>
      <w:r w:rsidR="00F62F74">
        <w:rPr>
          <w:noProof/>
        </w:rPr>
        <w:t>Baker</w:t>
      </w:r>
      <w:r w:rsidR="00F20B84">
        <w:rPr>
          <w:noProof/>
        </w:rPr>
        <w:t xml:space="preserve"> objects, </w:t>
      </w:r>
      <w:r w:rsidR="00822F20">
        <w:rPr>
          <w:noProof/>
        </w:rPr>
        <w:t xml:space="preserve">one </w:t>
      </w:r>
      <w:r w:rsidR="00376E96">
        <w:rPr>
          <w:noProof/>
        </w:rPr>
        <w:t>of which should be</w:t>
      </w:r>
      <w:r w:rsidR="00F20B84">
        <w:rPr>
          <w:noProof/>
        </w:rPr>
        <w:t>:</w:t>
      </w:r>
    </w:p>
    <w:p w14:paraId="7E02B171" w14:textId="60F262C8" w:rsidR="00030B5D" w:rsidRDefault="00F62F74" w:rsidP="00804FB3">
      <w:pPr>
        <w:pStyle w:val="ListParagraph"/>
        <w:numPr>
          <w:ilvl w:val="2"/>
          <w:numId w:val="31"/>
        </w:numPr>
        <w:ind w:left="2127" w:right="95"/>
        <w:jc w:val="both"/>
        <w:rPr>
          <w:noProof/>
        </w:rPr>
      </w:pPr>
      <w:r>
        <w:rPr>
          <w:noProof/>
        </w:rPr>
        <w:t>Barbara  who specialises in Bakewell Tarts.</w:t>
      </w:r>
    </w:p>
    <w:p w14:paraId="1F3CEC73" w14:textId="216D69F0" w:rsidR="00F20B84" w:rsidRDefault="00897092" w:rsidP="00804FB3">
      <w:pPr>
        <w:pStyle w:val="ListParagraph"/>
        <w:numPr>
          <w:ilvl w:val="1"/>
          <w:numId w:val="31"/>
        </w:numPr>
        <w:ind w:right="95"/>
        <w:jc w:val="both"/>
        <w:rPr>
          <w:noProof/>
        </w:rPr>
      </w:pPr>
      <w:r>
        <w:rPr>
          <w:noProof/>
        </w:rPr>
        <w:t xml:space="preserve">Call the </w:t>
      </w:r>
      <w:r w:rsidR="00F62F74">
        <w:rPr>
          <w:noProof/>
        </w:rPr>
        <w:t>display</w:t>
      </w:r>
      <w:r>
        <w:rPr>
          <w:noProof/>
        </w:rPr>
        <w:t xml:space="preserve"> method</w:t>
      </w:r>
      <w:r w:rsidR="005C7711">
        <w:rPr>
          <w:noProof/>
        </w:rPr>
        <w:t xml:space="preserve"> </w:t>
      </w:r>
      <w:r w:rsidR="00FA7E97">
        <w:rPr>
          <w:noProof/>
        </w:rPr>
        <w:t xml:space="preserve">on </w:t>
      </w:r>
      <w:r w:rsidR="00F62F74">
        <w:rPr>
          <w:noProof/>
        </w:rPr>
        <w:t>each Baker</w:t>
      </w:r>
      <w:r w:rsidR="00FA7E97">
        <w:rPr>
          <w:noProof/>
        </w:rPr>
        <w:t xml:space="preserve"> object, it should print a message relating to how the sword attacks (</w:t>
      </w:r>
      <w:r w:rsidR="00F73248">
        <w:rPr>
          <w:noProof/>
        </w:rPr>
        <w:t>e.g</w:t>
      </w:r>
      <w:r w:rsidR="00FA7E97">
        <w:rPr>
          <w:noProof/>
        </w:rPr>
        <w:t xml:space="preserve">. </w:t>
      </w:r>
      <w:r w:rsidR="00C9013E">
        <w:rPr>
          <w:noProof/>
        </w:rPr>
        <w:t>“</w:t>
      </w:r>
      <w:r w:rsidR="00F62F74">
        <w:rPr>
          <w:noProof/>
        </w:rPr>
        <w:t>Barbara specialises in Bakewell Tarts</w:t>
      </w:r>
      <w:r w:rsidR="00C9013E">
        <w:rPr>
          <w:noProof/>
        </w:rPr>
        <w:t>”).</w:t>
      </w:r>
    </w:p>
    <w:p w14:paraId="5CE8CD93" w14:textId="65365BB4" w:rsidR="001553F8" w:rsidRDefault="00F73248" w:rsidP="00804FB3">
      <w:pPr>
        <w:pStyle w:val="ListParagraph"/>
        <w:numPr>
          <w:ilvl w:val="0"/>
          <w:numId w:val="31"/>
        </w:numPr>
        <w:ind w:right="95"/>
        <w:jc w:val="both"/>
        <w:rPr>
          <w:noProof/>
        </w:rPr>
      </w:pPr>
      <w:r>
        <w:rPr>
          <w:noProof/>
        </w:rPr>
        <w:t xml:space="preserve">Let’s now create another class that </w:t>
      </w:r>
      <w:r>
        <w:rPr>
          <w:b/>
          <w:bCs/>
          <w:noProof/>
        </w:rPr>
        <w:t>extends</w:t>
      </w:r>
      <w:r>
        <w:rPr>
          <w:noProof/>
        </w:rPr>
        <w:t xml:space="preserve"> from </w:t>
      </w:r>
      <w:r w:rsidR="00F62F74">
        <w:rPr>
          <w:noProof/>
        </w:rPr>
        <w:t>TradesPerson</w:t>
      </w:r>
      <w:r w:rsidR="00B86669">
        <w:rPr>
          <w:noProof/>
        </w:rPr>
        <w:t xml:space="preserve"> but has some </w:t>
      </w:r>
      <w:r w:rsidR="00F62F74">
        <w:rPr>
          <w:noProof/>
        </w:rPr>
        <w:t>members</w:t>
      </w:r>
      <w:r w:rsidR="00B86669">
        <w:rPr>
          <w:noProof/>
        </w:rPr>
        <w:t xml:space="preserve"> and methods that are different </w:t>
      </w:r>
      <w:r w:rsidR="001553F8">
        <w:rPr>
          <w:noProof/>
        </w:rPr>
        <w:t>from</w:t>
      </w:r>
      <w:r w:rsidR="00B86669">
        <w:rPr>
          <w:noProof/>
        </w:rPr>
        <w:t xml:space="preserve"> that of a </w:t>
      </w:r>
      <w:r w:rsidR="00F62F74">
        <w:rPr>
          <w:b/>
          <w:bCs/>
          <w:noProof/>
        </w:rPr>
        <w:t>Baker</w:t>
      </w:r>
      <w:r w:rsidR="00B86669">
        <w:rPr>
          <w:noProof/>
        </w:rPr>
        <w:t xml:space="preserve">. </w:t>
      </w:r>
    </w:p>
    <w:p w14:paraId="20B8A3DC" w14:textId="4785929D" w:rsidR="00F73248" w:rsidRDefault="00B86669" w:rsidP="001553F8">
      <w:pPr>
        <w:pStyle w:val="ListParagraph"/>
        <w:numPr>
          <w:ilvl w:val="1"/>
          <w:numId w:val="31"/>
        </w:numPr>
        <w:ind w:right="95"/>
        <w:jc w:val="both"/>
        <w:rPr>
          <w:noProof/>
        </w:rPr>
      </w:pPr>
      <w:r>
        <w:rPr>
          <w:b/>
          <w:bCs/>
          <w:noProof/>
        </w:rPr>
        <w:t>Create</w:t>
      </w:r>
      <w:r>
        <w:rPr>
          <w:noProof/>
        </w:rPr>
        <w:t xml:space="preserve"> a class named </w:t>
      </w:r>
      <w:r w:rsidR="00F62F74">
        <w:rPr>
          <w:b/>
          <w:bCs/>
          <w:noProof/>
        </w:rPr>
        <w:t>Bulder</w:t>
      </w:r>
      <w:r>
        <w:rPr>
          <w:noProof/>
        </w:rPr>
        <w:t xml:space="preserve"> </w:t>
      </w:r>
      <w:r w:rsidR="001553F8">
        <w:rPr>
          <w:noProof/>
        </w:rPr>
        <w:t>that</w:t>
      </w:r>
      <w:r>
        <w:rPr>
          <w:noProof/>
        </w:rPr>
        <w:t xml:space="preserve"> extends </w:t>
      </w:r>
      <w:r w:rsidR="00F62F74">
        <w:rPr>
          <w:b/>
          <w:bCs/>
          <w:noProof/>
        </w:rPr>
        <w:t>TradesPerson</w:t>
      </w:r>
      <w:r>
        <w:rPr>
          <w:noProof/>
        </w:rPr>
        <w:t xml:space="preserve">, but includes </w:t>
      </w:r>
      <w:r w:rsidR="00F62F74">
        <w:rPr>
          <w:noProof/>
        </w:rPr>
        <w:t>a list of tools. An array of Strings as a member</w:t>
      </w:r>
      <w:r w:rsidR="001553F8">
        <w:rPr>
          <w:noProof/>
        </w:rPr>
        <w:t>.</w:t>
      </w:r>
    </w:p>
    <w:p w14:paraId="649EF837" w14:textId="09E36D3E" w:rsidR="00F62F74" w:rsidRDefault="00F62F74" w:rsidP="00F62F74">
      <w:pPr>
        <w:pStyle w:val="HTMLPreformatted"/>
        <w:shd w:val="clear" w:color="auto" w:fill="2B2B2B"/>
        <w:ind w:left="360"/>
        <w:rPr>
          <w:color w:val="A9B7C6"/>
        </w:rPr>
      </w:pPr>
      <w:r>
        <w:rPr>
          <w:color w:val="A9B7C6"/>
        </w:rPr>
        <w:tab/>
      </w:r>
      <w:r>
        <w:rPr>
          <w:color w:val="A9B7C6"/>
        </w:rPr>
        <w:tab/>
        <w:t xml:space="preserve">String [] </w:t>
      </w:r>
      <w:r>
        <w:rPr>
          <w:color w:val="9876AA"/>
        </w:rPr>
        <w:t xml:space="preserve">tools </w:t>
      </w:r>
      <w:r>
        <w:rPr>
          <w:color w:val="A9B7C6"/>
        </w:rPr>
        <w:t>= {</w:t>
      </w:r>
      <w:r>
        <w:rPr>
          <w:color w:val="6A8759"/>
        </w:rPr>
        <w:t>"trowel"</w:t>
      </w:r>
      <w:r>
        <w:rPr>
          <w:color w:val="CC7832"/>
        </w:rPr>
        <w:t xml:space="preserve">, </w:t>
      </w:r>
      <w:r>
        <w:rPr>
          <w:color w:val="6A8759"/>
        </w:rPr>
        <w:t>"hod"</w:t>
      </w:r>
      <w:r>
        <w:rPr>
          <w:color w:val="CC7832"/>
        </w:rPr>
        <w:t xml:space="preserve">, </w:t>
      </w:r>
      <w:r>
        <w:rPr>
          <w:color w:val="6A8759"/>
        </w:rPr>
        <w:t>"shovel"</w:t>
      </w:r>
      <w:proofErr w:type="gramStart"/>
      <w:r>
        <w:rPr>
          <w:color w:val="A9B7C6"/>
        </w:rPr>
        <w:t>}</w:t>
      </w:r>
      <w:r>
        <w:rPr>
          <w:color w:val="CC7832"/>
        </w:rPr>
        <w:t>;</w:t>
      </w:r>
      <w:proofErr w:type="gramEnd"/>
    </w:p>
    <w:p w14:paraId="05F9EA2A" w14:textId="77777777" w:rsidR="00F62F74" w:rsidRDefault="00F62F74" w:rsidP="00F62F74">
      <w:pPr>
        <w:pStyle w:val="ListParagraph"/>
        <w:ind w:left="1440" w:right="95"/>
        <w:jc w:val="both"/>
        <w:rPr>
          <w:noProof/>
        </w:rPr>
      </w:pPr>
    </w:p>
    <w:p w14:paraId="7D4A1CB4" w14:textId="6A25B6AC" w:rsidR="00CB5F59" w:rsidRDefault="00CB5F59" w:rsidP="001553F8">
      <w:pPr>
        <w:pStyle w:val="ListParagraph"/>
        <w:numPr>
          <w:ilvl w:val="1"/>
          <w:numId w:val="31"/>
        </w:numPr>
        <w:ind w:right="95"/>
        <w:jc w:val="both"/>
        <w:rPr>
          <w:noProof/>
        </w:rPr>
      </w:pPr>
      <w:r>
        <w:rPr>
          <w:noProof/>
        </w:rPr>
        <w:t xml:space="preserve">Add a constructor that calls the superclass’ constructor, </w:t>
      </w:r>
      <w:r w:rsidR="00F62F74">
        <w:rPr>
          <w:noProof/>
        </w:rPr>
        <w:t>passing “builder” for the trade.</w:t>
      </w:r>
    </w:p>
    <w:p w14:paraId="24C6A7D0" w14:textId="7522CE51" w:rsidR="001553F8" w:rsidRDefault="001553F8" w:rsidP="001553F8">
      <w:pPr>
        <w:pStyle w:val="ListParagraph"/>
        <w:numPr>
          <w:ilvl w:val="1"/>
          <w:numId w:val="31"/>
        </w:numPr>
        <w:ind w:right="95"/>
        <w:jc w:val="both"/>
        <w:rPr>
          <w:noProof/>
        </w:rPr>
      </w:pPr>
      <w:r>
        <w:rPr>
          <w:noProof/>
        </w:rPr>
        <w:t xml:space="preserve">Add a </w:t>
      </w:r>
      <w:r w:rsidR="00F62F74">
        <w:rPr>
          <w:b/>
          <w:bCs/>
          <w:noProof/>
        </w:rPr>
        <w:t>uses</w:t>
      </w:r>
      <w:r>
        <w:rPr>
          <w:noProof/>
        </w:rPr>
        <w:t xml:space="preserve"> method</w:t>
      </w:r>
      <w:r w:rsidR="00A718E9">
        <w:rPr>
          <w:noProof/>
        </w:rPr>
        <w:t xml:space="preserve"> that prints out “&lt;</w:t>
      </w:r>
      <w:r w:rsidR="00F62F74">
        <w:rPr>
          <w:noProof/>
        </w:rPr>
        <w:t>builder’s</w:t>
      </w:r>
      <w:r w:rsidR="00A718E9">
        <w:rPr>
          <w:noProof/>
        </w:rPr>
        <w:t xml:space="preserve"> name&gt; </w:t>
      </w:r>
      <w:r w:rsidR="00F62F74">
        <w:rPr>
          <w:noProof/>
        </w:rPr>
        <w:t>uses  … “ followed by each tool in the array</w:t>
      </w:r>
    </w:p>
    <w:p w14:paraId="696F4613" w14:textId="12832437" w:rsidR="00794E5B" w:rsidRDefault="00794E5B" w:rsidP="001553F8">
      <w:pPr>
        <w:pStyle w:val="ListParagraph"/>
        <w:numPr>
          <w:ilvl w:val="1"/>
          <w:numId w:val="31"/>
        </w:numPr>
        <w:ind w:right="95"/>
        <w:jc w:val="both"/>
        <w:rPr>
          <w:noProof/>
        </w:rPr>
      </w:pPr>
      <w:r w:rsidRPr="00184C29">
        <w:rPr>
          <w:b/>
          <w:bCs/>
          <w:noProof/>
        </w:rPr>
        <w:t>Override</w:t>
      </w:r>
      <w:r>
        <w:rPr>
          <w:noProof/>
        </w:rPr>
        <w:t xml:space="preserve"> the inherited </w:t>
      </w:r>
      <w:r w:rsidR="00F62F74">
        <w:rPr>
          <w:b/>
          <w:bCs/>
          <w:noProof/>
        </w:rPr>
        <w:t>display</w:t>
      </w:r>
      <w:r>
        <w:rPr>
          <w:noProof/>
        </w:rPr>
        <w:t xml:space="preserve"> method so that it calls the </w:t>
      </w:r>
      <w:r w:rsidR="00F62F74">
        <w:rPr>
          <w:b/>
          <w:bCs/>
          <w:noProof/>
        </w:rPr>
        <w:t>uses</w:t>
      </w:r>
      <w:r>
        <w:rPr>
          <w:noProof/>
        </w:rPr>
        <w:t xml:space="preserve"> method</w:t>
      </w:r>
      <w:r w:rsidR="00F62F74">
        <w:rPr>
          <w:noProof/>
        </w:rPr>
        <w:t xml:space="preserve"> and displays all information about a builder</w:t>
      </w:r>
    </w:p>
    <w:p w14:paraId="3800CB78" w14:textId="12B36968" w:rsidR="00794E5B" w:rsidRDefault="00184C29" w:rsidP="001553F8">
      <w:pPr>
        <w:pStyle w:val="ListParagraph"/>
        <w:numPr>
          <w:ilvl w:val="1"/>
          <w:numId w:val="31"/>
        </w:numPr>
        <w:ind w:right="95"/>
        <w:jc w:val="both"/>
        <w:rPr>
          <w:noProof/>
        </w:rPr>
      </w:pPr>
      <w:r>
        <w:rPr>
          <w:noProof/>
        </w:rPr>
        <w:t>Back in your</w:t>
      </w:r>
      <w:r>
        <w:rPr>
          <w:b/>
          <w:bCs/>
          <w:noProof/>
        </w:rPr>
        <w:t xml:space="preserve"> InheritanceDemo</w:t>
      </w:r>
      <w:r>
        <w:rPr>
          <w:noProof/>
        </w:rPr>
        <w:t xml:space="preserve"> class, create a </w:t>
      </w:r>
      <w:r w:rsidR="00F62F74">
        <w:rPr>
          <w:noProof/>
        </w:rPr>
        <w:t>builder</w:t>
      </w:r>
      <w:r>
        <w:rPr>
          <w:noProof/>
        </w:rPr>
        <w:t xml:space="preserve"> object in the main method</w:t>
      </w:r>
      <w:r w:rsidR="00B1657C">
        <w:rPr>
          <w:noProof/>
        </w:rPr>
        <w:t xml:space="preserve"> and call its </w:t>
      </w:r>
      <w:r w:rsidR="00F62F74">
        <w:rPr>
          <w:noProof/>
        </w:rPr>
        <w:t>display</w:t>
      </w:r>
      <w:r w:rsidR="00B1657C">
        <w:rPr>
          <w:noProof/>
        </w:rPr>
        <w:t xml:space="preserve"> method – you should see the </w:t>
      </w:r>
      <w:r w:rsidR="00F62F74">
        <w:rPr>
          <w:noProof/>
        </w:rPr>
        <w:t>builder’s details and list of tools.</w:t>
      </w:r>
    </w:p>
    <w:p w14:paraId="33DC4FCE" w14:textId="07DF7B60" w:rsidR="00DF414C" w:rsidRDefault="008C5540" w:rsidP="00F1458E">
      <w:pPr>
        <w:pStyle w:val="Caption"/>
        <w:jc w:val="center"/>
      </w:pPr>
      <w:r>
        <w:rPr>
          <w:noProof/>
        </w:rPr>
        <w:br w:type="page"/>
      </w:r>
    </w:p>
    <w:p w14:paraId="74A8A5B6" w14:textId="1C4048A0" w:rsidR="00DF414C" w:rsidRDefault="00DF414C" w:rsidP="00DF414C">
      <w:pPr>
        <w:pStyle w:val="Heading1"/>
      </w:pPr>
      <w:r>
        <w:rPr>
          <w:b w:val="0"/>
          <w:bCs/>
          <w:noProof/>
        </w:rPr>
        <w:lastRenderedPageBreak/>
        <mc:AlternateContent>
          <mc:Choice Requires="wpg">
            <w:drawing>
              <wp:anchor distT="0" distB="0" distL="114300" distR="114300" simplePos="0" relativeHeight="251753472" behindDoc="0" locked="0" layoutInCell="1" allowOverlap="1" wp14:anchorId="04EA1BE6" wp14:editId="6F84BC41">
                <wp:simplePos x="0" y="0"/>
                <wp:positionH relativeFrom="leftMargin">
                  <wp:posOffset>220168</wp:posOffset>
                </wp:positionH>
                <wp:positionV relativeFrom="paragraph">
                  <wp:posOffset>-91794</wp:posOffset>
                </wp:positionV>
                <wp:extent cx="539750" cy="539750"/>
                <wp:effectExtent l="0" t="0" r="0" b="0"/>
                <wp:wrapNone/>
                <wp:docPr id="8" name="Group 8"/>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9"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797AD969" id="Group 8" o:spid="_x0000_s1026" style="position:absolute;margin-left:17.35pt;margin-top:-7.25pt;width:42.5pt;height:42.5pt;z-index:251753472;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">
                  <v:imagedata r:id="rId19" o:title="Web design with solid fill"/>
                  <o:lock v:ext="edit" aspectratio="f"/>
                </v:shape>
                <w10:wrap anchorx="margin"/>
              </v:group>
            </w:pict>
          </mc:Fallback>
        </mc:AlternateContent>
      </w:r>
      <w:r>
        <w:t xml:space="preserve">Exercise </w:t>
      </w:r>
      <w:r w:rsidR="00B265F1">
        <w:t>3</w:t>
      </w:r>
      <w:r>
        <w:t xml:space="preserve"> – </w:t>
      </w:r>
      <w:r w:rsidR="00E70729">
        <w:t>Shape Inheritance Hierarchy</w:t>
      </w:r>
    </w:p>
    <w:p w14:paraId="050760BD" w14:textId="1078F1F0" w:rsidR="003E7ED0" w:rsidRDefault="00E70729" w:rsidP="003E7ED0">
      <w:pPr>
        <w:pStyle w:val="H2Body"/>
        <w:ind w:left="0"/>
      </w:pPr>
      <w:r>
        <w:t>This exercise</w:t>
      </w:r>
      <w:r w:rsidR="005709D1">
        <w:t xml:space="preserve"> should be done in </w:t>
      </w:r>
      <w:r w:rsidR="005709D1">
        <w:rPr>
          <w:b/>
          <w:bCs/>
        </w:rPr>
        <w:t>Processing</w:t>
      </w:r>
      <w:r w:rsidR="005709D1">
        <w:t xml:space="preserve">. </w:t>
      </w:r>
      <w:r w:rsidR="000A79AB">
        <w:t xml:space="preserve">Download shapes.zip from </w:t>
      </w:r>
      <w:r w:rsidR="00F1458E">
        <w:rPr>
          <w:b/>
          <w:bCs/>
        </w:rPr>
        <w:t>Moodle</w:t>
      </w:r>
      <w:r w:rsidR="000A79AB">
        <w:t>.</w:t>
      </w:r>
      <w:r w:rsidR="003E7ED0">
        <w:t xml:space="preserve"> </w:t>
      </w:r>
      <w:r w:rsidR="00C1791E">
        <w:t>Run the supplied program and observe the output (</w:t>
      </w:r>
      <w:r w:rsidR="00F64855">
        <w:fldChar w:fldCharType="begin"/>
      </w:r>
      <w:r w:rsidR="00F64855">
        <w:instrText xml:space="preserve"> REF _Ref120477531 \h </w:instrText>
      </w:r>
      <w:r w:rsidR="00F64855">
        <w:fldChar w:fldCharType="separate"/>
      </w:r>
      <w:r w:rsidR="00BE55A4">
        <w:t xml:space="preserve">Figure </w:t>
      </w:r>
      <w:r w:rsidR="00BE55A4">
        <w:rPr>
          <w:noProof/>
        </w:rPr>
        <w:t>4</w:t>
      </w:r>
      <w:r w:rsidR="00F64855">
        <w:fldChar w:fldCharType="end"/>
      </w:r>
      <w:r w:rsidR="00C1791E">
        <w:t>). You should see stars and circles that move around the canvas in a pleasing manner.</w:t>
      </w:r>
    </w:p>
    <w:p w14:paraId="5C872139" w14:textId="77777777" w:rsidR="00F64855" w:rsidRDefault="00343846" w:rsidP="00F64855">
      <w:pPr>
        <w:pStyle w:val="H2Body"/>
        <w:keepNext/>
        <w:ind w:left="0"/>
        <w:jc w:val="center"/>
      </w:pPr>
      <w:r w:rsidRPr="00343846">
        <w:rPr>
          <w:noProof/>
        </w:rPr>
        <w:drawing>
          <wp:inline distT="0" distB="0" distL="0" distR="0" wp14:anchorId="6B91958A" wp14:editId="72B9783E">
            <wp:extent cx="4753638" cy="5039428"/>
            <wp:effectExtent l="19050" t="19050" r="27940" b="27940"/>
            <wp:docPr id="300" name="Picture 30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A picture containing chart&#10;&#10;Description automatically generated"/>
                    <pic:cNvPicPr/>
                  </pic:nvPicPr>
                  <pic:blipFill>
                    <a:blip r:embed="rId25"/>
                    <a:stretch>
                      <a:fillRect/>
                    </a:stretch>
                  </pic:blipFill>
                  <pic:spPr>
                    <a:xfrm>
                      <a:off x="0" y="0"/>
                      <a:ext cx="4753638" cy="5039428"/>
                    </a:xfrm>
                    <a:prstGeom prst="rect">
                      <a:avLst/>
                    </a:prstGeom>
                    <a:ln w="12700">
                      <a:solidFill>
                        <a:schemeClr val="tx1"/>
                      </a:solidFill>
                    </a:ln>
                  </pic:spPr>
                </pic:pic>
              </a:graphicData>
            </a:graphic>
          </wp:inline>
        </w:drawing>
      </w:r>
    </w:p>
    <w:p w14:paraId="6B8ACEAF" w14:textId="09872BF2" w:rsidR="00343846" w:rsidRDefault="00F64855" w:rsidP="00F64855">
      <w:pPr>
        <w:pStyle w:val="Caption"/>
        <w:jc w:val="center"/>
      </w:pPr>
      <w:bookmarkStart w:id="3" w:name="_Ref120477531"/>
      <w:r>
        <w:t xml:space="preserve">Figure </w:t>
      </w:r>
      <w:fldSimple w:instr=" SEQ Figure \* ARABIC ">
        <w:r w:rsidR="00BE55A4">
          <w:rPr>
            <w:noProof/>
          </w:rPr>
          <w:t>4</w:t>
        </w:r>
      </w:fldSimple>
      <w:bookmarkEnd w:id="3"/>
      <w:r>
        <w:t xml:space="preserve"> Shapes.zip Starter Code Output</w:t>
      </w:r>
    </w:p>
    <w:p w14:paraId="1484BE85" w14:textId="16E9C90C" w:rsidR="003E7ED0" w:rsidRDefault="003E7ED0" w:rsidP="00B265F1">
      <w:pPr>
        <w:pStyle w:val="Heading2"/>
      </w:pPr>
      <w:r>
        <w:t>Program Overview</w:t>
      </w:r>
    </w:p>
    <w:p w14:paraId="21D293F9" w14:textId="27D0A61F" w:rsidR="00B21598" w:rsidRPr="00B21598" w:rsidRDefault="00B21598" w:rsidP="00B21598">
      <w:pPr>
        <w:pStyle w:val="H2Body0"/>
      </w:pPr>
      <w:r>
        <w:t xml:space="preserve">This subsection provides an overview of the supplied code before delving into the exercise. If you have read through the code and understand it, you can go straight to </w:t>
      </w:r>
      <w:r w:rsidR="003D6331">
        <w:t>the next section</w:t>
      </w:r>
      <w:r>
        <w:t>.</w:t>
      </w:r>
    </w:p>
    <w:p w14:paraId="08A233B5" w14:textId="7B45B82A" w:rsidR="00A71C7D" w:rsidRDefault="00A71C7D" w:rsidP="00B21598">
      <w:pPr>
        <w:pStyle w:val="H2Body0"/>
      </w:pPr>
      <w:r>
        <w:t xml:space="preserve">Currently, the </w:t>
      </w:r>
      <w:proofErr w:type="spellStart"/>
      <w:r>
        <w:rPr>
          <w:b/>
          <w:bCs/>
        </w:rPr>
        <w:t>RandomShapes</w:t>
      </w:r>
      <w:proofErr w:type="spellEnd"/>
      <w:r>
        <w:t xml:space="preserve"> program has two classes – Circle and Star – the UML Class diagrams for these classes are depicted in </w:t>
      </w:r>
      <w:r w:rsidR="003D6331">
        <w:fldChar w:fldCharType="begin"/>
      </w:r>
      <w:r w:rsidR="003D6331">
        <w:instrText xml:space="preserve"> REF _Ref120457836 \h </w:instrText>
      </w:r>
      <w:r w:rsidR="003D6331">
        <w:fldChar w:fldCharType="separate"/>
      </w:r>
      <w:r w:rsidR="00BE55A4">
        <w:t xml:space="preserve">Figure </w:t>
      </w:r>
      <w:r w:rsidR="00BE55A4">
        <w:rPr>
          <w:noProof/>
        </w:rPr>
        <w:t>5</w:t>
      </w:r>
      <w:r w:rsidR="003D6331">
        <w:fldChar w:fldCharType="end"/>
      </w:r>
      <w:r>
        <w:fldChar w:fldCharType="begin"/>
      </w:r>
      <w:r>
        <w:instrText xml:space="preserve"> REF _Ref88312451 \h  \* MERGEFORMAT </w:instrText>
      </w:r>
      <w:r>
        <w:fldChar w:fldCharType="separate"/>
      </w:r>
      <w:r w:rsidR="00BE55A4">
        <w:rPr>
          <w:b/>
          <w:bCs/>
          <w:lang w:val="en-US"/>
        </w:rPr>
        <w:t>Error! Reference source not found.</w:t>
      </w:r>
      <w:r>
        <w:fldChar w:fldCharType="end"/>
      </w:r>
      <w:r>
        <w:t>.</w:t>
      </w:r>
    </w:p>
    <w:p w14:paraId="51A667B7" w14:textId="77777777" w:rsidR="00A71C7D" w:rsidRDefault="00A71C7D" w:rsidP="00B21598">
      <w:pPr>
        <w:pStyle w:val="H2Body0"/>
      </w:pPr>
      <w:r>
        <w:t xml:space="preserve">The </w:t>
      </w:r>
      <w:r>
        <w:rPr>
          <w:b/>
          <w:bCs/>
        </w:rPr>
        <w:t>Circle</w:t>
      </w:r>
      <w:r>
        <w:t xml:space="preserve"> class contains 6 variables to record the position of each circle, the size, colour, and an </w:t>
      </w:r>
      <w:proofErr w:type="spellStart"/>
      <w:r>
        <w:t>xt</w:t>
      </w:r>
      <w:proofErr w:type="spellEnd"/>
      <w:r>
        <w:t xml:space="preserve"> and </w:t>
      </w:r>
      <w:proofErr w:type="spellStart"/>
      <w:r>
        <w:t>yt</w:t>
      </w:r>
      <w:proofErr w:type="spellEnd"/>
      <w:r>
        <w:t xml:space="preserve"> variable (the </w:t>
      </w:r>
      <w:proofErr w:type="spellStart"/>
      <w:r>
        <w:t>xt</w:t>
      </w:r>
      <w:proofErr w:type="spellEnd"/>
      <w:r>
        <w:t xml:space="preserve"> and </w:t>
      </w:r>
      <w:proofErr w:type="spellStart"/>
      <w:r>
        <w:t>yt</w:t>
      </w:r>
      <w:proofErr w:type="spellEnd"/>
      <w:r>
        <w:t xml:space="preserve"> variables will store the location the object will move to). The class also contains methods to move, render, and update – each of these methods do what you would expect.</w:t>
      </w:r>
    </w:p>
    <w:p w14:paraId="77E5C3D3" w14:textId="77777777" w:rsidR="00A71C7D" w:rsidRDefault="00A71C7D" w:rsidP="00B21598">
      <w:pPr>
        <w:pStyle w:val="H2Body0"/>
      </w:pPr>
      <w:r>
        <w:t xml:space="preserve">The </w:t>
      </w:r>
      <w:r>
        <w:rPr>
          <w:b/>
          <w:bCs/>
        </w:rPr>
        <w:t>Star</w:t>
      </w:r>
      <w:r>
        <w:t xml:space="preserve"> class contains the same 6 variables and 3 methods, but also contains a variable to record the number of points a star object has.</w:t>
      </w:r>
    </w:p>
    <w:p w14:paraId="44966884" w14:textId="77777777" w:rsidR="00A71C7D" w:rsidRDefault="00A71C7D" w:rsidP="00B21598">
      <w:pPr>
        <w:pStyle w:val="H2Body0"/>
      </w:pPr>
      <w:r>
        <w:lastRenderedPageBreak/>
        <w:t xml:space="preserve">The main tab contains two arrays – one to store </w:t>
      </w:r>
      <w:r>
        <w:rPr>
          <w:b/>
          <w:bCs/>
        </w:rPr>
        <w:t>circles</w:t>
      </w:r>
      <w:r>
        <w:t xml:space="preserve">, the other to store </w:t>
      </w:r>
      <w:r>
        <w:rPr>
          <w:b/>
          <w:bCs/>
        </w:rPr>
        <w:t>stars</w:t>
      </w:r>
      <w:r>
        <w:t xml:space="preserve">. Each of these can store 50 of their respective objects (note: the arrays will store references to objects, not the objects themselves). Two loops in the setup procedure deal with creating 50 circle objects and </w:t>
      </w:r>
      <w:proofErr w:type="gramStart"/>
      <w:r>
        <w:t>50 star</w:t>
      </w:r>
      <w:proofErr w:type="gramEnd"/>
      <w:r>
        <w:t xml:space="preserve"> objects, respectively. The draw procedure renders a white background and then loops through each of the arrays (using a for-each / enhanced for loop) and calls the update method on each object in the array.</w:t>
      </w:r>
    </w:p>
    <w:p w14:paraId="59347B53" w14:textId="3F841216" w:rsidR="00A71C7D" w:rsidRDefault="00A71C7D" w:rsidP="00B21598">
      <w:pPr>
        <w:pStyle w:val="H2Body0"/>
      </w:pPr>
      <w:r>
        <w:t>Recall from the lecture, we can place common attributes and methods that similar classes have in common and move them into a base class (referred to as a superclass).</w:t>
      </w:r>
    </w:p>
    <w:p w14:paraId="35B4F071" w14:textId="77777777" w:rsidR="003D6331" w:rsidRDefault="007864CC" w:rsidP="003D6331">
      <w:pPr>
        <w:pStyle w:val="H1Body0"/>
        <w:keepNext/>
      </w:pPr>
      <w:r>
        <w:rPr>
          <w:noProof/>
        </w:rPr>
        <w:drawing>
          <wp:inline distT="0" distB="0" distL="0" distR="0" wp14:anchorId="21C96444" wp14:editId="14FA9E13">
            <wp:extent cx="5731510" cy="3337560"/>
            <wp:effectExtent l="0" t="0" r="2540" b="0"/>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pic:cNvPicPr>
                  </pic:nvPicPr>
                  <pic:blipFill>
                    <a:blip r:embed="rId26"/>
                    <a:stretch>
                      <a:fillRect/>
                    </a:stretch>
                  </pic:blipFill>
                  <pic:spPr>
                    <a:xfrm>
                      <a:off x="0" y="0"/>
                      <a:ext cx="5731510" cy="3337560"/>
                    </a:xfrm>
                    <a:prstGeom prst="rect">
                      <a:avLst/>
                    </a:prstGeom>
                  </pic:spPr>
                </pic:pic>
              </a:graphicData>
            </a:graphic>
          </wp:inline>
        </w:drawing>
      </w:r>
    </w:p>
    <w:p w14:paraId="48B6AD82" w14:textId="782B2B21" w:rsidR="007864CC" w:rsidRDefault="003D6331" w:rsidP="003D6331">
      <w:pPr>
        <w:pStyle w:val="Caption"/>
        <w:jc w:val="center"/>
      </w:pPr>
      <w:bookmarkStart w:id="4" w:name="_Ref120457836"/>
      <w:r>
        <w:t xml:space="preserve">Figure </w:t>
      </w:r>
      <w:fldSimple w:instr=" SEQ Figure \* ARABIC ">
        <w:r w:rsidR="00BE55A4">
          <w:rPr>
            <w:noProof/>
          </w:rPr>
          <w:t>5</w:t>
        </w:r>
      </w:fldSimple>
      <w:bookmarkEnd w:id="4"/>
      <w:r>
        <w:t xml:space="preserve"> Circle and Shape classes - no inheritance</w:t>
      </w:r>
    </w:p>
    <w:p w14:paraId="1EEA9B3D" w14:textId="5017BE6C" w:rsidR="00C1791E" w:rsidRPr="005709D1" w:rsidRDefault="00FA5909" w:rsidP="00B265F1">
      <w:pPr>
        <w:pStyle w:val="Heading2"/>
      </w:pPr>
      <w:r>
        <w:t xml:space="preserve">Exercise </w:t>
      </w:r>
      <w:r w:rsidR="00B265F1">
        <w:t>3.1 – Shape Class</w:t>
      </w:r>
    </w:p>
    <w:p w14:paraId="1E67C288" w14:textId="77777777" w:rsidR="009F75D1" w:rsidRDefault="009F75D1" w:rsidP="009F75D1">
      <w:pPr>
        <w:pStyle w:val="ListParagraph"/>
        <w:numPr>
          <w:ilvl w:val="0"/>
          <w:numId w:val="28"/>
        </w:numPr>
        <w:spacing w:line="256" w:lineRule="auto"/>
      </w:pPr>
      <w:r>
        <w:t xml:space="preserve">Create a new tab named </w:t>
      </w:r>
      <w:r>
        <w:rPr>
          <w:b/>
          <w:bCs/>
        </w:rPr>
        <w:t>Shape</w:t>
      </w:r>
      <w:r>
        <w:t xml:space="preserve">. In this tab, create a class named </w:t>
      </w:r>
      <w:proofErr w:type="gramStart"/>
      <w:r>
        <w:rPr>
          <w:b/>
          <w:bCs/>
        </w:rPr>
        <w:t>Shape</w:t>
      </w:r>
      <w:proofErr w:type="gramEnd"/>
    </w:p>
    <w:p w14:paraId="0D9E9614" w14:textId="77777777" w:rsidR="009F75D1" w:rsidRDefault="009F75D1" w:rsidP="009F75D1">
      <w:pPr>
        <w:pStyle w:val="ListParagraph"/>
      </w:pPr>
    </w:p>
    <w:p w14:paraId="17F0395C" w14:textId="77777777" w:rsidR="009F75D1" w:rsidRDefault="009F75D1" w:rsidP="009F75D1">
      <w:pPr>
        <w:pStyle w:val="ListParagraph"/>
        <w:numPr>
          <w:ilvl w:val="0"/>
          <w:numId w:val="28"/>
        </w:numPr>
        <w:spacing w:line="256" w:lineRule="auto"/>
      </w:pPr>
      <w:r>
        <w:t xml:space="preserve">Remove the variables that the </w:t>
      </w:r>
      <w:r>
        <w:rPr>
          <w:b/>
          <w:bCs/>
        </w:rPr>
        <w:t>Circle</w:t>
      </w:r>
      <w:r>
        <w:t xml:space="preserve"> and </w:t>
      </w:r>
      <w:r>
        <w:rPr>
          <w:b/>
          <w:bCs/>
        </w:rPr>
        <w:t>Star</w:t>
      </w:r>
      <w:r>
        <w:t xml:space="preserve"> class have in common and place these into the </w:t>
      </w:r>
      <w:r>
        <w:rPr>
          <w:b/>
          <w:bCs/>
        </w:rPr>
        <w:t>Shape</w:t>
      </w:r>
      <w:r>
        <w:t xml:space="preserve"> class – this will serve as the superclass for the Circle and Star </w:t>
      </w:r>
      <w:proofErr w:type="gramStart"/>
      <w:r>
        <w:t>classes</w:t>
      </w:r>
      <w:proofErr w:type="gramEnd"/>
    </w:p>
    <w:p w14:paraId="75D54BD2" w14:textId="77777777" w:rsidR="009F75D1" w:rsidRDefault="009F75D1" w:rsidP="009F75D1">
      <w:pPr>
        <w:pStyle w:val="ListParagraph"/>
      </w:pPr>
    </w:p>
    <w:p w14:paraId="12CAA97C" w14:textId="77777777" w:rsidR="009F75D1" w:rsidRDefault="009F75D1" w:rsidP="009F75D1">
      <w:pPr>
        <w:pStyle w:val="ListParagraph"/>
        <w:numPr>
          <w:ilvl w:val="0"/>
          <w:numId w:val="28"/>
        </w:numPr>
        <w:spacing w:line="256" w:lineRule="auto"/>
      </w:pPr>
      <w:r>
        <w:t xml:space="preserve">Add the relevant code to the top of the </w:t>
      </w:r>
      <w:r>
        <w:rPr>
          <w:b/>
          <w:bCs/>
        </w:rPr>
        <w:t>Circle</w:t>
      </w:r>
      <w:r>
        <w:t xml:space="preserve"> and </w:t>
      </w:r>
      <w:r>
        <w:rPr>
          <w:b/>
          <w:bCs/>
        </w:rPr>
        <w:t>Star</w:t>
      </w:r>
      <w:r>
        <w:t xml:space="preserve"> class so that they both </w:t>
      </w:r>
      <w:r>
        <w:rPr>
          <w:b/>
          <w:bCs/>
        </w:rPr>
        <w:t>extend</w:t>
      </w:r>
      <w:r>
        <w:t xml:space="preserve"> the </w:t>
      </w:r>
      <w:r>
        <w:rPr>
          <w:b/>
          <w:bCs/>
        </w:rPr>
        <w:t>Shape</w:t>
      </w:r>
      <w:r>
        <w:t xml:space="preserve"> class. This will cause both of these classes to inherit any variables and methods in the </w:t>
      </w:r>
      <w:r>
        <w:rPr>
          <w:b/>
          <w:bCs/>
        </w:rPr>
        <w:t>Shape</w:t>
      </w:r>
      <w:r>
        <w:t xml:space="preserve"> </w:t>
      </w:r>
      <w:proofErr w:type="gramStart"/>
      <w:r>
        <w:t>class</w:t>
      </w:r>
      <w:proofErr w:type="gramEnd"/>
    </w:p>
    <w:p w14:paraId="03D4A6A2" w14:textId="77777777" w:rsidR="009F75D1" w:rsidRDefault="009F75D1" w:rsidP="009F75D1">
      <w:pPr>
        <w:pStyle w:val="ListParagraph"/>
      </w:pPr>
    </w:p>
    <w:p w14:paraId="10094B41" w14:textId="77777777" w:rsidR="009F75D1" w:rsidRDefault="009F75D1" w:rsidP="009F75D1">
      <w:pPr>
        <w:pStyle w:val="ListParagraph"/>
        <w:numPr>
          <w:ilvl w:val="0"/>
          <w:numId w:val="28"/>
        </w:numPr>
        <w:spacing w:line="256" w:lineRule="auto"/>
      </w:pPr>
      <w:r>
        <w:t xml:space="preserve">Every </w:t>
      </w:r>
      <w:r>
        <w:rPr>
          <w:b/>
          <w:bCs/>
        </w:rPr>
        <w:t>Circle</w:t>
      </w:r>
      <w:r>
        <w:t xml:space="preserve"> and </w:t>
      </w:r>
      <w:r>
        <w:rPr>
          <w:b/>
          <w:bCs/>
        </w:rPr>
        <w:t>Star</w:t>
      </w:r>
      <w:r>
        <w:t xml:space="preserve"> moves in the same way – move the </w:t>
      </w:r>
      <w:r>
        <w:rPr>
          <w:b/>
          <w:bCs/>
        </w:rPr>
        <w:t>move</w:t>
      </w:r>
      <w:r>
        <w:t xml:space="preserve"> method to the Shape superclass and remove these definitions from the </w:t>
      </w:r>
      <w:r>
        <w:rPr>
          <w:b/>
          <w:bCs/>
        </w:rPr>
        <w:t>Circle</w:t>
      </w:r>
      <w:r>
        <w:t xml:space="preserve"> and </w:t>
      </w:r>
      <w:r>
        <w:rPr>
          <w:b/>
          <w:bCs/>
        </w:rPr>
        <w:t>Star</w:t>
      </w:r>
      <w:r>
        <w:t xml:space="preserve"> </w:t>
      </w:r>
      <w:proofErr w:type="gramStart"/>
      <w:r>
        <w:t>classes</w:t>
      </w:r>
      <w:proofErr w:type="gramEnd"/>
    </w:p>
    <w:p w14:paraId="4F98AB25" w14:textId="77777777" w:rsidR="009F75D1" w:rsidRDefault="009F75D1" w:rsidP="009F75D1">
      <w:pPr>
        <w:pStyle w:val="ListParagraph"/>
      </w:pPr>
    </w:p>
    <w:p w14:paraId="2EEA7C90" w14:textId="77777777" w:rsidR="009F75D1" w:rsidRDefault="009F75D1" w:rsidP="009F75D1">
      <w:pPr>
        <w:pStyle w:val="ListParagraph"/>
        <w:numPr>
          <w:ilvl w:val="0"/>
          <w:numId w:val="28"/>
        </w:numPr>
        <w:spacing w:line="256" w:lineRule="auto"/>
      </w:pPr>
      <w:r>
        <w:t xml:space="preserve">The update method is also the same for the </w:t>
      </w:r>
      <w:r>
        <w:rPr>
          <w:b/>
          <w:bCs/>
        </w:rPr>
        <w:t>Circle</w:t>
      </w:r>
      <w:r>
        <w:t xml:space="preserve"> and </w:t>
      </w:r>
      <w:r>
        <w:rPr>
          <w:b/>
          <w:bCs/>
        </w:rPr>
        <w:t>Star</w:t>
      </w:r>
      <w:r>
        <w:t xml:space="preserve"> classes – place this method in the superclass and remove it from the </w:t>
      </w:r>
      <w:proofErr w:type="gramStart"/>
      <w:r>
        <w:t>subclasses</w:t>
      </w:r>
      <w:proofErr w:type="gramEnd"/>
    </w:p>
    <w:p w14:paraId="74B97D25" w14:textId="77777777" w:rsidR="009F75D1" w:rsidRDefault="009F75D1" w:rsidP="009F75D1">
      <w:pPr>
        <w:pStyle w:val="ListParagraph"/>
      </w:pPr>
    </w:p>
    <w:p w14:paraId="0B02F6AC" w14:textId="77777777" w:rsidR="009F75D1" w:rsidRDefault="009F75D1" w:rsidP="009F75D1">
      <w:pPr>
        <w:pStyle w:val="ListParagraph"/>
        <w:numPr>
          <w:ilvl w:val="0"/>
          <w:numId w:val="28"/>
        </w:numPr>
        <w:spacing w:line="256" w:lineRule="auto"/>
      </w:pPr>
      <w:r>
        <w:t xml:space="preserve">You will notice that the </w:t>
      </w:r>
      <w:r>
        <w:rPr>
          <w:b/>
          <w:bCs/>
        </w:rPr>
        <w:t>Shape</w:t>
      </w:r>
      <w:r>
        <w:t xml:space="preserve"> class does not have a render method, meaning render is underlined red in Processing, since it is not defined in the Shape superclass. Add a </w:t>
      </w:r>
      <w:r>
        <w:rPr>
          <w:b/>
          <w:bCs/>
        </w:rPr>
        <w:t>render</w:t>
      </w:r>
      <w:r>
        <w:t xml:space="preserve"> </w:t>
      </w:r>
      <w:r>
        <w:lastRenderedPageBreak/>
        <w:t xml:space="preserve">method to the </w:t>
      </w:r>
      <w:r>
        <w:rPr>
          <w:b/>
          <w:bCs/>
        </w:rPr>
        <w:t>Shape</w:t>
      </w:r>
      <w:r>
        <w:t xml:space="preserve"> class that does nothing (has an empty body) – we will see how we can improve this later.</w:t>
      </w:r>
    </w:p>
    <w:p w14:paraId="0BBDCC46" w14:textId="77777777" w:rsidR="009F75D1" w:rsidRDefault="009F75D1" w:rsidP="009F75D1">
      <w:pPr>
        <w:pStyle w:val="ListParagraph"/>
      </w:pPr>
    </w:p>
    <w:p w14:paraId="0B525E38" w14:textId="77777777" w:rsidR="009F75D1" w:rsidRDefault="009F75D1" w:rsidP="009F75D1">
      <w:pPr>
        <w:pStyle w:val="ListParagraph"/>
        <w:numPr>
          <w:ilvl w:val="0"/>
          <w:numId w:val="28"/>
        </w:numPr>
        <w:spacing w:line="256" w:lineRule="auto"/>
      </w:pPr>
      <w:r>
        <w:t xml:space="preserve">Add the constructor below to the </w:t>
      </w:r>
      <w:r>
        <w:rPr>
          <w:b/>
          <w:bCs/>
        </w:rPr>
        <w:t>Shape</w:t>
      </w:r>
      <w:r>
        <w:t xml:space="preserve"> class. This constructor will be responsible for initialising a shape object’s x, y, size, and colour variables – something that every Shape </w:t>
      </w:r>
      <w:proofErr w:type="gramStart"/>
      <w:r>
        <w:t>has</w:t>
      </w:r>
      <w:proofErr w:type="gramEnd"/>
    </w:p>
    <w:p w14:paraId="71F53413" w14:textId="77777777" w:rsidR="009F75D1" w:rsidRDefault="009F75D1" w:rsidP="009F75D1">
      <w:pPr>
        <w:pStyle w:val="ListParagraph"/>
      </w:pPr>
    </w:p>
    <w:p w14:paraId="66DBC3C5" w14:textId="77777777" w:rsidR="009F75D1" w:rsidRDefault="009F75D1" w:rsidP="009F75D1">
      <w:pPr>
        <w:pStyle w:val="ListParagraph"/>
        <w:rPr>
          <w:rFonts w:ascii="Consolas" w:hAnsi="Consolas"/>
        </w:rPr>
      </w:pPr>
      <w:proofErr w:type="gramStart"/>
      <w:r>
        <w:rPr>
          <w:rFonts w:ascii="Consolas" w:hAnsi="Consolas"/>
        </w:rPr>
        <w:t>Shape( float</w:t>
      </w:r>
      <w:proofErr w:type="gramEnd"/>
      <w:r>
        <w:rPr>
          <w:rFonts w:ascii="Consolas" w:hAnsi="Consolas"/>
        </w:rPr>
        <w:t xml:space="preserve"> x, float y, float size, </w:t>
      </w:r>
      <w:proofErr w:type="spellStart"/>
      <w:r>
        <w:rPr>
          <w:rFonts w:ascii="Consolas" w:hAnsi="Consolas"/>
        </w:rPr>
        <w:t>color</w:t>
      </w:r>
      <w:proofErr w:type="spellEnd"/>
      <w:r>
        <w:rPr>
          <w:rFonts w:ascii="Consolas" w:hAnsi="Consolas"/>
        </w:rPr>
        <w:t xml:space="preserve"> colour) {</w:t>
      </w:r>
    </w:p>
    <w:p w14:paraId="17F25AF9"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this.x</w:t>
      </w:r>
      <w:proofErr w:type="spellEnd"/>
      <w:r>
        <w:rPr>
          <w:rFonts w:ascii="Consolas" w:hAnsi="Consolas"/>
        </w:rPr>
        <w:t xml:space="preserve"> = </w:t>
      </w:r>
      <w:proofErr w:type="gramStart"/>
      <w:r>
        <w:rPr>
          <w:rFonts w:ascii="Consolas" w:hAnsi="Consolas"/>
        </w:rPr>
        <w:t>x;</w:t>
      </w:r>
      <w:proofErr w:type="gramEnd"/>
    </w:p>
    <w:p w14:paraId="4798C658"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this.y</w:t>
      </w:r>
      <w:proofErr w:type="spellEnd"/>
      <w:proofErr w:type="gramEnd"/>
      <w:r>
        <w:rPr>
          <w:rFonts w:ascii="Consolas" w:hAnsi="Consolas"/>
        </w:rPr>
        <w:t xml:space="preserve"> = y;</w:t>
      </w:r>
    </w:p>
    <w:p w14:paraId="4AFDE72C"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this.size</w:t>
      </w:r>
      <w:proofErr w:type="spellEnd"/>
      <w:proofErr w:type="gramEnd"/>
      <w:r>
        <w:rPr>
          <w:rFonts w:ascii="Consolas" w:hAnsi="Consolas"/>
        </w:rPr>
        <w:t xml:space="preserve"> = size;</w:t>
      </w:r>
    </w:p>
    <w:p w14:paraId="099A6E96"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this.colour</w:t>
      </w:r>
      <w:proofErr w:type="spellEnd"/>
      <w:proofErr w:type="gramEnd"/>
      <w:r>
        <w:rPr>
          <w:rFonts w:ascii="Consolas" w:hAnsi="Consolas"/>
        </w:rPr>
        <w:t xml:space="preserve"> = colour;</w:t>
      </w:r>
    </w:p>
    <w:p w14:paraId="04911DAE" w14:textId="77777777" w:rsidR="009F75D1" w:rsidRDefault="009F75D1" w:rsidP="009F75D1">
      <w:pPr>
        <w:pStyle w:val="ListParagraph"/>
        <w:ind w:left="993"/>
        <w:rPr>
          <w:rFonts w:ascii="Consolas" w:hAnsi="Consolas"/>
        </w:rPr>
      </w:pPr>
      <w:r>
        <w:rPr>
          <w:rFonts w:ascii="Consolas" w:hAnsi="Consolas"/>
        </w:rPr>
        <w:t xml:space="preserve">    // set a target to move towards</w:t>
      </w:r>
    </w:p>
    <w:p w14:paraId="4E2C3DA1"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xt</w:t>
      </w:r>
      <w:proofErr w:type="spellEnd"/>
      <w:r>
        <w:rPr>
          <w:rFonts w:ascii="Consolas" w:hAnsi="Consolas"/>
        </w:rPr>
        <w:t xml:space="preserve"> = </w:t>
      </w:r>
      <w:proofErr w:type="gramStart"/>
      <w:r>
        <w:rPr>
          <w:rFonts w:ascii="Consolas" w:hAnsi="Consolas"/>
        </w:rPr>
        <w:t>x;</w:t>
      </w:r>
      <w:proofErr w:type="gramEnd"/>
    </w:p>
    <w:p w14:paraId="124523C8"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yt</w:t>
      </w:r>
      <w:proofErr w:type="spellEnd"/>
      <w:r>
        <w:rPr>
          <w:rFonts w:ascii="Consolas" w:hAnsi="Consolas"/>
        </w:rPr>
        <w:t xml:space="preserve"> = </w:t>
      </w:r>
      <w:proofErr w:type="gramStart"/>
      <w:r>
        <w:rPr>
          <w:rFonts w:ascii="Consolas" w:hAnsi="Consolas"/>
        </w:rPr>
        <w:t>y;</w:t>
      </w:r>
      <w:proofErr w:type="gramEnd"/>
    </w:p>
    <w:p w14:paraId="017A5E6A" w14:textId="77777777" w:rsidR="009F75D1" w:rsidRDefault="009F75D1" w:rsidP="009F75D1">
      <w:pPr>
        <w:pStyle w:val="ListParagraph"/>
        <w:rPr>
          <w:rFonts w:ascii="Consolas" w:hAnsi="Consolas"/>
        </w:rPr>
      </w:pPr>
      <w:r>
        <w:rPr>
          <w:rFonts w:ascii="Consolas" w:hAnsi="Consolas"/>
        </w:rPr>
        <w:t xml:space="preserve">  }</w:t>
      </w:r>
    </w:p>
    <w:p w14:paraId="4E84C92C" w14:textId="77777777" w:rsidR="009F75D1" w:rsidRDefault="009F75D1" w:rsidP="009F75D1">
      <w:pPr>
        <w:pStyle w:val="ListParagraph"/>
        <w:rPr>
          <w:rFonts w:ascii="Consolas" w:hAnsi="Consolas"/>
        </w:rPr>
      </w:pPr>
    </w:p>
    <w:p w14:paraId="57266D75" w14:textId="694F34EB" w:rsidR="009F75D1" w:rsidRDefault="009F75D1" w:rsidP="009F75D1">
      <w:pPr>
        <w:pStyle w:val="ListParagraph"/>
        <w:numPr>
          <w:ilvl w:val="0"/>
          <w:numId w:val="28"/>
        </w:numPr>
        <w:spacing w:line="256" w:lineRule="auto"/>
      </w:pPr>
      <w:r>
        <w:t xml:space="preserve">We can now modify the constructors in the </w:t>
      </w:r>
      <w:r>
        <w:rPr>
          <w:b/>
          <w:bCs/>
        </w:rPr>
        <w:t>Circle</w:t>
      </w:r>
      <w:r>
        <w:t xml:space="preserve"> and </w:t>
      </w:r>
      <w:r>
        <w:rPr>
          <w:b/>
          <w:bCs/>
        </w:rPr>
        <w:t xml:space="preserve">Star </w:t>
      </w:r>
      <w:r>
        <w:t xml:space="preserve">classes. Recall </w:t>
      </w:r>
      <w:proofErr w:type="gramStart"/>
      <w:r w:rsidR="00FF6DED">
        <w:t>form</w:t>
      </w:r>
      <w:proofErr w:type="gramEnd"/>
      <w:r w:rsidR="00FF6DED">
        <w:t xml:space="preserve"> the slides</w:t>
      </w:r>
      <w:r>
        <w:t xml:space="preserve"> that a class can call the constructor of its immediate superclass via the </w:t>
      </w:r>
      <w:r>
        <w:rPr>
          <w:b/>
          <w:bCs/>
        </w:rPr>
        <w:t>super</w:t>
      </w:r>
      <w:r>
        <w:t xml:space="preserve"> keyword. In our case, the superclass constructor deals with x, y, size, and </w:t>
      </w:r>
      <w:proofErr w:type="gramStart"/>
      <w:r>
        <w:t>colour</w:t>
      </w:r>
      <w:proofErr w:type="gramEnd"/>
    </w:p>
    <w:p w14:paraId="784209F3" w14:textId="77777777" w:rsidR="009F75D1" w:rsidRDefault="009F75D1" w:rsidP="009F75D1">
      <w:pPr>
        <w:pStyle w:val="ListParagraph"/>
        <w:numPr>
          <w:ilvl w:val="1"/>
          <w:numId w:val="28"/>
        </w:numPr>
        <w:spacing w:line="256" w:lineRule="auto"/>
      </w:pPr>
      <w:r>
        <w:rPr>
          <w:b/>
          <w:bCs/>
        </w:rPr>
        <w:t xml:space="preserve">Circle </w:t>
      </w:r>
      <w:r>
        <w:t xml:space="preserve">class – replace the code in the </w:t>
      </w:r>
      <w:r>
        <w:rPr>
          <w:b/>
          <w:bCs/>
        </w:rPr>
        <w:t>Circle</w:t>
      </w:r>
      <w:r>
        <w:t xml:space="preserve"> constructor with a single line of code that calls the superclass’ (Shape) </w:t>
      </w:r>
      <w:proofErr w:type="gramStart"/>
      <w:r>
        <w:t>constructor</w:t>
      </w:r>
      <w:proofErr w:type="gramEnd"/>
    </w:p>
    <w:p w14:paraId="367D85B9" w14:textId="311177CF" w:rsidR="009F75D1" w:rsidRDefault="009F75D1" w:rsidP="009F75D1">
      <w:pPr>
        <w:pStyle w:val="ListParagraph"/>
        <w:numPr>
          <w:ilvl w:val="1"/>
          <w:numId w:val="28"/>
        </w:numPr>
        <w:spacing w:line="256" w:lineRule="auto"/>
      </w:pPr>
      <w:r>
        <w:rPr>
          <w:b/>
          <w:bCs/>
        </w:rPr>
        <w:t xml:space="preserve">Star </w:t>
      </w:r>
      <w:r>
        <w:t xml:space="preserve">class – replace the code in the </w:t>
      </w:r>
      <w:r>
        <w:rPr>
          <w:b/>
          <w:bCs/>
        </w:rPr>
        <w:t>Star</w:t>
      </w:r>
      <w:r>
        <w:t xml:space="preserve"> constructor with a line of code that calls the superclass’ constructor – your </w:t>
      </w:r>
      <w:r>
        <w:rPr>
          <w:b/>
          <w:bCs/>
        </w:rPr>
        <w:t>Star</w:t>
      </w:r>
      <w:r>
        <w:t xml:space="preserve"> constructor should take care of initialising </w:t>
      </w:r>
      <w:proofErr w:type="spellStart"/>
      <w:r w:rsidRPr="00DB2A1E">
        <w:rPr>
          <w:b/>
          <w:bCs/>
        </w:rPr>
        <w:t>numPoints</w:t>
      </w:r>
      <w:proofErr w:type="spellEnd"/>
      <w:r>
        <w:t xml:space="preserve"> still – since not every Shape has </w:t>
      </w:r>
      <w:proofErr w:type="gramStart"/>
      <w:r>
        <w:t>that</w:t>
      </w:r>
      <w:proofErr w:type="gramEnd"/>
    </w:p>
    <w:p w14:paraId="087FDBBC" w14:textId="6EA93749" w:rsidR="009F75D1" w:rsidRDefault="009F75D1" w:rsidP="009F75D1">
      <w:r>
        <w:t xml:space="preserve">At this point, your program should resemble the UML diagram depicted in </w:t>
      </w:r>
      <w:r w:rsidR="001C637E">
        <w:fldChar w:fldCharType="begin"/>
      </w:r>
      <w:r w:rsidR="001C637E">
        <w:instrText xml:space="preserve"> REF _Ref120476192 \h </w:instrText>
      </w:r>
      <w:r w:rsidR="001C637E">
        <w:fldChar w:fldCharType="separate"/>
      </w:r>
      <w:r w:rsidR="00BE55A4">
        <w:t xml:space="preserve">Figure </w:t>
      </w:r>
      <w:r w:rsidR="00BE55A4">
        <w:rPr>
          <w:noProof/>
        </w:rPr>
        <w:t>6</w:t>
      </w:r>
      <w:r w:rsidR="001C637E">
        <w:fldChar w:fldCharType="end"/>
      </w:r>
      <w:r w:rsidR="001C637E">
        <w:t>.</w:t>
      </w:r>
    </w:p>
    <w:p w14:paraId="3897C851" w14:textId="77777777" w:rsidR="001C637E" w:rsidRDefault="009F75D1" w:rsidP="001C637E">
      <w:pPr>
        <w:keepNext/>
        <w:jc w:val="center"/>
      </w:pPr>
      <w:r>
        <w:rPr>
          <w:noProof/>
        </w:rPr>
        <w:drawing>
          <wp:inline distT="0" distB="0" distL="0" distR="0" wp14:anchorId="6C268FCE" wp14:editId="5CB983BB">
            <wp:extent cx="4432246" cy="3718255"/>
            <wp:effectExtent l="0" t="0" r="698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197" cy="3723247"/>
                    </a:xfrm>
                    <a:prstGeom prst="rect">
                      <a:avLst/>
                    </a:prstGeom>
                    <a:noFill/>
                    <a:ln>
                      <a:noFill/>
                    </a:ln>
                  </pic:spPr>
                </pic:pic>
              </a:graphicData>
            </a:graphic>
          </wp:inline>
        </w:drawing>
      </w:r>
    </w:p>
    <w:p w14:paraId="2C1D6063" w14:textId="2F9B052D" w:rsidR="009F75D1" w:rsidRDefault="001C637E" w:rsidP="001C637E">
      <w:pPr>
        <w:pStyle w:val="Caption"/>
        <w:jc w:val="center"/>
      </w:pPr>
      <w:bookmarkStart w:id="5" w:name="_Ref120476192"/>
      <w:r>
        <w:t xml:space="preserve">Figure </w:t>
      </w:r>
      <w:fldSimple w:instr=" SEQ Figure \* ARABIC ">
        <w:r w:rsidR="00BE55A4">
          <w:rPr>
            <w:noProof/>
          </w:rPr>
          <w:t>6</w:t>
        </w:r>
      </w:fldSimple>
      <w:bookmarkEnd w:id="5"/>
      <w:r>
        <w:t xml:space="preserve"> </w:t>
      </w:r>
      <w:proofErr w:type="spellStart"/>
      <w:r w:rsidRPr="006475E4">
        <w:t>RandomShapes</w:t>
      </w:r>
      <w:proofErr w:type="spellEnd"/>
      <w:r w:rsidRPr="006475E4">
        <w:t xml:space="preserve"> Inheritance Design</w:t>
      </w:r>
    </w:p>
    <w:p w14:paraId="65C72FA6" w14:textId="2112BD0A" w:rsidR="00315EFC" w:rsidRDefault="005A7F95" w:rsidP="005A7F95">
      <w:pPr>
        <w:pStyle w:val="Heading2"/>
        <w:rPr>
          <w:noProof/>
        </w:rPr>
      </w:pPr>
      <w:r>
        <w:rPr>
          <w:noProof/>
        </w:rPr>
        <w:lastRenderedPageBreak/>
        <w:t xml:space="preserve">Exercise </w:t>
      </w:r>
      <w:r w:rsidR="00644749">
        <w:rPr>
          <w:noProof/>
        </w:rPr>
        <w:t>3.2</w:t>
      </w:r>
      <w:r>
        <w:rPr>
          <w:noProof/>
        </w:rPr>
        <w:t xml:space="preserve"> – Square Class</w:t>
      </w:r>
    </w:p>
    <w:p w14:paraId="0D34231C" w14:textId="2FC804FC" w:rsidR="009A1217" w:rsidRDefault="001A7BDC" w:rsidP="009A1217">
      <w:pPr>
        <w:pStyle w:val="H2Body0"/>
      </w:pPr>
      <w:r>
        <w:rPr>
          <w:noProof/>
        </w:rPr>
        <mc:AlternateContent>
          <mc:Choice Requires="wpg">
            <w:drawing>
              <wp:anchor distT="0" distB="0" distL="114300" distR="114300" simplePos="0" relativeHeight="251773952" behindDoc="0" locked="0" layoutInCell="1" allowOverlap="1" wp14:anchorId="1219B7E6" wp14:editId="6C3CDDC7">
                <wp:simplePos x="0" y="0"/>
                <wp:positionH relativeFrom="column">
                  <wp:posOffset>3276600</wp:posOffset>
                </wp:positionH>
                <wp:positionV relativeFrom="page">
                  <wp:posOffset>1250899</wp:posOffset>
                </wp:positionV>
                <wp:extent cx="2947035" cy="1485900"/>
                <wp:effectExtent l="0" t="0" r="5715" b="0"/>
                <wp:wrapSquare wrapText="bothSides"/>
                <wp:docPr id="304" name="Group 304"/>
                <wp:cNvGraphicFramePr/>
                <a:graphic xmlns:a="http://schemas.openxmlformats.org/drawingml/2006/main">
                  <a:graphicData uri="http://schemas.microsoft.com/office/word/2010/wordprocessingGroup">
                    <wpg:wgp>
                      <wpg:cNvGrpSpPr/>
                      <wpg:grpSpPr>
                        <a:xfrm>
                          <a:off x="0" y="0"/>
                          <a:ext cx="2947035" cy="1485900"/>
                          <a:chOff x="0" y="0"/>
                          <a:chExt cx="2947188" cy="1485900"/>
                        </a:xfrm>
                      </wpg:grpSpPr>
                      <wps:wsp>
                        <wps:cNvPr id="305" name="Rectangle: Rounded Corners 4"/>
                        <wps:cNvSpPr/>
                        <wps:spPr>
                          <a:xfrm>
                            <a:off x="270663" y="0"/>
                            <a:ext cx="2676525" cy="148590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43E91" w14:textId="77777777" w:rsidR="001A7BDC" w:rsidRPr="001B2C37" w:rsidRDefault="001A7BDC" w:rsidP="001A7BDC">
                              <w:pPr>
                                <w:ind w:left="-426" w:right="-64"/>
                                <w:rPr>
                                  <w:rFonts w:hAnsi="Calibri"/>
                                  <w:color w:val="000000"/>
                                  <w:kern w:val="24"/>
                                </w:rPr>
                              </w:pPr>
                              <w:r>
                                <w:rPr>
                                  <w:rFonts w:hAnsi="Calibri"/>
                                  <w:b/>
                                  <w:bCs/>
                                  <w:color w:val="000000"/>
                                  <w:kern w:val="24"/>
                                </w:rPr>
                                <w:t>Good Programming Practice</w:t>
                              </w:r>
                              <w:r>
                                <w:rPr>
                                  <w:rFonts w:hAnsi="Calibri"/>
                                  <w:b/>
                                  <w:bCs/>
                                  <w:color w:val="000000"/>
                                  <w:kern w:val="24"/>
                                </w:rPr>
                                <w:br/>
                              </w:r>
                              <w:r>
                                <w:rPr>
                                  <w:color w:val="000000" w:themeColor="text1"/>
                                </w:rPr>
                                <w:t>Although the @Override annotation is optional, it is good practice to use it. The compiler will check that the method you are overriding exists in the superclass to ensure you are overriding an inherited method.</w:t>
                              </w:r>
                            </w:p>
                          </w:txbxContent>
                        </wps:txbx>
                        <wps:bodyPr wrap="square" lIns="576000" tIns="0" rIns="36000" bIns="0" rtlCol="0" anchor="ctr" anchorCtr="0">
                          <a:noAutofit/>
                        </wps:bodyPr>
                      </wps:wsp>
                      <wpg:grpSp>
                        <wpg:cNvPr id="306" name="Group 306"/>
                        <wpg:cNvGrpSpPr/>
                        <wpg:grpSpPr>
                          <a:xfrm>
                            <a:off x="0" y="424281"/>
                            <a:ext cx="601980" cy="633095"/>
                            <a:chOff x="0" y="0"/>
                            <a:chExt cx="602380" cy="633552"/>
                          </a:xfrm>
                        </wpg:grpSpPr>
                        <wps:wsp>
                          <wps:cNvPr id="307" name="Rectangle: Rounded Corners 5"/>
                          <wps:cNvSpPr/>
                          <wps:spPr>
                            <a:xfrm>
                              <a:off x="0" y="0"/>
                              <a:ext cx="602380" cy="633552"/>
                            </a:xfrm>
                            <a:prstGeom prst="round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08" name="Picture 4" descr="Thumbs up sign with solid fill"/>
                            <pic:cNvPicPr>
                              <a:picLocks/>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rcRect/>
                            <a:stretch/>
                          </pic:blipFill>
                          <pic:spPr>
                            <a:xfrm>
                              <a:off x="41564" y="55418"/>
                              <a:ext cx="521970" cy="521970"/>
                            </a:xfrm>
                            <a:prstGeom prst="rect">
                              <a:avLst/>
                            </a:prstGeom>
                          </pic:spPr>
                        </pic:pic>
                      </wpg:grpSp>
                    </wpg:wgp>
                  </a:graphicData>
                </a:graphic>
              </wp:anchor>
            </w:drawing>
          </mc:Choice>
          <mc:Fallback>
            <w:pict>
              <v:group w14:anchorId="1219B7E6" id="Group 304" o:spid="_x0000_s1052" style="position:absolute;left:0;text-align:left;margin-left:258pt;margin-top:98.5pt;width:232.05pt;height:117pt;z-index:251773952;mso-position-vertical-relative:page" coordsize="29471,1485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">
                <v:roundrect id="Rectangle: Rounded Corners 4" o:spid="_x0000_s1053" style="position:absolute;left:2706;width:2676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" fillcolor="#e2efd9 [665]" stroked="f" strokeweight="1pt">
                  <v:stroke joinstyle="miter"/>
                  <v:textbox inset="16mm,0,1mm,0">
                    <w:txbxContent>
                      <w:p w14:paraId="7A943E91" w14:textId="77777777" w:rsidR="001A7BDC" w:rsidRPr="001B2C37" w:rsidRDefault="001A7BDC" w:rsidP="001A7BDC">
                        <w:pPr>
                          <w:ind w:left="-426" w:right="-64"/>
                          <w:rPr>
                            <w:rFonts w:hAnsi="Calibri"/>
                            <w:color w:val="000000"/>
                            <w:kern w:val="24"/>
                          </w:rPr>
                        </w:pPr>
                        <w:r>
                          <w:rPr>
                            <w:rFonts w:hAnsi="Calibri"/>
                            <w:b/>
                            <w:bCs/>
                            <w:color w:val="000000"/>
                            <w:kern w:val="24"/>
                          </w:rPr>
                          <w:t>Good Programming Practice</w:t>
                        </w:r>
                        <w:r>
                          <w:rPr>
                            <w:rFonts w:hAnsi="Calibri"/>
                            <w:b/>
                            <w:bCs/>
                            <w:color w:val="000000"/>
                            <w:kern w:val="24"/>
                          </w:rPr>
                          <w:br/>
                        </w:r>
                        <w:r>
                          <w:rPr>
                            <w:color w:val="000000" w:themeColor="text1"/>
                          </w:rPr>
                          <w:t>Although the @Override annotation is optional, it is good practice to use it. The compiler will check that the method you are overriding exists in the superclass to ensure you are overriding an inherited method.</w:t>
                        </w:r>
                      </w:p>
                    </w:txbxContent>
                  </v:textbox>
                </v:roundrect>
                <v:group id="Group 306" o:spid="_x0000_s1054" style="position:absolute;top:4242;width:6019;height:6331" coordsize="60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oundrect id="Rectangle: Rounded Corners 5" o:spid="_x0000_s1055" style="position:absolute;width:6023;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" fillcolor="#c5e0b3 [1305]" stroked="f" strokeweight="1pt">
                    <v:stroke joinstyle="miter"/>
                  </v:roundrect>
                  <v:shape id="Picture 4" o:spid="_x0000_s1056" type="#_x0000_t75" alt="Thumbs up sign with solid fill" style="position:absolute;left:415;top:554;width:5220;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">
                    <v:imagedata r:id="rId30" o:title="Thumbs up sign with solid fill"/>
                    <o:lock v:ext="edit" aspectratio="f"/>
                  </v:shape>
                </v:group>
                <w10:wrap type="square" anchory="page"/>
              </v:group>
            </w:pict>
          </mc:Fallback>
        </mc:AlternateContent>
      </w:r>
      <w:r w:rsidR="009A1217">
        <w:t xml:space="preserve">We will now create a new class which will inherit from the </w:t>
      </w:r>
      <w:r w:rsidR="009A1217">
        <w:rPr>
          <w:b/>
          <w:bCs/>
        </w:rPr>
        <w:t>Shape</w:t>
      </w:r>
      <w:r w:rsidR="009A1217">
        <w:t xml:space="preserve"> class. </w:t>
      </w:r>
    </w:p>
    <w:p w14:paraId="2433B467" w14:textId="4F3AF3FB" w:rsidR="009A1217" w:rsidRDefault="009A1217" w:rsidP="009A1217">
      <w:pPr>
        <w:pStyle w:val="H2Body0"/>
        <w:numPr>
          <w:ilvl w:val="0"/>
          <w:numId w:val="29"/>
        </w:numPr>
        <w:ind w:left="993"/>
      </w:pPr>
      <w:r>
        <w:t xml:space="preserve">Create a new tab named </w:t>
      </w:r>
      <w:r>
        <w:rPr>
          <w:b/>
          <w:bCs/>
        </w:rPr>
        <w:t xml:space="preserve">Square </w:t>
      </w:r>
      <w:r>
        <w:t xml:space="preserve">and class named </w:t>
      </w:r>
      <w:r>
        <w:rPr>
          <w:b/>
          <w:bCs/>
        </w:rPr>
        <w:t xml:space="preserve">Square </w:t>
      </w:r>
      <w:r>
        <w:t xml:space="preserve">that </w:t>
      </w:r>
      <w:r>
        <w:rPr>
          <w:i/>
          <w:iCs/>
        </w:rPr>
        <w:t>extends</w:t>
      </w:r>
      <w:r>
        <w:t xml:space="preserve"> the </w:t>
      </w:r>
      <w:r>
        <w:rPr>
          <w:b/>
          <w:bCs/>
        </w:rPr>
        <w:t>Shape</w:t>
      </w:r>
      <w:r>
        <w:t xml:space="preserve"> class.</w:t>
      </w:r>
    </w:p>
    <w:p w14:paraId="6E9C94FA" w14:textId="26123A36" w:rsidR="009A1217" w:rsidRDefault="009A1217" w:rsidP="009A1217">
      <w:pPr>
        <w:pStyle w:val="H2Body0"/>
        <w:numPr>
          <w:ilvl w:val="0"/>
          <w:numId w:val="29"/>
        </w:numPr>
        <w:ind w:left="993"/>
      </w:pPr>
      <w:r>
        <w:t>Define a constructor that accepts floats for x, y, size, colour (this constructor should call the superclass constructor)</w:t>
      </w:r>
      <w:r w:rsidR="002D069F">
        <w:t>.</w:t>
      </w:r>
    </w:p>
    <w:p w14:paraId="080C388E" w14:textId="3E1E69A7" w:rsidR="009A1217" w:rsidRDefault="009A1217" w:rsidP="009A1217">
      <w:pPr>
        <w:pStyle w:val="H2Body0"/>
        <w:numPr>
          <w:ilvl w:val="0"/>
          <w:numId w:val="29"/>
        </w:numPr>
        <w:ind w:left="993"/>
      </w:pPr>
      <w:r>
        <w:t xml:space="preserve">Override the inherited </w:t>
      </w:r>
      <w:r>
        <w:rPr>
          <w:b/>
          <w:bCs/>
        </w:rPr>
        <w:t>render</w:t>
      </w:r>
      <w:r>
        <w:t xml:space="preserve"> method so that it draws a square (you could either use the built-in square command or </w:t>
      </w:r>
      <w:proofErr w:type="spellStart"/>
      <w:r>
        <w:t>rect</w:t>
      </w:r>
      <w:proofErr w:type="spellEnd"/>
      <w:r>
        <w:t>)</w:t>
      </w:r>
      <w:r w:rsidR="002D069F">
        <w:t>.</w:t>
      </w:r>
      <w:r w:rsidR="001A7BDC" w:rsidRPr="001A7BDC">
        <w:rPr>
          <w:noProof/>
        </w:rPr>
        <w:t xml:space="preserve"> </w:t>
      </w:r>
    </w:p>
    <w:p w14:paraId="57E24B45" w14:textId="2B98FD13" w:rsidR="009A1217" w:rsidRDefault="009A1217" w:rsidP="009A1217">
      <w:pPr>
        <w:pStyle w:val="H2Body0"/>
        <w:numPr>
          <w:ilvl w:val="0"/>
          <w:numId w:val="29"/>
        </w:numPr>
        <w:ind w:left="993"/>
      </w:pPr>
      <w:r>
        <w:t xml:space="preserve">Override the inherited </w:t>
      </w:r>
      <w:r>
        <w:rPr>
          <w:b/>
          <w:bCs/>
        </w:rPr>
        <w:t>move</w:t>
      </w:r>
      <w:r>
        <w:t xml:space="preserve"> method so that the movement of a square differs to that of a </w:t>
      </w:r>
      <w:r>
        <w:rPr>
          <w:b/>
          <w:bCs/>
        </w:rPr>
        <w:t>Circle</w:t>
      </w:r>
      <w:r>
        <w:t xml:space="preserve"> or </w:t>
      </w:r>
      <w:r>
        <w:rPr>
          <w:b/>
          <w:bCs/>
        </w:rPr>
        <w:t>Star</w:t>
      </w:r>
      <w:r>
        <w:t xml:space="preserve"> (</w:t>
      </w:r>
      <w:proofErr w:type="gramStart"/>
      <w:r>
        <w:t>e.g.</w:t>
      </w:r>
      <w:proofErr w:type="gramEnd"/>
      <w:r>
        <w:t xml:space="preserve"> you can move the x and y by random values)</w:t>
      </w:r>
      <w:r w:rsidR="002D069F">
        <w:t>.</w:t>
      </w:r>
    </w:p>
    <w:p w14:paraId="1F6E6BF0" w14:textId="273196CC" w:rsidR="009A1217" w:rsidRDefault="009A1217" w:rsidP="009A1217">
      <w:pPr>
        <w:pStyle w:val="ListParagraph"/>
        <w:numPr>
          <w:ilvl w:val="0"/>
          <w:numId w:val="29"/>
        </w:numPr>
        <w:spacing w:line="256" w:lineRule="auto"/>
        <w:ind w:left="993"/>
      </w:pPr>
      <w:r>
        <w:t>Create an array of 50 squares in the main tab, create the objects using a for loop within setup, and then use a loop within draw to render the squares</w:t>
      </w:r>
      <w:r w:rsidR="002D069F">
        <w:t>.</w:t>
      </w:r>
    </w:p>
    <w:p w14:paraId="70FFCB21" w14:textId="5D8ED2E0" w:rsidR="009E4162" w:rsidRDefault="009E4162" w:rsidP="009E4162">
      <w:pPr>
        <w:pStyle w:val="Heading2"/>
        <w:rPr>
          <w:noProof/>
        </w:rPr>
      </w:pPr>
      <w:r>
        <w:rPr>
          <w:noProof/>
        </w:rPr>
        <w:t xml:space="preserve">Exercise </w:t>
      </w:r>
      <w:r w:rsidR="00644749">
        <w:rPr>
          <w:noProof/>
        </w:rPr>
        <w:t>3</w:t>
      </w:r>
      <w:r>
        <w:rPr>
          <w:noProof/>
        </w:rPr>
        <w:t>.3 – Declaring abstractness</w:t>
      </w:r>
    </w:p>
    <w:p w14:paraId="62C463E9" w14:textId="77777777" w:rsidR="009E4162" w:rsidRDefault="009E4162" w:rsidP="009E4162">
      <w:pPr>
        <w:pStyle w:val="H2Body0"/>
      </w:pPr>
      <w:r>
        <w:t xml:space="preserve">Currently, the </w:t>
      </w:r>
      <w:r>
        <w:rPr>
          <w:b/>
          <w:bCs/>
        </w:rPr>
        <w:t>render</w:t>
      </w:r>
      <w:r>
        <w:t xml:space="preserve"> method of the </w:t>
      </w:r>
      <w:r>
        <w:rPr>
          <w:b/>
          <w:bCs/>
        </w:rPr>
        <w:t>Shape</w:t>
      </w:r>
      <w:r>
        <w:t xml:space="preserve"> class has an empty body. Every subclass of the </w:t>
      </w:r>
      <w:r>
        <w:rPr>
          <w:b/>
          <w:bCs/>
        </w:rPr>
        <w:t>Shape</w:t>
      </w:r>
      <w:r>
        <w:t xml:space="preserve"> class overrides this method – which makes sense since every type of Shape </w:t>
      </w:r>
      <w:r>
        <w:rPr>
          <w:i/>
          <w:iCs/>
        </w:rPr>
        <w:t>looks</w:t>
      </w:r>
      <w:r>
        <w:t xml:space="preserve"> different – but what exactly does a </w:t>
      </w:r>
      <w:r>
        <w:rPr>
          <w:b/>
          <w:bCs/>
        </w:rPr>
        <w:t>Shape</w:t>
      </w:r>
      <w:r>
        <w:t xml:space="preserve"> </w:t>
      </w:r>
      <w:r>
        <w:rPr>
          <w:i/>
          <w:iCs/>
        </w:rPr>
        <w:t>look</w:t>
      </w:r>
      <w:r>
        <w:t xml:space="preserve"> like?</w:t>
      </w:r>
    </w:p>
    <w:p w14:paraId="2339D736" w14:textId="77777777" w:rsidR="009E4162" w:rsidRDefault="009E4162" w:rsidP="009E4162">
      <w:pPr>
        <w:pStyle w:val="H2Body0"/>
      </w:pPr>
      <w:r>
        <w:t xml:space="preserve">Since the render method of the Shape class does not provide a concrete implementation, we can declare it as </w:t>
      </w:r>
      <w:r>
        <w:rPr>
          <w:b/>
          <w:bCs/>
        </w:rPr>
        <w:t xml:space="preserve">abstract. </w:t>
      </w:r>
      <w:r>
        <w:t>The moment you declare any method in a class as being abstract, the entire class must be declared abstract – as the class contains some incomplete implementation.</w:t>
      </w:r>
    </w:p>
    <w:p w14:paraId="7D01E5DD" w14:textId="77777777" w:rsidR="009E4162" w:rsidRDefault="009E4162" w:rsidP="009E4162">
      <w:pPr>
        <w:pStyle w:val="H2Body0"/>
      </w:pPr>
      <w:r>
        <w:t xml:space="preserve">Replace the empty </w:t>
      </w:r>
      <w:r>
        <w:rPr>
          <w:b/>
          <w:bCs/>
        </w:rPr>
        <w:t>render</w:t>
      </w:r>
      <w:r>
        <w:t xml:space="preserve"> method in the </w:t>
      </w:r>
      <w:r>
        <w:rPr>
          <w:b/>
          <w:bCs/>
        </w:rPr>
        <w:t>Shape</w:t>
      </w:r>
      <w:r>
        <w:t xml:space="preserve"> class with the line of code below:</w:t>
      </w:r>
    </w:p>
    <w:p w14:paraId="4CDC58C7" w14:textId="77777777" w:rsidR="009E4162" w:rsidRDefault="009E4162" w:rsidP="009E4162">
      <w:pPr>
        <w:pStyle w:val="H2Body0"/>
        <w:jc w:val="center"/>
        <w:rPr>
          <w:rFonts w:ascii="Consolas" w:hAnsi="Consolas"/>
        </w:rPr>
      </w:pPr>
      <w:r>
        <w:rPr>
          <w:rFonts w:ascii="Consolas" w:hAnsi="Consolas"/>
          <w:b/>
          <w:bCs/>
          <w:color w:val="00B050"/>
        </w:rPr>
        <w:t>abstract void</w:t>
      </w:r>
      <w:r>
        <w:rPr>
          <w:rFonts w:ascii="Consolas" w:hAnsi="Consolas"/>
          <w:color w:val="00B050"/>
        </w:rPr>
        <w:t xml:space="preserve"> </w:t>
      </w:r>
      <w:proofErr w:type="gramStart"/>
      <w:r>
        <w:rPr>
          <w:rFonts w:ascii="Consolas" w:hAnsi="Consolas"/>
        </w:rPr>
        <w:t>render(</w:t>
      </w:r>
      <w:proofErr w:type="gramEnd"/>
      <w:r>
        <w:rPr>
          <w:rFonts w:ascii="Consolas" w:hAnsi="Consolas"/>
        </w:rPr>
        <w:t>);</w:t>
      </w:r>
    </w:p>
    <w:p w14:paraId="3C46B01F" w14:textId="473F62B9" w:rsidR="009E4162" w:rsidRDefault="009E4162" w:rsidP="009E4162">
      <w:pPr>
        <w:pStyle w:val="H2Body0"/>
      </w:pPr>
      <w:r>
        <w:t>Since abstract methods do not provide implementations</w:t>
      </w:r>
      <w:r w:rsidR="00F90246">
        <w:t>,</w:t>
      </w:r>
      <w:r>
        <w:t xml:space="preserve"> they do not have bodies</w:t>
      </w:r>
      <w:r w:rsidR="006271EC">
        <w:t>,</w:t>
      </w:r>
      <w:r w:rsidR="00F90246">
        <w:t xml:space="preserve"> meaning</w:t>
      </w:r>
      <w:r>
        <w:t xml:space="preserve"> we only provide the method header, followed by a semi-colon. It will be up to the subclasses of the Shape class to provide implementation details for this method (which </w:t>
      </w:r>
      <w:proofErr w:type="gramStart"/>
      <w:r>
        <w:t>all of</w:t>
      </w:r>
      <w:proofErr w:type="gramEnd"/>
      <w:r>
        <w:t xml:space="preserve"> our subclasses do).</w:t>
      </w:r>
    </w:p>
    <w:p w14:paraId="7EDF6954" w14:textId="77777777" w:rsidR="009E4162" w:rsidRDefault="009E4162" w:rsidP="009E4162">
      <w:pPr>
        <w:pStyle w:val="H2Body0"/>
        <w:rPr>
          <w:rFonts w:cstheme="minorHAnsi"/>
        </w:rPr>
      </w:pPr>
      <w:r>
        <w:t>As mentioned earlier, the moment we declare a method as abstract, we must declare the entire class as abstract - because the class now contains some incomplete implementation. Add the abstract keyword before the class keyword:</w:t>
      </w:r>
    </w:p>
    <w:p w14:paraId="5BD8B413" w14:textId="77777777" w:rsidR="009E4162" w:rsidRDefault="009E4162" w:rsidP="009E4162">
      <w:pPr>
        <w:pStyle w:val="H2Body0"/>
        <w:jc w:val="center"/>
        <w:rPr>
          <w:rFonts w:ascii="Consolas" w:hAnsi="Consolas"/>
        </w:rPr>
      </w:pPr>
      <w:r>
        <w:rPr>
          <w:rFonts w:ascii="Consolas" w:hAnsi="Consolas"/>
          <w:b/>
          <w:bCs/>
          <w:color w:val="00B050"/>
        </w:rPr>
        <w:t>abstract class</w:t>
      </w:r>
      <w:r>
        <w:rPr>
          <w:rFonts w:ascii="Consolas" w:hAnsi="Consolas"/>
          <w:color w:val="00B050"/>
        </w:rPr>
        <w:t xml:space="preserve"> </w:t>
      </w:r>
      <w:r>
        <w:rPr>
          <w:rFonts w:ascii="Consolas" w:hAnsi="Consolas"/>
        </w:rPr>
        <w:t>Shape</w:t>
      </w:r>
    </w:p>
    <w:p w14:paraId="238120C9" w14:textId="36AB2CD1" w:rsidR="00323283" w:rsidRDefault="009E4162" w:rsidP="009E4162">
      <w:pPr>
        <w:pStyle w:val="H2Body0"/>
        <w:rPr>
          <w:rFonts w:cstheme="minorHAnsi"/>
        </w:rPr>
      </w:pPr>
      <w:r>
        <w:rPr>
          <w:rFonts w:cstheme="minorHAnsi"/>
        </w:rPr>
        <w:t>What happens If you try to create an object of the Shape class now?</w:t>
      </w:r>
    </w:p>
    <w:p w14:paraId="35309227" w14:textId="01C62C35" w:rsidR="00323283" w:rsidRDefault="00323283">
      <w:pPr>
        <w:rPr>
          <w:rFonts w:cstheme="minorHAnsi"/>
        </w:rPr>
      </w:pPr>
      <w:r>
        <w:rPr>
          <w:rFonts w:cstheme="minorHAnsi"/>
        </w:rPr>
        <w:br w:type="page"/>
      </w:r>
    </w:p>
    <w:p w14:paraId="144B3E49" w14:textId="5FE32D02" w:rsidR="009E4162" w:rsidRDefault="00323283" w:rsidP="009E4162">
      <w:pPr>
        <w:pStyle w:val="H2Body0"/>
        <w:rPr>
          <w:rFonts w:cstheme="minorHAnsi"/>
        </w:rPr>
      </w:pPr>
      <w:r>
        <w:rPr>
          <w:b/>
          <w:bCs/>
          <w:noProof/>
        </w:rPr>
        <w:lastRenderedPageBreak/>
        <mc:AlternateContent>
          <mc:Choice Requires="wpg">
            <w:drawing>
              <wp:anchor distT="0" distB="0" distL="114300" distR="114300" simplePos="0" relativeHeight="251776000" behindDoc="0" locked="0" layoutInCell="1" allowOverlap="1" wp14:anchorId="0C104DA8" wp14:editId="7DF7C33B">
                <wp:simplePos x="0" y="0"/>
                <wp:positionH relativeFrom="column">
                  <wp:posOffset>-657530</wp:posOffset>
                </wp:positionH>
                <wp:positionV relativeFrom="paragraph">
                  <wp:posOffset>203200</wp:posOffset>
                </wp:positionV>
                <wp:extent cx="539750" cy="539750"/>
                <wp:effectExtent l="0" t="0" r="0" b="0"/>
                <wp:wrapNone/>
                <wp:docPr id="5" name="Group 5"/>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6" name="Rectangle: Rounded Corners 5"/>
                        <wps:cNvSpPr/>
                        <wps:spPr>
                          <a:xfrm>
                            <a:off x="0" y="0"/>
                            <a:ext cx="540000" cy="5400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4817D69D" id="Group 5" o:spid="_x0000_s1026" style="position:absolute;margin-left:-51.75pt;margin-top:16pt;width:42.5pt;height:42.5pt;z-index:251776000"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" fillcolor="#ffd966 [1943]"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">
                  <v:imagedata r:id="rId15" o:title="Web design with solid fill"/>
                  <o:lock v:ext="edit" aspectratio="f"/>
                </v:shape>
              </v:group>
            </w:pict>
          </mc:Fallback>
        </mc:AlternateContent>
      </w:r>
    </w:p>
    <w:p w14:paraId="2FA6F83D" w14:textId="523D6630" w:rsidR="00490A11" w:rsidRDefault="00490A11" w:rsidP="00490A11">
      <w:pPr>
        <w:pStyle w:val="Heading1"/>
        <w:rPr>
          <w:noProof/>
        </w:rPr>
      </w:pPr>
      <w:r>
        <w:rPr>
          <w:noProof/>
        </w:rPr>
        <w:t>Extension Exercise – Overriding an Object’s toString() method</w:t>
      </w:r>
    </w:p>
    <w:p w14:paraId="3765A4A4" w14:textId="77777777" w:rsidR="00C044E4" w:rsidRDefault="00826628" w:rsidP="00C044E4">
      <w:pPr>
        <w:pStyle w:val="H1Body0"/>
        <w:rPr>
          <w:noProof/>
        </w:rPr>
      </w:pPr>
      <w:r>
        <w:rPr>
          <w:noProof/>
        </w:rPr>
        <w:t>This extension exercise will require you to revis</w:t>
      </w:r>
      <w:r w:rsidR="00795981">
        <w:rPr>
          <w:noProof/>
        </w:rPr>
        <w:t>i</w:t>
      </w:r>
      <w:r>
        <w:rPr>
          <w:noProof/>
        </w:rPr>
        <w:t>t your program from Exercise 2 (the weapon inheritance hierarchy).</w:t>
      </w:r>
    </w:p>
    <w:p w14:paraId="58818DE2" w14:textId="32423E6F" w:rsidR="006271EC" w:rsidRDefault="0060556A" w:rsidP="00C044E4">
      <w:pPr>
        <w:pStyle w:val="H1Body0"/>
        <w:rPr>
          <w:noProof/>
        </w:rPr>
      </w:pPr>
      <w:r>
        <w:rPr>
          <w:noProof/>
        </w:rPr>
        <w:t>In the main method, a</w:t>
      </w:r>
      <w:r w:rsidR="006271EC">
        <w:rPr>
          <w:noProof/>
        </w:rPr>
        <w:t>dd some print statements that print each of the weapons</w:t>
      </w:r>
      <w:r w:rsidR="00163A40">
        <w:rPr>
          <w:noProof/>
        </w:rPr>
        <w:t xml:space="preserve"> (i.e pass the variable name of the object into a System.out.println)</w:t>
      </w:r>
      <w:r w:rsidR="00D96AFA">
        <w:rPr>
          <w:noProof/>
        </w:rPr>
        <w:t xml:space="preserve">. </w:t>
      </w:r>
      <w:r>
        <w:rPr>
          <w:noProof/>
        </w:rPr>
        <w:t xml:space="preserve">E.g if you have a weapon named </w:t>
      </w:r>
      <w:r>
        <w:rPr>
          <w:b/>
          <w:bCs/>
          <w:noProof/>
        </w:rPr>
        <w:t>sword1</w:t>
      </w:r>
      <w:r w:rsidR="00D507CE">
        <w:rPr>
          <w:b/>
          <w:bCs/>
          <w:noProof/>
        </w:rPr>
        <w:t xml:space="preserve">, </w:t>
      </w:r>
      <w:r w:rsidR="00D507CE">
        <w:rPr>
          <w:noProof/>
        </w:rPr>
        <w:t xml:space="preserve">your print statement will read </w:t>
      </w:r>
      <w:r w:rsidR="00D507CE">
        <w:rPr>
          <w:b/>
          <w:bCs/>
          <w:noProof/>
        </w:rPr>
        <w:t xml:space="preserve">System.out.println(sword1); </w:t>
      </w:r>
      <w:r w:rsidR="00D96AFA">
        <w:rPr>
          <w:noProof/>
        </w:rPr>
        <w:t xml:space="preserve">You should see output that resembles that </w:t>
      </w:r>
      <w:r w:rsidR="00323725">
        <w:rPr>
          <w:noProof/>
        </w:rPr>
        <w:t>of</w:t>
      </w:r>
      <w:r w:rsidR="00D96AFA">
        <w:rPr>
          <w:noProof/>
        </w:rPr>
        <w:t xml:space="preserve"> </w:t>
      </w:r>
      <w:r w:rsidR="00163A40">
        <w:rPr>
          <w:noProof/>
        </w:rPr>
        <w:fldChar w:fldCharType="begin"/>
      </w:r>
      <w:r w:rsidR="00163A40">
        <w:rPr>
          <w:noProof/>
        </w:rPr>
        <w:instrText xml:space="preserve"> REF _Ref120475135 \h </w:instrText>
      </w:r>
      <w:r w:rsidR="00163A40">
        <w:rPr>
          <w:noProof/>
        </w:rPr>
      </w:r>
      <w:r w:rsidR="00163A40">
        <w:rPr>
          <w:noProof/>
        </w:rPr>
        <w:fldChar w:fldCharType="separate"/>
      </w:r>
      <w:r w:rsidR="00BE55A4">
        <w:t xml:space="preserve">Figure </w:t>
      </w:r>
      <w:r w:rsidR="00BE55A4">
        <w:rPr>
          <w:noProof/>
        </w:rPr>
        <w:t>7</w:t>
      </w:r>
      <w:r w:rsidR="00163A40">
        <w:rPr>
          <w:noProof/>
        </w:rPr>
        <w:fldChar w:fldCharType="end"/>
      </w:r>
      <w:r w:rsidR="00D507CE">
        <w:rPr>
          <w:noProof/>
        </w:rPr>
        <w:t xml:space="preserve"> – where the Class name is printed (Sword or Bow), followed by an @ symbol and a code</w:t>
      </w:r>
      <w:r w:rsidR="00D96AFA">
        <w:rPr>
          <w:noProof/>
        </w:rPr>
        <w:t>.</w:t>
      </w:r>
    </w:p>
    <w:p w14:paraId="2FF92B34" w14:textId="77777777" w:rsidR="00D96AFA" w:rsidRDefault="00D96AFA" w:rsidP="00D96AFA">
      <w:pPr>
        <w:pStyle w:val="H1Body"/>
        <w:keepNext/>
        <w:jc w:val="center"/>
      </w:pPr>
      <w:r w:rsidRPr="00D96AFA">
        <w:rPr>
          <w:noProof/>
        </w:rPr>
        <w:drawing>
          <wp:inline distT="0" distB="0" distL="0" distR="0" wp14:anchorId="36030148" wp14:editId="640A9AEA">
            <wp:extent cx="4647667" cy="2133100"/>
            <wp:effectExtent l="19050" t="19050" r="19685" b="19685"/>
            <wp:docPr id="301" name="Picture 30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Graphical user interface, text, application&#10;&#10;Description automatically generated"/>
                    <pic:cNvPicPr/>
                  </pic:nvPicPr>
                  <pic:blipFill>
                    <a:blip r:embed="rId31"/>
                    <a:stretch>
                      <a:fillRect/>
                    </a:stretch>
                  </pic:blipFill>
                  <pic:spPr>
                    <a:xfrm>
                      <a:off x="0" y="0"/>
                      <a:ext cx="4658451" cy="2138049"/>
                    </a:xfrm>
                    <a:prstGeom prst="rect">
                      <a:avLst/>
                    </a:prstGeom>
                    <a:ln w="19050">
                      <a:solidFill>
                        <a:schemeClr val="tx1"/>
                      </a:solidFill>
                    </a:ln>
                  </pic:spPr>
                </pic:pic>
              </a:graphicData>
            </a:graphic>
          </wp:inline>
        </w:drawing>
      </w:r>
    </w:p>
    <w:p w14:paraId="41EAB286" w14:textId="391C191C" w:rsidR="00826628" w:rsidRDefault="00D96AFA" w:rsidP="00C044E4">
      <w:pPr>
        <w:pStyle w:val="Caption"/>
        <w:jc w:val="center"/>
        <w:rPr>
          <w:noProof/>
        </w:rPr>
      </w:pPr>
      <w:bookmarkStart w:id="6" w:name="_Ref120475135"/>
      <w:r>
        <w:t xml:space="preserve">Figure </w:t>
      </w:r>
      <w:fldSimple w:instr=" SEQ Figure \* ARABIC ">
        <w:r w:rsidR="00BE55A4">
          <w:rPr>
            <w:noProof/>
          </w:rPr>
          <w:t>7</w:t>
        </w:r>
      </w:fldSimple>
      <w:bookmarkEnd w:id="6"/>
      <w:r>
        <w:t xml:space="preserve"> Result of printing out object </w:t>
      </w:r>
      <w:proofErr w:type="gramStart"/>
      <w:r>
        <w:t>references</w:t>
      </w:r>
      <w:proofErr w:type="gramEnd"/>
    </w:p>
    <w:p w14:paraId="0818058D" w14:textId="6BAF5C0A" w:rsidR="00F37442" w:rsidRDefault="00490A11" w:rsidP="00490A11">
      <w:pPr>
        <w:pStyle w:val="H1Body"/>
        <w:rPr>
          <w:noProof/>
        </w:rPr>
      </w:pPr>
      <w:r>
        <w:rPr>
          <w:noProof/>
        </w:rPr>
        <w:t>Every</w:t>
      </w:r>
      <w:r w:rsidR="00AB333F">
        <w:rPr>
          <w:noProof/>
        </w:rPr>
        <w:t xml:space="preserve"> class in Java – whether we are the ones who created it or not – extends from a class called </w:t>
      </w:r>
      <w:r w:rsidR="00AB333F">
        <w:rPr>
          <w:b/>
          <w:bCs/>
          <w:noProof/>
        </w:rPr>
        <w:t>Object</w:t>
      </w:r>
      <w:r w:rsidR="00AB333F">
        <w:rPr>
          <w:noProof/>
        </w:rPr>
        <w:t xml:space="preserve">. This </w:t>
      </w:r>
      <w:r w:rsidR="00775196">
        <w:rPr>
          <w:b/>
          <w:bCs/>
          <w:noProof/>
        </w:rPr>
        <w:t xml:space="preserve">Object </w:t>
      </w:r>
      <w:r w:rsidR="00AB333F">
        <w:rPr>
          <w:noProof/>
        </w:rPr>
        <w:t>class sits at the very top of the inheritance hierarchy</w:t>
      </w:r>
      <w:r w:rsidR="00323725">
        <w:rPr>
          <w:noProof/>
        </w:rPr>
        <w:t xml:space="preserve">. Although the direct superclass of our </w:t>
      </w:r>
      <w:r w:rsidR="00C614F3">
        <w:rPr>
          <w:b/>
          <w:bCs/>
          <w:noProof/>
        </w:rPr>
        <w:t>Sword</w:t>
      </w:r>
      <w:r w:rsidR="00C614F3">
        <w:rPr>
          <w:noProof/>
        </w:rPr>
        <w:t xml:space="preserve"> and </w:t>
      </w:r>
      <w:r w:rsidR="00C614F3">
        <w:rPr>
          <w:b/>
          <w:bCs/>
          <w:noProof/>
        </w:rPr>
        <w:t>Bow</w:t>
      </w:r>
      <w:r w:rsidR="00C614F3">
        <w:rPr>
          <w:noProof/>
        </w:rPr>
        <w:t xml:space="preserve"> classes </w:t>
      </w:r>
      <w:r w:rsidR="00FC3A7F">
        <w:rPr>
          <w:noProof/>
        </w:rPr>
        <w:t>is</w:t>
      </w:r>
      <w:r w:rsidR="00C614F3">
        <w:rPr>
          <w:noProof/>
        </w:rPr>
        <w:t xml:space="preserve"> </w:t>
      </w:r>
      <w:r w:rsidR="00C614F3">
        <w:rPr>
          <w:b/>
          <w:bCs/>
          <w:noProof/>
        </w:rPr>
        <w:t>Weapon</w:t>
      </w:r>
      <w:r w:rsidR="00C614F3">
        <w:rPr>
          <w:noProof/>
        </w:rPr>
        <w:t>, their indi</w:t>
      </w:r>
      <w:r w:rsidR="00F37442">
        <w:rPr>
          <w:noProof/>
        </w:rPr>
        <w:t xml:space="preserve">rect superclass is the </w:t>
      </w:r>
      <w:r w:rsidR="00F37442">
        <w:rPr>
          <w:b/>
          <w:bCs/>
          <w:noProof/>
        </w:rPr>
        <w:t>Object</w:t>
      </w:r>
      <w:r w:rsidR="00F37442">
        <w:rPr>
          <w:noProof/>
        </w:rPr>
        <w:t xml:space="preserve"> class. The </w:t>
      </w:r>
      <w:r w:rsidR="00F37442">
        <w:rPr>
          <w:b/>
          <w:bCs/>
          <w:noProof/>
        </w:rPr>
        <w:t>Weapon</w:t>
      </w:r>
      <w:r w:rsidR="00F37442">
        <w:rPr>
          <w:noProof/>
        </w:rPr>
        <w:t xml:space="preserve">’s direct superclass is also </w:t>
      </w:r>
      <w:r w:rsidR="00F37442">
        <w:rPr>
          <w:b/>
          <w:bCs/>
          <w:noProof/>
        </w:rPr>
        <w:t>Object</w:t>
      </w:r>
      <w:r w:rsidR="00FC3A7F">
        <w:rPr>
          <w:noProof/>
        </w:rPr>
        <w:t>.</w:t>
      </w:r>
    </w:p>
    <w:p w14:paraId="70E17573" w14:textId="20D11FAB" w:rsidR="00FC3A7F" w:rsidRDefault="00FC3A7F" w:rsidP="00FC3A7F">
      <w:pPr>
        <w:pStyle w:val="Heading2"/>
        <w:rPr>
          <w:noProof/>
        </w:rPr>
      </w:pPr>
      <w:r>
        <w:rPr>
          <w:noProof/>
        </w:rPr>
        <w:t>The Object Superclass</w:t>
      </w:r>
    </w:p>
    <w:p w14:paraId="11B8A6EF" w14:textId="40265585" w:rsidR="00FC3A7F" w:rsidRDefault="00FC3A7F" w:rsidP="00FC3A7F">
      <w:pPr>
        <w:pStyle w:val="H2Body"/>
      </w:pPr>
      <w:r>
        <w:t xml:space="preserve">The object superclass has </w:t>
      </w:r>
      <w:r w:rsidR="00C20338">
        <w:t>quite a few methods declared in it</w:t>
      </w:r>
      <w:r w:rsidR="002F3090">
        <w:t xml:space="preserve">, one of which </w:t>
      </w:r>
      <w:r w:rsidR="001F47E1">
        <w:t>is</w:t>
      </w:r>
      <w:r w:rsidR="002F3090">
        <w:t xml:space="preserve"> a </w:t>
      </w:r>
      <w:r w:rsidR="001F47E1">
        <w:t xml:space="preserve">method called </w:t>
      </w:r>
      <w:proofErr w:type="spellStart"/>
      <w:r w:rsidR="001F47E1">
        <w:rPr>
          <w:b/>
          <w:bCs/>
        </w:rPr>
        <w:t>toString</w:t>
      </w:r>
      <w:proofErr w:type="spellEnd"/>
      <w:r w:rsidR="005C6940">
        <w:rPr>
          <w:b/>
          <w:bCs/>
        </w:rPr>
        <w:t>,</w:t>
      </w:r>
      <w:r w:rsidR="002F3090">
        <w:t xml:space="preserve"> which returns a </w:t>
      </w:r>
      <w:r w:rsidR="001F47E1">
        <w:t>S</w:t>
      </w:r>
      <w:r w:rsidR="002F3090">
        <w:t>tring</w:t>
      </w:r>
      <w:r w:rsidR="005C6940">
        <w:t xml:space="preserve"> representation of an object</w:t>
      </w:r>
      <w:r w:rsidR="002F3090">
        <w:t>. Whenever we print a variable to the console that points to an object (</w:t>
      </w:r>
      <w:proofErr w:type="gramStart"/>
      <w:r w:rsidR="002F3090">
        <w:t>i.e.</w:t>
      </w:r>
      <w:proofErr w:type="gramEnd"/>
      <w:r w:rsidR="002F3090">
        <w:t xml:space="preserve"> a reference), the object’s </w:t>
      </w:r>
      <w:proofErr w:type="spellStart"/>
      <w:r w:rsidR="002F3090" w:rsidRPr="00E37D37">
        <w:rPr>
          <w:b/>
          <w:bCs/>
        </w:rPr>
        <w:t>toString</w:t>
      </w:r>
      <w:proofErr w:type="spellEnd"/>
      <w:r w:rsidR="002F3090">
        <w:t xml:space="preserve"> method is </w:t>
      </w:r>
      <w:r w:rsidR="001F47E1">
        <w:t>implicitly</w:t>
      </w:r>
      <w:r w:rsidR="002F3090">
        <w:t xml:space="preserve"> called. The default implementation </w:t>
      </w:r>
      <w:r w:rsidR="00E47D07">
        <w:t>of</w:t>
      </w:r>
      <w:r w:rsidR="002F3090">
        <w:t xml:space="preserve"> this </w:t>
      </w:r>
      <w:r w:rsidR="00E47D07">
        <w:t xml:space="preserve">method is to </w:t>
      </w:r>
      <w:r w:rsidR="006F2834" w:rsidRPr="006F2834">
        <w:t>show the object</w:t>
      </w:r>
      <w:r w:rsidR="006F2834">
        <w:t>’s</w:t>
      </w:r>
      <w:r w:rsidR="006F2834" w:rsidRPr="006F2834">
        <w:t xml:space="preserve"> class</w:t>
      </w:r>
      <w:r w:rsidR="00860660">
        <w:t xml:space="preserve"> name</w:t>
      </w:r>
      <w:r w:rsidR="006F2834" w:rsidRPr="006F2834">
        <w:t xml:space="preserve"> and its hash code</w:t>
      </w:r>
      <w:r w:rsidR="00860660">
        <w:t xml:space="preserve"> (memory address).</w:t>
      </w:r>
    </w:p>
    <w:p w14:paraId="5057CDF3" w14:textId="2DA2818B" w:rsidR="00006E10" w:rsidRDefault="00006E10" w:rsidP="00006E10">
      <w:pPr>
        <w:pStyle w:val="H2Body"/>
        <w:numPr>
          <w:ilvl w:val="0"/>
          <w:numId w:val="34"/>
        </w:numPr>
      </w:pPr>
      <w:r>
        <w:t xml:space="preserve">Override the </w:t>
      </w:r>
      <w:proofErr w:type="spellStart"/>
      <w:r>
        <w:rPr>
          <w:b/>
          <w:bCs/>
        </w:rPr>
        <w:t>toString</w:t>
      </w:r>
      <w:proofErr w:type="spellEnd"/>
      <w:r>
        <w:t xml:space="preserve"> method in the </w:t>
      </w:r>
      <w:r>
        <w:rPr>
          <w:b/>
          <w:bCs/>
        </w:rPr>
        <w:t xml:space="preserve">Weapon </w:t>
      </w:r>
      <w:r>
        <w:t>class so that the method returns a String</w:t>
      </w:r>
      <w:r w:rsidR="00072409">
        <w:t xml:space="preserve"> representation of the object (the </w:t>
      </w:r>
      <w:r w:rsidR="00072409" w:rsidRPr="00072409">
        <w:rPr>
          <w:b/>
          <w:bCs/>
        </w:rPr>
        <w:t>name</w:t>
      </w:r>
      <w:r w:rsidR="00072409">
        <w:t xml:space="preserve">, </w:t>
      </w:r>
      <w:proofErr w:type="spellStart"/>
      <w:r w:rsidR="00072409" w:rsidRPr="00072409">
        <w:rPr>
          <w:b/>
          <w:bCs/>
        </w:rPr>
        <w:t>minDamage</w:t>
      </w:r>
      <w:proofErr w:type="spellEnd"/>
      <w:r w:rsidR="00072409">
        <w:t xml:space="preserve">, and </w:t>
      </w:r>
      <w:proofErr w:type="spellStart"/>
      <w:r w:rsidR="00072409" w:rsidRPr="00072409">
        <w:rPr>
          <w:b/>
          <w:bCs/>
        </w:rPr>
        <w:t>maxDamage</w:t>
      </w:r>
      <w:proofErr w:type="spellEnd"/>
      <w:r w:rsidR="00072409">
        <w:t>)</w:t>
      </w:r>
      <w:r w:rsidR="00E37D37">
        <w:t xml:space="preserve">. This should be </w:t>
      </w:r>
      <w:proofErr w:type="gramStart"/>
      <w:r w:rsidR="00E37D37">
        <w:t>similar to</w:t>
      </w:r>
      <w:proofErr w:type="gramEnd"/>
      <w:r w:rsidR="00E37D37">
        <w:t xml:space="preserve"> that of the output in </w:t>
      </w:r>
      <w:r w:rsidR="00AA315D">
        <w:fldChar w:fldCharType="begin"/>
      </w:r>
      <w:r w:rsidR="00AA315D">
        <w:instrText xml:space="preserve"> REF _Ref120476002 \h </w:instrText>
      </w:r>
      <w:r w:rsidR="00AA315D">
        <w:fldChar w:fldCharType="separate"/>
      </w:r>
      <w:r w:rsidR="00BE55A4">
        <w:t xml:space="preserve">Figure </w:t>
      </w:r>
      <w:r w:rsidR="00BE55A4">
        <w:rPr>
          <w:noProof/>
        </w:rPr>
        <w:t>8</w:t>
      </w:r>
      <w:r w:rsidR="00AA315D">
        <w:fldChar w:fldCharType="end"/>
      </w:r>
      <w:r w:rsidR="00E37D37">
        <w:t>.</w:t>
      </w:r>
    </w:p>
    <w:p w14:paraId="04509ECD" w14:textId="0EC54FD4" w:rsidR="007F403C" w:rsidRDefault="007F403C" w:rsidP="00006E10">
      <w:pPr>
        <w:pStyle w:val="H2Body"/>
        <w:numPr>
          <w:ilvl w:val="0"/>
          <w:numId w:val="34"/>
        </w:numPr>
      </w:pPr>
      <w:r>
        <w:t xml:space="preserve">Override the </w:t>
      </w:r>
      <w:proofErr w:type="spellStart"/>
      <w:r>
        <w:rPr>
          <w:b/>
          <w:bCs/>
        </w:rPr>
        <w:t>toString</w:t>
      </w:r>
      <w:proofErr w:type="spellEnd"/>
      <w:r>
        <w:t xml:space="preserve"> method in the </w:t>
      </w:r>
      <w:r>
        <w:rPr>
          <w:b/>
          <w:bCs/>
        </w:rPr>
        <w:t>Sword</w:t>
      </w:r>
      <w:r>
        <w:t xml:space="preserve"> class. This should make a call to its superclass’ </w:t>
      </w:r>
      <w:proofErr w:type="spellStart"/>
      <w:r>
        <w:rPr>
          <w:b/>
          <w:bCs/>
        </w:rPr>
        <w:t>toString</w:t>
      </w:r>
      <w:proofErr w:type="spellEnd"/>
      <w:r>
        <w:t xml:space="preserve"> method (Weapon), and concatenate (+) </w:t>
      </w:r>
      <w:r w:rsidR="003D26E1">
        <w:t>the things that a sword has (</w:t>
      </w:r>
      <w:proofErr w:type="spellStart"/>
      <w:r w:rsidR="003D26E1" w:rsidRPr="001C637E">
        <w:rPr>
          <w:b/>
          <w:bCs/>
        </w:rPr>
        <w:t>hiltLength</w:t>
      </w:r>
      <w:proofErr w:type="spellEnd"/>
      <w:r w:rsidR="003D26E1">
        <w:t>)</w:t>
      </w:r>
      <w:r w:rsidR="001C637E">
        <w:t>.</w:t>
      </w:r>
    </w:p>
    <w:p w14:paraId="6A8B1FC1" w14:textId="41CA73B2" w:rsidR="003D26E1" w:rsidRDefault="003D26E1" w:rsidP="00006E10">
      <w:pPr>
        <w:pStyle w:val="H2Body"/>
        <w:numPr>
          <w:ilvl w:val="0"/>
          <w:numId w:val="34"/>
        </w:numPr>
      </w:pPr>
      <w:r>
        <w:t xml:space="preserve">Override the </w:t>
      </w:r>
      <w:proofErr w:type="spellStart"/>
      <w:r>
        <w:rPr>
          <w:b/>
          <w:bCs/>
        </w:rPr>
        <w:t>toString</w:t>
      </w:r>
      <w:proofErr w:type="spellEnd"/>
      <w:r>
        <w:t xml:space="preserve"> method in the </w:t>
      </w:r>
      <w:r>
        <w:rPr>
          <w:b/>
          <w:bCs/>
        </w:rPr>
        <w:t>Bow</w:t>
      </w:r>
      <w:r>
        <w:t xml:space="preserve"> class. This should make a call to its superclass’ </w:t>
      </w:r>
      <w:proofErr w:type="spellStart"/>
      <w:r>
        <w:rPr>
          <w:b/>
          <w:bCs/>
        </w:rPr>
        <w:t>toString</w:t>
      </w:r>
      <w:proofErr w:type="spellEnd"/>
      <w:r>
        <w:t xml:space="preserve"> method (</w:t>
      </w:r>
      <w:r w:rsidRPr="001C637E">
        <w:rPr>
          <w:b/>
          <w:bCs/>
        </w:rPr>
        <w:t>Weapon</w:t>
      </w:r>
      <w:r>
        <w:t>), and concatenate (+) the things that a bow has (</w:t>
      </w:r>
      <w:r w:rsidR="001C637E" w:rsidRPr="001C637E">
        <w:rPr>
          <w:b/>
          <w:bCs/>
        </w:rPr>
        <w:t>wood</w:t>
      </w:r>
      <w:r w:rsidR="001C637E">
        <w:t xml:space="preserve">, and </w:t>
      </w:r>
      <w:proofErr w:type="spellStart"/>
      <w:r w:rsidR="001C637E" w:rsidRPr="001C637E">
        <w:rPr>
          <w:b/>
          <w:bCs/>
        </w:rPr>
        <w:t>bowStringLength</w:t>
      </w:r>
      <w:proofErr w:type="spellEnd"/>
      <w:r w:rsidR="001C637E">
        <w:t>).</w:t>
      </w:r>
    </w:p>
    <w:p w14:paraId="0C624D80" w14:textId="3243CDB8" w:rsidR="00E37D37" w:rsidRDefault="00E37D37" w:rsidP="00E37D37">
      <w:pPr>
        <w:pStyle w:val="H2Body"/>
      </w:pPr>
    </w:p>
    <w:p w14:paraId="35BCABF7" w14:textId="77777777" w:rsidR="00E37D37" w:rsidRDefault="00E37D37" w:rsidP="00E37D37">
      <w:pPr>
        <w:pStyle w:val="H1Body0"/>
        <w:keepNext/>
        <w:jc w:val="center"/>
      </w:pPr>
      <w:r>
        <w:rPr>
          <w:noProof/>
        </w:rPr>
        <w:lastRenderedPageBreak/>
        <w:drawing>
          <wp:inline distT="0" distB="0" distL="0" distR="0" wp14:anchorId="38856D68" wp14:editId="245B349F">
            <wp:extent cx="4224416" cy="4552035"/>
            <wp:effectExtent l="19050" t="19050" r="24130" b="20320"/>
            <wp:docPr id="302" name="Picture 30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Graphical user interface, text, application, email&#10;&#10;Description automatically generated"/>
                    <pic:cNvPicPr/>
                  </pic:nvPicPr>
                  <pic:blipFill>
                    <a:blip r:embed="rId32"/>
                    <a:stretch>
                      <a:fillRect/>
                    </a:stretch>
                  </pic:blipFill>
                  <pic:spPr>
                    <a:xfrm>
                      <a:off x="0" y="0"/>
                      <a:ext cx="4231291" cy="4559443"/>
                    </a:xfrm>
                    <a:prstGeom prst="rect">
                      <a:avLst/>
                    </a:prstGeom>
                    <a:ln w="19050">
                      <a:solidFill>
                        <a:schemeClr val="tx1"/>
                      </a:solidFill>
                    </a:ln>
                  </pic:spPr>
                </pic:pic>
              </a:graphicData>
            </a:graphic>
          </wp:inline>
        </w:drawing>
      </w:r>
    </w:p>
    <w:p w14:paraId="0A30A3C6" w14:textId="14266BBD" w:rsidR="001C5DBC" w:rsidRPr="00E437EA" w:rsidRDefault="00E37D37" w:rsidP="00323283">
      <w:pPr>
        <w:pStyle w:val="Caption"/>
        <w:jc w:val="center"/>
      </w:pPr>
      <w:bookmarkStart w:id="7" w:name="_Ref120476002"/>
      <w:r>
        <w:t xml:space="preserve">Figure </w:t>
      </w:r>
      <w:fldSimple w:instr=" SEQ Figure \* ARABIC ">
        <w:r w:rsidR="00BE55A4">
          <w:rPr>
            <w:noProof/>
          </w:rPr>
          <w:t>8</w:t>
        </w:r>
      </w:fldSimple>
      <w:bookmarkEnd w:id="7"/>
      <w:r>
        <w:t xml:space="preserve"> Result of printing objects after overriding </w:t>
      </w:r>
      <w:proofErr w:type="spellStart"/>
      <w:r>
        <w:t>toString</w:t>
      </w:r>
      <w:proofErr w:type="spellEnd"/>
      <w:r>
        <w:t xml:space="preserve"> </w:t>
      </w:r>
      <w:proofErr w:type="gramStart"/>
      <w:r>
        <w:t>method</w:t>
      </w:r>
      <w:bookmarkEnd w:id="0"/>
      <w:bookmarkEnd w:id="2"/>
      <w:proofErr w:type="gramEnd"/>
    </w:p>
    <w:sectPr w:rsidR="001C5DBC" w:rsidRPr="00E437EA">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36C96" w14:textId="77777777" w:rsidR="00C20DA8" w:rsidRDefault="00C20DA8" w:rsidP="00DB5310">
      <w:pPr>
        <w:spacing w:after="0" w:line="240" w:lineRule="auto"/>
      </w:pPr>
      <w:r>
        <w:separator/>
      </w:r>
    </w:p>
  </w:endnote>
  <w:endnote w:type="continuationSeparator" w:id="0">
    <w:p w14:paraId="71E44DAF" w14:textId="77777777" w:rsidR="00C20DA8" w:rsidRDefault="00C20DA8" w:rsidP="00DB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Content>
      <w:sdt>
        <w:sdtPr>
          <w:id w:val="-1769616900"/>
          <w:docPartObj>
            <w:docPartGallery w:val="Page Numbers (Top of Page)"/>
            <w:docPartUnique/>
          </w:docPartObj>
        </w:sdtPr>
        <w:sdtContent>
          <w:p w14:paraId="044D6350" w14:textId="3EB71828" w:rsidR="00BF7461" w:rsidRDefault="00000000" w:rsidP="00701A76">
            <w:pPr>
              <w:pStyle w:val="Footer"/>
              <w:jc w:val="center"/>
            </w:pPr>
            <w:sdt>
              <w:sdtPr>
                <w:alias w:val="Title"/>
                <w:tag w:val=""/>
                <w:id w:val="-1949687043"/>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Content>
                <w:r w:rsidR="00656946">
                  <w:t>Week 9 Lab – Inheritance</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32E4" w14:textId="77777777" w:rsidR="00C20DA8" w:rsidRDefault="00C20DA8" w:rsidP="00DB5310">
      <w:pPr>
        <w:spacing w:after="0" w:line="240" w:lineRule="auto"/>
      </w:pPr>
      <w:r>
        <w:separator/>
      </w:r>
    </w:p>
  </w:footnote>
  <w:footnote w:type="continuationSeparator" w:id="0">
    <w:p w14:paraId="2A5899A8" w14:textId="77777777" w:rsidR="00C20DA8" w:rsidRDefault="00C20DA8" w:rsidP="00DB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D37A" w14:textId="77777777" w:rsidR="00DB5310" w:rsidRDefault="00073684" w:rsidP="00DB5310">
    <w:pPr>
      <w:pStyle w:val="Header"/>
      <w:jc w:val="right"/>
    </w:pPr>
    <w:r>
      <w:rPr>
        <w:noProof/>
      </w:rPr>
      <w:drawing>
        <wp:anchor distT="0" distB="0" distL="114300" distR="114300" simplePos="0" relativeHeight="251658240" behindDoc="0" locked="0" layoutInCell="1" allowOverlap="1" wp14:anchorId="2DF2FDAF" wp14:editId="2AA2C283">
          <wp:simplePos x="0" y="0"/>
          <wp:positionH relativeFrom="column">
            <wp:posOffset>4754742</wp:posOffset>
          </wp:positionH>
          <wp:positionV relativeFrom="paragraph">
            <wp:posOffset>-76338</wp:posOffset>
          </wp:positionV>
          <wp:extent cx="1264257" cy="485337"/>
          <wp:effectExtent l="0" t="0" r="0" b="0"/>
          <wp:wrapNone/>
          <wp:docPr id="1" name="Picture 1"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57" cy="4853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E7C"/>
    <w:multiLevelType w:val="hybridMultilevel"/>
    <w:tmpl w:val="04E40E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012AA"/>
    <w:multiLevelType w:val="hybridMultilevel"/>
    <w:tmpl w:val="5E94C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C6267"/>
    <w:multiLevelType w:val="hybridMultilevel"/>
    <w:tmpl w:val="9A6A4EC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9356A25"/>
    <w:multiLevelType w:val="hybridMultilevel"/>
    <w:tmpl w:val="B46623F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1429"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71455"/>
    <w:multiLevelType w:val="hybridMultilevel"/>
    <w:tmpl w:val="37320C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FB07AD4"/>
    <w:multiLevelType w:val="hybridMultilevel"/>
    <w:tmpl w:val="B62A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753AB"/>
    <w:multiLevelType w:val="hybridMultilevel"/>
    <w:tmpl w:val="BFE43CB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B35932"/>
    <w:multiLevelType w:val="hybridMultilevel"/>
    <w:tmpl w:val="41AE0A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212532"/>
    <w:multiLevelType w:val="hybridMultilevel"/>
    <w:tmpl w:val="64CA1F4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B7B761C"/>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0A723C"/>
    <w:multiLevelType w:val="hybridMultilevel"/>
    <w:tmpl w:val="E944634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A729FE"/>
    <w:multiLevelType w:val="hybridMultilevel"/>
    <w:tmpl w:val="FADA449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F9760E"/>
    <w:multiLevelType w:val="hybridMultilevel"/>
    <w:tmpl w:val="5BF4247C"/>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394646B"/>
    <w:multiLevelType w:val="hybridMultilevel"/>
    <w:tmpl w:val="CA1C3EFA"/>
    <w:lvl w:ilvl="0" w:tplc="28BC237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35F1199A"/>
    <w:multiLevelType w:val="hybridMultilevel"/>
    <w:tmpl w:val="A86CE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323BB"/>
    <w:multiLevelType w:val="hybridMultilevel"/>
    <w:tmpl w:val="D0F60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7B7A8E"/>
    <w:multiLevelType w:val="hybridMultilevel"/>
    <w:tmpl w:val="B4B403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43B00871"/>
    <w:multiLevelType w:val="hybridMultilevel"/>
    <w:tmpl w:val="AA866328"/>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8E56AC"/>
    <w:multiLevelType w:val="hybridMultilevel"/>
    <w:tmpl w:val="9B4638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8B16941"/>
    <w:multiLevelType w:val="hybridMultilevel"/>
    <w:tmpl w:val="7E9E12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525FE1"/>
    <w:multiLevelType w:val="hybridMultilevel"/>
    <w:tmpl w:val="07AEE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1087793"/>
    <w:multiLevelType w:val="hybridMultilevel"/>
    <w:tmpl w:val="09F0A9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B2C7A"/>
    <w:multiLevelType w:val="hybridMultilevel"/>
    <w:tmpl w:val="3000DE42"/>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4D7FCA"/>
    <w:multiLevelType w:val="hybridMultilevel"/>
    <w:tmpl w:val="3000DE42"/>
    <w:lvl w:ilvl="0" w:tplc="0809000F">
      <w:start w:val="1"/>
      <w:numFmt w:val="decimal"/>
      <w:lvlText w:val="%1."/>
      <w:lvlJc w:val="left"/>
      <w:pPr>
        <w:ind w:left="720" w:hanging="360"/>
      </w:pPr>
    </w:lvl>
    <w:lvl w:ilvl="1" w:tplc="08090001">
      <w:start w:val="1"/>
      <w:numFmt w:val="bullet"/>
      <w:lvlText w:val=""/>
      <w:lvlJc w:val="left"/>
      <w:pPr>
        <w:ind w:left="1429"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5064A6"/>
    <w:multiLevelType w:val="hybridMultilevel"/>
    <w:tmpl w:val="DFF08A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B325F4B"/>
    <w:multiLevelType w:val="hybridMultilevel"/>
    <w:tmpl w:val="32B48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C3493E"/>
    <w:multiLevelType w:val="hybridMultilevel"/>
    <w:tmpl w:val="22160A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742A520B"/>
    <w:multiLevelType w:val="hybridMultilevel"/>
    <w:tmpl w:val="77EE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C4253F"/>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0515309">
    <w:abstractNumId w:val="8"/>
  </w:num>
  <w:num w:numId="2" w16cid:durableId="2121218672">
    <w:abstractNumId w:val="15"/>
  </w:num>
  <w:num w:numId="3" w16cid:durableId="1327785399">
    <w:abstractNumId w:val="2"/>
  </w:num>
  <w:num w:numId="4" w16cid:durableId="284624758">
    <w:abstractNumId w:val="13"/>
  </w:num>
  <w:num w:numId="5" w16cid:durableId="1618559276">
    <w:abstractNumId w:val="0"/>
  </w:num>
  <w:num w:numId="6" w16cid:durableId="97802097">
    <w:abstractNumId w:val="17"/>
  </w:num>
  <w:num w:numId="7" w16cid:durableId="2117169193">
    <w:abstractNumId w:val="5"/>
  </w:num>
  <w:num w:numId="8" w16cid:durableId="381906450">
    <w:abstractNumId w:val="28"/>
  </w:num>
  <w:num w:numId="9" w16cid:durableId="128323435">
    <w:abstractNumId w:val="24"/>
  </w:num>
  <w:num w:numId="10" w16cid:durableId="72359766">
    <w:abstractNumId w:val="11"/>
  </w:num>
  <w:num w:numId="11" w16cid:durableId="171838717">
    <w:abstractNumId w:val="23"/>
  </w:num>
  <w:num w:numId="12" w16cid:durableId="1052001113">
    <w:abstractNumId w:val="19"/>
  </w:num>
  <w:num w:numId="13" w16cid:durableId="543444199">
    <w:abstractNumId w:val="12"/>
  </w:num>
  <w:num w:numId="14" w16cid:durableId="891186912">
    <w:abstractNumId w:val="29"/>
  </w:num>
  <w:num w:numId="15" w16cid:durableId="1681816971">
    <w:abstractNumId w:val="14"/>
  </w:num>
  <w:num w:numId="16" w16cid:durableId="325206647">
    <w:abstractNumId w:val="33"/>
  </w:num>
  <w:num w:numId="17" w16cid:durableId="1127625414">
    <w:abstractNumId w:val="21"/>
  </w:num>
  <w:num w:numId="18" w16cid:durableId="217713302">
    <w:abstractNumId w:val="6"/>
  </w:num>
  <w:num w:numId="19" w16cid:durableId="891962088">
    <w:abstractNumId w:val="7"/>
  </w:num>
  <w:num w:numId="20" w16cid:durableId="1175346427">
    <w:abstractNumId w:val="26"/>
  </w:num>
  <w:num w:numId="21" w16cid:durableId="1958639688">
    <w:abstractNumId w:val="32"/>
  </w:num>
  <w:num w:numId="22" w16cid:durableId="1438405245">
    <w:abstractNumId w:val="27"/>
  </w:num>
  <w:num w:numId="23" w16cid:durableId="173616705">
    <w:abstractNumId w:val="18"/>
  </w:num>
  <w:num w:numId="24" w16cid:durableId="996956269">
    <w:abstractNumId w:val="9"/>
  </w:num>
  <w:num w:numId="25" w16cid:durableId="539709670">
    <w:abstractNumId w:val="22"/>
  </w:num>
  <w:num w:numId="26" w16cid:durableId="247662099">
    <w:abstractNumId w:val="20"/>
  </w:num>
  <w:num w:numId="27" w16cid:durableId="1822118342">
    <w:abstractNumId w:val="30"/>
  </w:num>
  <w:num w:numId="28" w16cid:durableId="14605635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1486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44139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3509833">
    <w:abstractNumId w:val="3"/>
  </w:num>
  <w:num w:numId="32" w16cid:durableId="579101322">
    <w:abstractNumId w:val="1"/>
  </w:num>
  <w:num w:numId="33" w16cid:durableId="1054813987">
    <w:abstractNumId w:val="16"/>
  </w:num>
  <w:num w:numId="34" w16cid:durableId="19731003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454BDE"/>
    <w:rsid w:val="00000C1A"/>
    <w:rsid w:val="00004514"/>
    <w:rsid w:val="000046AD"/>
    <w:rsid w:val="00006E10"/>
    <w:rsid w:val="00007437"/>
    <w:rsid w:val="00007E88"/>
    <w:rsid w:val="00010E6D"/>
    <w:rsid w:val="0001595E"/>
    <w:rsid w:val="0001664D"/>
    <w:rsid w:val="0001741D"/>
    <w:rsid w:val="00020A53"/>
    <w:rsid w:val="00021266"/>
    <w:rsid w:val="00022DD0"/>
    <w:rsid w:val="0002696C"/>
    <w:rsid w:val="00030B5D"/>
    <w:rsid w:val="00032475"/>
    <w:rsid w:val="00032FD5"/>
    <w:rsid w:val="00041749"/>
    <w:rsid w:val="00041BD8"/>
    <w:rsid w:val="00042179"/>
    <w:rsid w:val="00047A8E"/>
    <w:rsid w:val="00050560"/>
    <w:rsid w:val="00054BF3"/>
    <w:rsid w:val="00057F19"/>
    <w:rsid w:val="000615FA"/>
    <w:rsid w:val="00062DA5"/>
    <w:rsid w:val="00063FE5"/>
    <w:rsid w:val="00067DA8"/>
    <w:rsid w:val="00067E1E"/>
    <w:rsid w:val="00070659"/>
    <w:rsid w:val="00072409"/>
    <w:rsid w:val="00073684"/>
    <w:rsid w:val="000808F6"/>
    <w:rsid w:val="00083087"/>
    <w:rsid w:val="00086EA0"/>
    <w:rsid w:val="000A04C4"/>
    <w:rsid w:val="000A3336"/>
    <w:rsid w:val="000A6089"/>
    <w:rsid w:val="000A79AB"/>
    <w:rsid w:val="000B0B42"/>
    <w:rsid w:val="000B13F6"/>
    <w:rsid w:val="000B1404"/>
    <w:rsid w:val="000B2460"/>
    <w:rsid w:val="000B4A2C"/>
    <w:rsid w:val="000C2F49"/>
    <w:rsid w:val="000D50C5"/>
    <w:rsid w:val="000D5424"/>
    <w:rsid w:val="000E014B"/>
    <w:rsid w:val="000E371C"/>
    <w:rsid w:val="000F5112"/>
    <w:rsid w:val="000F5889"/>
    <w:rsid w:val="00107369"/>
    <w:rsid w:val="00116843"/>
    <w:rsid w:val="001263BC"/>
    <w:rsid w:val="00136519"/>
    <w:rsid w:val="00141A36"/>
    <w:rsid w:val="00143E4E"/>
    <w:rsid w:val="001446C6"/>
    <w:rsid w:val="0014756E"/>
    <w:rsid w:val="00151B51"/>
    <w:rsid w:val="001540C3"/>
    <w:rsid w:val="001553F8"/>
    <w:rsid w:val="00156BED"/>
    <w:rsid w:val="00163A40"/>
    <w:rsid w:val="00170723"/>
    <w:rsid w:val="00184C29"/>
    <w:rsid w:val="00184EC5"/>
    <w:rsid w:val="001856B4"/>
    <w:rsid w:val="0018739E"/>
    <w:rsid w:val="00190424"/>
    <w:rsid w:val="00193976"/>
    <w:rsid w:val="001975A6"/>
    <w:rsid w:val="001A4A2C"/>
    <w:rsid w:val="001A7BDC"/>
    <w:rsid w:val="001B1C56"/>
    <w:rsid w:val="001B2C37"/>
    <w:rsid w:val="001B680F"/>
    <w:rsid w:val="001B70C2"/>
    <w:rsid w:val="001C5BA5"/>
    <w:rsid w:val="001C5DBC"/>
    <w:rsid w:val="001C5DFC"/>
    <w:rsid w:val="001C637E"/>
    <w:rsid w:val="001D19C0"/>
    <w:rsid w:val="001D2DBD"/>
    <w:rsid w:val="001D44C2"/>
    <w:rsid w:val="001D6DE8"/>
    <w:rsid w:val="001E3BAC"/>
    <w:rsid w:val="001F47E1"/>
    <w:rsid w:val="002020F7"/>
    <w:rsid w:val="00204912"/>
    <w:rsid w:val="00204BEF"/>
    <w:rsid w:val="0021074E"/>
    <w:rsid w:val="00215065"/>
    <w:rsid w:val="0022278E"/>
    <w:rsid w:val="002306A2"/>
    <w:rsid w:val="00230864"/>
    <w:rsid w:val="0023208F"/>
    <w:rsid w:val="0023498E"/>
    <w:rsid w:val="00235F27"/>
    <w:rsid w:val="002575E8"/>
    <w:rsid w:val="00257B31"/>
    <w:rsid w:val="00262717"/>
    <w:rsid w:val="002675CB"/>
    <w:rsid w:val="00270AC9"/>
    <w:rsid w:val="00273388"/>
    <w:rsid w:val="002766C6"/>
    <w:rsid w:val="00284188"/>
    <w:rsid w:val="00286587"/>
    <w:rsid w:val="002879B7"/>
    <w:rsid w:val="002A1A0C"/>
    <w:rsid w:val="002A2BB7"/>
    <w:rsid w:val="002A553B"/>
    <w:rsid w:val="002A5CAC"/>
    <w:rsid w:val="002A79FC"/>
    <w:rsid w:val="002B070E"/>
    <w:rsid w:val="002B433F"/>
    <w:rsid w:val="002B44D3"/>
    <w:rsid w:val="002C3374"/>
    <w:rsid w:val="002C5E08"/>
    <w:rsid w:val="002C7F7F"/>
    <w:rsid w:val="002D069F"/>
    <w:rsid w:val="002D40D8"/>
    <w:rsid w:val="002D6A0A"/>
    <w:rsid w:val="002E1A6C"/>
    <w:rsid w:val="002E2F1A"/>
    <w:rsid w:val="002E336A"/>
    <w:rsid w:val="002E360D"/>
    <w:rsid w:val="002E410C"/>
    <w:rsid w:val="002E5B19"/>
    <w:rsid w:val="002E6455"/>
    <w:rsid w:val="002E6F14"/>
    <w:rsid w:val="002F3090"/>
    <w:rsid w:val="00306583"/>
    <w:rsid w:val="00312093"/>
    <w:rsid w:val="003125ED"/>
    <w:rsid w:val="003158D3"/>
    <w:rsid w:val="00315EFC"/>
    <w:rsid w:val="0031751D"/>
    <w:rsid w:val="00320B71"/>
    <w:rsid w:val="00320D6B"/>
    <w:rsid w:val="00320E7E"/>
    <w:rsid w:val="00323283"/>
    <w:rsid w:val="00323725"/>
    <w:rsid w:val="003241FF"/>
    <w:rsid w:val="0032472E"/>
    <w:rsid w:val="00324FD9"/>
    <w:rsid w:val="003258C8"/>
    <w:rsid w:val="00325933"/>
    <w:rsid w:val="00343846"/>
    <w:rsid w:val="00343B3E"/>
    <w:rsid w:val="00344122"/>
    <w:rsid w:val="00344EC0"/>
    <w:rsid w:val="00350B54"/>
    <w:rsid w:val="00366A28"/>
    <w:rsid w:val="00376E96"/>
    <w:rsid w:val="00381286"/>
    <w:rsid w:val="00381BCF"/>
    <w:rsid w:val="00385E4A"/>
    <w:rsid w:val="00394A36"/>
    <w:rsid w:val="00394CAA"/>
    <w:rsid w:val="0039598A"/>
    <w:rsid w:val="00395D05"/>
    <w:rsid w:val="003977E1"/>
    <w:rsid w:val="003A0310"/>
    <w:rsid w:val="003A4A7E"/>
    <w:rsid w:val="003B0206"/>
    <w:rsid w:val="003B6137"/>
    <w:rsid w:val="003C10EF"/>
    <w:rsid w:val="003C40BC"/>
    <w:rsid w:val="003D1B34"/>
    <w:rsid w:val="003D26E1"/>
    <w:rsid w:val="003D6331"/>
    <w:rsid w:val="003E4C1B"/>
    <w:rsid w:val="003E7675"/>
    <w:rsid w:val="003E7ED0"/>
    <w:rsid w:val="003F0271"/>
    <w:rsid w:val="003F1580"/>
    <w:rsid w:val="003F655F"/>
    <w:rsid w:val="00402DF8"/>
    <w:rsid w:val="004044D7"/>
    <w:rsid w:val="004069BE"/>
    <w:rsid w:val="004104B8"/>
    <w:rsid w:val="004165DA"/>
    <w:rsid w:val="004170AB"/>
    <w:rsid w:val="004325BF"/>
    <w:rsid w:val="0043478D"/>
    <w:rsid w:val="0043493F"/>
    <w:rsid w:val="00442A50"/>
    <w:rsid w:val="00454BDE"/>
    <w:rsid w:val="004602F2"/>
    <w:rsid w:val="00462383"/>
    <w:rsid w:val="0046513F"/>
    <w:rsid w:val="00465C28"/>
    <w:rsid w:val="0046703D"/>
    <w:rsid w:val="00467436"/>
    <w:rsid w:val="00470102"/>
    <w:rsid w:val="004707EB"/>
    <w:rsid w:val="0047080B"/>
    <w:rsid w:val="00474D78"/>
    <w:rsid w:val="004776C8"/>
    <w:rsid w:val="00487ECF"/>
    <w:rsid w:val="00490746"/>
    <w:rsid w:val="00490847"/>
    <w:rsid w:val="00490A11"/>
    <w:rsid w:val="00493378"/>
    <w:rsid w:val="00496BD9"/>
    <w:rsid w:val="004A054D"/>
    <w:rsid w:val="004C0E37"/>
    <w:rsid w:val="004C1FC3"/>
    <w:rsid w:val="004C30A1"/>
    <w:rsid w:val="004D2A8D"/>
    <w:rsid w:val="004D697E"/>
    <w:rsid w:val="004D6A36"/>
    <w:rsid w:val="004E1A18"/>
    <w:rsid w:val="004E6684"/>
    <w:rsid w:val="004E7DCF"/>
    <w:rsid w:val="004F3C56"/>
    <w:rsid w:val="004F6FEF"/>
    <w:rsid w:val="004F7422"/>
    <w:rsid w:val="00500684"/>
    <w:rsid w:val="005021A0"/>
    <w:rsid w:val="0050583E"/>
    <w:rsid w:val="00506C5F"/>
    <w:rsid w:val="005227E6"/>
    <w:rsid w:val="00526437"/>
    <w:rsid w:val="005374AD"/>
    <w:rsid w:val="00537AA3"/>
    <w:rsid w:val="00547B6A"/>
    <w:rsid w:val="00555CC2"/>
    <w:rsid w:val="005578D2"/>
    <w:rsid w:val="00560122"/>
    <w:rsid w:val="0056309C"/>
    <w:rsid w:val="005666E8"/>
    <w:rsid w:val="005666F3"/>
    <w:rsid w:val="005675E8"/>
    <w:rsid w:val="005709D1"/>
    <w:rsid w:val="00571F53"/>
    <w:rsid w:val="00574298"/>
    <w:rsid w:val="0057471D"/>
    <w:rsid w:val="005776D7"/>
    <w:rsid w:val="005826D1"/>
    <w:rsid w:val="005856D8"/>
    <w:rsid w:val="00586FE1"/>
    <w:rsid w:val="00593E59"/>
    <w:rsid w:val="005A3834"/>
    <w:rsid w:val="005A4ACD"/>
    <w:rsid w:val="005A6720"/>
    <w:rsid w:val="005A7F95"/>
    <w:rsid w:val="005B0E48"/>
    <w:rsid w:val="005B1543"/>
    <w:rsid w:val="005B6B54"/>
    <w:rsid w:val="005C4401"/>
    <w:rsid w:val="005C6940"/>
    <w:rsid w:val="005C7711"/>
    <w:rsid w:val="005D30A9"/>
    <w:rsid w:val="005D36C4"/>
    <w:rsid w:val="005D7539"/>
    <w:rsid w:val="005E2278"/>
    <w:rsid w:val="005F2542"/>
    <w:rsid w:val="005F2E4D"/>
    <w:rsid w:val="005F3280"/>
    <w:rsid w:val="005F375F"/>
    <w:rsid w:val="005F646C"/>
    <w:rsid w:val="005F7292"/>
    <w:rsid w:val="0060052F"/>
    <w:rsid w:val="00602225"/>
    <w:rsid w:val="0060556A"/>
    <w:rsid w:val="00612301"/>
    <w:rsid w:val="006232A4"/>
    <w:rsid w:val="006271EC"/>
    <w:rsid w:val="00627452"/>
    <w:rsid w:val="006277F6"/>
    <w:rsid w:val="00630535"/>
    <w:rsid w:val="006342CA"/>
    <w:rsid w:val="0063468C"/>
    <w:rsid w:val="00644749"/>
    <w:rsid w:val="006515AE"/>
    <w:rsid w:val="00651FA9"/>
    <w:rsid w:val="006560B4"/>
    <w:rsid w:val="00656946"/>
    <w:rsid w:val="006622D2"/>
    <w:rsid w:val="006625DD"/>
    <w:rsid w:val="006638C1"/>
    <w:rsid w:val="006653B5"/>
    <w:rsid w:val="00670361"/>
    <w:rsid w:val="00674B51"/>
    <w:rsid w:val="0068259E"/>
    <w:rsid w:val="0068355E"/>
    <w:rsid w:val="00686B42"/>
    <w:rsid w:val="006906DC"/>
    <w:rsid w:val="0069120A"/>
    <w:rsid w:val="00691FAA"/>
    <w:rsid w:val="00694415"/>
    <w:rsid w:val="006A21E0"/>
    <w:rsid w:val="006A32C8"/>
    <w:rsid w:val="006A5AC5"/>
    <w:rsid w:val="006A79EC"/>
    <w:rsid w:val="006B031C"/>
    <w:rsid w:val="006B039D"/>
    <w:rsid w:val="006B1036"/>
    <w:rsid w:val="006B1B87"/>
    <w:rsid w:val="006C31A8"/>
    <w:rsid w:val="006C7164"/>
    <w:rsid w:val="006E0093"/>
    <w:rsid w:val="006E370F"/>
    <w:rsid w:val="006E51E0"/>
    <w:rsid w:val="006E7F06"/>
    <w:rsid w:val="006F2834"/>
    <w:rsid w:val="006F462A"/>
    <w:rsid w:val="006F705E"/>
    <w:rsid w:val="00701A76"/>
    <w:rsid w:val="00704B92"/>
    <w:rsid w:val="00705BCB"/>
    <w:rsid w:val="007075EA"/>
    <w:rsid w:val="00714DED"/>
    <w:rsid w:val="00717929"/>
    <w:rsid w:val="0072503F"/>
    <w:rsid w:val="007317FE"/>
    <w:rsid w:val="00732B31"/>
    <w:rsid w:val="00756327"/>
    <w:rsid w:val="0076739A"/>
    <w:rsid w:val="00775196"/>
    <w:rsid w:val="007864CC"/>
    <w:rsid w:val="007930F1"/>
    <w:rsid w:val="00794351"/>
    <w:rsid w:val="00794E5B"/>
    <w:rsid w:val="00795981"/>
    <w:rsid w:val="00795E9D"/>
    <w:rsid w:val="0079745E"/>
    <w:rsid w:val="007974A7"/>
    <w:rsid w:val="007A2D6B"/>
    <w:rsid w:val="007A3CDA"/>
    <w:rsid w:val="007A5876"/>
    <w:rsid w:val="007B052E"/>
    <w:rsid w:val="007B4BBF"/>
    <w:rsid w:val="007C0217"/>
    <w:rsid w:val="007D703F"/>
    <w:rsid w:val="007E0189"/>
    <w:rsid w:val="007E1D1D"/>
    <w:rsid w:val="007E3B4E"/>
    <w:rsid w:val="007E3C0A"/>
    <w:rsid w:val="007E5C31"/>
    <w:rsid w:val="007F2B33"/>
    <w:rsid w:val="007F403C"/>
    <w:rsid w:val="007F7AD7"/>
    <w:rsid w:val="00800C8F"/>
    <w:rsid w:val="00802A6F"/>
    <w:rsid w:val="00803408"/>
    <w:rsid w:val="008041BD"/>
    <w:rsid w:val="0080448A"/>
    <w:rsid w:val="00804FB3"/>
    <w:rsid w:val="008055F4"/>
    <w:rsid w:val="0081668C"/>
    <w:rsid w:val="00822F20"/>
    <w:rsid w:val="00826628"/>
    <w:rsid w:val="00833023"/>
    <w:rsid w:val="00833132"/>
    <w:rsid w:val="0083370C"/>
    <w:rsid w:val="008353CD"/>
    <w:rsid w:val="00835552"/>
    <w:rsid w:val="00837E79"/>
    <w:rsid w:val="008441E7"/>
    <w:rsid w:val="00844672"/>
    <w:rsid w:val="00845B96"/>
    <w:rsid w:val="008522F0"/>
    <w:rsid w:val="008532A5"/>
    <w:rsid w:val="008564B4"/>
    <w:rsid w:val="00860660"/>
    <w:rsid w:val="00861E5F"/>
    <w:rsid w:val="00864F68"/>
    <w:rsid w:val="00874E27"/>
    <w:rsid w:val="0087760F"/>
    <w:rsid w:val="00880D7E"/>
    <w:rsid w:val="0088222D"/>
    <w:rsid w:val="0088252F"/>
    <w:rsid w:val="00882A6B"/>
    <w:rsid w:val="00885BAC"/>
    <w:rsid w:val="00885CA8"/>
    <w:rsid w:val="008876EF"/>
    <w:rsid w:val="00887F47"/>
    <w:rsid w:val="00893F27"/>
    <w:rsid w:val="00896F83"/>
    <w:rsid w:val="00897092"/>
    <w:rsid w:val="008A42FE"/>
    <w:rsid w:val="008A7B6C"/>
    <w:rsid w:val="008B0AD3"/>
    <w:rsid w:val="008B6C0A"/>
    <w:rsid w:val="008C5540"/>
    <w:rsid w:val="008C6439"/>
    <w:rsid w:val="008D1E3C"/>
    <w:rsid w:val="008D644A"/>
    <w:rsid w:val="008D650F"/>
    <w:rsid w:val="008E3C85"/>
    <w:rsid w:val="008E63E3"/>
    <w:rsid w:val="00910EC3"/>
    <w:rsid w:val="0091275F"/>
    <w:rsid w:val="00912E31"/>
    <w:rsid w:val="00917E90"/>
    <w:rsid w:val="00920FE9"/>
    <w:rsid w:val="00921E14"/>
    <w:rsid w:val="0092799B"/>
    <w:rsid w:val="00930498"/>
    <w:rsid w:val="00932EDF"/>
    <w:rsid w:val="00944F67"/>
    <w:rsid w:val="009473B5"/>
    <w:rsid w:val="00951A6E"/>
    <w:rsid w:val="009537CC"/>
    <w:rsid w:val="00957097"/>
    <w:rsid w:val="00957D8B"/>
    <w:rsid w:val="0096708D"/>
    <w:rsid w:val="009723AD"/>
    <w:rsid w:val="009738C3"/>
    <w:rsid w:val="00977901"/>
    <w:rsid w:val="00984B5B"/>
    <w:rsid w:val="00987BDE"/>
    <w:rsid w:val="00991269"/>
    <w:rsid w:val="0099570D"/>
    <w:rsid w:val="009A1217"/>
    <w:rsid w:val="009A4752"/>
    <w:rsid w:val="009B6E52"/>
    <w:rsid w:val="009C0738"/>
    <w:rsid w:val="009D13C4"/>
    <w:rsid w:val="009D35C7"/>
    <w:rsid w:val="009D7B53"/>
    <w:rsid w:val="009E0BB0"/>
    <w:rsid w:val="009E4162"/>
    <w:rsid w:val="009E5DB0"/>
    <w:rsid w:val="009F209E"/>
    <w:rsid w:val="009F75D1"/>
    <w:rsid w:val="00A051EE"/>
    <w:rsid w:val="00A231D4"/>
    <w:rsid w:val="00A268D1"/>
    <w:rsid w:val="00A27304"/>
    <w:rsid w:val="00A2765F"/>
    <w:rsid w:val="00A3216B"/>
    <w:rsid w:val="00A32548"/>
    <w:rsid w:val="00A33349"/>
    <w:rsid w:val="00A3527D"/>
    <w:rsid w:val="00A36030"/>
    <w:rsid w:val="00A427F4"/>
    <w:rsid w:val="00A42DCC"/>
    <w:rsid w:val="00A5352B"/>
    <w:rsid w:val="00A625CD"/>
    <w:rsid w:val="00A67C94"/>
    <w:rsid w:val="00A718E9"/>
    <w:rsid w:val="00A71C7D"/>
    <w:rsid w:val="00A75FE8"/>
    <w:rsid w:val="00A80F00"/>
    <w:rsid w:val="00A900AC"/>
    <w:rsid w:val="00A9146C"/>
    <w:rsid w:val="00A93E36"/>
    <w:rsid w:val="00A93EDD"/>
    <w:rsid w:val="00AA315D"/>
    <w:rsid w:val="00AA3C65"/>
    <w:rsid w:val="00AA3CCD"/>
    <w:rsid w:val="00AA52A6"/>
    <w:rsid w:val="00AB333F"/>
    <w:rsid w:val="00AB4C1A"/>
    <w:rsid w:val="00AB5401"/>
    <w:rsid w:val="00AB6B1B"/>
    <w:rsid w:val="00AC00FA"/>
    <w:rsid w:val="00AC36EF"/>
    <w:rsid w:val="00AD58A5"/>
    <w:rsid w:val="00AD5E71"/>
    <w:rsid w:val="00B11C5E"/>
    <w:rsid w:val="00B13410"/>
    <w:rsid w:val="00B1657C"/>
    <w:rsid w:val="00B16C3A"/>
    <w:rsid w:val="00B21598"/>
    <w:rsid w:val="00B25877"/>
    <w:rsid w:val="00B265F1"/>
    <w:rsid w:val="00B27B55"/>
    <w:rsid w:val="00B352D5"/>
    <w:rsid w:val="00B36EE2"/>
    <w:rsid w:val="00B506E9"/>
    <w:rsid w:val="00B51124"/>
    <w:rsid w:val="00B6299C"/>
    <w:rsid w:val="00B65353"/>
    <w:rsid w:val="00B66F53"/>
    <w:rsid w:val="00B70043"/>
    <w:rsid w:val="00B717AC"/>
    <w:rsid w:val="00B71C05"/>
    <w:rsid w:val="00B7282D"/>
    <w:rsid w:val="00B72BA7"/>
    <w:rsid w:val="00B755C7"/>
    <w:rsid w:val="00B82969"/>
    <w:rsid w:val="00B83127"/>
    <w:rsid w:val="00B8642C"/>
    <w:rsid w:val="00B86669"/>
    <w:rsid w:val="00B922F8"/>
    <w:rsid w:val="00BA51E0"/>
    <w:rsid w:val="00BA5A7D"/>
    <w:rsid w:val="00BA7050"/>
    <w:rsid w:val="00BC031C"/>
    <w:rsid w:val="00BD2E9F"/>
    <w:rsid w:val="00BE10C1"/>
    <w:rsid w:val="00BE37B8"/>
    <w:rsid w:val="00BE55A4"/>
    <w:rsid w:val="00BE7147"/>
    <w:rsid w:val="00BF0484"/>
    <w:rsid w:val="00BF2617"/>
    <w:rsid w:val="00BF6016"/>
    <w:rsid w:val="00BF7461"/>
    <w:rsid w:val="00C000F0"/>
    <w:rsid w:val="00C03844"/>
    <w:rsid w:val="00C044E4"/>
    <w:rsid w:val="00C04BC5"/>
    <w:rsid w:val="00C05515"/>
    <w:rsid w:val="00C14B00"/>
    <w:rsid w:val="00C16F7A"/>
    <w:rsid w:val="00C17440"/>
    <w:rsid w:val="00C1791E"/>
    <w:rsid w:val="00C20338"/>
    <w:rsid w:val="00C20DA8"/>
    <w:rsid w:val="00C228D8"/>
    <w:rsid w:val="00C27464"/>
    <w:rsid w:val="00C31D4E"/>
    <w:rsid w:val="00C37E5B"/>
    <w:rsid w:val="00C433D8"/>
    <w:rsid w:val="00C5000A"/>
    <w:rsid w:val="00C50AD4"/>
    <w:rsid w:val="00C52D7F"/>
    <w:rsid w:val="00C551AC"/>
    <w:rsid w:val="00C614F3"/>
    <w:rsid w:val="00C6449C"/>
    <w:rsid w:val="00C660F5"/>
    <w:rsid w:val="00C6639A"/>
    <w:rsid w:val="00C71755"/>
    <w:rsid w:val="00C7485B"/>
    <w:rsid w:val="00C8086F"/>
    <w:rsid w:val="00C82884"/>
    <w:rsid w:val="00C9013E"/>
    <w:rsid w:val="00C90D92"/>
    <w:rsid w:val="00C90FEF"/>
    <w:rsid w:val="00C9128F"/>
    <w:rsid w:val="00C9159B"/>
    <w:rsid w:val="00C91FF1"/>
    <w:rsid w:val="00C92F8C"/>
    <w:rsid w:val="00C93B91"/>
    <w:rsid w:val="00C95E37"/>
    <w:rsid w:val="00CA649F"/>
    <w:rsid w:val="00CB057D"/>
    <w:rsid w:val="00CB41DB"/>
    <w:rsid w:val="00CB5F59"/>
    <w:rsid w:val="00CC077F"/>
    <w:rsid w:val="00CC1AE3"/>
    <w:rsid w:val="00CC683B"/>
    <w:rsid w:val="00CD1FFB"/>
    <w:rsid w:val="00CD2695"/>
    <w:rsid w:val="00CE0A38"/>
    <w:rsid w:val="00CE2406"/>
    <w:rsid w:val="00CE380A"/>
    <w:rsid w:val="00CF7743"/>
    <w:rsid w:val="00D11A0C"/>
    <w:rsid w:val="00D140C4"/>
    <w:rsid w:val="00D25EC1"/>
    <w:rsid w:val="00D3044C"/>
    <w:rsid w:val="00D340E0"/>
    <w:rsid w:val="00D34D28"/>
    <w:rsid w:val="00D369F9"/>
    <w:rsid w:val="00D507CE"/>
    <w:rsid w:val="00D67E3B"/>
    <w:rsid w:val="00D72280"/>
    <w:rsid w:val="00D855E0"/>
    <w:rsid w:val="00D905D9"/>
    <w:rsid w:val="00D96AFA"/>
    <w:rsid w:val="00D96F8F"/>
    <w:rsid w:val="00DA0F37"/>
    <w:rsid w:val="00DA7666"/>
    <w:rsid w:val="00DB2A1E"/>
    <w:rsid w:val="00DB511C"/>
    <w:rsid w:val="00DB5310"/>
    <w:rsid w:val="00DB7AD2"/>
    <w:rsid w:val="00DC085E"/>
    <w:rsid w:val="00DC499D"/>
    <w:rsid w:val="00DC500B"/>
    <w:rsid w:val="00DC6FC3"/>
    <w:rsid w:val="00DC729B"/>
    <w:rsid w:val="00DD4143"/>
    <w:rsid w:val="00DD4839"/>
    <w:rsid w:val="00DE15ED"/>
    <w:rsid w:val="00DE3A21"/>
    <w:rsid w:val="00DE7E55"/>
    <w:rsid w:val="00DF414C"/>
    <w:rsid w:val="00DF5AD5"/>
    <w:rsid w:val="00E0146D"/>
    <w:rsid w:val="00E077FC"/>
    <w:rsid w:val="00E13584"/>
    <w:rsid w:val="00E20519"/>
    <w:rsid w:val="00E20697"/>
    <w:rsid w:val="00E23C58"/>
    <w:rsid w:val="00E23EFA"/>
    <w:rsid w:val="00E247FB"/>
    <w:rsid w:val="00E26A1C"/>
    <w:rsid w:val="00E33FBD"/>
    <w:rsid w:val="00E37D37"/>
    <w:rsid w:val="00E4035C"/>
    <w:rsid w:val="00E42C79"/>
    <w:rsid w:val="00E47D07"/>
    <w:rsid w:val="00E51F42"/>
    <w:rsid w:val="00E54F49"/>
    <w:rsid w:val="00E559D5"/>
    <w:rsid w:val="00E55C6F"/>
    <w:rsid w:val="00E63C1E"/>
    <w:rsid w:val="00E64DEF"/>
    <w:rsid w:val="00E67B6E"/>
    <w:rsid w:val="00E70729"/>
    <w:rsid w:val="00E83B5A"/>
    <w:rsid w:val="00E92A02"/>
    <w:rsid w:val="00EA2411"/>
    <w:rsid w:val="00EA24F8"/>
    <w:rsid w:val="00EA39A7"/>
    <w:rsid w:val="00EA42CD"/>
    <w:rsid w:val="00EB0A31"/>
    <w:rsid w:val="00EB1923"/>
    <w:rsid w:val="00EB3142"/>
    <w:rsid w:val="00EC34CE"/>
    <w:rsid w:val="00EC3FB7"/>
    <w:rsid w:val="00ED33F0"/>
    <w:rsid w:val="00ED35AC"/>
    <w:rsid w:val="00ED632E"/>
    <w:rsid w:val="00EE211B"/>
    <w:rsid w:val="00EF14A4"/>
    <w:rsid w:val="00F03504"/>
    <w:rsid w:val="00F0648B"/>
    <w:rsid w:val="00F07C0F"/>
    <w:rsid w:val="00F12A1C"/>
    <w:rsid w:val="00F1458E"/>
    <w:rsid w:val="00F14697"/>
    <w:rsid w:val="00F14FFF"/>
    <w:rsid w:val="00F154BD"/>
    <w:rsid w:val="00F1751F"/>
    <w:rsid w:val="00F20B84"/>
    <w:rsid w:val="00F23C53"/>
    <w:rsid w:val="00F246DE"/>
    <w:rsid w:val="00F30EF6"/>
    <w:rsid w:val="00F37442"/>
    <w:rsid w:val="00F37C72"/>
    <w:rsid w:val="00F41D55"/>
    <w:rsid w:val="00F42F6C"/>
    <w:rsid w:val="00F50D23"/>
    <w:rsid w:val="00F52B13"/>
    <w:rsid w:val="00F530AE"/>
    <w:rsid w:val="00F531E5"/>
    <w:rsid w:val="00F53527"/>
    <w:rsid w:val="00F563B6"/>
    <w:rsid w:val="00F56DC1"/>
    <w:rsid w:val="00F62F74"/>
    <w:rsid w:val="00F64855"/>
    <w:rsid w:val="00F73248"/>
    <w:rsid w:val="00F76A13"/>
    <w:rsid w:val="00F81C13"/>
    <w:rsid w:val="00F84B87"/>
    <w:rsid w:val="00F85FC6"/>
    <w:rsid w:val="00F90246"/>
    <w:rsid w:val="00F9152F"/>
    <w:rsid w:val="00F94201"/>
    <w:rsid w:val="00F96D60"/>
    <w:rsid w:val="00F975A4"/>
    <w:rsid w:val="00F9779E"/>
    <w:rsid w:val="00FA08D5"/>
    <w:rsid w:val="00FA2D31"/>
    <w:rsid w:val="00FA52E8"/>
    <w:rsid w:val="00FA5909"/>
    <w:rsid w:val="00FA6810"/>
    <w:rsid w:val="00FA7950"/>
    <w:rsid w:val="00FA7E97"/>
    <w:rsid w:val="00FB2488"/>
    <w:rsid w:val="00FB42D1"/>
    <w:rsid w:val="00FC1D42"/>
    <w:rsid w:val="00FC2B39"/>
    <w:rsid w:val="00FC3A7F"/>
    <w:rsid w:val="00FC737B"/>
    <w:rsid w:val="00FD6579"/>
    <w:rsid w:val="00FE3700"/>
    <w:rsid w:val="00FE3849"/>
    <w:rsid w:val="00FE702E"/>
    <w:rsid w:val="00FE7654"/>
    <w:rsid w:val="00FE7BBD"/>
    <w:rsid w:val="00FF1490"/>
    <w:rsid w:val="00FF3A19"/>
    <w:rsid w:val="00FF497A"/>
    <w:rsid w:val="00FF6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FF816"/>
  <w15:chartTrackingRefBased/>
  <w15:docId w15:val="{7E92F3B4-1638-4481-B9E8-C1EF413B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6B"/>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FC2B39"/>
    <w:pPr>
      <w:spacing w:after="40"/>
      <w:ind w:left="142"/>
      <w:jc w:val="both"/>
    </w:pPr>
  </w:style>
  <w:style w:type="character" w:customStyle="1" w:styleId="H1BodyChar">
    <w:name w:val="H1Body Char"/>
    <w:basedOn w:val="DefaultParagraphFont"/>
    <w:link w:val="H1Body"/>
    <w:rsid w:val="00FC2B39"/>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character" w:styleId="Hyperlink">
    <w:name w:val="Hyperlink"/>
    <w:basedOn w:val="DefaultParagraphFont"/>
    <w:uiPriority w:val="99"/>
    <w:unhideWhenUsed/>
    <w:rsid w:val="00C31D4E"/>
    <w:rPr>
      <w:color w:val="0563C1" w:themeColor="hyperlink"/>
      <w:u w:val="single"/>
    </w:rPr>
  </w:style>
  <w:style w:type="character" w:styleId="UnresolvedMention">
    <w:name w:val="Unresolved Mention"/>
    <w:basedOn w:val="DefaultParagraphFont"/>
    <w:uiPriority w:val="99"/>
    <w:semiHidden/>
    <w:unhideWhenUsed/>
    <w:rsid w:val="00C31D4E"/>
    <w:rPr>
      <w:color w:val="605E5C"/>
      <w:shd w:val="clear" w:color="auto" w:fill="E1DFDD"/>
    </w:rPr>
  </w:style>
  <w:style w:type="table" w:styleId="TableGrid">
    <w:name w:val="Table Grid"/>
    <w:basedOn w:val="TableNormal"/>
    <w:uiPriority w:val="39"/>
    <w:rsid w:val="00C3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514"/>
    <w:pPr>
      <w:ind w:left="720"/>
      <w:contextualSpacing/>
    </w:pPr>
  </w:style>
  <w:style w:type="paragraph" w:customStyle="1" w:styleId="H1Body0">
    <w:name w:val="H1 Body"/>
    <w:basedOn w:val="Normal"/>
    <w:link w:val="H1BodyChar0"/>
    <w:qFormat/>
    <w:rsid w:val="00493378"/>
  </w:style>
  <w:style w:type="character" w:customStyle="1" w:styleId="H1BodyChar0">
    <w:name w:val="H1 Body Char"/>
    <w:basedOn w:val="DefaultParagraphFont"/>
    <w:link w:val="H1Body0"/>
    <w:rsid w:val="00493378"/>
  </w:style>
  <w:style w:type="paragraph" w:styleId="HTMLPreformatted">
    <w:name w:val="HTML Preformatted"/>
    <w:basedOn w:val="Normal"/>
    <w:link w:val="HTMLPreformattedChar"/>
    <w:uiPriority w:val="99"/>
    <w:semiHidden/>
    <w:unhideWhenUsed/>
    <w:rsid w:val="0056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66F3"/>
    <w:rPr>
      <w:rFonts w:ascii="Courier New" w:eastAsia="Times New Roman" w:hAnsi="Courier New" w:cs="Courier New"/>
      <w:sz w:val="20"/>
      <w:szCs w:val="20"/>
      <w:lang w:eastAsia="en-GB"/>
    </w:rPr>
  </w:style>
  <w:style w:type="character" w:customStyle="1" w:styleId="H2BodyChar0">
    <w:name w:val="H2 Body Char"/>
    <w:basedOn w:val="DefaultParagraphFont"/>
    <w:link w:val="H2Body0"/>
    <w:locked/>
    <w:rsid w:val="00B21598"/>
  </w:style>
  <w:style w:type="paragraph" w:customStyle="1" w:styleId="H2Body0">
    <w:name w:val="H2 Body"/>
    <w:basedOn w:val="Normal"/>
    <w:link w:val="H2BodyChar0"/>
    <w:qFormat/>
    <w:rsid w:val="00B21598"/>
    <w:pPr>
      <w:spacing w:line="256" w:lineRule="auto"/>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535">
      <w:bodyDiv w:val="1"/>
      <w:marLeft w:val="0"/>
      <w:marRight w:val="0"/>
      <w:marTop w:val="0"/>
      <w:marBottom w:val="0"/>
      <w:divBdr>
        <w:top w:val="none" w:sz="0" w:space="0" w:color="auto"/>
        <w:left w:val="none" w:sz="0" w:space="0" w:color="auto"/>
        <w:bottom w:val="none" w:sz="0" w:space="0" w:color="auto"/>
        <w:right w:val="none" w:sz="0" w:space="0" w:color="auto"/>
      </w:divBdr>
    </w:div>
    <w:div w:id="136075971">
      <w:bodyDiv w:val="1"/>
      <w:marLeft w:val="0"/>
      <w:marRight w:val="0"/>
      <w:marTop w:val="0"/>
      <w:marBottom w:val="0"/>
      <w:divBdr>
        <w:top w:val="none" w:sz="0" w:space="0" w:color="auto"/>
        <w:left w:val="none" w:sz="0" w:space="0" w:color="auto"/>
        <w:bottom w:val="none" w:sz="0" w:space="0" w:color="auto"/>
        <w:right w:val="none" w:sz="0" w:space="0" w:color="auto"/>
      </w:divBdr>
    </w:div>
    <w:div w:id="363479375">
      <w:bodyDiv w:val="1"/>
      <w:marLeft w:val="0"/>
      <w:marRight w:val="0"/>
      <w:marTop w:val="0"/>
      <w:marBottom w:val="0"/>
      <w:divBdr>
        <w:top w:val="none" w:sz="0" w:space="0" w:color="auto"/>
        <w:left w:val="none" w:sz="0" w:space="0" w:color="auto"/>
        <w:bottom w:val="none" w:sz="0" w:space="0" w:color="auto"/>
        <w:right w:val="none" w:sz="0" w:space="0" w:color="auto"/>
      </w:divBdr>
    </w:div>
    <w:div w:id="391192800">
      <w:bodyDiv w:val="1"/>
      <w:marLeft w:val="0"/>
      <w:marRight w:val="0"/>
      <w:marTop w:val="0"/>
      <w:marBottom w:val="0"/>
      <w:divBdr>
        <w:top w:val="none" w:sz="0" w:space="0" w:color="auto"/>
        <w:left w:val="none" w:sz="0" w:space="0" w:color="auto"/>
        <w:bottom w:val="none" w:sz="0" w:space="0" w:color="auto"/>
        <w:right w:val="none" w:sz="0" w:space="0" w:color="auto"/>
      </w:divBdr>
    </w:div>
    <w:div w:id="497967913">
      <w:bodyDiv w:val="1"/>
      <w:marLeft w:val="0"/>
      <w:marRight w:val="0"/>
      <w:marTop w:val="0"/>
      <w:marBottom w:val="0"/>
      <w:divBdr>
        <w:top w:val="none" w:sz="0" w:space="0" w:color="auto"/>
        <w:left w:val="none" w:sz="0" w:space="0" w:color="auto"/>
        <w:bottom w:val="none" w:sz="0" w:space="0" w:color="auto"/>
        <w:right w:val="none" w:sz="0" w:space="0" w:color="auto"/>
      </w:divBdr>
    </w:div>
    <w:div w:id="593514961">
      <w:bodyDiv w:val="1"/>
      <w:marLeft w:val="0"/>
      <w:marRight w:val="0"/>
      <w:marTop w:val="0"/>
      <w:marBottom w:val="0"/>
      <w:divBdr>
        <w:top w:val="none" w:sz="0" w:space="0" w:color="auto"/>
        <w:left w:val="none" w:sz="0" w:space="0" w:color="auto"/>
        <w:bottom w:val="none" w:sz="0" w:space="0" w:color="auto"/>
        <w:right w:val="none" w:sz="0" w:space="0" w:color="auto"/>
      </w:divBdr>
    </w:div>
    <w:div w:id="935164910">
      <w:bodyDiv w:val="1"/>
      <w:marLeft w:val="0"/>
      <w:marRight w:val="0"/>
      <w:marTop w:val="0"/>
      <w:marBottom w:val="0"/>
      <w:divBdr>
        <w:top w:val="none" w:sz="0" w:space="0" w:color="auto"/>
        <w:left w:val="none" w:sz="0" w:space="0" w:color="auto"/>
        <w:bottom w:val="none" w:sz="0" w:space="0" w:color="auto"/>
        <w:right w:val="none" w:sz="0" w:space="0" w:color="auto"/>
      </w:divBdr>
    </w:div>
    <w:div w:id="1096097986">
      <w:bodyDiv w:val="1"/>
      <w:marLeft w:val="0"/>
      <w:marRight w:val="0"/>
      <w:marTop w:val="0"/>
      <w:marBottom w:val="0"/>
      <w:divBdr>
        <w:top w:val="none" w:sz="0" w:space="0" w:color="auto"/>
        <w:left w:val="none" w:sz="0" w:space="0" w:color="auto"/>
        <w:bottom w:val="none" w:sz="0" w:space="0" w:color="auto"/>
        <w:right w:val="none" w:sz="0" w:space="0" w:color="auto"/>
      </w:divBdr>
    </w:div>
    <w:div w:id="1526792967">
      <w:bodyDiv w:val="1"/>
      <w:marLeft w:val="0"/>
      <w:marRight w:val="0"/>
      <w:marTop w:val="0"/>
      <w:marBottom w:val="0"/>
      <w:divBdr>
        <w:top w:val="none" w:sz="0" w:space="0" w:color="auto"/>
        <w:left w:val="none" w:sz="0" w:space="0" w:color="auto"/>
        <w:bottom w:val="none" w:sz="0" w:space="0" w:color="auto"/>
        <w:right w:val="none" w:sz="0" w:space="0" w:color="auto"/>
      </w:divBdr>
    </w:div>
    <w:div w:id="20887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2-23\Templates\Lab%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2B2B987DB74CC781138E1D1E85E686"/>
        <w:category>
          <w:name w:val="General"/>
          <w:gallery w:val="placeholder"/>
        </w:category>
        <w:types>
          <w:type w:val="bbPlcHdr"/>
        </w:types>
        <w:behaviors>
          <w:behavior w:val="content"/>
        </w:behaviors>
        <w:guid w:val="{2CF92E03-5258-40D9-AAE4-E2EC91EB983A}"/>
      </w:docPartPr>
      <w:docPartBody>
        <w:p w:rsidR="008405A8" w:rsidRDefault="008405A8">
          <w:pPr>
            <w:pStyle w:val="DE2B2B987DB74CC781138E1D1E85E686"/>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A8"/>
    <w:rsid w:val="000D0853"/>
    <w:rsid w:val="001263B4"/>
    <w:rsid w:val="002055AE"/>
    <w:rsid w:val="0057054F"/>
    <w:rsid w:val="00596428"/>
    <w:rsid w:val="005E4952"/>
    <w:rsid w:val="007A10B6"/>
    <w:rsid w:val="008405A8"/>
    <w:rsid w:val="00A5514F"/>
    <w:rsid w:val="00AA06E7"/>
    <w:rsid w:val="00B74FC5"/>
    <w:rsid w:val="00BC5302"/>
    <w:rsid w:val="00C61DC4"/>
    <w:rsid w:val="00E57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2B2B987DB74CC781138E1D1E85E686">
    <w:name w:val="DE2B2B987DB74CC781138E1D1E85E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77C94A-7151-438F-A6F3-5B31AFC72895}">
  <ds:schemaRefs>
    <ds:schemaRef ds:uri="http://schemas.microsoft.com/sharepoint/v3/contenttype/forms"/>
  </ds:schemaRefs>
</ds:datastoreItem>
</file>

<file path=customXml/itemProps2.xml><?xml version="1.0" encoding="utf-8"?>
<ds:datastoreItem xmlns:ds="http://schemas.openxmlformats.org/officeDocument/2006/customXml" ds:itemID="{03DC93BF-E439-4FC6-A7F6-2437EDCBABC9}">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customXml/itemProps3.xml><?xml version="1.0" encoding="utf-8"?>
<ds:datastoreItem xmlns:ds="http://schemas.openxmlformats.org/officeDocument/2006/customXml" ds:itemID="{89791D3C-30A1-48B7-876C-E5A219A820A4}">
  <ds:schemaRefs>
    <ds:schemaRef ds:uri="http://schemas.openxmlformats.org/officeDocument/2006/bibliography"/>
  </ds:schemaRefs>
</ds:datastoreItem>
</file>

<file path=customXml/itemProps4.xml><?xml version="1.0" encoding="utf-8"?>
<ds:datastoreItem xmlns:ds="http://schemas.openxmlformats.org/officeDocument/2006/customXml" ds:itemID="{7D4CDFAA-497B-4A3D-99F0-1F96903A9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Sheet</Template>
  <TotalTime>1910</TotalTime>
  <Pages>9</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Week 9 Lab – Inheritance</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Lab – Inheritance</dc:title>
  <dc:subject/>
  <dc:creator>Mohammed Mahin Ibnay Mamun</dc:creator>
  <cp:keywords/>
  <dc:description/>
  <cp:lastModifiedBy>Mohammed Mahin Ibnay Mamun</cp:lastModifiedBy>
  <cp:revision>629</cp:revision>
  <cp:lastPrinted>2022-11-22T14:31:00Z</cp:lastPrinted>
  <dcterms:created xsi:type="dcterms:W3CDTF">2022-11-12T14:26:00Z</dcterms:created>
  <dcterms:modified xsi:type="dcterms:W3CDTF">2023-11-28T09:39:00Z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d2f04a94fce73306341d0c20ed0350d7529f345c7f6c6977ca569646aa435f34</vt:lpwstr>
  </property>
</Properties>
</file>