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bCs/>
          <w:sz w:val="44"/>
          <w:szCs w:val="44"/>
        </w:rPr>
        <w:alias w:val="Title"/>
        <w:tag w:val=""/>
        <w:id w:val="256021334"/>
        <w:placeholder>
          <w:docPart w:val="DE2B2B987DB74CC781138E1D1E85E68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AB35669" w14:textId="6CC56691" w:rsidR="007867F4" w:rsidRPr="00E077FC" w:rsidRDefault="005A4ACD" w:rsidP="00C31D4E">
          <w:pPr>
            <w:pStyle w:val="Title"/>
            <w:ind w:right="1796"/>
            <w:jc w:val="left"/>
            <w:rPr>
              <w:b/>
              <w:bCs/>
            </w:rPr>
          </w:pPr>
          <w:r w:rsidRPr="00E077FC">
            <w:rPr>
              <w:b/>
              <w:bCs/>
              <w:sz w:val="44"/>
              <w:szCs w:val="44"/>
            </w:rPr>
            <w:t xml:space="preserve">Week </w:t>
          </w:r>
          <w:r w:rsidR="003857F6">
            <w:rPr>
              <w:b/>
              <w:bCs/>
              <w:sz w:val="44"/>
              <w:szCs w:val="44"/>
            </w:rPr>
            <w:t>10</w:t>
          </w:r>
          <w:r w:rsidRPr="00E077FC">
            <w:rPr>
              <w:b/>
              <w:bCs/>
              <w:sz w:val="44"/>
              <w:szCs w:val="44"/>
            </w:rPr>
            <w:t xml:space="preserve"> Lab – </w:t>
          </w:r>
          <w:r w:rsidR="003857F6">
            <w:rPr>
              <w:b/>
              <w:bCs/>
              <w:sz w:val="44"/>
              <w:szCs w:val="44"/>
            </w:rPr>
            <w:t>Polymorphism</w:t>
          </w:r>
        </w:p>
      </w:sdtContent>
    </w:sdt>
    <w:p w14:paraId="6B46ED79" w14:textId="6F5E4A0C" w:rsidR="00BF7461" w:rsidRDefault="00EA6261" w:rsidP="00BF7461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7B9E0F35" wp14:editId="2AABBFDB">
                <wp:simplePos x="0" y="0"/>
                <wp:positionH relativeFrom="column">
                  <wp:posOffset>3045625</wp:posOffset>
                </wp:positionH>
                <wp:positionV relativeFrom="page">
                  <wp:posOffset>1704084</wp:posOffset>
                </wp:positionV>
                <wp:extent cx="3107690" cy="1620520"/>
                <wp:effectExtent l="0" t="0" r="0" b="0"/>
                <wp:wrapSquare wrapText="bothSides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1620520"/>
                          <a:chOff x="5938" y="-1"/>
                          <a:chExt cx="3108082" cy="1622379"/>
                        </a:xfrm>
                      </wpg:grpSpPr>
                      <wps:wsp>
                        <wps:cNvPr id="85" name="Rectangle: Rounded Corners 4"/>
                        <wps:cNvSpPr/>
                        <wps:spPr>
                          <a:xfrm>
                            <a:off x="342845" y="-1"/>
                            <a:ext cx="2771175" cy="1622379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513725" w14:textId="7B6C2446" w:rsidR="004170AB" w:rsidRPr="003857F6" w:rsidRDefault="004170AB" w:rsidP="00D96F8F">
                              <w:pPr>
                                <w:ind w:left="-426" w:right="-64"/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</w:pPr>
                              <w:r w:rsidRPr="004E6684"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Key Term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 xml:space="preserve"> – </w:t>
                              </w:r>
                              <w:r w:rsidR="00EA6261"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Polymorphism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br/>
                              </w:r>
                              <w:proofErr w:type="spellStart"/>
                              <w:r w:rsidR="003857F6"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>Polymorphism</w:t>
                              </w:r>
                              <w:proofErr w:type="spellEnd"/>
                              <w:r w:rsidR="003857F6"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 xml:space="preserve"> means </w:t>
                              </w:r>
                              <w:r w:rsidR="003857F6">
                                <w:rPr>
                                  <w:rFonts w:hAnsi="Calibri"/>
                                  <w:i/>
                                  <w:iCs/>
                                  <w:color w:val="000000"/>
                                  <w:kern w:val="24"/>
                                </w:rPr>
                                <w:t>many forms</w:t>
                              </w:r>
                              <w:r w:rsidR="00EA6261"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>. W</w:t>
                              </w:r>
                              <w:r w:rsidR="005D190A"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 xml:space="preserve">hen combined with inheritance, </w:t>
                              </w:r>
                              <w:r w:rsidR="00EA6261"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 xml:space="preserve">it </w:t>
                              </w:r>
                              <w:r w:rsidR="005D190A"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>ca</w:t>
                              </w:r>
                              <w:r w:rsidR="00EA6261"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>n lead to less duplicated code in different situations (</w:t>
                              </w:r>
                              <w:proofErr w:type="gramStart"/>
                              <w:r w:rsidR="00EA6261"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>e.g.</w:t>
                              </w:r>
                              <w:proofErr w:type="gramEnd"/>
                              <w:r w:rsidR="00EA6261"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 xml:space="preserve"> where the behaviour (methods) of different related classes have the same name, but execute different logic).</w:t>
                              </w:r>
                            </w:p>
                          </w:txbxContent>
                        </wps:txbx>
                        <wps:bodyPr wrap="square" lIns="576000" tIns="0" rIns="36000" bIns="0" rtlCol="0" anchor="ctr" anchorCtr="0">
                          <a:noAutofit/>
                        </wps:bodyPr>
                      </wps:wsp>
                      <wpg:grpSp>
                        <wpg:cNvPr id="97" name="Group 97"/>
                        <wpg:cNvGrpSpPr/>
                        <wpg:grpSpPr>
                          <a:xfrm>
                            <a:off x="5938" y="513639"/>
                            <a:ext cx="675514" cy="633096"/>
                            <a:chOff x="-147240" y="37416"/>
                            <a:chExt cx="602517" cy="633553"/>
                          </a:xfrm>
                        </wpg:grpSpPr>
                        <wps:wsp>
                          <wps:cNvPr id="95" name="Rectangle: Rounded Corners 5"/>
                          <wps:cNvSpPr/>
                          <wps:spPr>
                            <a:xfrm>
                              <a:off x="-147240" y="37416"/>
                              <a:ext cx="602517" cy="63355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96" name="Picture 4" descr="File:Octicons-key.svg - Wikimedia Commons"/>
                            <pic:cNvPicPr>
                              <a:picLocks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105676" y="78979"/>
                              <a:ext cx="521970" cy="5486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9E0F35" id="Group 24" o:spid="_x0000_s1026" style="position:absolute;margin-left:239.8pt;margin-top:134.2pt;width:244.7pt;height:127.6pt;z-index:251658241;mso-position-vertical-relative:page;mso-width-relative:margin;mso-height-relative:margin" coordorigin="59" coordsize="31080,16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">
                <v:roundrect id="Rectangle: Rounded Corners 4" o:spid="_x0000_s1027" style="position:absolute;left:3428;width:27712;height:162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" fillcolor="#ffe599 [1303]" stroked="f" strokeweight="1pt">
                  <v:stroke joinstyle="miter"/>
                  <v:textbox inset="16mm,0,1mm,0">
                    <w:txbxContent>
                      <w:p w14:paraId="52513725" w14:textId="7B6C2446" w:rsidR="004170AB" w:rsidRPr="003857F6" w:rsidRDefault="004170AB" w:rsidP="00D96F8F">
                        <w:pPr>
                          <w:ind w:left="-426" w:right="-64"/>
                          <w:rPr>
                            <w:rFonts w:hAnsi="Calibri"/>
                            <w:color w:val="000000"/>
                            <w:kern w:val="24"/>
                          </w:rPr>
                        </w:pPr>
                        <w:r w:rsidRPr="004E6684"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  <w:t>Key Term</w:t>
                        </w:r>
                        <w:r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  <w:t xml:space="preserve"> – </w:t>
                        </w:r>
                        <w:r w:rsidR="00EA6261"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  <w:t>Polymorphism</w:t>
                        </w:r>
                        <w:r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  <w:br/>
                        </w:r>
                        <w:proofErr w:type="spellStart"/>
                        <w:r w:rsidR="003857F6">
                          <w:rPr>
                            <w:rFonts w:hAnsi="Calibri"/>
                            <w:color w:val="000000"/>
                            <w:kern w:val="24"/>
                          </w:rPr>
                          <w:t>Polymorphism</w:t>
                        </w:r>
                        <w:proofErr w:type="spellEnd"/>
                        <w:r w:rsidR="003857F6">
                          <w:rPr>
                            <w:rFonts w:hAnsi="Calibri"/>
                            <w:color w:val="000000"/>
                            <w:kern w:val="24"/>
                          </w:rPr>
                          <w:t xml:space="preserve"> means </w:t>
                        </w:r>
                        <w:r w:rsidR="003857F6">
                          <w:rPr>
                            <w:rFonts w:hAnsi="Calibri"/>
                            <w:i/>
                            <w:iCs/>
                            <w:color w:val="000000"/>
                            <w:kern w:val="24"/>
                          </w:rPr>
                          <w:t>many forms</w:t>
                        </w:r>
                        <w:r w:rsidR="00EA6261">
                          <w:rPr>
                            <w:rFonts w:hAnsi="Calibri"/>
                            <w:color w:val="000000"/>
                            <w:kern w:val="24"/>
                          </w:rPr>
                          <w:t>. W</w:t>
                        </w:r>
                        <w:r w:rsidR="005D190A">
                          <w:rPr>
                            <w:rFonts w:hAnsi="Calibri"/>
                            <w:color w:val="000000"/>
                            <w:kern w:val="24"/>
                          </w:rPr>
                          <w:t xml:space="preserve">hen combined with inheritance, </w:t>
                        </w:r>
                        <w:r w:rsidR="00EA6261">
                          <w:rPr>
                            <w:rFonts w:hAnsi="Calibri"/>
                            <w:color w:val="000000"/>
                            <w:kern w:val="24"/>
                          </w:rPr>
                          <w:t xml:space="preserve">it </w:t>
                        </w:r>
                        <w:r w:rsidR="005D190A">
                          <w:rPr>
                            <w:rFonts w:hAnsi="Calibri"/>
                            <w:color w:val="000000"/>
                            <w:kern w:val="24"/>
                          </w:rPr>
                          <w:t>ca</w:t>
                        </w:r>
                        <w:r w:rsidR="00EA6261">
                          <w:rPr>
                            <w:rFonts w:hAnsi="Calibri"/>
                            <w:color w:val="000000"/>
                            <w:kern w:val="24"/>
                          </w:rPr>
                          <w:t>n lead to less duplicated code in different situations (</w:t>
                        </w:r>
                        <w:proofErr w:type="gramStart"/>
                        <w:r w:rsidR="00EA6261">
                          <w:rPr>
                            <w:rFonts w:hAnsi="Calibri"/>
                            <w:color w:val="000000"/>
                            <w:kern w:val="24"/>
                          </w:rPr>
                          <w:t>e.g.</w:t>
                        </w:r>
                        <w:proofErr w:type="gramEnd"/>
                        <w:r w:rsidR="00EA6261">
                          <w:rPr>
                            <w:rFonts w:hAnsi="Calibri"/>
                            <w:color w:val="000000"/>
                            <w:kern w:val="24"/>
                          </w:rPr>
                          <w:t xml:space="preserve"> where the behaviour (methods) of different related classes have the same name, but execute different logic).</w:t>
                        </w:r>
                      </w:p>
                    </w:txbxContent>
                  </v:textbox>
                </v:roundrect>
                <v:group id="Group 97" o:spid="_x0000_s1028" style="position:absolute;left:59;top:5136;width:6755;height:6331" coordorigin="-1472,374" coordsize="6025,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roundrect id="Rectangle: Rounded Corners 5" o:spid="_x0000_s1029" style="position:absolute;left:-1472;top:374;width:6024;height:63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" fillcolor="#ffd966 [1943]" stroked="f" strokeweight="1pt">
                    <v:stroke joinstyle="miter"/>
                  </v:round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30" type="#_x0000_t75" alt="File:Octicons-key.svg - Wikimedia Commons" style="position:absolute;left:-1056;top:789;width:5218;height:5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">
                    <v:imagedata r:id="rId12" o:title="Octicons-key"/>
                    <o:lock v:ext="edit" aspectratio="f"/>
                  </v:shape>
                </v:group>
                <w10:wrap type="square" anchory="page"/>
              </v:group>
            </w:pict>
          </mc:Fallback>
        </mc:AlternateContent>
      </w:r>
      <w:r w:rsidR="00DD4839">
        <w:t>Lab Intro</w:t>
      </w:r>
    </w:p>
    <w:p w14:paraId="0879F34A" w14:textId="376053CF" w:rsidR="00CD2695" w:rsidRDefault="007F2B33" w:rsidP="00050560">
      <w:pPr>
        <w:pStyle w:val="H1Body0"/>
        <w:tabs>
          <w:tab w:val="left" w:pos="4395"/>
          <w:tab w:val="left" w:pos="4536"/>
        </w:tabs>
        <w:ind w:right="-46"/>
        <w:jc w:val="both"/>
      </w:pPr>
      <w:r>
        <w:t xml:space="preserve">In the </w:t>
      </w:r>
      <w:r w:rsidR="00AB7DCC">
        <w:t>first webinar and lecture this week</w:t>
      </w:r>
      <w:r w:rsidR="00E26A1C">
        <w:t>,</w:t>
      </w:r>
      <w:r>
        <w:t xml:space="preserve"> we saw a</w:t>
      </w:r>
      <w:r w:rsidR="00AB7DCC">
        <w:t>nother</w:t>
      </w:r>
      <w:r>
        <w:t xml:space="preserve"> very powerful object-oriented</w:t>
      </w:r>
      <w:r w:rsidR="00230864">
        <w:t xml:space="preserve"> concept: </w:t>
      </w:r>
      <w:r w:rsidR="00AB7DCC">
        <w:rPr>
          <w:b/>
          <w:bCs/>
          <w:shd w:val="clear" w:color="auto" w:fill="FFE599" w:themeFill="accent4" w:themeFillTint="66"/>
        </w:rPr>
        <w:t>polymorphism</w:t>
      </w:r>
      <w:r w:rsidR="00230864">
        <w:t xml:space="preserve">. </w:t>
      </w:r>
      <w:r w:rsidR="00B717AC">
        <w:t xml:space="preserve">In this lab, we will implement programs </w:t>
      </w:r>
      <w:r w:rsidR="00022DD0">
        <w:t xml:space="preserve">that make use of </w:t>
      </w:r>
      <w:r w:rsidR="003857F6">
        <w:t xml:space="preserve">this concept </w:t>
      </w:r>
      <w:proofErr w:type="gramStart"/>
      <w:r w:rsidR="003857F6">
        <w:t>in order to</w:t>
      </w:r>
      <w:proofErr w:type="gramEnd"/>
      <w:r w:rsidR="003857F6">
        <w:t xml:space="preserve"> make our programs more reusable and extensible.</w:t>
      </w:r>
      <w:r w:rsidR="00A63326">
        <w:t xml:space="preserve"> We will also get some more experience with using access modifiers.</w:t>
      </w:r>
    </w:p>
    <w:p w14:paraId="10178C61" w14:textId="76688A03" w:rsidR="00A9146C" w:rsidRDefault="001B70C2" w:rsidP="00050560">
      <w:pPr>
        <w:pStyle w:val="H2Body"/>
        <w:tabs>
          <w:tab w:val="left" w:pos="4395"/>
          <w:tab w:val="left" w:pos="4536"/>
        </w:tabs>
        <w:ind w:left="0" w:right="-46"/>
      </w:pPr>
      <w:r>
        <w:t xml:space="preserve">Launch IntelliJ and create a new </w:t>
      </w:r>
      <w:r>
        <w:rPr>
          <w:b/>
          <w:bCs/>
        </w:rPr>
        <w:t>Project</w:t>
      </w:r>
      <w:r>
        <w:t xml:space="preserve"> named </w:t>
      </w:r>
      <w:r>
        <w:rPr>
          <w:b/>
          <w:bCs/>
        </w:rPr>
        <w:t xml:space="preserve">Week </w:t>
      </w:r>
      <w:r w:rsidR="003857F6">
        <w:rPr>
          <w:b/>
          <w:bCs/>
        </w:rPr>
        <w:t>10</w:t>
      </w:r>
      <w:r>
        <w:t>.</w:t>
      </w:r>
    </w:p>
    <w:p w14:paraId="771E9E0A" w14:textId="77777777" w:rsidR="00A9146C" w:rsidRDefault="00A9146C" w:rsidP="001D19C0">
      <w:pPr>
        <w:pStyle w:val="H2Body"/>
        <w:ind w:left="0" w:right="4348"/>
      </w:pPr>
    </w:p>
    <w:p w14:paraId="31C93A4D" w14:textId="634B05B7" w:rsidR="00EA6261" w:rsidRPr="00EA6261" w:rsidRDefault="00DD4839" w:rsidP="00EA6261">
      <w:pPr>
        <w:pStyle w:val="Heading2"/>
      </w:pPr>
      <w:r>
        <w:t>Learning Outcomes</w:t>
      </w:r>
    </w:p>
    <w:p w14:paraId="7D3E4B98" w14:textId="3D0CAFB5" w:rsidR="0043478D" w:rsidRDefault="00D73C37" w:rsidP="00DC729B">
      <w:pPr>
        <w:pStyle w:val="H2Body"/>
        <w:numPr>
          <w:ilvl w:val="0"/>
          <w:numId w:val="24"/>
        </w:numPr>
        <w:ind w:left="1134"/>
      </w:pPr>
      <w:r>
        <w:rPr>
          <w:b/>
          <w:bCs/>
        </w:rPr>
        <w:t xml:space="preserve">Implement </w:t>
      </w:r>
      <w:r>
        <w:t xml:space="preserve">polymorphic behaviour to reduce code </w:t>
      </w:r>
      <w:proofErr w:type="gramStart"/>
      <w:r>
        <w:t>duplication</w:t>
      </w:r>
      <w:proofErr w:type="gramEnd"/>
    </w:p>
    <w:p w14:paraId="2ABD9882" w14:textId="4CA3CC92" w:rsidR="0062277E" w:rsidRDefault="0062277E" w:rsidP="00DC729B">
      <w:pPr>
        <w:pStyle w:val="H2Body"/>
        <w:numPr>
          <w:ilvl w:val="0"/>
          <w:numId w:val="24"/>
        </w:numPr>
        <w:ind w:left="1134"/>
      </w:pPr>
      <w:r>
        <w:rPr>
          <w:b/>
          <w:bCs/>
        </w:rPr>
        <w:t>Overload</w:t>
      </w:r>
      <w:r>
        <w:t xml:space="preserve"> constructors and methods to provide different ways of achieving object creation and </w:t>
      </w:r>
      <w:proofErr w:type="gramStart"/>
      <w:r>
        <w:t>behaviour</w:t>
      </w:r>
      <w:proofErr w:type="gramEnd"/>
    </w:p>
    <w:p w14:paraId="42EBDB4D" w14:textId="17F6859C" w:rsidR="00F84FE2" w:rsidRDefault="00A63326" w:rsidP="00DC729B">
      <w:pPr>
        <w:pStyle w:val="H2Body"/>
        <w:numPr>
          <w:ilvl w:val="0"/>
          <w:numId w:val="24"/>
        </w:numPr>
        <w:ind w:left="1134"/>
      </w:pPr>
      <w:r w:rsidRPr="00CE0BC4">
        <w:rPr>
          <w:b/>
          <w:bCs/>
        </w:rPr>
        <w:t>Enforce</w:t>
      </w:r>
      <w:r>
        <w:t xml:space="preserve"> data hiding through the use of access </w:t>
      </w:r>
      <w:proofErr w:type="gramStart"/>
      <w:r>
        <w:t>modifiers</w:t>
      </w:r>
      <w:proofErr w:type="gramEnd"/>
    </w:p>
    <w:p w14:paraId="6AA4BF20" w14:textId="4F8303C1" w:rsidR="00047A8E" w:rsidRDefault="00DD4839" w:rsidP="007F2B33">
      <w:pPr>
        <w:pStyle w:val="Heading2"/>
      </w:pPr>
      <w:r>
        <w:t>Resources</w:t>
      </w:r>
      <w:bookmarkStart w:id="0" w:name="_Ref119836133"/>
    </w:p>
    <w:p w14:paraId="74F1BD7A" w14:textId="057C090A" w:rsidR="0043478D" w:rsidRDefault="00327FDE" w:rsidP="00DC729B">
      <w:pPr>
        <w:pStyle w:val="H2Body"/>
        <w:numPr>
          <w:ilvl w:val="0"/>
          <w:numId w:val="24"/>
        </w:numPr>
        <w:ind w:left="113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30" behindDoc="0" locked="0" layoutInCell="1" allowOverlap="1" wp14:anchorId="7955683C" wp14:editId="406500A0">
                <wp:simplePos x="0" y="0"/>
                <wp:positionH relativeFrom="column">
                  <wp:posOffset>3476625</wp:posOffset>
                </wp:positionH>
                <wp:positionV relativeFrom="page">
                  <wp:posOffset>5848985</wp:posOffset>
                </wp:positionV>
                <wp:extent cx="3084195" cy="1852930"/>
                <wp:effectExtent l="0" t="0" r="1905" b="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4195" cy="1852930"/>
                          <a:chOff x="141442" y="3865590"/>
                          <a:chExt cx="3085481" cy="1855865"/>
                        </a:xfrm>
                      </wpg:grpSpPr>
                      <wps:wsp>
                        <wps:cNvPr id="17" name="Rectangle: Rounded Corners 4"/>
                        <wps:cNvSpPr/>
                        <wps:spPr>
                          <a:xfrm>
                            <a:off x="455748" y="3865590"/>
                            <a:ext cx="2771175" cy="185586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BB1F3D" w14:textId="77777777" w:rsidR="008820CF" w:rsidRPr="00853973" w:rsidRDefault="008820CF" w:rsidP="008820CF">
                              <w:pPr>
                                <w:ind w:left="-426" w:right="-64"/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</w:pPr>
                              <w:r w:rsidRPr="004E6684"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Key Term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 xml:space="preserve"> – Method Overloading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br/>
                              </w: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 xml:space="preserve">A method is referred to as an overloaded method if there are multiple methods in the same class with an identical name but a different 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signature</w:t>
                              </w: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 xml:space="preserve">. A method’s </w:t>
                              </w:r>
                              <w:r w:rsidRPr="00DC6458"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signature</w:t>
                              </w: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 xml:space="preserve"> is the combination of the method name and the order and types of the parameters in the parameter list.</w:t>
                              </w:r>
                            </w:p>
                          </w:txbxContent>
                        </wps:txbx>
                        <wps:bodyPr wrap="square" lIns="576000" tIns="0" rIns="36000" bIns="0" rtlCol="0" anchor="ctr" anchorCtr="0">
                          <a:noAutofit/>
                        </wps:bodyPr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141442" y="4519078"/>
                            <a:ext cx="675514" cy="633096"/>
                            <a:chOff x="-26379" y="4045746"/>
                            <a:chExt cx="602517" cy="633553"/>
                          </a:xfrm>
                        </wpg:grpSpPr>
                        <wps:wsp>
                          <wps:cNvPr id="19" name="Rectangle: Rounded Corners 5"/>
                          <wps:cNvSpPr/>
                          <wps:spPr>
                            <a:xfrm>
                              <a:off x="-26379" y="4045746"/>
                              <a:ext cx="602517" cy="63355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20" name="Picture 4" descr="File:Octicons-key.svg - Wikimedia Commons"/>
                            <pic:cNvPicPr>
                              <a:picLocks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114" y="4098618"/>
                              <a:ext cx="521970" cy="5486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55683C" id="Group 11" o:spid="_x0000_s1031" style="position:absolute;left:0;text-align:left;margin-left:273.75pt;margin-top:460.55pt;width:242.85pt;height:145.9pt;z-index:251678730;mso-position-vertical-relative:page;mso-width-relative:margin;mso-height-relative:margin" coordorigin="1414,38655" coordsize="30854,185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">
                <v:roundrect id="Rectangle: Rounded Corners 4" o:spid="_x0000_s1032" style="position:absolute;left:4557;top:38655;width:27712;height:185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" fillcolor="#ffe599 [1303]" stroked="f" strokeweight="1pt">
                  <v:stroke joinstyle="miter"/>
                  <v:textbox inset="16mm,0,1mm,0">
                    <w:txbxContent>
                      <w:p w14:paraId="15BB1F3D" w14:textId="77777777" w:rsidR="008820CF" w:rsidRPr="00853973" w:rsidRDefault="008820CF" w:rsidP="008820CF">
                        <w:pPr>
                          <w:ind w:left="-426" w:right="-64"/>
                          <w:rPr>
                            <w:rFonts w:hAnsi="Calibri"/>
                            <w:color w:val="000000"/>
                            <w:kern w:val="24"/>
                          </w:rPr>
                        </w:pPr>
                        <w:r w:rsidRPr="004E6684"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  <w:t>Key Term</w:t>
                        </w:r>
                        <w:r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  <w:t xml:space="preserve"> – Method Overloading</w:t>
                        </w:r>
                        <w:r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  <w:br/>
                        </w:r>
                        <w:r>
                          <w:rPr>
                            <w:rFonts w:hAnsi="Calibri"/>
                            <w:color w:val="000000"/>
                            <w:kern w:val="24"/>
                          </w:rPr>
                          <w:t xml:space="preserve">A method is referred to as an overloaded method if there are multiple methods in the same class with an identical name but a different </w:t>
                        </w:r>
                        <w:r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  <w:t>signature</w:t>
                        </w:r>
                        <w:r>
                          <w:rPr>
                            <w:rFonts w:hAnsi="Calibri"/>
                            <w:color w:val="000000"/>
                            <w:kern w:val="24"/>
                          </w:rPr>
                          <w:t xml:space="preserve">. A method’s </w:t>
                        </w:r>
                        <w:r w:rsidRPr="00DC6458"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  <w:t>signature</w:t>
                        </w:r>
                        <w:r>
                          <w:rPr>
                            <w:rFonts w:hAnsi="Calibri"/>
                            <w:color w:val="000000"/>
                            <w:kern w:val="24"/>
                          </w:rPr>
                          <w:t xml:space="preserve"> is the combination of the method name and the order and types of the parameters in the parameter list.</w:t>
                        </w:r>
                      </w:p>
                    </w:txbxContent>
                  </v:textbox>
                </v:roundrect>
                <v:group id="Group 18" o:spid="_x0000_s1033" style="position:absolute;left:1414;top:45190;width:6755;height:6331" coordorigin="-263,40457" coordsize="6025,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oundrect id="Rectangle: Rounded Corners 5" o:spid="_x0000_s1034" style="position:absolute;left:-263;top:40457;width:6024;height:63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" fillcolor="#ffd966 [1943]" stroked="f" strokeweight="1pt">
                    <v:stroke joinstyle="miter"/>
                  </v:roundrect>
                  <v:shape id="Picture 4" o:spid="_x0000_s1035" type="#_x0000_t75" alt="File:Octicons-key.svg - Wikimedia Commons" style="position:absolute;left:51;top:40986;width:5219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">
                    <v:imagedata r:id="rId12" o:title="Octicons-key"/>
                    <o:lock v:ext="edit" aspectratio="f"/>
                  </v:shape>
                </v:group>
                <w10:wrap type="square" anchory="page"/>
              </v:group>
            </w:pict>
          </mc:Fallback>
        </mc:AlternateContent>
      </w:r>
      <w:r w:rsidR="0043478D">
        <w:t xml:space="preserve">Week </w:t>
      </w:r>
      <w:r w:rsidR="00E81AFE">
        <w:t>10</w:t>
      </w:r>
      <w:r w:rsidR="0043478D">
        <w:t xml:space="preserve"> lecture slides</w:t>
      </w:r>
    </w:p>
    <w:p w14:paraId="1A97DE92" w14:textId="0869DEC6" w:rsidR="00961CCC" w:rsidRDefault="00961CCC" w:rsidP="003172DB">
      <w:pPr>
        <w:pStyle w:val="H2Body"/>
        <w:ind w:left="1134"/>
      </w:pPr>
      <w:bookmarkStart w:id="1" w:name="_Ref119929743"/>
    </w:p>
    <w:p w14:paraId="10E43AA0" w14:textId="77777777" w:rsidR="003172DB" w:rsidRDefault="003172DB" w:rsidP="003172DB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</w:p>
    <w:p w14:paraId="46AA2F17" w14:textId="37C16248" w:rsidR="008820CF" w:rsidRPr="003172DB" w:rsidRDefault="003172DB" w:rsidP="003172DB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 w:rsidRPr="003172DB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Exercise 1 </w:t>
      </w:r>
      <w:r w:rsidR="008820CF" w:rsidRPr="003172DB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– Method Overloading</w:t>
      </w:r>
    </w:p>
    <w:p w14:paraId="09DD6D96" w14:textId="6AD533EB" w:rsidR="008820CF" w:rsidRDefault="008820CF" w:rsidP="008820CF">
      <w:pPr>
        <w:pStyle w:val="H2Body"/>
        <w:ind w:left="0"/>
      </w:pPr>
      <w:r>
        <w:t xml:space="preserve">We know that we can define multiple methods in the class with the same name, </w:t>
      </w:r>
      <w:proofErr w:type="gramStart"/>
      <w:r>
        <w:t>provided that</w:t>
      </w:r>
      <w:proofErr w:type="gramEnd"/>
      <w:r>
        <w:t xml:space="preserve"> they have different </w:t>
      </w:r>
      <w:r w:rsidRPr="00651BC2">
        <w:rPr>
          <w:b/>
          <w:bCs/>
          <w:shd w:val="clear" w:color="auto" w:fill="FFE599" w:themeFill="accent4" w:themeFillTint="66"/>
        </w:rPr>
        <w:t>signatures</w:t>
      </w:r>
      <w:r>
        <w:t xml:space="preserve"> – such methods are referred to as </w:t>
      </w:r>
      <w:r w:rsidRPr="007F7B9F">
        <w:rPr>
          <w:b/>
          <w:bCs/>
          <w:shd w:val="clear" w:color="auto" w:fill="FFE599" w:themeFill="accent4" w:themeFillTint="66"/>
        </w:rPr>
        <w:t>overloaded methods</w:t>
      </w:r>
      <w:r>
        <w:t>.</w:t>
      </w:r>
    </w:p>
    <w:p w14:paraId="0EC1BA02" w14:textId="57C5ED12" w:rsidR="008820CF" w:rsidRDefault="008820CF" w:rsidP="008820CF">
      <w:pPr>
        <w:pStyle w:val="H1Body"/>
        <w:numPr>
          <w:ilvl w:val="0"/>
          <w:numId w:val="37"/>
        </w:numPr>
        <w:jc w:val="left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t xml:space="preserve">Create a </w:t>
      </w:r>
      <w:proofErr w:type="spellStart"/>
      <w:r w:rsidR="005A648A">
        <w:t>projectMethod</w:t>
      </w:r>
      <w:proofErr w:type="spellEnd"/>
      <w:r>
        <w:t xml:space="preserve"> named </w:t>
      </w:r>
      <w:proofErr w:type="spellStart"/>
      <w:r>
        <w:rPr>
          <w:b/>
          <w:bCs/>
        </w:rPr>
        <w:t>MethodOverloadDemo</w:t>
      </w:r>
      <w:proofErr w:type="spellEnd"/>
      <w:r>
        <w:t xml:space="preserve"> with a main method (you’ll come back to this class shortly)</w:t>
      </w:r>
    </w:p>
    <w:p w14:paraId="3909A024" w14:textId="77777777" w:rsidR="008820CF" w:rsidRDefault="008820CF" w:rsidP="008820CF">
      <w:pPr>
        <w:pStyle w:val="H1Body"/>
        <w:numPr>
          <w:ilvl w:val="0"/>
          <w:numId w:val="37"/>
        </w:numPr>
        <w:jc w:val="left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t xml:space="preserve">Create a second class named </w:t>
      </w:r>
      <w:proofErr w:type="spellStart"/>
      <w:r w:rsidRPr="00BC4D68">
        <w:rPr>
          <w:b/>
          <w:bCs/>
        </w:rPr>
        <w:t>PatternGenerator</w:t>
      </w:r>
      <w:proofErr w:type="spellEnd"/>
      <w:r>
        <w:t xml:space="preserve"> (no main method)</w:t>
      </w:r>
    </w:p>
    <w:p w14:paraId="41514E82" w14:textId="4A955CBE" w:rsidR="008820CF" w:rsidRPr="00B32D5A" w:rsidRDefault="008820CF" w:rsidP="008820CF">
      <w:pPr>
        <w:pStyle w:val="H1Body"/>
        <w:numPr>
          <w:ilvl w:val="1"/>
          <w:numId w:val="37"/>
        </w:numPr>
        <w:jc w:val="left"/>
      </w:pPr>
      <w:r>
        <w:t xml:space="preserve">This class should have one member variable named </w:t>
      </w:r>
      <w:proofErr w:type="spellStart"/>
      <w:r>
        <w:rPr>
          <w:b/>
          <w:bCs/>
        </w:rPr>
        <w:t>patternChar</w:t>
      </w:r>
      <w:proofErr w:type="spellEnd"/>
      <w:r>
        <w:t xml:space="preserve"> which should be of the </w:t>
      </w:r>
      <w:r>
        <w:rPr>
          <w:b/>
          <w:bCs/>
        </w:rPr>
        <w:t>char</w:t>
      </w:r>
      <w:r>
        <w:t xml:space="preserve"> data type, and has a default value of ‘@’ (</w:t>
      </w:r>
      <w:r>
        <w:rPr>
          <w:b/>
          <w:bCs/>
        </w:rPr>
        <w:t>Note</w:t>
      </w:r>
      <w:r>
        <w:t xml:space="preserve">: characters must be enclosed in single quotes </w:t>
      </w:r>
      <w:proofErr w:type="gramStart"/>
      <w:r>
        <w:t>‘ ‘</w:t>
      </w:r>
      <w:proofErr w:type="gramEnd"/>
      <w:r>
        <w:t>, double quotes are used for Strings).</w:t>
      </w:r>
    </w:p>
    <w:p w14:paraId="673DAB5D" w14:textId="68CC429C" w:rsidR="008820CF" w:rsidRPr="00203CFB" w:rsidRDefault="008820CF" w:rsidP="008820CF">
      <w:pPr>
        <w:pStyle w:val="H1Body"/>
        <w:numPr>
          <w:ilvl w:val="1"/>
          <w:numId w:val="37"/>
        </w:numPr>
        <w:jc w:val="left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t xml:space="preserve">Provide the </w:t>
      </w:r>
      <w:r>
        <w:rPr>
          <w:b/>
          <w:bCs/>
        </w:rPr>
        <w:t>four overloaded methods below – they should be void (since they won’t return anything to the calling code)</w:t>
      </w:r>
    </w:p>
    <w:p w14:paraId="43E3FC55" w14:textId="3DDB42D1" w:rsidR="008820CF" w:rsidRPr="00BC3C1A" w:rsidRDefault="008820CF" w:rsidP="008820CF">
      <w:pPr>
        <w:pStyle w:val="H1Body"/>
        <w:numPr>
          <w:ilvl w:val="2"/>
          <w:numId w:val="37"/>
        </w:numPr>
        <w:jc w:val="left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proofErr w:type="spellStart"/>
      <w:proofErr w:type="gramStart"/>
      <w:r w:rsidRPr="00BC3C1A">
        <w:rPr>
          <w:b/>
          <w:bCs/>
        </w:rPr>
        <w:t>printPattern</w:t>
      </w:r>
      <w:proofErr w:type="spellEnd"/>
      <w:r w:rsidRPr="00BC3C1A">
        <w:rPr>
          <w:b/>
          <w:bCs/>
        </w:rPr>
        <w:t>(</w:t>
      </w:r>
      <w:proofErr w:type="gramEnd"/>
      <w:r w:rsidRPr="00BC3C1A">
        <w:rPr>
          <w:b/>
          <w:bCs/>
        </w:rPr>
        <w:t>int rows)</w:t>
      </w:r>
      <w:r>
        <w:t xml:space="preserve"> – this method simply prints the pattern (where </w:t>
      </w:r>
      <w:r>
        <w:rPr>
          <w:b/>
          <w:bCs/>
        </w:rPr>
        <w:t>rows</w:t>
      </w:r>
      <w:r>
        <w:t xml:space="preserve"> is the number of times it should print – you will want a </w:t>
      </w:r>
      <w:proofErr w:type="spellStart"/>
      <w:r>
        <w:t>println</w:t>
      </w:r>
      <w:proofErr w:type="spellEnd"/>
      <w:r>
        <w:t xml:space="preserve"> here)</w:t>
      </w:r>
    </w:p>
    <w:p w14:paraId="1C5411C9" w14:textId="5C77ACD3" w:rsidR="008820CF" w:rsidRPr="00DC465D" w:rsidRDefault="008820CF" w:rsidP="008820CF">
      <w:pPr>
        <w:pStyle w:val="H1Body"/>
        <w:numPr>
          <w:ilvl w:val="2"/>
          <w:numId w:val="37"/>
        </w:numPr>
        <w:jc w:val="left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proofErr w:type="spellStart"/>
      <w:proofErr w:type="gramStart"/>
      <w:r>
        <w:rPr>
          <w:b/>
          <w:bCs/>
        </w:rPr>
        <w:lastRenderedPageBreak/>
        <w:t>printPattern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int rows, char </w:t>
      </w:r>
      <w:proofErr w:type="spellStart"/>
      <w:r>
        <w:rPr>
          <w:b/>
          <w:bCs/>
        </w:rPr>
        <w:t>patternChar</w:t>
      </w:r>
      <w:proofErr w:type="spellEnd"/>
      <w:r>
        <w:rPr>
          <w:b/>
          <w:bCs/>
        </w:rPr>
        <w:t>)</w:t>
      </w:r>
      <w:r>
        <w:t xml:space="preserve"> – this method allows the user to pass in a character which is then used to print the rows</w:t>
      </w:r>
    </w:p>
    <w:p w14:paraId="603B1BBE" w14:textId="25FC17DA" w:rsidR="008820CF" w:rsidRPr="002328EF" w:rsidRDefault="008820CF" w:rsidP="008820CF">
      <w:pPr>
        <w:pStyle w:val="H1Body"/>
        <w:numPr>
          <w:ilvl w:val="2"/>
          <w:numId w:val="37"/>
        </w:numPr>
        <w:jc w:val="left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proofErr w:type="spellStart"/>
      <w:proofErr w:type="gramStart"/>
      <w:r>
        <w:rPr>
          <w:b/>
          <w:bCs/>
        </w:rPr>
        <w:t>printPattern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int rows, int cols)</w:t>
      </w:r>
      <w:r>
        <w:t xml:space="preserve"> – this method prints both rows and columns of the default character</w:t>
      </w:r>
    </w:p>
    <w:p w14:paraId="56A42C0D" w14:textId="47814EBF" w:rsidR="008820CF" w:rsidRPr="002328EF" w:rsidRDefault="008820CF" w:rsidP="008820CF">
      <w:pPr>
        <w:pStyle w:val="H1Body"/>
        <w:numPr>
          <w:ilvl w:val="2"/>
          <w:numId w:val="37"/>
        </w:numPr>
        <w:jc w:val="left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proofErr w:type="spellStart"/>
      <w:proofErr w:type="gramStart"/>
      <w:r>
        <w:rPr>
          <w:b/>
          <w:bCs/>
        </w:rPr>
        <w:t>printPattern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int rows, int cols, char </w:t>
      </w:r>
      <w:proofErr w:type="spellStart"/>
      <w:r>
        <w:rPr>
          <w:b/>
          <w:bCs/>
        </w:rPr>
        <w:t>patternChar</w:t>
      </w:r>
      <w:proofErr w:type="spellEnd"/>
      <w:r>
        <w:rPr>
          <w:b/>
          <w:bCs/>
        </w:rPr>
        <w:t>)</w:t>
      </w:r>
      <w:r>
        <w:t xml:space="preserve"> – this method prints both rows and columns of the character supplied to it</w:t>
      </w:r>
    </w:p>
    <w:p w14:paraId="733ADB5E" w14:textId="69E682A0" w:rsidR="008820CF" w:rsidRPr="001F15F0" w:rsidRDefault="008820CF" w:rsidP="008820CF">
      <w:pPr>
        <w:pStyle w:val="H1Body"/>
        <w:numPr>
          <w:ilvl w:val="0"/>
          <w:numId w:val="37"/>
        </w:numPr>
        <w:jc w:val="left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t xml:space="preserve">Go back to your class with the main </w:t>
      </w:r>
      <w:proofErr w:type="gramStart"/>
      <w:r>
        <w:t>method, and</w:t>
      </w:r>
      <w:proofErr w:type="gramEnd"/>
      <w:r>
        <w:t xml:space="preserve"> create an object of the </w:t>
      </w:r>
      <w:proofErr w:type="spellStart"/>
      <w:r>
        <w:rPr>
          <w:b/>
          <w:bCs/>
        </w:rPr>
        <w:t>PatternGenerator</w:t>
      </w:r>
      <w:proofErr w:type="spellEnd"/>
      <w:r>
        <w:t xml:space="preserve"> class and call the different </w:t>
      </w:r>
      <w:proofErr w:type="spellStart"/>
      <w:r w:rsidRPr="00437A96">
        <w:rPr>
          <w:b/>
          <w:bCs/>
        </w:rPr>
        <w:t>printPattern</w:t>
      </w:r>
      <w:proofErr w:type="spellEnd"/>
      <w:r>
        <w:t xml:space="preserve"> methods. </w:t>
      </w:r>
    </w:p>
    <w:p w14:paraId="33FE8D86" w14:textId="77777777" w:rsidR="008820CF" w:rsidRPr="001F15F0" w:rsidRDefault="008820CF" w:rsidP="008820CF">
      <w:pPr>
        <w:pStyle w:val="H1Body"/>
        <w:numPr>
          <w:ilvl w:val="1"/>
          <w:numId w:val="37"/>
        </w:numPr>
        <w:jc w:val="left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fldChar w:fldCharType="begin"/>
      </w:r>
      <w:r>
        <w:instrText xml:space="preserve"> REF _Ref121138205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shows an example of calling the </w:t>
      </w:r>
      <w:proofErr w:type="spellStart"/>
      <w:r w:rsidRPr="001F15F0">
        <w:rPr>
          <w:b/>
          <w:bCs/>
        </w:rPr>
        <w:t>printPattern</w:t>
      </w:r>
      <w:proofErr w:type="spellEnd"/>
      <w:r>
        <w:t xml:space="preserve"> method four </w:t>
      </w:r>
      <w:proofErr w:type="gramStart"/>
      <w:r>
        <w:t>times</w:t>
      </w:r>
      <w:proofErr w:type="gramEnd"/>
      <w:r>
        <w:t xml:space="preserve"> </w:t>
      </w:r>
    </w:p>
    <w:p w14:paraId="47882891" w14:textId="7B33A1B2" w:rsidR="008820CF" w:rsidRPr="001F15F0" w:rsidRDefault="008820CF" w:rsidP="008820CF">
      <w:pPr>
        <w:pStyle w:val="H1Body"/>
        <w:numPr>
          <w:ilvl w:val="2"/>
          <w:numId w:val="37"/>
        </w:numPr>
        <w:jc w:val="left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t xml:space="preserve">passing in </w:t>
      </w:r>
      <w:r w:rsidRPr="00654D05">
        <w:rPr>
          <w:b/>
          <w:bCs/>
        </w:rPr>
        <w:t>4</w:t>
      </w:r>
      <w:r>
        <w:t xml:space="preserve"> for </w:t>
      </w:r>
      <w:r>
        <w:rPr>
          <w:b/>
          <w:bCs/>
        </w:rPr>
        <w:t>rows</w:t>
      </w:r>
      <w:r>
        <w:t xml:space="preserve"> </w:t>
      </w:r>
    </w:p>
    <w:p w14:paraId="4D89292D" w14:textId="77777777" w:rsidR="008820CF" w:rsidRPr="001F15F0" w:rsidRDefault="008820CF" w:rsidP="008820CF">
      <w:pPr>
        <w:pStyle w:val="H1Body"/>
        <w:numPr>
          <w:ilvl w:val="2"/>
          <w:numId w:val="37"/>
        </w:numPr>
        <w:jc w:val="left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t xml:space="preserve">passing in </w:t>
      </w:r>
      <w:r>
        <w:rPr>
          <w:b/>
          <w:bCs/>
        </w:rPr>
        <w:t>5</w:t>
      </w:r>
      <w:r>
        <w:t xml:space="preserve"> for </w:t>
      </w:r>
      <w:r>
        <w:rPr>
          <w:b/>
          <w:bCs/>
        </w:rPr>
        <w:t>rows</w:t>
      </w:r>
      <w:r>
        <w:t xml:space="preserve"> and </w:t>
      </w:r>
      <w:r w:rsidRPr="00654D05">
        <w:rPr>
          <w:b/>
          <w:bCs/>
        </w:rPr>
        <w:t>5</w:t>
      </w:r>
      <w:r>
        <w:t xml:space="preserve"> for </w:t>
      </w:r>
      <w:r>
        <w:rPr>
          <w:b/>
          <w:bCs/>
        </w:rPr>
        <w:t>cols</w:t>
      </w:r>
    </w:p>
    <w:p w14:paraId="21FD8FC5" w14:textId="647F288C" w:rsidR="008820CF" w:rsidRPr="001F15F0" w:rsidRDefault="008820CF" w:rsidP="008820CF">
      <w:pPr>
        <w:pStyle w:val="H1Body"/>
        <w:numPr>
          <w:ilvl w:val="2"/>
          <w:numId w:val="37"/>
        </w:numPr>
        <w:jc w:val="left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t xml:space="preserve">passing in </w:t>
      </w:r>
      <w:r>
        <w:rPr>
          <w:b/>
          <w:bCs/>
        </w:rPr>
        <w:t>2</w:t>
      </w:r>
      <w:r>
        <w:t xml:space="preserve"> for </w:t>
      </w:r>
      <w:r w:rsidRPr="00654D05">
        <w:rPr>
          <w:b/>
          <w:bCs/>
        </w:rPr>
        <w:t>rows</w:t>
      </w:r>
      <w:r>
        <w:t xml:space="preserve"> and </w:t>
      </w:r>
      <w:r w:rsidRPr="001F15F0">
        <w:rPr>
          <w:b/>
          <w:bCs/>
        </w:rPr>
        <w:t>15</w:t>
      </w:r>
      <w:r>
        <w:t xml:space="preserve"> for </w:t>
      </w:r>
      <w:r w:rsidRPr="001F15F0">
        <w:rPr>
          <w:b/>
          <w:bCs/>
        </w:rPr>
        <w:t>cols</w:t>
      </w:r>
      <w:r>
        <w:t xml:space="preserve">, and a </w:t>
      </w:r>
      <w:proofErr w:type="spellStart"/>
      <w:r w:rsidRPr="001F15F0">
        <w:rPr>
          <w:b/>
          <w:bCs/>
        </w:rPr>
        <w:t>patternChar</w:t>
      </w:r>
      <w:proofErr w:type="spellEnd"/>
      <w:r>
        <w:t xml:space="preserve"> of </w:t>
      </w:r>
      <w:r w:rsidRPr="001F15F0">
        <w:rPr>
          <w:b/>
          <w:bCs/>
        </w:rPr>
        <w:t>‘!’</w:t>
      </w:r>
      <w:r>
        <w:t xml:space="preserve">, and </w:t>
      </w:r>
    </w:p>
    <w:p w14:paraId="17814C0A" w14:textId="77777777" w:rsidR="008820CF" w:rsidRPr="009208C2" w:rsidRDefault="008820CF" w:rsidP="008820CF">
      <w:pPr>
        <w:pStyle w:val="H1Body"/>
        <w:numPr>
          <w:ilvl w:val="2"/>
          <w:numId w:val="37"/>
        </w:numPr>
        <w:jc w:val="left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t xml:space="preserve">passing in </w:t>
      </w:r>
      <w:r>
        <w:rPr>
          <w:b/>
          <w:bCs/>
        </w:rPr>
        <w:t>3</w:t>
      </w:r>
      <w:r>
        <w:t xml:space="preserve"> for </w:t>
      </w:r>
      <w:r>
        <w:rPr>
          <w:b/>
          <w:bCs/>
        </w:rPr>
        <w:t>rows</w:t>
      </w:r>
      <w:r>
        <w:t xml:space="preserve"> and </w:t>
      </w:r>
      <w:r>
        <w:rPr>
          <w:b/>
          <w:bCs/>
        </w:rPr>
        <w:t>‘#’</w:t>
      </w:r>
      <w:r>
        <w:t xml:space="preserve"> for </w:t>
      </w:r>
      <w:proofErr w:type="spellStart"/>
      <w:r w:rsidRPr="001F15F0">
        <w:rPr>
          <w:b/>
          <w:bCs/>
        </w:rPr>
        <w:t>patternChar</w:t>
      </w:r>
      <w:proofErr w:type="spellEnd"/>
    </w:p>
    <w:p w14:paraId="564EDC72" w14:textId="77777777" w:rsidR="008820CF" w:rsidRPr="009208C2" w:rsidRDefault="008820CF" w:rsidP="008820CF">
      <w:pPr>
        <w:pStyle w:val="NoSpacing"/>
      </w:pPr>
    </w:p>
    <w:p w14:paraId="2A6BDFD3" w14:textId="1D604DB8" w:rsidR="008820CF" w:rsidRDefault="008820CF" w:rsidP="008820CF">
      <w:pPr>
        <w:pStyle w:val="H1Body"/>
        <w:keepNext/>
        <w:ind w:left="862"/>
        <w:jc w:val="center"/>
      </w:pPr>
      <w:r w:rsidRPr="00437A96">
        <w:rPr>
          <w:rFonts w:asciiTheme="majorHAnsi" w:eastAsiaTheme="majorEastAsia" w:hAnsiTheme="majorHAnsi" w:cstheme="majorBidi"/>
          <w:noProof/>
          <w:color w:val="000000" w:themeColor="text1"/>
          <w:sz w:val="32"/>
          <w:szCs w:val="32"/>
        </w:rPr>
        <w:drawing>
          <wp:inline distT="0" distB="0" distL="0" distR="0" wp14:anchorId="1FC59D7A" wp14:editId="12924BB0">
            <wp:extent cx="2976130" cy="3267642"/>
            <wp:effectExtent l="38100" t="38100" r="3429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6130" cy="326764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767666" w14:textId="77777777" w:rsidR="008820CF" w:rsidRPr="00437A96" w:rsidRDefault="008820CF" w:rsidP="008820CF">
      <w:pPr>
        <w:pStyle w:val="Caption"/>
        <w:jc w:val="center"/>
        <w:rPr>
          <w:rFonts w:asciiTheme="majorHAnsi" w:eastAsiaTheme="majorEastAsia" w:hAnsiTheme="majorHAnsi" w:cstheme="majorBidi"/>
          <w:sz w:val="32"/>
          <w:szCs w:val="32"/>
        </w:rPr>
      </w:pPr>
      <w:bookmarkStart w:id="2" w:name="_Ref121138205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2"/>
      <w:r>
        <w:t xml:space="preserve"> Exercise 1 Example Output</w:t>
      </w:r>
    </w:p>
    <w:p w14:paraId="2ABA1F53" w14:textId="77777777" w:rsidR="003172DB" w:rsidRPr="00C16F7A" w:rsidRDefault="003172DB" w:rsidP="003172DB">
      <w:pPr>
        <w:pStyle w:val="H2Body"/>
        <w:ind w:left="1134"/>
      </w:pPr>
    </w:p>
    <w:p w14:paraId="415079CF" w14:textId="5259C021" w:rsidR="003172DB" w:rsidRDefault="003172DB" w:rsidP="003172DB">
      <w:pPr>
        <w:pStyle w:val="Heading1"/>
      </w:pPr>
      <w:r>
        <w:t>Exercise 2 – Constructor Overloading</w:t>
      </w:r>
    </w:p>
    <w:p w14:paraId="475DDF0D" w14:textId="77777777" w:rsidR="003172DB" w:rsidRDefault="003172DB" w:rsidP="003172DB">
      <w:pPr>
        <w:pStyle w:val="H1Body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22" behindDoc="0" locked="0" layoutInCell="1" allowOverlap="1" wp14:anchorId="2BFFAB62" wp14:editId="0A5EA586">
                <wp:simplePos x="0" y="0"/>
                <wp:positionH relativeFrom="column">
                  <wp:posOffset>3265689</wp:posOffset>
                </wp:positionH>
                <wp:positionV relativeFrom="paragraph">
                  <wp:posOffset>50454</wp:posOffset>
                </wp:positionV>
                <wp:extent cx="3115945" cy="1654175"/>
                <wp:effectExtent l="0" t="0" r="8255" b="3175"/>
                <wp:wrapSquare wrapText="bothSides"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5945" cy="1654175"/>
                          <a:chOff x="-2376" y="0"/>
                          <a:chExt cx="3116396" cy="1656285"/>
                        </a:xfrm>
                      </wpg:grpSpPr>
                      <wps:wsp>
                        <wps:cNvPr id="39" name="Rectangle: Rounded Corners 4"/>
                        <wps:cNvSpPr/>
                        <wps:spPr>
                          <a:xfrm>
                            <a:off x="342845" y="0"/>
                            <a:ext cx="2771175" cy="165628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B63273" w14:textId="77777777" w:rsidR="003172DB" w:rsidRPr="00853973" w:rsidRDefault="003172DB" w:rsidP="003172DB">
                              <w:pPr>
                                <w:ind w:left="-426" w:right="-64"/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</w:pPr>
                              <w:r w:rsidRPr="004E6684"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Key Term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 xml:space="preserve"> – Constructor Overloading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br/>
                              </w: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 xml:space="preserve">Like methods, constructors can also be </w:t>
                              </w:r>
                              <w:r w:rsidRPr="008F2127"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overloaded</w:t>
                              </w: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>. An overloaded constructor is distinguished by just the order and types of its parameters – the name is not part of the signature (since all constructors in a class have the same name – the name of the class).</w:t>
                              </w:r>
                            </w:p>
                          </w:txbxContent>
                        </wps:txbx>
                        <wps:bodyPr wrap="square" lIns="576000" tIns="0" rIns="36000" bIns="0" rtlCol="0" anchor="ctr" anchorCtr="0">
                          <a:noAutofit/>
                        </wps:bodyPr>
                      </wps:wsp>
                      <wpg:grpSp>
                        <wpg:cNvPr id="40" name="Group 40"/>
                        <wpg:cNvGrpSpPr/>
                        <wpg:grpSpPr>
                          <a:xfrm>
                            <a:off x="-2376" y="505312"/>
                            <a:ext cx="675514" cy="633096"/>
                            <a:chOff x="-154656" y="29083"/>
                            <a:chExt cx="602517" cy="633553"/>
                          </a:xfrm>
                        </wpg:grpSpPr>
                        <wps:wsp>
                          <wps:cNvPr id="41" name="Rectangle: Rounded Corners 5"/>
                          <wps:cNvSpPr/>
                          <wps:spPr>
                            <a:xfrm>
                              <a:off x="-154656" y="29083"/>
                              <a:ext cx="602517" cy="63355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42" name="Picture 4" descr="File:Octicons-key.svg - Wikimedia Commons"/>
                            <pic:cNvPicPr>
                              <a:picLocks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113092" y="70646"/>
                              <a:ext cx="521970" cy="5486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FFAB62" id="Group 38" o:spid="_x0000_s1036" style="position:absolute;left:0;text-align:left;margin-left:257.15pt;margin-top:3.95pt;width:245.35pt;height:130.25pt;z-index:251686922;mso-width-relative:margin;mso-height-relative:margin" coordorigin="-23" coordsize="31163,165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">
                <v:roundrect id="Rectangle: Rounded Corners 4" o:spid="_x0000_s1037" style="position:absolute;left:3428;width:27712;height:16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" fillcolor="#ffe599 [1303]" stroked="f" strokeweight="1pt">
                  <v:stroke joinstyle="miter"/>
                  <v:textbox inset="16mm,0,1mm,0">
                    <w:txbxContent>
                      <w:p w14:paraId="2AB63273" w14:textId="77777777" w:rsidR="003172DB" w:rsidRPr="00853973" w:rsidRDefault="003172DB" w:rsidP="003172DB">
                        <w:pPr>
                          <w:ind w:left="-426" w:right="-64"/>
                          <w:rPr>
                            <w:rFonts w:hAnsi="Calibri"/>
                            <w:color w:val="000000"/>
                            <w:kern w:val="24"/>
                          </w:rPr>
                        </w:pPr>
                        <w:r w:rsidRPr="004E6684"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  <w:t>Key Term</w:t>
                        </w:r>
                        <w:r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  <w:t xml:space="preserve"> – Constructor Overloading</w:t>
                        </w:r>
                        <w:r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  <w:br/>
                        </w:r>
                        <w:r>
                          <w:rPr>
                            <w:rFonts w:hAnsi="Calibri"/>
                            <w:color w:val="000000"/>
                            <w:kern w:val="24"/>
                          </w:rPr>
                          <w:t xml:space="preserve">Like methods, constructors can also be </w:t>
                        </w:r>
                        <w:r w:rsidRPr="008F2127"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  <w:t>overloaded</w:t>
                        </w:r>
                        <w:r>
                          <w:rPr>
                            <w:rFonts w:hAnsi="Calibri"/>
                            <w:color w:val="000000"/>
                            <w:kern w:val="24"/>
                          </w:rPr>
                          <w:t>. An overloaded constructor is distinguished by just the order and types of its parameters – the name is not part of the signature (since all constructors in a class have the same name – the name of the class).</w:t>
                        </w:r>
                      </w:p>
                    </w:txbxContent>
                  </v:textbox>
                </v:roundrect>
                <v:group id="Group 40" o:spid="_x0000_s1038" style="position:absolute;left:-23;top:5053;width:6754;height:6331" coordorigin="-1546,290" coordsize="6025,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oundrect id="Rectangle: Rounded Corners 5" o:spid="_x0000_s1039" style="position:absolute;left:-1546;top:290;width:6024;height:63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" fillcolor="#ffd966 [1943]" stroked="f" strokeweight="1pt">
                    <v:stroke joinstyle="miter"/>
                  </v:roundrect>
                  <v:shape id="Picture 4" o:spid="_x0000_s1040" type="#_x0000_t75" alt="File:Octicons-key.svg - Wikimedia Commons" style="position:absolute;left:-1130;top:706;width:5218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">
                    <v:imagedata r:id="rId12" o:title="Octicons-key"/>
                    <o:lock v:ext="edit" aspectratio="f"/>
                  </v:shape>
                </v:group>
                <w10:wrap type="square"/>
              </v:group>
            </w:pict>
          </mc:Fallback>
        </mc:AlternateContent>
      </w:r>
      <w:r>
        <w:t xml:space="preserve">This exercise will involve creating multiple constructors in a </w:t>
      </w:r>
      <w:proofErr w:type="gramStart"/>
      <w:r>
        <w:t>class, and</w:t>
      </w:r>
      <w:proofErr w:type="gramEnd"/>
      <w:r>
        <w:t xml:space="preserve"> reducing the duplication across those constructors by getting them to call each other.</w:t>
      </w:r>
    </w:p>
    <w:p w14:paraId="7742E24A" w14:textId="77777777" w:rsidR="003172DB" w:rsidRDefault="003172DB" w:rsidP="003172DB">
      <w:pPr>
        <w:pStyle w:val="H1Body0"/>
        <w:numPr>
          <w:ilvl w:val="0"/>
          <w:numId w:val="39"/>
        </w:numPr>
        <w:spacing w:after="0"/>
      </w:pPr>
      <w:r>
        <w:t xml:space="preserve">Create a class named </w:t>
      </w:r>
      <w:proofErr w:type="spellStart"/>
      <w:r w:rsidRPr="009F087C">
        <w:rPr>
          <w:b/>
          <w:bCs/>
        </w:rPr>
        <w:t>ConstructorDemo</w:t>
      </w:r>
      <w:proofErr w:type="spellEnd"/>
      <w:r>
        <w:t xml:space="preserve"> with a </w:t>
      </w:r>
      <w:r w:rsidRPr="00080097">
        <w:rPr>
          <w:b/>
          <w:bCs/>
        </w:rPr>
        <w:t>main</w:t>
      </w:r>
      <w:r>
        <w:t xml:space="preserve"> method, which you shall revisit </w:t>
      </w:r>
      <w:proofErr w:type="gramStart"/>
      <w:r>
        <w:t>shortly</w:t>
      </w:r>
      <w:proofErr w:type="gramEnd"/>
    </w:p>
    <w:p w14:paraId="5BF038A7" w14:textId="77777777" w:rsidR="003172DB" w:rsidRDefault="003172DB" w:rsidP="003172DB">
      <w:pPr>
        <w:pStyle w:val="H1Body0"/>
        <w:numPr>
          <w:ilvl w:val="0"/>
          <w:numId w:val="39"/>
        </w:numPr>
        <w:spacing w:after="0"/>
      </w:pPr>
      <w:r w:rsidRPr="00BE0237">
        <w:t>Create</w:t>
      </w:r>
      <w:r>
        <w:t xml:space="preserve"> a class called </w:t>
      </w:r>
      <w:r>
        <w:rPr>
          <w:b/>
          <w:bCs/>
        </w:rPr>
        <w:t xml:space="preserve">Movie </w:t>
      </w:r>
      <w:r>
        <w:t>(no main method), with the following in it:</w:t>
      </w:r>
    </w:p>
    <w:p w14:paraId="29BA3D9B" w14:textId="77777777" w:rsidR="003172DB" w:rsidRDefault="003172DB" w:rsidP="003172DB">
      <w:pPr>
        <w:pStyle w:val="H1Body0"/>
        <w:spacing w:after="0"/>
        <w:ind w:left="720"/>
      </w:pPr>
    </w:p>
    <w:p w14:paraId="68DA1C1A" w14:textId="77777777" w:rsidR="003172DB" w:rsidRDefault="003172DB" w:rsidP="003172DB">
      <w:pPr>
        <w:pStyle w:val="H1Body0"/>
        <w:numPr>
          <w:ilvl w:val="1"/>
          <w:numId w:val="39"/>
        </w:numPr>
        <w:spacing w:after="0"/>
      </w:pPr>
      <w:r w:rsidRPr="006950CF">
        <w:rPr>
          <w:b/>
          <w:bCs/>
        </w:rPr>
        <w:t>Variables</w:t>
      </w:r>
      <w:r>
        <w:t xml:space="preserve">: </w:t>
      </w:r>
    </w:p>
    <w:p w14:paraId="12750583" w14:textId="77777777" w:rsidR="003172DB" w:rsidRDefault="003172DB" w:rsidP="003172DB">
      <w:pPr>
        <w:pStyle w:val="H1Body0"/>
        <w:numPr>
          <w:ilvl w:val="2"/>
          <w:numId w:val="39"/>
        </w:numPr>
        <w:spacing w:after="0"/>
      </w:pPr>
      <w:r>
        <w:lastRenderedPageBreak/>
        <w:t>String name (the name of the movie)</w:t>
      </w:r>
    </w:p>
    <w:p w14:paraId="2E6133EE" w14:textId="77777777" w:rsidR="003172DB" w:rsidRDefault="003172DB" w:rsidP="003172DB">
      <w:pPr>
        <w:pStyle w:val="H1Body0"/>
        <w:numPr>
          <w:ilvl w:val="2"/>
          <w:numId w:val="39"/>
        </w:numPr>
        <w:spacing w:after="0"/>
      </w:pPr>
      <w:r>
        <w:t xml:space="preserve">double </w:t>
      </w:r>
      <w:proofErr w:type="spellStart"/>
      <w:r>
        <w:t>imdbRating</w:t>
      </w:r>
      <w:proofErr w:type="spellEnd"/>
      <w:r>
        <w:t xml:space="preserve"> (rating of a movie according to the Internet Movie Database)</w:t>
      </w:r>
    </w:p>
    <w:p w14:paraId="6211F3EC" w14:textId="77777777" w:rsidR="003172DB" w:rsidRDefault="003172DB" w:rsidP="003172DB">
      <w:pPr>
        <w:pStyle w:val="H1Body0"/>
        <w:numPr>
          <w:ilvl w:val="2"/>
          <w:numId w:val="39"/>
        </w:numPr>
        <w:spacing w:after="0"/>
      </w:pPr>
      <w:r>
        <w:t xml:space="preserve">int </w:t>
      </w:r>
      <w:proofErr w:type="spellStart"/>
      <w:r>
        <w:t>lengthMinutes</w:t>
      </w:r>
      <w:proofErr w:type="spellEnd"/>
      <w:r>
        <w:t xml:space="preserve"> (the length of the movie in minutes)</w:t>
      </w:r>
    </w:p>
    <w:p w14:paraId="65C782FE" w14:textId="77777777" w:rsidR="003172DB" w:rsidRDefault="003172DB" w:rsidP="003172DB">
      <w:pPr>
        <w:pStyle w:val="H1Body0"/>
        <w:numPr>
          <w:ilvl w:val="2"/>
          <w:numId w:val="39"/>
        </w:numPr>
        <w:spacing w:after="0"/>
      </w:pPr>
      <w:r>
        <w:t xml:space="preserve">int </w:t>
      </w:r>
      <w:proofErr w:type="spellStart"/>
      <w:proofErr w:type="gramStart"/>
      <w:r>
        <w:t>yearReleased</w:t>
      </w:r>
      <w:proofErr w:type="spellEnd"/>
      <w:r>
        <w:t xml:space="preserve">  (</w:t>
      </w:r>
      <w:proofErr w:type="gramEnd"/>
      <w:r>
        <w:t>the year the movie was/is going to be released)</w:t>
      </w:r>
    </w:p>
    <w:p w14:paraId="31F93772" w14:textId="77777777" w:rsidR="003172DB" w:rsidRDefault="003172DB" w:rsidP="003172DB">
      <w:pPr>
        <w:pStyle w:val="H1Body0"/>
        <w:numPr>
          <w:ilvl w:val="1"/>
          <w:numId w:val="39"/>
        </w:numPr>
        <w:spacing w:after="0"/>
      </w:pPr>
      <w:r w:rsidRPr="00B33A6D">
        <w:rPr>
          <w:b/>
          <w:bCs/>
        </w:rPr>
        <w:t>Constructors</w:t>
      </w:r>
      <w:r>
        <w:t xml:space="preserve"> – </w:t>
      </w:r>
      <w:r w:rsidRPr="009045D9">
        <w:t xml:space="preserve">provide four </w:t>
      </w:r>
      <w:r>
        <w:t xml:space="preserve">overloaded </w:t>
      </w:r>
      <w:r w:rsidRPr="009045D9">
        <w:t xml:space="preserve">constructors in this class, each of which </w:t>
      </w:r>
      <w:r>
        <w:t>accepts</w:t>
      </w:r>
      <w:r w:rsidRPr="009045D9">
        <w:t xml:space="preserve"> different order/types of parameters</w:t>
      </w:r>
      <w:r>
        <w:t xml:space="preserve">, the order and types being depicted in </w:t>
      </w:r>
      <w:r>
        <w:fldChar w:fldCharType="begin"/>
      </w:r>
      <w:r>
        <w:instrText xml:space="preserve"> REF _Ref121128925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>.</w:t>
      </w:r>
    </w:p>
    <w:p w14:paraId="40D0DCD7" w14:textId="47EE698F" w:rsidR="003172DB" w:rsidRPr="005A648A" w:rsidRDefault="005A648A" w:rsidP="003172DB">
      <w:pPr>
        <w:pStyle w:val="H1Body0"/>
        <w:numPr>
          <w:ilvl w:val="1"/>
          <w:numId w:val="39"/>
        </w:numPr>
        <w:spacing w:after="0"/>
      </w:pPr>
      <w:r>
        <w:t>C</w:t>
      </w:r>
      <w:r w:rsidR="003172DB">
        <w:t>onstructors c</w:t>
      </w:r>
      <w:r>
        <w:t>an</w:t>
      </w:r>
      <w:r w:rsidR="003172DB">
        <w:t xml:space="preserve"> delegate work to each other to reduce duplication via </w:t>
      </w:r>
      <w:proofErr w:type="gramStart"/>
      <w:r w:rsidR="003172DB">
        <w:t xml:space="preserve">the </w:t>
      </w:r>
      <w:r w:rsidR="003172DB">
        <w:rPr>
          <w:b/>
          <w:bCs/>
        </w:rPr>
        <w:t>this</w:t>
      </w:r>
      <w:proofErr w:type="gramEnd"/>
      <w:r w:rsidR="003172DB">
        <w:t xml:space="preserve"> keyword. </w:t>
      </w:r>
      <w:proofErr w:type="gramStart"/>
      <w:r>
        <w:t>e</w:t>
      </w:r>
      <w:r w:rsidR="003172DB">
        <w:t>.g.</w:t>
      </w:r>
      <w:proofErr w:type="gramEnd"/>
      <w:r w:rsidR="003172DB">
        <w:t xml:space="preserve"> the fourth constructor in </w:t>
      </w:r>
      <w:r w:rsidR="003172DB">
        <w:fldChar w:fldCharType="begin"/>
      </w:r>
      <w:r w:rsidR="003172DB">
        <w:instrText xml:space="preserve"> REF _Ref121128925 \h </w:instrText>
      </w:r>
      <w:r w:rsidR="003172DB">
        <w:fldChar w:fldCharType="separate"/>
      </w:r>
      <w:r w:rsidR="003172DB">
        <w:t xml:space="preserve">Figure </w:t>
      </w:r>
      <w:r w:rsidR="003172DB">
        <w:rPr>
          <w:noProof/>
        </w:rPr>
        <w:t>2</w:t>
      </w:r>
      <w:r w:rsidR="003172DB">
        <w:fldChar w:fldCharType="end"/>
      </w:r>
      <w:r w:rsidR="003172DB">
        <w:t xml:space="preserve"> can call the third constructor (which accepts a String name, double </w:t>
      </w:r>
      <w:proofErr w:type="spellStart"/>
      <w:r w:rsidR="003172DB">
        <w:t>imdbRating</w:t>
      </w:r>
      <w:proofErr w:type="spellEnd"/>
      <w:r w:rsidR="003172DB">
        <w:t xml:space="preserve">, and an int </w:t>
      </w:r>
      <w:proofErr w:type="spellStart"/>
      <w:r w:rsidR="003172DB">
        <w:t>lengthMinutes</w:t>
      </w:r>
      <w:proofErr w:type="spellEnd"/>
      <w:r w:rsidR="003172DB">
        <w:t>), and then initialises the fourth parameter (</w:t>
      </w:r>
      <w:proofErr w:type="spellStart"/>
      <w:r w:rsidR="003172DB">
        <w:t>yearReleased</w:t>
      </w:r>
      <w:proofErr w:type="spellEnd"/>
      <w:r w:rsidR="003172DB">
        <w:t xml:space="preserve">) itself. </w:t>
      </w:r>
      <w:r w:rsidR="003172DB" w:rsidRPr="005A648A">
        <w:t xml:space="preserve">Implement this logic now – get the constructors to delegate work to each other using </w:t>
      </w:r>
      <w:proofErr w:type="gramStart"/>
      <w:r w:rsidR="003172DB" w:rsidRPr="005A648A">
        <w:t xml:space="preserve">the </w:t>
      </w:r>
      <w:r w:rsidR="003172DB" w:rsidRPr="005A648A">
        <w:rPr>
          <w:b/>
          <w:bCs/>
          <w:i/>
          <w:iCs/>
        </w:rPr>
        <w:t>this</w:t>
      </w:r>
      <w:proofErr w:type="gramEnd"/>
      <w:r w:rsidR="003172DB" w:rsidRPr="005A648A">
        <w:t xml:space="preserve"> keyword (</w:t>
      </w:r>
      <w:r w:rsidRPr="005A648A">
        <w:t>see lab slides for</w:t>
      </w:r>
      <w:r w:rsidR="003172DB" w:rsidRPr="005A648A">
        <w:t xml:space="preserve"> an example of this).</w:t>
      </w:r>
    </w:p>
    <w:p w14:paraId="27B50870" w14:textId="77777777" w:rsidR="003172DB" w:rsidRDefault="003172DB" w:rsidP="003172DB">
      <w:pPr>
        <w:pStyle w:val="H1Body0"/>
        <w:numPr>
          <w:ilvl w:val="1"/>
          <w:numId w:val="39"/>
        </w:numPr>
        <w:spacing w:after="0"/>
      </w:pPr>
      <w:r>
        <w:t xml:space="preserve">Finally, in this class, provide a method named </w:t>
      </w:r>
      <w:r w:rsidRPr="007D3DD7">
        <w:rPr>
          <w:b/>
          <w:bCs/>
        </w:rPr>
        <w:t>void</w:t>
      </w:r>
      <w:r>
        <w:t xml:space="preserve"> </w:t>
      </w:r>
      <w:proofErr w:type="spellStart"/>
      <w:proofErr w:type="gramStart"/>
      <w:r>
        <w:rPr>
          <w:b/>
          <w:bCs/>
        </w:rPr>
        <w:t>printMovieDetails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that simply prints out the values of the four instance variables</w:t>
      </w:r>
    </w:p>
    <w:p w14:paraId="67116C7A" w14:textId="77777777" w:rsidR="003172DB" w:rsidRDefault="003172DB" w:rsidP="003172DB">
      <w:pPr>
        <w:pStyle w:val="H1Body0"/>
        <w:numPr>
          <w:ilvl w:val="0"/>
          <w:numId w:val="39"/>
        </w:numPr>
        <w:spacing w:after="0"/>
      </w:pPr>
      <w:r>
        <w:t xml:space="preserve">In your </w:t>
      </w:r>
      <w:proofErr w:type="spellStart"/>
      <w:r w:rsidRPr="007D3DD7">
        <w:rPr>
          <w:b/>
          <w:bCs/>
        </w:rPr>
        <w:t>ConstructorDemo</w:t>
      </w:r>
      <w:proofErr w:type="spellEnd"/>
      <w:r>
        <w:t xml:space="preserve"> class, create an </w:t>
      </w:r>
      <w:proofErr w:type="spellStart"/>
      <w:r>
        <w:t>ArrayList</w:t>
      </w:r>
      <w:proofErr w:type="spellEnd"/>
      <w:r>
        <w:t xml:space="preserve"> of Movies and add to it </w:t>
      </w:r>
      <w:r>
        <w:rPr>
          <w:b/>
          <w:bCs/>
        </w:rPr>
        <w:t>four movie objects</w:t>
      </w:r>
      <w:r>
        <w:t xml:space="preserve"> – each of which should call one of the four constructors defined in the Movie class.</w:t>
      </w:r>
    </w:p>
    <w:p w14:paraId="227B8294" w14:textId="77777777" w:rsidR="003172DB" w:rsidRDefault="003172DB" w:rsidP="003172DB">
      <w:pPr>
        <w:pStyle w:val="H1Body0"/>
        <w:numPr>
          <w:ilvl w:val="0"/>
          <w:numId w:val="39"/>
        </w:numPr>
        <w:spacing w:after="0"/>
      </w:pPr>
      <w:r>
        <w:t xml:space="preserve">Loop through the </w:t>
      </w:r>
      <w:proofErr w:type="spellStart"/>
      <w:r>
        <w:t>ArrayList</w:t>
      </w:r>
      <w:proofErr w:type="spellEnd"/>
      <w:r>
        <w:t xml:space="preserve"> and call each of the object’s </w:t>
      </w:r>
      <w:proofErr w:type="spellStart"/>
      <w:r w:rsidRPr="00C12A0C">
        <w:rPr>
          <w:b/>
          <w:bCs/>
        </w:rPr>
        <w:t>printMovieDetails</w:t>
      </w:r>
      <w:proofErr w:type="spellEnd"/>
      <w:r>
        <w:t xml:space="preserve"> method</w:t>
      </w:r>
    </w:p>
    <w:p w14:paraId="774D1DB6" w14:textId="77777777" w:rsidR="003172DB" w:rsidRDefault="003172DB" w:rsidP="003172DB">
      <w:pPr>
        <w:pStyle w:val="H1Body0"/>
        <w:numPr>
          <w:ilvl w:val="0"/>
          <w:numId w:val="39"/>
        </w:numPr>
        <w:spacing w:after="0"/>
      </w:pPr>
      <w:r>
        <w:t>You will notice that some of the objects created (</w:t>
      </w:r>
      <w:proofErr w:type="gramStart"/>
      <w:r>
        <w:t>e.g.</w:t>
      </w:r>
      <w:proofErr w:type="gramEnd"/>
      <w:r>
        <w:t xml:space="preserve"> when passing in just a String for the name), have default values for the other attributes (e.g. default for </w:t>
      </w:r>
      <w:proofErr w:type="spellStart"/>
      <w:r>
        <w:t>imdbRating</w:t>
      </w:r>
      <w:proofErr w:type="spellEnd"/>
      <w:r>
        <w:t xml:space="preserve"> will be 0.0, as it’s a float). We will resolve this in the next exercise when we implement getters and setters.</w:t>
      </w:r>
    </w:p>
    <w:p w14:paraId="6479C6ED" w14:textId="77777777" w:rsidR="003172DB" w:rsidRPr="003D27F5" w:rsidRDefault="003172DB" w:rsidP="003172DB">
      <w:pPr>
        <w:pStyle w:val="H1Body0"/>
        <w:spacing w:after="0"/>
        <w:ind w:left="1440"/>
      </w:pPr>
    </w:p>
    <w:p w14:paraId="2ED15D06" w14:textId="77777777" w:rsidR="003172DB" w:rsidRDefault="003172DB" w:rsidP="003172DB">
      <w:pPr>
        <w:pStyle w:val="H1Body0"/>
        <w:keepNext/>
        <w:jc w:val="center"/>
      </w:pPr>
      <w:r w:rsidRPr="003D27F5">
        <w:rPr>
          <w:noProof/>
        </w:rPr>
        <w:drawing>
          <wp:inline distT="0" distB="0" distL="0" distR="0" wp14:anchorId="6C00ADC4" wp14:editId="711718DC">
            <wp:extent cx="4658375" cy="1914792"/>
            <wp:effectExtent l="38100" t="38100" r="46990" b="476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91479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EA6A60" w14:textId="77777777" w:rsidR="003172DB" w:rsidRDefault="003172DB" w:rsidP="003172DB">
      <w:pPr>
        <w:pStyle w:val="Caption"/>
        <w:jc w:val="center"/>
      </w:pPr>
      <w:bookmarkStart w:id="3" w:name="_Ref121128925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3"/>
      <w:r>
        <w:t xml:space="preserve"> IntelliJ Parameter Reminder</w:t>
      </w:r>
    </w:p>
    <w:p w14:paraId="74AEE002" w14:textId="5D27D64C" w:rsidR="003172DB" w:rsidRPr="003172DB" w:rsidRDefault="003172DB" w:rsidP="000B66A8">
      <w:pPr>
        <w:pStyle w:val="NoSpacing"/>
        <w:rPr>
          <w:color w:val="FF0000"/>
        </w:rPr>
      </w:pPr>
      <w:r w:rsidRPr="003172DB">
        <w:rPr>
          <w:color w:val="FF0000"/>
        </w:rPr>
        <w:t xml:space="preserve">Save for later – export to Zip and save on </w:t>
      </w:r>
      <w:proofErr w:type="spellStart"/>
      <w:proofErr w:type="gramStart"/>
      <w:r w:rsidRPr="003172DB">
        <w:rPr>
          <w:color w:val="FF0000"/>
        </w:rPr>
        <w:t>Onedrive</w:t>
      </w:r>
      <w:proofErr w:type="spellEnd"/>
      <w:proofErr w:type="gramEnd"/>
    </w:p>
    <w:p w14:paraId="45260F11" w14:textId="1EA9D721" w:rsidR="0031326B" w:rsidRPr="0031326B" w:rsidRDefault="000B66A8" w:rsidP="000B66A8">
      <w:pPr>
        <w:pStyle w:val="NoSpacing"/>
      </w:pPr>
      <w:r>
        <w:rPr>
          <w:bCs/>
          <w:noProof/>
        </w:rPr>
        <mc:AlternateContent>
          <mc:Choice Requires="wpg">
            <w:drawing>
              <wp:anchor distT="0" distB="0" distL="114300" distR="114300" simplePos="0" relativeHeight="251670538" behindDoc="0" locked="0" layoutInCell="1" allowOverlap="1" wp14:anchorId="50007AEE" wp14:editId="0E9B201F">
                <wp:simplePos x="0" y="0"/>
                <wp:positionH relativeFrom="leftMargin">
                  <wp:posOffset>266700</wp:posOffset>
                </wp:positionH>
                <wp:positionV relativeFrom="paragraph">
                  <wp:posOffset>160828</wp:posOffset>
                </wp:positionV>
                <wp:extent cx="539750" cy="539750"/>
                <wp:effectExtent l="0" t="0" r="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0" cy="539750"/>
                          <a:chOff x="0" y="0"/>
                          <a:chExt cx="540000" cy="540000"/>
                        </a:xfrm>
                      </wpg:grpSpPr>
                      <wps:wsp>
                        <wps:cNvPr id="35" name="Rectangle: Rounded Corners 5"/>
                        <wps:cNvSpPr/>
                        <wps:spPr>
                          <a:xfrm>
                            <a:off x="0" y="0"/>
                            <a:ext cx="540000" cy="540000"/>
                          </a:xfrm>
                          <a:prstGeom prst="roundRect">
                            <a:avLst/>
                          </a:prstGeom>
                          <a:solidFill>
                            <a:srgbClr val="B0CFA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36" name="Picture 4" descr="Web design with solid fill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31805" y="31805"/>
                            <a:ext cx="467995" cy="4679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360CAC6" id="Group 34" o:spid="_x0000_s1026" style="position:absolute;margin-left:21pt;margin-top:12.65pt;width:42.5pt;height:42.5pt;z-index:251670538;mso-position-horizontal-relative:left-margin-area" coordsize="5400,54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">
                <v:roundrect id="Rectangle: Rounded Corners 5" o:spid="_x0000_s1027" style="position:absolute;width:54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" fillcolor="#b0cfa9" stroked="f" strokeweight="1pt">
                  <v:stroke joinstyle="miter"/>
                </v:roundrect>
                <v:shape id="Picture 4" o:spid="_x0000_s1028" type="#_x0000_t75" alt="Web design with solid fill" style="position:absolute;left:318;top:318;width:4680;height:4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">
                  <v:imagedata r:id="rId17" o:title="Web design with solid fill"/>
                  <o:lock v:ext="edit" aspectratio="f"/>
                </v:shape>
                <w10:wrap anchorx="margin"/>
              </v:group>
            </w:pict>
          </mc:Fallback>
        </mc:AlternateContent>
      </w:r>
    </w:p>
    <w:p w14:paraId="3359A9CF" w14:textId="63DEA2C2" w:rsidR="00A24880" w:rsidRDefault="00A24880" w:rsidP="00A24880">
      <w:pPr>
        <w:pStyle w:val="Heading1"/>
      </w:pPr>
      <w:r>
        <w:t xml:space="preserve">Exercise </w:t>
      </w:r>
      <w:r w:rsidR="003172DB">
        <w:t>3</w:t>
      </w:r>
      <w:r>
        <w:t xml:space="preserve"> – Polymorphic </w:t>
      </w:r>
      <w:proofErr w:type="spellStart"/>
      <w:r>
        <w:t>ArrayList</w:t>
      </w:r>
      <w:proofErr w:type="spellEnd"/>
    </w:p>
    <w:p w14:paraId="3701CCC3" w14:textId="30DFC653" w:rsidR="00B74CC0" w:rsidRDefault="001252FC" w:rsidP="00907FEC">
      <w:pPr>
        <w:pStyle w:val="H1Body0"/>
        <w:jc w:val="both"/>
      </w:pPr>
      <w:r>
        <w:t>In Webinar 10A</w:t>
      </w:r>
      <w:r w:rsidR="007D4DC8">
        <w:t>,</w:t>
      </w:r>
      <w:r>
        <w:t xml:space="preserve"> we saw an example of an array that exhibited polymorphism. We refactored existing code that </w:t>
      </w:r>
      <w:r w:rsidR="002F5019">
        <w:t>previously had</w:t>
      </w:r>
      <w:r>
        <w:t xml:space="preserve"> three different arrays t</w:t>
      </w:r>
      <w:r w:rsidR="007D4DC8">
        <w:t xml:space="preserve">o store </w:t>
      </w:r>
      <w:r w:rsidR="007D4DC8">
        <w:rPr>
          <w:b/>
          <w:bCs/>
        </w:rPr>
        <w:t>Squares</w:t>
      </w:r>
      <w:r w:rsidR="007D4DC8">
        <w:t xml:space="preserve">, </w:t>
      </w:r>
      <w:r w:rsidR="007D4DC8">
        <w:rPr>
          <w:b/>
          <w:bCs/>
        </w:rPr>
        <w:t>Circles</w:t>
      </w:r>
      <w:r w:rsidR="007D4DC8">
        <w:t xml:space="preserve">, and </w:t>
      </w:r>
      <w:r w:rsidR="007D4DC8">
        <w:rPr>
          <w:b/>
          <w:bCs/>
        </w:rPr>
        <w:t>Stars</w:t>
      </w:r>
      <w:r w:rsidR="00907FEC">
        <w:t>. We swapped</w:t>
      </w:r>
      <w:r w:rsidR="00B82F8A">
        <w:t xml:space="preserve"> these out for a single array to store references to </w:t>
      </w:r>
      <w:r w:rsidR="00B82F8A">
        <w:rPr>
          <w:b/>
          <w:bCs/>
        </w:rPr>
        <w:t>Shape</w:t>
      </w:r>
      <w:r w:rsidR="00B82F8A">
        <w:t xml:space="preserve"> objects – the superclass of Square, Circle, and Star.</w:t>
      </w:r>
      <w:r w:rsidR="009D11CB">
        <w:t xml:space="preserve"> This type of Polymorphism is known by several names </w:t>
      </w:r>
      <w:r w:rsidR="007D5E8E">
        <w:t>(</w:t>
      </w:r>
      <w:proofErr w:type="gramStart"/>
      <w:r w:rsidR="003F7F7D">
        <w:t>e.g.</w:t>
      </w:r>
      <w:proofErr w:type="gramEnd"/>
      <w:r w:rsidR="003F7F7D">
        <w:t xml:space="preserve"> </w:t>
      </w:r>
      <w:r w:rsidR="009D11CB">
        <w:rPr>
          <w:b/>
          <w:bCs/>
        </w:rPr>
        <w:t>Inclusion Polymorphism</w:t>
      </w:r>
      <w:r w:rsidR="009D11CB">
        <w:t xml:space="preserve">, </w:t>
      </w:r>
      <w:r w:rsidR="009D11CB">
        <w:rPr>
          <w:b/>
          <w:bCs/>
        </w:rPr>
        <w:t>Subclass Polymorphism</w:t>
      </w:r>
      <w:r w:rsidR="009D11CB">
        <w:t xml:space="preserve">, </w:t>
      </w:r>
      <w:r w:rsidR="003F7F7D">
        <w:t>or</w:t>
      </w:r>
      <w:r w:rsidR="009D11CB">
        <w:t xml:space="preserve"> </w:t>
      </w:r>
      <w:r w:rsidR="009D11CB">
        <w:rPr>
          <w:b/>
          <w:bCs/>
        </w:rPr>
        <w:t>Subtype</w:t>
      </w:r>
      <w:r w:rsidR="009D11CB">
        <w:t xml:space="preserve"> </w:t>
      </w:r>
      <w:r w:rsidR="009D11CB">
        <w:rPr>
          <w:b/>
          <w:bCs/>
        </w:rPr>
        <w:t>Polymorphism</w:t>
      </w:r>
      <w:r w:rsidR="007D5E8E" w:rsidRPr="002F5019">
        <w:t>)</w:t>
      </w:r>
      <w:r w:rsidR="002F5019">
        <w:t xml:space="preserve"> and is achieved when we have an inheritance hierarchy</w:t>
      </w:r>
      <w:r w:rsidR="009D11CB">
        <w:t xml:space="preserve">. </w:t>
      </w:r>
    </w:p>
    <w:p w14:paraId="4975C803" w14:textId="3DDAE506" w:rsidR="001875FF" w:rsidRDefault="001875FF" w:rsidP="00907FEC">
      <w:pPr>
        <w:pStyle w:val="H1Body0"/>
        <w:jc w:val="both"/>
      </w:pPr>
      <w:r>
        <w:lastRenderedPageBreak/>
        <w:t xml:space="preserve">For this exercise, it will be less </w:t>
      </w:r>
      <w:r w:rsidR="00965247">
        <w:t>descriptive</w:t>
      </w:r>
      <w:r>
        <w:t xml:space="preserve">, you will </w:t>
      </w:r>
      <w:r w:rsidR="00965247">
        <w:t>be given</w:t>
      </w:r>
      <w:r>
        <w:t xml:space="preserve"> a UML diagram of some classes, and you should create an </w:t>
      </w:r>
      <w:proofErr w:type="spellStart"/>
      <w:r>
        <w:t>ArrayList</w:t>
      </w:r>
      <w:proofErr w:type="spellEnd"/>
      <w:r>
        <w:t xml:space="preserve"> that exhibits Polymorphism (</w:t>
      </w:r>
      <w:r w:rsidR="00D723DD">
        <w:t>as we did in Webinar 10A).</w:t>
      </w:r>
    </w:p>
    <w:p w14:paraId="3252F1AC" w14:textId="51CAE5E4" w:rsidR="00954F13" w:rsidRDefault="00954F13" w:rsidP="00954F13">
      <w:pPr>
        <w:pStyle w:val="H1Body0"/>
        <w:numPr>
          <w:ilvl w:val="0"/>
          <w:numId w:val="41"/>
        </w:numPr>
        <w:jc w:val="both"/>
      </w:pPr>
      <w:r>
        <w:t xml:space="preserve">Implement the </w:t>
      </w:r>
      <w:r w:rsidR="00BA6AAD">
        <w:t>three classes</w:t>
      </w:r>
      <w:r>
        <w:t xml:space="preserve"> in the UML diagram in </w:t>
      </w:r>
      <w:r>
        <w:fldChar w:fldCharType="begin"/>
      </w:r>
      <w:r>
        <w:instrText xml:space="preserve"> REF _Ref121133689 \h </w:instrText>
      </w:r>
      <w:r>
        <w:fldChar w:fldCharType="separate"/>
      </w:r>
      <w:r w:rsidR="00F50815">
        <w:t xml:space="preserve">Figure </w:t>
      </w:r>
      <w:r w:rsidR="00F50815">
        <w:rPr>
          <w:noProof/>
        </w:rPr>
        <w:t>5</w:t>
      </w:r>
      <w:r>
        <w:fldChar w:fldCharType="end"/>
      </w:r>
      <w:r>
        <w:t xml:space="preserve">. You should implement the </w:t>
      </w:r>
      <w:r w:rsidR="00BA6AAD">
        <w:t>variables and the methods (including the logic you would expect to find in those methods).</w:t>
      </w:r>
      <w:r w:rsidR="00257A45">
        <w:t xml:space="preserve"> Feel free to add your own variables and methods as appropriate</w:t>
      </w:r>
      <w:r w:rsidR="003F7F7D">
        <w:t>.</w:t>
      </w:r>
    </w:p>
    <w:p w14:paraId="41DA9110" w14:textId="13C60360" w:rsidR="00BA6AAD" w:rsidRDefault="008B5610" w:rsidP="00954F13">
      <w:pPr>
        <w:pStyle w:val="H1Body0"/>
        <w:numPr>
          <w:ilvl w:val="0"/>
          <w:numId w:val="41"/>
        </w:numPr>
        <w:jc w:val="both"/>
      </w:pPr>
      <w:r>
        <w:t>After implementing the three classes in the UML diagram, c</w:t>
      </w:r>
      <w:r w:rsidR="00BA6AAD">
        <w:t xml:space="preserve">reate a class </w:t>
      </w:r>
      <w:r w:rsidR="00257A45">
        <w:t xml:space="preserve">with a main method that creates some objects of both the </w:t>
      </w:r>
      <w:r w:rsidR="00257A45">
        <w:rPr>
          <w:b/>
          <w:bCs/>
        </w:rPr>
        <w:t>Word</w:t>
      </w:r>
      <w:r w:rsidR="00257A45">
        <w:t xml:space="preserve"> and </w:t>
      </w:r>
      <w:r w:rsidR="00257A45">
        <w:rPr>
          <w:b/>
          <w:bCs/>
        </w:rPr>
        <w:t>PowerPoint</w:t>
      </w:r>
      <w:r w:rsidR="00267E7E">
        <w:rPr>
          <w:b/>
          <w:bCs/>
        </w:rPr>
        <w:t xml:space="preserve"> </w:t>
      </w:r>
      <w:r w:rsidR="00267E7E" w:rsidRPr="00267E7E">
        <w:t>classes</w:t>
      </w:r>
      <w:r w:rsidR="00267E7E">
        <w:t xml:space="preserve">, </w:t>
      </w:r>
      <w:r w:rsidR="005D0DA7">
        <w:t xml:space="preserve">and </w:t>
      </w:r>
      <w:r w:rsidR="00267E7E">
        <w:t>test the functionality accordingly</w:t>
      </w:r>
      <w:r w:rsidR="003F7F7D">
        <w:t>.</w:t>
      </w:r>
    </w:p>
    <w:p w14:paraId="6D07001C" w14:textId="5681E184" w:rsidR="001D46E3" w:rsidRDefault="005D0DA7" w:rsidP="00954F13">
      <w:pPr>
        <w:pStyle w:val="H1Body0"/>
        <w:numPr>
          <w:ilvl w:val="0"/>
          <w:numId w:val="41"/>
        </w:numPr>
        <w:jc w:val="both"/>
      </w:pPr>
      <w:r>
        <w:t xml:space="preserve">Create a class called </w:t>
      </w:r>
      <w:r>
        <w:rPr>
          <w:b/>
          <w:bCs/>
        </w:rPr>
        <w:t>Directory</w:t>
      </w:r>
      <w:r>
        <w:t xml:space="preserve">, which maintains an </w:t>
      </w:r>
      <w:proofErr w:type="spellStart"/>
      <w:r>
        <w:t>ArrayList</w:t>
      </w:r>
      <w:proofErr w:type="spellEnd"/>
      <w:r>
        <w:t xml:space="preserve"> of </w:t>
      </w:r>
      <w:r>
        <w:rPr>
          <w:b/>
          <w:bCs/>
        </w:rPr>
        <w:t>File</w:t>
      </w:r>
      <w:r>
        <w:t xml:space="preserve"> objects</w:t>
      </w:r>
      <w:r w:rsidR="00CB3CE4">
        <w:t xml:space="preserve"> (</w:t>
      </w:r>
      <w:proofErr w:type="spellStart"/>
      <w:r w:rsidR="00CB3CE4">
        <w:t>ArrayList</w:t>
      </w:r>
      <w:proofErr w:type="spellEnd"/>
      <w:r w:rsidR="00CB3CE4">
        <w:t>&lt;File&gt;)</w:t>
      </w:r>
      <w:r>
        <w:t xml:space="preserve">. </w:t>
      </w:r>
      <w:r w:rsidR="001D46E3">
        <w:t xml:space="preserve">Add methods to the </w:t>
      </w:r>
      <w:r w:rsidR="001D46E3" w:rsidRPr="001D46E3">
        <w:t>Directory</w:t>
      </w:r>
      <w:r w:rsidR="001D46E3">
        <w:t xml:space="preserve"> class to allow someone to add/remove a file to the directory (</w:t>
      </w:r>
      <w:proofErr w:type="spellStart"/>
      <w:r w:rsidR="001D46E3">
        <w:t>ArrayList</w:t>
      </w:r>
      <w:proofErr w:type="spellEnd"/>
      <w:r w:rsidR="001D46E3">
        <w:t>)</w:t>
      </w:r>
      <w:r w:rsidR="00F962FE">
        <w:t xml:space="preserve">, and </w:t>
      </w:r>
      <w:r w:rsidR="001127C9">
        <w:t xml:space="preserve">a method that loops through all of the </w:t>
      </w:r>
      <w:r w:rsidR="001127C9">
        <w:rPr>
          <w:b/>
          <w:bCs/>
        </w:rPr>
        <w:t>File</w:t>
      </w:r>
      <w:r w:rsidR="001127C9">
        <w:t xml:space="preserve"> objects and calls each of their </w:t>
      </w:r>
      <w:proofErr w:type="spellStart"/>
      <w:r w:rsidR="001127C9" w:rsidRPr="001127C9">
        <w:rPr>
          <w:b/>
          <w:bCs/>
        </w:rPr>
        <w:t>printFileInfo</w:t>
      </w:r>
      <w:proofErr w:type="spellEnd"/>
      <w:r w:rsidR="001127C9">
        <w:t xml:space="preserve"> </w:t>
      </w:r>
      <w:proofErr w:type="gramStart"/>
      <w:r w:rsidR="001127C9">
        <w:t>method</w:t>
      </w:r>
      <w:proofErr w:type="gramEnd"/>
    </w:p>
    <w:p w14:paraId="56D16712" w14:textId="0A7D9EB3" w:rsidR="005D0DA7" w:rsidRDefault="005D0DA7" w:rsidP="00954F13">
      <w:pPr>
        <w:pStyle w:val="H1Body0"/>
        <w:numPr>
          <w:ilvl w:val="0"/>
          <w:numId w:val="41"/>
        </w:numPr>
        <w:jc w:val="both"/>
      </w:pPr>
      <w:r w:rsidRPr="001D46E3">
        <w:t>Create</w:t>
      </w:r>
      <w:r>
        <w:t xml:space="preserve"> a Directory object and add the previously created Files (Words and P</w:t>
      </w:r>
      <w:r w:rsidR="006B7E0E">
        <w:t xml:space="preserve">owerPoint files) to the </w:t>
      </w:r>
      <w:proofErr w:type="spellStart"/>
      <w:r w:rsidR="006B7E0E">
        <w:t>ArrayList</w:t>
      </w:r>
      <w:proofErr w:type="spellEnd"/>
      <w:r w:rsidR="006B7E0E">
        <w:t xml:space="preserve"> of the directory.</w:t>
      </w:r>
      <w:r w:rsidR="000B66A8">
        <w:t xml:space="preserve"> Loop through the </w:t>
      </w:r>
      <w:r w:rsidR="00040BF1">
        <w:t xml:space="preserve">directory’s file </w:t>
      </w:r>
      <w:proofErr w:type="spellStart"/>
      <w:r w:rsidR="000B66A8">
        <w:t>ArrayList</w:t>
      </w:r>
      <w:proofErr w:type="spellEnd"/>
      <w:r w:rsidR="000B66A8">
        <w:t xml:space="preserve"> and call each file object’s </w:t>
      </w:r>
      <w:proofErr w:type="spellStart"/>
      <w:r w:rsidR="000B66A8" w:rsidRPr="00040BF1">
        <w:rPr>
          <w:b/>
          <w:bCs/>
        </w:rPr>
        <w:t>printFileInfo</w:t>
      </w:r>
      <w:proofErr w:type="spellEnd"/>
      <w:r w:rsidR="000B66A8">
        <w:t xml:space="preserve"> </w:t>
      </w:r>
      <w:proofErr w:type="gramStart"/>
      <w:r w:rsidR="000B66A8">
        <w:t>method</w:t>
      </w:r>
      <w:proofErr w:type="gramEnd"/>
    </w:p>
    <w:p w14:paraId="76378391" w14:textId="77777777" w:rsidR="00954F13" w:rsidRDefault="00954F13" w:rsidP="006B7E0E">
      <w:pPr>
        <w:pStyle w:val="H1Body0"/>
        <w:keepNext/>
        <w:jc w:val="center"/>
      </w:pPr>
      <w:r w:rsidRPr="00954F13">
        <w:rPr>
          <w:noProof/>
        </w:rPr>
        <w:drawing>
          <wp:inline distT="0" distB="0" distL="0" distR="0" wp14:anchorId="3DE25126" wp14:editId="168A35AB">
            <wp:extent cx="5381255" cy="2866869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255" cy="286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4669" w14:textId="25555490" w:rsidR="00954F13" w:rsidRPr="001875FF" w:rsidRDefault="00954F13" w:rsidP="00954F13">
      <w:pPr>
        <w:pStyle w:val="Caption"/>
        <w:jc w:val="center"/>
      </w:pPr>
      <w:bookmarkStart w:id="4" w:name="_Ref121133689"/>
      <w:r>
        <w:t xml:space="preserve">Figure </w:t>
      </w:r>
      <w:fldSimple w:instr=" SEQ Figure \* ARABIC ">
        <w:r w:rsidR="00F50815">
          <w:rPr>
            <w:noProof/>
          </w:rPr>
          <w:t>5</w:t>
        </w:r>
      </w:fldSimple>
      <w:bookmarkEnd w:id="4"/>
      <w:r>
        <w:t xml:space="preserve"> Exercise 4 UML Diagram</w:t>
      </w:r>
    </w:p>
    <w:p w14:paraId="77604A6E" w14:textId="7E14E11A" w:rsidR="005A650B" w:rsidRDefault="005A650B" w:rsidP="005A650B">
      <w:pPr>
        <w:pStyle w:val="H1Body0"/>
      </w:pPr>
    </w:p>
    <w:p w14:paraId="2F875F58" w14:textId="77777777" w:rsidR="003172DB" w:rsidRDefault="003172DB" w:rsidP="003172DB">
      <w:pPr>
        <w:pStyle w:val="H1Body"/>
        <w:jc w:val="left"/>
      </w:pPr>
    </w:p>
    <w:p w14:paraId="77618BC1" w14:textId="77777777" w:rsidR="003172DB" w:rsidRDefault="003172DB" w:rsidP="003172DB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</w:p>
    <w:p w14:paraId="743B74AE" w14:textId="4BF21187" w:rsidR="003172DB" w:rsidRDefault="003172DB" w:rsidP="003172DB">
      <w:pPr>
        <w:pStyle w:val="Heading1"/>
      </w:pPr>
      <w:r>
        <w:rPr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26" behindDoc="0" locked="0" layoutInCell="1" allowOverlap="1" wp14:anchorId="05145F12" wp14:editId="798FE57D">
                <wp:simplePos x="0" y="0"/>
                <wp:positionH relativeFrom="leftMargin">
                  <wp:posOffset>232871</wp:posOffset>
                </wp:positionH>
                <wp:positionV relativeFrom="paragraph">
                  <wp:posOffset>-96520</wp:posOffset>
                </wp:positionV>
                <wp:extent cx="539750" cy="539750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0" cy="539750"/>
                          <a:chOff x="0" y="0"/>
                          <a:chExt cx="540000" cy="540000"/>
                        </a:xfrm>
                      </wpg:grpSpPr>
                      <wps:wsp>
                        <wps:cNvPr id="28" name="Rectangle: Rounded Corners 5"/>
                        <wps:cNvSpPr/>
                        <wps:spPr>
                          <a:xfrm>
                            <a:off x="0" y="0"/>
                            <a:ext cx="540000" cy="540000"/>
                          </a:xfrm>
                          <a:prstGeom prst="roundRect">
                            <a:avLst/>
                          </a:prstGeom>
                          <a:solidFill>
                            <a:srgbClr val="B0CFA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33" name="Picture 4" descr="Web design with solid fill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31805" y="31805"/>
                            <a:ext cx="467995" cy="4679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8C68EA" id="Group 27" o:spid="_x0000_s1026" style="position:absolute;margin-left:18.35pt;margin-top:-7.6pt;width:42.5pt;height:42.5pt;z-index:251682826;mso-position-horizontal-relative:left-margin-area" coordsize="5400,54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">
                <v:roundrect id="Rectangle: Rounded Corners 5" o:spid="_x0000_s1027" style="position:absolute;width:54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" fillcolor="#b0cfa9" stroked="f" strokeweight="1pt">
                  <v:stroke joinstyle="miter"/>
                </v:roundrect>
                <v:shape id="Picture 4" o:spid="_x0000_s1028" type="#_x0000_t75" alt="Web design with solid fill" style="position:absolute;left:318;top:318;width:4680;height:4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">
                  <v:imagedata r:id="rId17" o:title="Web design with solid fill"/>
                  <o:lock v:ext="edit" aspectratio="f"/>
                </v:shape>
                <w10:wrap anchorx="margin"/>
              </v:group>
            </w:pict>
          </mc:Fallback>
        </mc:AlternateContent>
      </w:r>
      <w:r>
        <w:t>Exercise 4 – Data Hiding</w:t>
      </w:r>
    </w:p>
    <w:p w14:paraId="27F823EF" w14:textId="77777777" w:rsidR="003172DB" w:rsidRDefault="003172DB" w:rsidP="003172DB">
      <w:pPr>
        <w:pStyle w:val="H2Body"/>
        <w:ind w:left="0" w:right="420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74" behindDoc="0" locked="0" layoutInCell="1" allowOverlap="1" wp14:anchorId="2063F635" wp14:editId="665E5D01">
                <wp:simplePos x="0" y="0"/>
                <wp:positionH relativeFrom="column">
                  <wp:posOffset>3306445</wp:posOffset>
                </wp:positionH>
                <wp:positionV relativeFrom="page">
                  <wp:posOffset>5511800</wp:posOffset>
                </wp:positionV>
                <wp:extent cx="3232150" cy="1445895"/>
                <wp:effectExtent l="0" t="0" r="6350" b="1905"/>
                <wp:wrapSquare wrapText="bothSides"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2150" cy="1445895"/>
                          <a:chOff x="-118768" y="0"/>
                          <a:chExt cx="3232730" cy="1448260"/>
                        </a:xfrm>
                      </wpg:grpSpPr>
                      <wps:wsp>
                        <wps:cNvPr id="71" name="Rectangle: Rounded Corners 4"/>
                        <wps:cNvSpPr/>
                        <wps:spPr>
                          <a:xfrm>
                            <a:off x="143590" y="0"/>
                            <a:ext cx="2970372" cy="144826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84119C" w14:textId="77777777" w:rsidR="003172DB" w:rsidRDefault="003172DB" w:rsidP="003172DB">
                              <w:pPr>
                                <w:spacing w:after="0"/>
                                <w:ind w:left="-426" w:right="-64"/>
                                <w:jc w:val="both"/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</w:pPr>
                              <w:r w:rsidRPr="004E6684"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Key Term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 xml:space="preserve"> – Getters and Setters</w:t>
                              </w:r>
                            </w:p>
                            <w:p w14:paraId="03A47108" w14:textId="77777777" w:rsidR="003172DB" w:rsidRPr="002B32C8" w:rsidRDefault="003172DB" w:rsidP="003172DB">
                              <w:pPr>
                                <w:ind w:left="-426" w:right="-64"/>
                                <w:jc w:val="both"/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 xml:space="preserve">Getters and setters refer to public methods that allow access to private variables. Most IDEs </w:t>
                              </w:r>
                              <w:proofErr w:type="gramStart"/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>are capable of generating</w:t>
                              </w:r>
                              <w:proofErr w:type="gramEnd"/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 xml:space="preserve"> them using a built-in shortcut. Getters and Setters help enforce data hiding and ensure our classes are 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encapsulated</w:t>
                              </w: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576000" tIns="0" rIns="36000" bIns="0" rtlCol="0" anchor="ctr" anchorCtr="0">
                          <a:noAutofit/>
                        </wps:bodyPr>
                      </wps:wsp>
                      <wpg:grpSp>
                        <wpg:cNvPr id="72" name="Group 72"/>
                        <wpg:cNvGrpSpPr/>
                        <wpg:grpSpPr>
                          <a:xfrm>
                            <a:off x="-118768" y="505312"/>
                            <a:ext cx="601276" cy="633096"/>
                            <a:chOff x="-258472" y="29083"/>
                            <a:chExt cx="536301" cy="633553"/>
                          </a:xfrm>
                        </wpg:grpSpPr>
                        <wps:wsp>
                          <wps:cNvPr id="73" name="Rectangle: Rounded Corners 5"/>
                          <wps:cNvSpPr/>
                          <wps:spPr>
                            <a:xfrm>
                              <a:off x="-258472" y="29083"/>
                              <a:ext cx="536301" cy="63355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74" name="Picture 4" descr="File:Octicons-key.svg - Wikimedia Commons"/>
                            <pic:cNvPicPr>
                              <a:picLocks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31742" y="70646"/>
                              <a:ext cx="475618" cy="5486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63F635" id="Group 66" o:spid="_x0000_s1041" style="position:absolute;left:0;text-align:left;margin-left:260.35pt;margin-top:434pt;width:254.5pt;height:113.85pt;z-index:251684874;mso-position-vertical-relative:page;mso-width-relative:margin;mso-height-relative:margin" coordorigin="-1187" coordsize="32327,144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">
                <v:roundrect id="Rectangle: Rounded Corners 4" o:spid="_x0000_s1042" style="position:absolute;left:1435;width:29704;height:144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" fillcolor="#ffe599 [1303]" stroked="f" strokeweight="1pt">
                  <v:stroke joinstyle="miter"/>
                  <v:textbox inset="16mm,0,1mm,0">
                    <w:txbxContent>
                      <w:p w14:paraId="3684119C" w14:textId="77777777" w:rsidR="003172DB" w:rsidRDefault="003172DB" w:rsidP="003172DB">
                        <w:pPr>
                          <w:spacing w:after="0"/>
                          <w:ind w:left="-426" w:right="-64"/>
                          <w:jc w:val="both"/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</w:pPr>
                        <w:r w:rsidRPr="004E6684"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  <w:t>Key Term</w:t>
                        </w:r>
                        <w:r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  <w:t xml:space="preserve"> – Getters and Setters</w:t>
                        </w:r>
                      </w:p>
                      <w:p w14:paraId="03A47108" w14:textId="77777777" w:rsidR="003172DB" w:rsidRPr="002B32C8" w:rsidRDefault="003172DB" w:rsidP="003172DB">
                        <w:pPr>
                          <w:ind w:left="-426" w:right="-64"/>
                          <w:jc w:val="both"/>
                          <w:rPr>
                            <w:rFonts w:hAnsi="Calibri"/>
                            <w:color w:val="000000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</w:rPr>
                          <w:t xml:space="preserve">Getters and setters refer to public methods that allow access to private variables. Most IDEs </w:t>
                        </w:r>
                        <w:proofErr w:type="gramStart"/>
                        <w:r>
                          <w:rPr>
                            <w:rFonts w:hAnsi="Calibri"/>
                            <w:color w:val="000000"/>
                            <w:kern w:val="24"/>
                          </w:rPr>
                          <w:t>are capable of generating</w:t>
                        </w:r>
                        <w:proofErr w:type="gramEnd"/>
                        <w:r>
                          <w:rPr>
                            <w:rFonts w:hAnsi="Calibri"/>
                            <w:color w:val="000000"/>
                            <w:kern w:val="24"/>
                          </w:rPr>
                          <w:t xml:space="preserve"> them using a built-in shortcut. Getters and Setters help enforce data hiding and ensure our classes are </w:t>
                        </w:r>
                        <w:r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  <w:t>encapsulated</w:t>
                        </w:r>
                        <w:r>
                          <w:rPr>
                            <w:rFonts w:hAnsi="Calibri"/>
                            <w:color w:val="000000"/>
                            <w:kern w:val="24"/>
                          </w:rPr>
                          <w:t>.</w:t>
                        </w:r>
                      </w:p>
                    </w:txbxContent>
                  </v:textbox>
                </v:roundrect>
                <v:group id="Group 72" o:spid="_x0000_s1043" style="position:absolute;left:-1187;top:5053;width:6012;height:6331" coordorigin="-2584,290" coordsize="5363,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roundrect id="Rectangle: Rounded Corners 5" o:spid="_x0000_s1044" style="position:absolute;left:-2584;top:290;width:5362;height:63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" fillcolor="#ffd966 [1943]" stroked="f" strokeweight="1pt">
                    <v:stroke joinstyle="miter"/>
                  </v:roundrect>
                  <v:shape id="Picture 4" o:spid="_x0000_s1045" type="#_x0000_t75" alt="File:Octicons-key.svg - Wikimedia Commons" style="position:absolute;left:-2317;top:706;width:4755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">
                    <v:imagedata r:id="rId12" o:title="Octicons-key"/>
                    <o:lock v:ext="edit" aspectratio="f"/>
                  </v:shape>
                </v:group>
                <w10:wrap type="square" anchory="page"/>
              </v:group>
            </w:pict>
          </mc:Fallback>
        </mc:AlternateContent>
      </w:r>
      <w:r>
        <w:t xml:space="preserve">This exercise does not really relate to Polymorphism, but it does relate to the concept of </w:t>
      </w:r>
      <w:r w:rsidRPr="00F401B0">
        <w:rPr>
          <w:b/>
          <w:bCs/>
        </w:rPr>
        <w:t>data hiding</w:t>
      </w:r>
      <w:r>
        <w:t xml:space="preserve"> we saw in </w:t>
      </w:r>
      <w:r w:rsidRPr="00F401B0">
        <w:rPr>
          <w:b/>
          <w:bCs/>
        </w:rPr>
        <w:t>Webinar</w:t>
      </w:r>
      <w:r>
        <w:t xml:space="preserve"> </w:t>
      </w:r>
      <w:r w:rsidRPr="00F401B0">
        <w:rPr>
          <w:b/>
          <w:bCs/>
        </w:rPr>
        <w:t>9B</w:t>
      </w:r>
      <w:r>
        <w:t>, where we should make instance variables private, and only provide public methods to access those variables if the user needs access to them.</w:t>
      </w:r>
    </w:p>
    <w:p w14:paraId="758750E0" w14:textId="77777777" w:rsidR="003172DB" w:rsidRDefault="003172DB" w:rsidP="003172DB">
      <w:pPr>
        <w:pStyle w:val="H2Body"/>
        <w:ind w:left="0" w:right="420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50" behindDoc="0" locked="0" layoutInCell="1" allowOverlap="1" wp14:anchorId="47540F05" wp14:editId="7ED10682">
                <wp:simplePos x="0" y="0"/>
                <wp:positionH relativeFrom="margin">
                  <wp:posOffset>3164205</wp:posOffset>
                </wp:positionH>
                <wp:positionV relativeFrom="margin">
                  <wp:posOffset>2244090</wp:posOffset>
                </wp:positionV>
                <wp:extent cx="3241675" cy="1853565"/>
                <wp:effectExtent l="0" t="0" r="0" b="0"/>
                <wp:wrapSquare wrapText="bothSides"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1675" cy="1853565"/>
                          <a:chOff x="0" y="-3"/>
                          <a:chExt cx="3242248" cy="1855774"/>
                        </a:xfrm>
                      </wpg:grpSpPr>
                      <wps:wsp>
                        <wps:cNvPr id="59" name="Rectangle: Rounded Corners 4"/>
                        <wps:cNvSpPr/>
                        <wps:spPr>
                          <a:xfrm>
                            <a:off x="270663" y="-3"/>
                            <a:ext cx="2971585" cy="1855774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9104D7" w14:textId="77777777" w:rsidR="003172DB" w:rsidRDefault="003172DB" w:rsidP="003172DB">
                              <w:pPr>
                                <w:spacing w:after="0"/>
                                <w:ind w:left="-426" w:right="-64"/>
                                <w:jc w:val="both"/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Good Programming Practice – Getters and Setters</w:t>
                              </w:r>
                            </w:p>
                            <w:p w14:paraId="14738A25" w14:textId="77777777" w:rsidR="003172DB" w:rsidRPr="001B2C37" w:rsidRDefault="003172DB" w:rsidP="003172DB">
                              <w:pPr>
                                <w:ind w:left="-426" w:right="-64"/>
                                <w:jc w:val="both"/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It is considered good practice to always make instance variables private, and if they need to be accessed from outside of the class, provide public methods to get/set them. If a variable needs to be read-only, you can just provide a </w:t>
                              </w:r>
                              <w:r w:rsidRPr="0051306D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get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method to retrieve it, but not a </w:t>
                              </w:r>
                              <w:r w:rsidRPr="0051306D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set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method.</w:t>
                              </w:r>
                            </w:p>
                          </w:txbxContent>
                        </wps:txbx>
                        <wps:bodyPr wrap="square" lIns="576000" tIns="0" rIns="36000" bIns="0" rtlCol="0" anchor="ctr" anchorCtr="0">
                          <a:noAutofit/>
                        </wps:bodyPr>
                      </wps:wsp>
                      <wpg:grpSp>
                        <wpg:cNvPr id="60" name="Group 60"/>
                        <wpg:cNvGrpSpPr/>
                        <wpg:grpSpPr>
                          <a:xfrm>
                            <a:off x="0" y="590642"/>
                            <a:ext cx="601980" cy="633095"/>
                            <a:chOff x="0" y="166481"/>
                            <a:chExt cx="602380" cy="633552"/>
                          </a:xfrm>
                        </wpg:grpSpPr>
                        <wps:wsp>
                          <wps:cNvPr id="61" name="Rectangle: Rounded Corners 5"/>
                          <wps:cNvSpPr/>
                          <wps:spPr>
                            <a:xfrm>
                              <a:off x="0" y="166481"/>
                              <a:ext cx="602380" cy="63355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62" name="Picture 4" descr="Thumbs up sign with solid fill"/>
                            <pic:cNvPicPr>
                              <a:picLocks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41564" y="213575"/>
                              <a:ext cx="521970" cy="52197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540F05" id="Group 58" o:spid="_x0000_s1046" style="position:absolute;left:0;text-align:left;margin-left:249.15pt;margin-top:176.7pt;width:255.25pt;height:145.95pt;z-index:251683850;mso-position-horizontal-relative:margin;mso-position-vertical-relative:margin;mso-width-relative:margin;mso-height-relative:margin" coordorigin="" coordsize="32422,1855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">
                <v:roundrect id="Rectangle: Rounded Corners 4" o:spid="_x0000_s1047" style="position:absolute;left:2706;width:29716;height:185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" fillcolor="#e2efd9 [665]" stroked="f" strokeweight="1pt">
                  <v:stroke joinstyle="miter"/>
                  <v:textbox inset="16mm,0,1mm,0">
                    <w:txbxContent>
                      <w:p w14:paraId="569104D7" w14:textId="77777777" w:rsidR="003172DB" w:rsidRDefault="003172DB" w:rsidP="003172DB">
                        <w:pPr>
                          <w:spacing w:after="0"/>
                          <w:ind w:left="-426" w:right="-64"/>
                          <w:jc w:val="both"/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/>
                            <w:kern w:val="24"/>
                          </w:rPr>
                          <w:t>Good Programming Practice – Getters and Setters</w:t>
                        </w:r>
                      </w:p>
                      <w:p w14:paraId="14738A25" w14:textId="77777777" w:rsidR="003172DB" w:rsidRPr="001B2C37" w:rsidRDefault="003172DB" w:rsidP="003172DB">
                        <w:pPr>
                          <w:ind w:left="-426" w:right="-64"/>
                          <w:jc w:val="both"/>
                          <w:rPr>
                            <w:rFonts w:hAnsi="Calibri"/>
                            <w:color w:val="000000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It is considered good practice to always make instance variables private, and if they need to be accessed from outside of the class, provide public methods to get/set them. If a variable needs to be read-only, you can just provide a </w:t>
                        </w:r>
                        <w:r w:rsidRPr="0051306D">
                          <w:rPr>
                            <w:b/>
                            <w:bCs/>
                            <w:color w:val="000000" w:themeColor="text1"/>
                          </w:rPr>
                          <w:t>get</w:t>
                        </w:r>
                        <w:r>
                          <w:rPr>
                            <w:color w:val="000000" w:themeColor="text1"/>
                          </w:rPr>
                          <w:t xml:space="preserve"> method to retrieve it, but not a </w:t>
                        </w:r>
                        <w:r w:rsidRPr="0051306D">
                          <w:rPr>
                            <w:b/>
                            <w:bCs/>
                            <w:color w:val="000000" w:themeColor="text1"/>
                          </w:rPr>
                          <w:t>set</w:t>
                        </w:r>
                        <w:r>
                          <w:rPr>
                            <w:color w:val="000000" w:themeColor="text1"/>
                          </w:rPr>
                          <w:t xml:space="preserve"> method.</w:t>
                        </w:r>
                      </w:p>
                    </w:txbxContent>
                  </v:textbox>
                </v:roundrect>
                <v:group id="Group 60" o:spid="_x0000_s1048" style="position:absolute;top:5906;width:6019;height:6331" coordorigin=",1664" coordsize="6023,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roundrect id="Rectangle: Rounded Corners 5" o:spid="_x0000_s1049" style="position:absolute;top:1664;width:6023;height:63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" fillcolor="#c5e0b3 [1305]" stroked="f" strokeweight="1pt">
                    <v:stroke joinstyle="miter"/>
                  </v:roundrect>
                  <v:shape id="Picture 4" o:spid="_x0000_s1050" type="#_x0000_t75" alt="Thumbs up sign with solid fill" style="position:absolute;left:415;top:2135;width:5220;height:5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">
                    <v:imagedata r:id="rId21" o:title="Thumbs up sign with solid fill"/>
                    <o:lock v:ext="edit" aspectratio="f"/>
                  </v:shape>
                </v:group>
                <w10:wrap type="square" anchorx="margin" anchory="margin"/>
              </v:group>
            </w:pict>
          </mc:Fallback>
        </mc:AlternateContent>
      </w:r>
      <w:r>
        <w:t xml:space="preserve">For example, if we want someone to be able to retrieve a value for one of the variables in the Movie class, we can provide a </w:t>
      </w:r>
      <w:r>
        <w:rPr>
          <w:b/>
          <w:bCs/>
        </w:rPr>
        <w:t>public</w:t>
      </w:r>
      <w:r>
        <w:t xml:space="preserve"> method that simply returns that variable. A method that gets a variable in this way is typically called a </w:t>
      </w:r>
      <w:r w:rsidRPr="00437A96">
        <w:rPr>
          <w:b/>
          <w:bCs/>
          <w:shd w:val="clear" w:color="auto" w:fill="FFE599" w:themeFill="accent4" w:themeFillTint="66"/>
        </w:rPr>
        <w:t>getter</w:t>
      </w:r>
      <w:r>
        <w:t xml:space="preserve"> (</w:t>
      </w:r>
      <w:proofErr w:type="gramStart"/>
      <w:r>
        <w:t>e.g.</w:t>
      </w:r>
      <w:proofErr w:type="gramEnd"/>
      <w:r>
        <w:t xml:space="preserve"> if we want someone to be able to get the name of a movie, we would provide a method that </w:t>
      </w:r>
      <w:r>
        <w:rPr>
          <w:b/>
          <w:bCs/>
        </w:rPr>
        <w:t>returns</w:t>
      </w:r>
      <w:r>
        <w:t xml:space="preserve"> a String object (the name variable). </w:t>
      </w:r>
    </w:p>
    <w:p w14:paraId="6336A566" w14:textId="77777777" w:rsidR="003172DB" w:rsidRDefault="003172DB" w:rsidP="003172DB">
      <w:pPr>
        <w:pStyle w:val="H2Body"/>
        <w:ind w:left="0" w:right="4206"/>
      </w:pPr>
      <w:r>
        <w:t xml:space="preserve">If we want someone to be able to set one of the variables in the Movie class, we can provide a </w:t>
      </w:r>
      <w:r>
        <w:rPr>
          <w:b/>
          <w:bCs/>
        </w:rPr>
        <w:t>public</w:t>
      </w:r>
      <w:r>
        <w:t xml:space="preserve"> method that </w:t>
      </w:r>
      <w:r>
        <w:rPr>
          <w:b/>
          <w:bCs/>
        </w:rPr>
        <w:t>sets</w:t>
      </w:r>
      <w:r>
        <w:t xml:space="preserve"> the variable to a new value. This type of method is typically called a </w:t>
      </w:r>
      <w:r w:rsidRPr="00437A96">
        <w:rPr>
          <w:b/>
          <w:bCs/>
          <w:shd w:val="clear" w:color="auto" w:fill="FFE599" w:themeFill="accent4" w:themeFillTint="66"/>
        </w:rPr>
        <w:t>setter</w:t>
      </w:r>
      <w:r>
        <w:t xml:space="preserve"> (</w:t>
      </w:r>
      <w:proofErr w:type="gramStart"/>
      <w:r>
        <w:t>e.g.</w:t>
      </w:r>
      <w:proofErr w:type="gramEnd"/>
      <w:r>
        <w:t xml:space="preserve"> if we want to provide a way for someone to change the name of the movie, we can define a </w:t>
      </w:r>
      <w:r>
        <w:rPr>
          <w:b/>
          <w:bCs/>
        </w:rPr>
        <w:t>void</w:t>
      </w:r>
      <w:r>
        <w:t xml:space="preserve"> method called </w:t>
      </w:r>
      <w:proofErr w:type="spellStart"/>
      <w:r>
        <w:rPr>
          <w:b/>
          <w:bCs/>
        </w:rPr>
        <w:t>setMovieName</w:t>
      </w:r>
      <w:proofErr w:type="spellEnd"/>
      <w:r>
        <w:rPr>
          <w:b/>
          <w:bCs/>
        </w:rPr>
        <w:t>,</w:t>
      </w:r>
      <w:r>
        <w:t xml:space="preserve"> which takes in one parameter – the new name of the movie.</w:t>
      </w:r>
    </w:p>
    <w:p w14:paraId="427415FE" w14:textId="77777777" w:rsidR="003172DB" w:rsidRPr="000D0B5E" w:rsidRDefault="003172DB" w:rsidP="003172DB">
      <w:pPr>
        <w:pStyle w:val="H2Body"/>
        <w:ind w:left="0"/>
      </w:pPr>
      <w:r>
        <w:t xml:space="preserve">Because making instance variables private and providing public methods to access them is so common, most IDEs like IntelliJ have shortcuts to make this process less tedious – we’ll see this in just a second. </w:t>
      </w:r>
    </w:p>
    <w:p w14:paraId="7A7C863D" w14:textId="77777777" w:rsidR="003172DB" w:rsidRPr="007C053C" w:rsidRDefault="003172DB" w:rsidP="003172DB">
      <w:pPr>
        <w:pStyle w:val="H2Body"/>
        <w:numPr>
          <w:ilvl w:val="0"/>
          <w:numId w:val="40"/>
        </w:numPr>
      </w:pPr>
      <w:r>
        <w:t xml:space="preserve">In your </w:t>
      </w:r>
      <w:r>
        <w:rPr>
          <w:b/>
          <w:bCs/>
        </w:rPr>
        <w:t xml:space="preserve">Movie </w:t>
      </w:r>
      <w:r>
        <w:t xml:space="preserve">class from Exercise 2, make </w:t>
      </w:r>
      <w:proofErr w:type="gramStart"/>
      <w:r>
        <w:t>all of</w:t>
      </w:r>
      <w:proofErr w:type="gramEnd"/>
      <w:r>
        <w:t xml:space="preserve"> the instance variables </w:t>
      </w:r>
      <w:r>
        <w:rPr>
          <w:b/>
          <w:bCs/>
        </w:rPr>
        <w:t>private.</w:t>
      </w:r>
    </w:p>
    <w:p w14:paraId="1636D19E" w14:textId="77777777" w:rsidR="003172DB" w:rsidRDefault="003172DB" w:rsidP="003172DB">
      <w:pPr>
        <w:pStyle w:val="H2Body"/>
        <w:numPr>
          <w:ilvl w:val="0"/>
          <w:numId w:val="40"/>
        </w:numPr>
      </w:pPr>
      <w:r>
        <w:t xml:space="preserve">While in your Movie class, hold down </w:t>
      </w:r>
      <w:r>
        <w:rPr>
          <w:b/>
          <w:bCs/>
        </w:rPr>
        <w:t>ALT</w:t>
      </w:r>
      <w:r>
        <w:t xml:space="preserve"> and press the </w:t>
      </w:r>
      <w:r>
        <w:rPr>
          <w:b/>
          <w:bCs/>
        </w:rPr>
        <w:t xml:space="preserve">INSERT </w:t>
      </w:r>
      <w:r>
        <w:t xml:space="preserve">key to generate the menu items which we saw last week, and select </w:t>
      </w:r>
      <w:r>
        <w:rPr>
          <w:b/>
          <w:bCs/>
        </w:rPr>
        <w:t>Getter and Setter</w:t>
      </w:r>
      <w:r>
        <w:t xml:space="preserve"> (</w:t>
      </w:r>
      <w:r>
        <w:fldChar w:fldCharType="begin"/>
      </w:r>
      <w:r>
        <w:instrText xml:space="preserve"> REF _Ref121132316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>
        <w:t>).</w:t>
      </w:r>
    </w:p>
    <w:p w14:paraId="50144CD3" w14:textId="77777777" w:rsidR="003172DB" w:rsidRDefault="003172DB" w:rsidP="003172DB">
      <w:pPr>
        <w:pStyle w:val="H2Body"/>
        <w:numPr>
          <w:ilvl w:val="0"/>
          <w:numId w:val="40"/>
        </w:numPr>
      </w:pPr>
      <w:r>
        <w:t xml:space="preserve">Generate </w:t>
      </w:r>
      <w:r>
        <w:rPr>
          <w:b/>
          <w:bCs/>
        </w:rPr>
        <w:t xml:space="preserve">Getters and Setters </w:t>
      </w:r>
      <w:r>
        <w:t>for all four fields (</w:t>
      </w:r>
      <w:r>
        <w:fldChar w:fldCharType="begin"/>
      </w:r>
      <w:r>
        <w:instrText xml:space="preserve"> REF _Ref121132565 \h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  <w:r>
        <w:t>)</w:t>
      </w:r>
    </w:p>
    <w:p w14:paraId="35D41DDC" w14:textId="77777777" w:rsidR="003172DB" w:rsidRDefault="003172DB" w:rsidP="003172DB">
      <w:pPr>
        <w:pStyle w:val="H2Body"/>
        <w:numPr>
          <w:ilvl w:val="0"/>
          <w:numId w:val="40"/>
        </w:numPr>
      </w:pPr>
      <w:r>
        <w:t xml:space="preserve">Incorporate validation checking in the setter methods, as defined in </w:t>
      </w:r>
      <w:r>
        <w:fldChar w:fldCharType="begin"/>
      </w:r>
      <w:r>
        <w:instrText xml:space="preserve"> REF _Ref121137078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>
        <w:t xml:space="preserve">. </w:t>
      </w:r>
    </w:p>
    <w:p w14:paraId="258A4748" w14:textId="77777777" w:rsidR="003172DB" w:rsidRDefault="003172DB" w:rsidP="003172DB">
      <w:pPr>
        <w:pStyle w:val="H2Body"/>
        <w:numPr>
          <w:ilvl w:val="0"/>
          <w:numId w:val="40"/>
        </w:numPr>
      </w:pPr>
      <w:r>
        <w:t xml:space="preserve">Test that the validation works by calling the methods with invalid input (e.g. calling </w:t>
      </w:r>
      <w:proofErr w:type="spellStart"/>
      <w:proofErr w:type="gramStart"/>
      <w:r>
        <w:t>setImdbRating</w:t>
      </w:r>
      <w:proofErr w:type="spellEnd"/>
      <w:r>
        <w:t>(</w:t>
      </w:r>
      <w:proofErr w:type="gramEnd"/>
      <w:r>
        <w:t xml:space="preserve">12.3) should not result in the </w:t>
      </w:r>
      <w:proofErr w:type="spellStart"/>
      <w:r>
        <w:t>imdbRating</w:t>
      </w:r>
      <w:proofErr w:type="spellEnd"/>
      <w:r>
        <w:t xml:space="preserve"> changing)</w:t>
      </w:r>
    </w:p>
    <w:p w14:paraId="44DD5E23" w14:textId="77777777" w:rsidR="003172DB" w:rsidRDefault="003172DB" w:rsidP="003172DB">
      <w:pPr>
        <w:pStyle w:val="H2Body"/>
        <w:numPr>
          <w:ilvl w:val="0"/>
          <w:numId w:val="40"/>
        </w:numPr>
      </w:pPr>
      <w:r>
        <w:t xml:space="preserve">Ensure the objects have valid values for each of their </w:t>
      </w:r>
      <w:proofErr w:type="gramStart"/>
      <w:r>
        <w:t>fields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72DB" w14:paraId="4A502D21" w14:textId="77777777" w:rsidTr="00433F66">
        <w:trPr>
          <w:trHeight w:val="2977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7B713B67" w14:textId="77777777" w:rsidR="003172DB" w:rsidRDefault="003172DB" w:rsidP="00433F66">
            <w:pPr>
              <w:pStyle w:val="H2Body"/>
              <w:keepNext/>
              <w:ind w:left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3F3A54F" wp14:editId="251999BF">
                  <wp:extent cx="2247619" cy="1266667"/>
                  <wp:effectExtent l="38100" t="38100" r="38735" b="2921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619" cy="1266667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0E4B1" w14:textId="77777777" w:rsidR="003172DB" w:rsidRDefault="003172DB" w:rsidP="00433F66">
            <w:pPr>
              <w:pStyle w:val="Caption"/>
              <w:jc w:val="center"/>
            </w:pPr>
            <w:bookmarkStart w:id="5" w:name="_Ref121132316"/>
            <w:r>
              <w:t xml:space="preserve">Figure </w:t>
            </w:r>
            <w:fldSimple w:instr=" SEQ Figure \* ARABIC ">
              <w:r>
                <w:rPr>
                  <w:noProof/>
                </w:rPr>
                <w:t>3</w:t>
              </w:r>
            </w:fldSimple>
            <w:bookmarkEnd w:id="5"/>
            <w:r>
              <w:t xml:space="preserve"> Generating Getters and Setters in IntelliJ (ALT+INSERT)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375220F6" w14:textId="77777777" w:rsidR="003172DB" w:rsidRDefault="003172DB" w:rsidP="00433F66">
            <w:pPr>
              <w:pStyle w:val="H2Body"/>
              <w:keepNext/>
              <w:ind w:left="0"/>
              <w:jc w:val="center"/>
            </w:pPr>
            <w:r w:rsidRPr="0025399B">
              <w:rPr>
                <w:noProof/>
              </w:rPr>
              <w:drawing>
                <wp:inline distT="0" distB="0" distL="0" distR="0" wp14:anchorId="622C0A41" wp14:editId="4E923F99">
                  <wp:extent cx="2540605" cy="1591195"/>
                  <wp:effectExtent l="38100" t="38100" r="31750" b="4762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b="45754"/>
                          <a:stretch/>
                        </pic:blipFill>
                        <pic:spPr bwMode="auto">
                          <a:xfrm>
                            <a:off x="0" y="0"/>
                            <a:ext cx="2551186" cy="1597822"/>
                          </a:xfrm>
                          <a:prstGeom prst="rect">
                            <a:avLst/>
                          </a:prstGeom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4C73BDB" w14:textId="77777777" w:rsidR="003172DB" w:rsidRDefault="003172DB" w:rsidP="00433F66">
            <w:pPr>
              <w:pStyle w:val="Caption"/>
              <w:jc w:val="center"/>
            </w:pPr>
            <w:bookmarkStart w:id="6" w:name="_Ref121132565"/>
            <w:r>
              <w:t xml:space="preserve">Figure </w:t>
            </w:r>
            <w:fldSimple w:instr=" SEQ Figure \* ARABIC ">
              <w:r>
                <w:rPr>
                  <w:noProof/>
                </w:rPr>
                <w:t>4</w:t>
              </w:r>
            </w:fldSimple>
            <w:bookmarkEnd w:id="6"/>
            <w:r>
              <w:t xml:space="preserve"> Selecting Field Getters and Setters</w:t>
            </w:r>
          </w:p>
        </w:tc>
      </w:tr>
    </w:tbl>
    <w:p w14:paraId="00E02C66" w14:textId="77777777" w:rsidR="003172DB" w:rsidRDefault="003172DB" w:rsidP="003172DB">
      <w:pPr>
        <w:pStyle w:val="NoSpacing"/>
      </w:pPr>
      <w:bookmarkStart w:id="7" w:name="_Ref121137078"/>
    </w:p>
    <w:p w14:paraId="3313FDA0" w14:textId="77777777" w:rsidR="003172DB" w:rsidRDefault="003172DB" w:rsidP="003172DB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7"/>
      <w:r>
        <w:t xml:space="preserve"> </w:t>
      </w:r>
      <w:r w:rsidRPr="00457594">
        <w:t>Validation to be Performed by Movie Setter Methods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835"/>
        <w:gridCol w:w="6472"/>
      </w:tblGrid>
      <w:tr w:rsidR="003172DB" w14:paraId="09D1E032" w14:textId="77777777" w:rsidTr="00433F66">
        <w:tc>
          <w:tcPr>
            <w:tcW w:w="1835" w:type="dxa"/>
            <w:shd w:val="clear" w:color="auto" w:fill="F2F2F2" w:themeFill="background1" w:themeFillShade="F2"/>
          </w:tcPr>
          <w:p w14:paraId="20F5C24A" w14:textId="77777777" w:rsidR="003172DB" w:rsidRPr="00204AAD" w:rsidRDefault="003172DB" w:rsidP="00433F66">
            <w:pPr>
              <w:pStyle w:val="H2Body"/>
              <w:ind w:left="0"/>
              <w:rPr>
                <w:b/>
                <w:bCs/>
              </w:rPr>
            </w:pPr>
            <w:r w:rsidRPr="00204AAD">
              <w:rPr>
                <w:b/>
                <w:bCs/>
              </w:rPr>
              <w:t>Method</w:t>
            </w:r>
          </w:p>
        </w:tc>
        <w:tc>
          <w:tcPr>
            <w:tcW w:w="6472" w:type="dxa"/>
            <w:shd w:val="clear" w:color="auto" w:fill="F2F2F2" w:themeFill="background1" w:themeFillShade="F2"/>
          </w:tcPr>
          <w:p w14:paraId="0F2B43BA" w14:textId="77777777" w:rsidR="003172DB" w:rsidRPr="00204AAD" w:rsidRDefault="003172DB" w:rsidP="00433F66">
            <w:pPr>
              <w:pStyle w:val="H2Body"/>
              <w:ind w:left="0"/>
              <w:rPr>
                <w:b/>
                <w:bCs/>
              </w:rPr>
            </w:pPr>
            <w:r w:rsidRPr="00204AAD">
              <w:rPr>
                <w:b/>
                <w:bCs/>
              </w:rPr>
              <w:t>Validation Required</w:t>
            </w:r>
          </w:p>
        </w:tc>
      </w:tr>
      <w:tr w:rsidR="003172DB" w14:paraId="0C50FB23" w14:textId="77777777" w:rsidTr="00433F66">
        <w:tc>
          <w:tcPr>
            <w:tcW w:w="1835" w:type="dxa"/>
          </w:tcPr>
          <w:p w14:paraId="5392A109" w14:textId="77777777" w:rsidR="003172DB" w:rsidRDefault="003172DB" w:rsidP="00433F66">
            <w:pPr>
              <w:pStyle w:val="H2Body"/>
              <w:ind w:left="0"/>
            </w:pPr>
            <w:proofErr w:type="spellStart"/>
            <w:r>
              <w:t>setName</w:t>
            </w:r>
            <w:proofErr w:type="spellEnd"/>
          </w:p>
        </w:tc>
        <w:tc>
          <w:tcPr>
            <w:tcW w:w="6472" w:type="dxa"/>
          </w:tcPr>
          <w:p w14:paraId="3B38C7AD" w14:textId="77777777" w:rsidR="003172DB" w:rsidRPr="00C854D9" w:rsidRDefault="003172DB" w:rsidP="00433F66">
            <w:pPr>
              <w:pStyle w:val="H2Body"/>
              <w:ind w:left="0"/>
            </w:pPr>
            <w:r>
              <w:t>The name passed in must be between 1 and 100 characters (</w:t>
            </w:r>
            <w:r>
              <w:rPr>
                <w:b/>
                <w:bCs/>
              </w:rPr>
              <w:t>Hint:</w:t>
            </w:r>
            <w:r>
              <w:t xml:space="preserve"> all strings have </w:t>
            </w:r>
            <w:proofErr w:type="gramStart"/>
            <w:r>
              <w:t>a .length</w:t>
            </w:r>
            <w:proofErr w:type="gramEnd"/>
            <w:r>
              <w:t>() method that returns the number of characters in the String.) For each of these methods, you should print out if the validation fails.</w:t>
            </w:r>
          </w:p>
        </w:tc>
      </w:tr>
      <w:tr w:rsidR="003172DB" w14:paraId="5CE9C701" w14:textId="77777777" w:rsidTr="00433F66">
        <w:tc>
          <w:tcPr>
            <w:tcW w:w="1835" w:type="dxa"/>
          </w:tcPr>
          <w:p w14:paraId="19BF258A" w14:textId="77777777" w:rsidR="003172DB" w:rsidRDefault="003172DB" w:rsidP="00433F66">
            <w:pPr>
              <w:pStyle w:val="H2Body"/>
              <w:ind w:left="0"/>
            </w:pPr>
            <w:proofErr w:type="spellStart"/>
            <w:r>
              <w:t>setImdbRating</w:t>
            </w:r>
            <w:proofErr w:type="spellEnd"/>
          </w:p>
        </w:tc>
        <w:tc>
          <w:tcPr>
            <w:tcW w:w="6472" w:type="dxa"/>
          </w:tcPr>
          <w:p w14:paraId="550FDEF9" w14:textId="77777777" w:rsidR="003172DB" w:rsidRDefault="003172DB" w:rsidP="00433F66">
            <w:pPr>
              <w:pStyle w:val="H2Body"/>
              <w:ind w:left="0"/>
            </w:pPr>
            <w:r>
              <w:t>The rating supplied must be between 0 and 10.0 inclusive.</w:t>
            </w:r>
          </w:p>
        </w:tc>
      </w:tr>
      <w:tr w:rsidR="003172DB" w14:paraId="7726D3F0" w14:textId="77777777" w:rsidTr="00433F66">
        <w:tc>
          <w:tcPr>
            <w:tcW w:w="1835" w:type="dxa"/>
          </w:tcPr>
          <w:p w14:paraId="0F845552" w14:textId="77777777" w:rsidR="003172DB" w:rsidRDefault="003172DB" w:rsidP="00433F66">
            <w:pPr>
              <w:pStyle w:val="H2Body"/>
              <w:ind w:left="0"/>
            </w:pPr>
            <w:proofErr w:type="spellStart"/>
            <w:r>
              <w:t>setLengthMinutes</w:t>
            </w:r>
            <w:proofErr w:type="spellEnd"/>
          </w:p>
        </w:tc>
        <w:tc>
          <w:tcPr>
            <w:tcW w:w="6472" w:type="dxa"/>
          </w:tcPr>
          <w:p w14:paraId="62C9EA1A" w14:textId="77777777" w:rsidR="003172DB" w:rsidRDefault="003172DB" w:rsidP="00433F66">
            <w:pPr>
              <w:pStyle w:val="H2Body"/>
              <w:ind w:left="0"/>
            </w:pPr>
            <w:r>
              <w:t>The length of the movie must be between 0 and 240 inclusive.</w:t>
            </w:r>
          </w:p>
        </w:tc>
      </w:tr>
      <w:tr w:rsidR="003172DB" w14:paraId="6157EC62" w14:textId="77777777" w:rsidTr="00433F66">
        <w:tc>
          <w:tcPr>
            <w:tcW w:w="1835" w:type="dxa"/>
          </w:tcPr>
          <w:p w14:paraId="279D9EFE" w14:textId="77777777" w:rsidR="003172DB" w:rsidRDefault="003172DB" w:rsidP="00433F66">
            <w:pPr>
              <w:pStyle w:val="H2Body"/>
              <w:ind w:left="0"/>
            </w:pPr>
            <w:proofErr w:type="spellStart"/>
            <w:r>
              <w:t>setYearReleased</w:t>
            </w:r>
            <w:proofErr w:type="spellEnd"/>
          </w:p>
        </w:tc>
        <w:tc>
          <w:tcPr>
            <w:tcW w:w="6472" w:type="dxa"/>
          </w:tcPr>
          <w:p w14:paraId="64E9330A" w14:textId="77777777" w:rsidR="003172DB" w:rsidRDefault="003172DB" w:rsidP="00433F66">
            <w:pPr>
              <w:pStyle w:val="H2Body"/>
              <w:keepNext/>
              <w:ind w:left="0"/>
            </w:pPr>
            <w:r>
              <w:t>The year must be between 1900 and 2024.</w:t>
            </w:r>
          </w:p>
        </w:tc>
      </w:tr>
    </w:tbl>
    <w:p w14:paraId="020C8CD9" w14:textId="77777777" w:rsidR="003172DB" w:rsidRPr="005A650B" w:rsidRDefault="003172DB" w:rsidP="005A650B">
      <w:pPr>
        <w:pStyle w:val="H1Body0"/>
      </w:pPr>
    </w:p>
    <w:p w14:paraId="0A503468" w14:textId="13D1EC3B" w:rsidR="005F7FC3" w:rsidRDefault="005F7FC3" w:rsidP="005F7FC3">
      <w:pPr>
        <w:pStyle w:val="Heading1"/>
      </w:pPr>
      <w:r>
        <w:t>Next Week’s Lab Session</w:t>
      </w:r>
    </w:p>
    <w:p w14:paraId="0A30A3C6" w14:textId="50F4C53A" w:rsidR="001C5DBC" w:rsidRPr="00E437EA" w:rsidRDefault="005F7FC3" w:rsidP="00397F27">
      <w:pPr>
        <w:pStyle w:val="H1Body0"/>
      </w:pPr>
      <w:r>
        <w:t>In next week’s lab session</w:t>
      </w:r>
      <w:r w:rsidR="00F56287">
        <w:t>,</w:t>
      </w:r>
      <w:r w:rsidR="000A09B3">
        <w:t xml:space="preserve"> we </w:t>
      </w:r>
      <w:r w:rsidR="00F56287">
        <w:t>will</w:t>
      </w:r>
      <w:r w:rsidR="000A09B3">
        <w:t xml:space="preserve"> have some time set aside to provide formative feedback on </w:t>
      </w:r>
      <w:r w:rsidR="00F56287">
        <w:t>the progress you’ve made on your game assessment so far. If you have not started your assessment, now is the time to do so.</w:t>
      </w:r>
      <w:r w:rsidR="00B1760C">
        <w:t xml:space="preserve"> There are many places you could start, but </w:t>
      </w:r>
      <w:r w:rsidR="00D253D8">
        <w:t>you’ll likely</w:t>
      </w:r>
      <w:r w:rsidR="00B1760C">
        <w:t xml:space="preserve"> begin with defining a set of classes to represent the different </w:t>
      </w:r>
      <w:r w:rsidR="00B1760C">
        <w:rPr>
          <w:i/>
          <w:iCs/>
        </w:rPr>
        <w:t>things</w:t>
      </w:r>
      <w:r w:rsidR="00B1760C">
        <w:t xml:space="preserve"> inside your game.</w:t>
      </w:r>
      <w:r w:rsidR="00D253D8">
        <w:t xml:space="preserve"> </w:t>
      </w:r>
      <w:bookmarkEnd w:id="0"/>
      <w:bookmarkEnd w:id="1"/>
      <w:r w:rsidR="009208C2">
        <w:t>The lecture from week 9 (Object-Oriented Analysis &amp; Design) will be helpful if you’re struggling to identify classes to implement in your game.</w:t>
      </w:r>
    </w:p>
    <w:sectPr w:rsidR="001C5DBC" w:rsidRPr="00E437EA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777B8" w14:textId="77777777" w:rsidR="00FD09D1" w:rsidRDefault="00FD09D1" w:rsidP="00DB5310">
      <w:pPr>
        <w:spacing w:after="0" w:line="240" w:lineRule="auto"/>
      </w:pPr>
      <w:r>
        <w:separator/>
      </w:r>
    </w:p>
  </w:endnote>
  <w:endnote w:type="continuationSeparator" w:id="0">
    <w:p w14:paraId="21E12B54" w14:textId="77777777" w:rsidR="00FD09D1" w:rsidRDefault="00FD09D1" w:rsidP="00DB5310">
      <w:pPr>
        <w:spacing w:after="0" w:line="240" w:lineRule="auto"/>
      </w:pPr>
      <w:r>
        <w:continuationSeparator/>
      </w:r>
    </w:p>
  </w:endnote>
  <w:endnote w:type="continuationNotice" w:id="1">
    <w:p w14:paraId="229F28F8" w14:textId="77777777" w:rsidR="00FD09D1" w:rsidRDefault="00FD09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810693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44D6350" w14:textId="5AB63CDD" w:rsidR="00BF7461" w:rsidRDefault="00000000" w:rsidP="00701A76">
            <w:pPr>
              <w:pStyle w:val="Footer"/>
              <w:jc w:val="center"/>
            </w:pPr>
            <w:sdt>
              <w:sdtPr>
                <w:alias w:val="Title"/>
                <w:tag w:val=""/>
                <w:id w:val="-1949687043"/>
                <w:placeholder>
                  <w:docPart w:val="DE2B2B987DB74CC781138E1D1E85E686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3857F6">
                  <w:t>Week 10 Lab – Polymorphism</w:t>
                </w:r>
              </w:sdtContent>
            </w:sdt>
            <w:r w:rsidR="00BF7461">
              <w:tab/>
            </w:r>
            <w:r w:rsidR="00BF7461">
              <w:tab/>
              <w:t xml:space="preserve">Page </w:t>
            </w:r>
            <w:r w:rsidR="00BF7461">
              <w:rPr>
                <w:b/>
                <w:bCs/>
                <w:sz w:val="24"/>
                <w:szCs w:val="24"/>
              </w:rPr>
              <w:fldChar w:fldCharType="begin"/>
            </w:r>
            <w:r w:rsidR="00BF7461">
              <w:rPr>
                <w:b/>
                <w:bCs/>
              </w:rPr>
              <w:instrText xml:space="preserve"> PAGE </w:instrText>
            </w:r>
            <w:r w:rsidR="00BF7461">
              <w:rPr>
                <w:b/>
                <w:bCs/>
                <w:sz w:val="24"/>
                <w:szCs w:val="24"/>
              </w:rPr>
              <w:fldChar w:fldCharType="separate"/>
            </w:r>
            <w:r w:rsidR="00BF7461">
              <w:rPr>
                <w:b/>
                <w:bCs/>
                <w:noProof/>
              </w:rPr>
              <w:t>2</w:t>
            </w:r>
            <w:r w:rsidR="00BF7461">
              <w:rPr>
                <w:b/>
                <w:bCs/>
                <w:sz w:val="24"/>
                <w:szCs w:val="24"/>
              </w:rPr>
              <w:fldChar w:fldCharType="end"/>
            </w:r>
            <w:r w:rsidR="00BF7461">
              <w:t xml:space="preserve"> of </w:t>
            </w:r>
            <w:r w:rsidR="00BF7461">
              <w:rPr>
                <w:b/>
                <w:bCs/>
                <w:sz w:val="24"/>
                <w:szCs w:val="24"/>
              </w:rPr>
              <w:fldChar w:fldCharType="begin"/>
            </w:r>
            <w:r w:rsidR="00BF7461">
              <w:rPr>
                <w:b/>
                <w:bCs/>
              </w:rPr>
              <w:instrText xml:space="preserve"> NUMPAGES  </w:instrText>
            </w:r>
            <w:r w:rsidR="00BF7461">
              <w:rPr>
                <w:b/>
                <w:bCs/>
                <w:sz w:val="24"/>
                <w:szCs w:val="24"/>
              </w:rPr>
              <w:fldChar w:fldCharType="separate"/>
            </w:r>
            <w:r w:rsidR="00BF7461">
              <w:rPr>
                <w:b/>
                <w:bCs/>
                <w:noProof/>
              </w:rPr>
              <w:t>2</w:t>
            </w:r>
            <w:r w:rsidR="00BF746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1CAB1" w14:textId="77777777" w:rsidR="00FD09D1" w:rsidRDefault="00FD09D1" w:rsidP="00DB5310">
      <w:pPr>
        <w:spacing w:after="0" w:line="240" w:lineRule="auto"/>
      </w:pPr>
      <w:r>
        <w:separator/>
      </w:r>
    </w:p>
  </w:footnote>
  <w:footnote w:type="continuationSeparator" w:id="0">
    <w:p w14:paraId="1C917290" w14:textId="77777777" w:rsidR="00FD09D1" w:rsidRDefault="00FD09D1" w:rsidP="00DB5310">
      <w:pPr>
        <w:spacing w:after="0" w:line="240" w:lineRule="auto"/>
      </w:pPr>
      <w:r>
        <w:continuationSeparator/>
      </w:r>
    </w:p>
  </w:footnote>
  <w:footnote w:type="continuationNotice" w:id="1">
    <w:p w14:paraId="6D59C376" w14:textId="77777777" w:rsidR="00FD09D1" w:rsidRDefault="00FD09D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0D37A" w14:textId="77777777" w:rsidR="00DB5310" w:rsidRDefault="00073684" w:rsidP="00DB5310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DF2FDAF" wp14:editId="2AA2C283">
          <wp:simplePos x="0" y="0"/>
          <wp:positionH relativeFrom="column">
            <wp:posOffset>4754742</wp:posOffset>
          </wp:positionH>
          <wp:positionV relativeFrom="paragraph">
            <wp:posOffset>-76338</wp:posOffset>
          </wp:positionV>
          <wp:extent cx="1264257" cy="485337"/>
          <wp:effectExtent l="0" t="0" r="0" b="0"/>
          <wp:wrapNone/>
          <wp:docPr id="1" name="Picture 1" descr="mmu logo - Deluxe Bed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mu logo - Deluxe Bed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4257" cy="4853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2E7C"/>
    <w:multiLevelType w:val="hybridMultilevel"/>
    <w:tmpl w:val="04E40E0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2AA"/>
    <w:multiLevelType w:val="hybridMultilevel"/>
    <w:tmpl w:val="5E94C9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C6267"/>
    <w:multiLevelType w:val="hybridMultilevel"/>
    <w:tmpl w:val="9A6A4EC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356A25"/>
    <w:multiLevelType w:val="hybridMultilevel"/>
    <w:tmpl w:val="B46623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71455"/>
    <w:multiLevelType w:val="hybridMultilevel"/>
    <w:tmpl w:val="37320C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07AD4"/>
    <w:multiLevelType w:val="hybridMultilevel"/>
    <w:tmpl w:val="B62A0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753AB"/>
    <w:multiLevelType w:val="hybridMultilevel"/>
    <w:tmpl w:val="BFE43C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B35932"/>
    <w:multiLevelType w:val="hybridMultilevel"/>
    <w:tmpl w:val="41AE0A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82AB2"/>
    <w:multiLevelType w:val="hybridMultilevel"/>
    <w:tmpl w:val="429A9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212532"/>
    <w:multiLevelType w:val="hybridMultilevel"/>
    <w:tmpl w:val="64CA1F4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9046AC5"/>
    <w:multiLevelType w:val="hybridMultilevel"/>
    <w:tmpl w:val="BC2A14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7B761C"/>
    <w:multiLevelType w:val="hybridMultilevel"/>
    <w:tmpl w:val="A36044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0A723C"/>
    <w:multiLevelType w:val="hybridMultilevel"/>
    <w:tmpl w:val="E94463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0C517E"/>
    <w:multiLevelType w:val="hybridMultilevel"/>
    <w:tmpl w:val="47EEDE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729FE"/>
    <w:multiLevelType w:val="hybridMultilevel"/>
    <w:tmpl w:val="FADA449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1C6606"/>
    <w:multiLevelType w:val="hybridMultilevel"/>
    <w:tmpl w:val="67C8EC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9760E"/>
    <w:multiLevelType w:val="hybridMultilevel"/>
    <w:tmpl w:val="5BF4247C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33077BB"/>
    <w:multiLevelType w:val="hybridMultilevel"/>
    <w:tmpl w:val="3A346D2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394646B"/>
    <w:multiLevelType w:val="hybridMultilevel"/>
    <w:tmpl w:val="CA1C3EFA"/>
    <w:lvl w:ilvl="0" w:tplc="28BC2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5F1199A"/>
    <w:multiLevelType w:val="hybridMultilevel"/>
    <w:tmpl w:val="A86CE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B323BB"/>
    <w:multiLevelType w:val="hybridMultilevel"/>
    <w:tmpl w:val="D0F600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926742"/>
    <w:multiLevelType w:val="hybridMultilevel"/>
    <w:tmpl w:val="D8CA75E0"/>
    <w:lvl w:ilvl="0" w:tplc="82DA6D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113AC"/>
    <w:multiLevelType w:val="hybridMultilevel"/>
    <w:tmpl w:val="BAA011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7B7A8E"/>
    <w:multiLevelType w:val="hybridMultilevel"/>
    <w:tmpl w:val="B4B403A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3B00871"/>
    <w:multiLevelType w:val="hybridMultilevel"/>
    <w:tmpl w:val="AA8663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8E56AC"/>
    <w:multiLevelType w:val="hybridMultilevel"/>
    <w:tmpl w:val="9B4638D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B16941"/>
    <w:multiLevelType w:val="hybridMultilevel"/>
    <w:tmpl w:val="7E9E12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B525FE1"/>
    <w:multiLevelType w:val="hybridMultilevel"/>
    <w:tmpl w:val="07AEE6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C1B83"/>
    <w:multiLevelType w:val="hybridMultilevel"/>
    <w:tmpl w:val="4F40DD3A"/>
    <w:lvl w:ilvl="0" w:tplc="B6FC99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087793"/>
    <w:multiLevelType w:val="hybridMultilevel"/>
    <w:tmpl w:val="09F0A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B2C7A"/>
    <w:multiLevelType w:val="hybridMultilevel"/>
    <w:tmpl w:val="3000DE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4D7FCA"/>
    <w:multiLevelType w:val="hybridMultilevel"/>
    <w:tmpl w:val="3000DE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5064A6"/>
    <w:multiLevelType w:val="hybridMultilevel"/>
    <w:tmpl w:val="DFF08AE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4D7082F"/>
    <w:multiLevelType w:val="hybridMultilevel"/>
    <w:tmpl w:val="5114E23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5B325F4B"/>
    <w:multiLevelType w:val="hybridMultilevel"/>
    <w:tmpl w:val="32B48C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0A3A3C"/>
    <w:multiLevelType w:val="hybridMultilevel"/>
    <w:tmpl w:val="A1E67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C3493E"/>
    <w:multiLevelType w:val="hybridMultilevel"/>
    <w:tmpl w:val="22160A7E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00E2619"/>
    <w:multiLevelType w:val="hybridMultilevel"/>
    <w:tmpl w:val="E30CD758"/>
    <w:lvl w:ilvl="0" w:tplc="DDEC2C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2A520B"/>
    <w:multiLevelType w:val="hybridMultilevel"/>
    <w:tmpl w:val="77EE5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C4253F"/>
    <w:multiLevelType w:val="hybridMultilevel"/>
    <w:tmpl w:val="A36044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F87870"/>
    <w:multiLevelType w:val="hybridMultilevel"/>
    <w:tmpl w:val="15640AEC"/>
    <w:lvl w:ilvl="0" w:tplc="DDEC2CD2">
      <w:start w:val="1"/>
      <w:numFmt w:val="decimal"/>
      <w:lvlText w:val="%1."/>
      <w:lvlJc w:val="left"/>
      <w:pPr>
        <w:ind w:left="862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73C5400">
      <w:start w:val="1"/>
      <w:numFmt w:val="lowerLetter"/>
      <w:lvlText w:val="%2."/>
      <w:lvlJc w:val="left"/>
      <w:pPr>
        <w:ind w:left="1582" w:hanging="360"/>
      </w:pPr>
      <w:rPr>
        <w:rFonts w:asciiTheme="minorHAnsi" w:hAnsiTheme="minorHAnsi" w:cstheme="minorHAnsi" w:hint="default"/>
        <w:sz w:val="22"/>
        <w:szCs w:val="22"/>
      </w:rPr>
    </w:lvl>
    <w:lvl w:ilvl="2" w:tplc="7C0421B4">
      <w:start w:val="1"/>
      <w:numFmt w:val="lowerRoman"/>
      <w:lvlText w:val="%3."/>
      <w:lvlJc w:val="right"/>
      <w:pPr>
        <w:ind w:left="2302" w:hanging="180"/>
      </w:pPr>
      <w:rPr>
        <w:sz w:val="22"/>
        <w:szCs w:val="22"/>
      </w:r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num w:numId="1" w16cid:durableId="524176745">
    <w:abstractNumId w:val="8"/>
  </w:num>
  <w:num w:numId="2" w16cid:durableId="816872261">
    <w:abstractNumId w:val="17"/>
  </w:num>
  <w:num w:numId="3" w16cid:durableId="1730688910">
    <w:abstractNumId w:val="2"/>
  </w:num>
  <w:num w:numId="4" w16cid:durableId="2121413773">
    <w:abstractNumId w:val="14"/>
  </w:num>
  <w:num w:numId="5" w16cid:durableId="2127918912">
    <w:abstractNumId w:val="0"/>
  </w:num>
  <w:num w:numId="6" w16cid:durableId="978263508">
    <w:abstractNumId w:val="19"/>
  </w:num>
  <w:num w:numId="7" w16cid:durableId="1259752210">
    <w:abstractNumId w:val="5"/>
  </w:num>
  <w:num w:numId="8" w16cid:durableId="1419523360">
    <w:abstractNumId w:val="31"/>
  </w:num>
  <w:num w:numId="9" w16cid:durableId="1062677105">
    <w:abstractNumId w:val="27"/>
  </w:num>
  <w:num w:numId="10" w16cid:durableId="388305486">
    <w:abstractNumId w:val="11"/>
  </w:num>
  <w:num w:numId="11" w16cid:durableId="119960270">
    <w:abstractNumId w:val="26"/>
  </w:num>
  <w:num w:numId="12" w16cid:durableId="986276879">
    <w:abstractNumId w:val="21"/>
  </w:num>
  <w:num w:numId="13" w16cid:durableId="1441603070">
    <w:abstractNumId w:val="12"/>
  </w:num>
  <w:num w:numId="14" w16cid:durableId="208811387">
    <w:abstractNumId w:val="32"/>
  </w:num>
  <w:num w:numId="15" w16cid:durableId="114367903">
    <w:abstractNumId w:val="16"/>
  </w:num>
  <w:num w:numId="16" w16cid:durableId="1144083274">
    <w:abstractNumId w:val="39"/>
  </w:num>
  <w:num w:numId="17" w16cid:durableId="660815435">
    <w:abstractNumId w:val="24"/>
  </w:num>
  <w:num w:numId="18" w16cid:durableId="1140537052">
    <w:abstractNumId w:val="6"/>
  </w:num>
  <w:num w:numId="19" w16cid:durableId="1389378452">
    <w:abstractNumId w:val="7"/>
  </w:num>
  <w:num w:numId="20" w16cid:durableId="1535457140">
    <w:abstractNumId w:val="29"/>
  </w:num>
  <w:num w:numId="21" w16cid:durableId="333147480">
    <w:abstractNumId w:val="38"/>
  </w:num>
  <w:num w:numId="22" w16cid:durableId="1057359781">
    <w:abstractNumId w:val="30"/>
  </w:num>
  <w:num w:numId="23" w16cid:durableId="1736125793">
    <w:abstractNumId w:val="20"/>
  </w:num>
  <w:num w:numId="24" w16cid:durableId="954748386">
    <w:abstractNumId w:val="9"/>
  </w:num>
  <w:num w:numId="25" w16cid:durableId="979768398">
    <w:abstractNumId w:val="25"/>
  </w:num>
  <w:num w:numId="26" w16cid:durableId="122428912">
    <w:abstractNumId w:val="23"/>
  </w:num>
  <w:num w:numId="27" w16cid:durableId="1717580713">
    <w:abstractNumId w:val="34"/>
  </w:num>
  <w:num w:numId="28" w16cid:durableId="33403848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353546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0006167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27036360">
    <w:abstractNumId w:val="3"/>
  </w:num>
  <w:num w:numId="32" w16cid:durableId="707486641">
    <w:abstractNumId w:val="1"/>
  </w:num>
  <w:num w:numId="33" w16cid:durableId="219752012">
    <w:abstractNumId w:val="18"/>
  </w:num>
  <w:num w:numId="34" w16cid:durableId="259460188">
    <w:abstractNumId w:val="36"/>
  </w:num>
  <w:num w:numId="35" w16cid:durableId="434061573">
    <w:abstractNumId w:val="33"/>
  </w:num>
  <w:num w:numId="36" w16cid:durableId="657995837">
    <w:abstractNumId w:val="37"/>
  </w:num>
  <w:num w:numId="37" w16cid:durableId="289748029">
    <w:abstractNumId w:val="40"/>
  </w:num>
  <w:num w:numId="38" w16cid:durableId="1312632771">
    <w:abstractNumId w:val="22"/>
  </w:num>
  <w:num w:numId="39" w16cid:durableId="928271365">
    <w:abstractNumId w:val="13"/>
  </w:num>
  <w:num w:numId="40" w16cid:durableId="1121068391">
    <w:abstractNumId w:val="15"/>
  </w:num>
  <w:num w:numId="41" w16cid:durableId="189388801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ysDQ1MjIxNjEzNDFQ0lEKTi0uzszPAykwrAUAbLq4piwAAAA="/>
  </w:docVars>
  <w:rsids>
    <w:rsidRoot w:val="00454BDE"/>
    <w:rsid w:val="00000C1A"/>
    <w:rsid w:val="00003054"/>
    <w:rsid w:val="00004514"/>
    <w:rsid w:val="000046AD"/>
    <w:rsid w:val="00006E10"/>
    <w:rsid w:val="00007437"/>
    <w:rsid w:val="00007E88"/>
    <w:rsid w:val="00010E6D"/>
    <w:rsid w:val="0001664D"/>
    <w:rsid w:val="0001741D"/>
    <w:rsid w:val="00020A53"/>
    <w:rsid w:val="00021266"/>
    <w:rsid w:val="00022DD0"/>
    <w:rsid w:val="000230E0"/>
    <w:rsid w:val="00026400"/>
    <w:rsid w:val="0002696C"/>
    <w:rsid w:val="00030B5D"/>
    <w:rsid w:val="00032475"/>
    <w:rsid w:val="00032FD5"/>
    <w:rsid w:val="00040BF1"/>
    <w:rsid w:val="00041749"/>
    <w:rsid w:val="00041BD8"/>
    <w:rsid w:val="00042179"/>
    <w:rsid w:val="00047A8E"/>
    <w:rsid w:val="00050560"/>
    <w:rsid w:val="00054BF3"/>
    <w:rsid w:val="00057F19"/>
    <w:rsid w:val="000615FA"/>
    <w:rsid w:val="00062DA5"/>
    <w:rsid w:val="00063FE5"/>
    <w:rsid w:val="00067DA8"/>
    <w:rsid w:val="00067E1E"/>
    <w:rsid w:val="00070659"/>
    <w:rsid w:val="00072409"/>
    <w:rsid w:val="00073684"/>
    <w:rsid w:val="00080097"/>
    <w:rsid w:val="000808F6"/>
    <w:rsid w:val="00083087"/>
    <w:rsid w:val="00084EF7"/>
    <w:rsid w:val="00086EA0"/>
    <w:rsid w:val="000922AE"/>
    <w:rsid w:val="000A04C4"/>
    <w:rsid w:val="000A09B3"/>
    <w:rsid w:val="000A3336"/>
    <w:rsid w:val="000A6089"/>
    <w:rsid w:val="000A77EA"/>
    <w:rsid w:val="000A79AB"/>
    <w:rsid w:val="000B0B42"/>
    <w:rsid w:val="000B13F6"/>
    <w:rsid w:val="000B1404"/>
    <w:rsid w:val="000B2460"/>
    <w:rsid w:val="000B4A2C"/>
    <w:rsid w:val="000B66A8"/>
    <w:rsid w:val="000C2F49"/>
    <w:rsid w:val="000C45AB"/>
    <w:rsid w:val="000D0B5E"/>
    <w:rsid w:val="000D50C5"/>
    <w:rsid w:val="000D5424"/>
    <w:rsid w:val="000E014B"/>
    <w:rsid w:val="000E371C"/>
    <w:rsid w:val="000F0EDE"/>
    <w:rsid w:val="000F5112"/>
    <w:rsid w:val="000F5889"/>
    <w:rsid w:val="000F5E92"/>
    <w:rsid w:val="00107369"/>
    <w:rsid w:val="00111ED4"/>
    <w:rsid w:val="001127C9"/>
    <w:rsid w:val="00116843"/>
    <w:rsid w:val="001232FB"/>
    <w:rsid w:val="001252FC"/>
    <w:rsid w:val="001263BC"/>
    <w:rsid w:val="00136519"/>
    <w:rsid w:val="00141A36"/>
    <w:rsid w:val="00143E4E"/>
    <w:rsid w:val="001446C6"/>
    <w:rsid w:val="001465D7"/>
    <w:rsid w:val="0014756E"/>
    <w:rsid w:val="00151B51"/>
    <w:rsid w:val="00151C8A"/>
    <w:rsid w:val="001540C3"/>
    <w:rsid w:val="001553F8"/>
    <w:rsid w:val="00156BED"/>
    <w:rsid w:val="00160A30"/>
    <w:rsid w:val="00163A40"/>
    <w:rsid w:val="00170328"/>
    <w:rsid w:val="00170723"/>
    <w:rsid w:val="001756AE"/>
    <w:rsid w:val="0018208A"/>
    <w:rsid w:val="00184C29"/>
    <w:rsid w:val="00184EC5"/>
    <w:rsid w:val="001856B4"/>
    <w:rsid w:val="0018739E"/>
    <w:rsid w:val="001875FF"/>
    <w:rsid w:val="00190424"/>
    <w:rsid w:val="00193976"/>
    <w:rsid w:val="001975A6"/>
    <w:rsid w:val="001A4A2C"/>
    <w:rsid w:val="001A6389"/>
    <w:rsid w:val="001A7BDC"/>
    <w:rsid w:val="001B1C56"/>
    <w:rsid w:val="001B2C37"/>
    <w:rsid w:val="001B680F"/>
    <w:rsid w:val="001B70C2"/>
    <w:rsid w:val="001C5BA5"/>
    <w:rsid w:val="001C5DBC"/>
    <w:rsid w:val="001C5DFC"/>
    <w:rsid w:val="001C637E"/>
    <w:rsid w:val="001D19C0"/>
    <w:rsid w:val="001D2DBD"/>
    <w:rsid w:val="001D44C2"/>
    <w:rsid w:val="001D46E3"/>
    <w:rsid w:val="001D6DE8"/>
    <w:rsid w:val="001E3BAC"/>
    <w:rsid w:val="001F15F0"/>
    <w:rsid w:val="001F42E2"/>
    <w:rsid w:val="001F47E1"/>
    <w:rsid w:val="001F7492"/>
    <w:rsid w:val="002020F7"/>
    <w:rsid w:val="00203CFB"/>
    <w:rsid w:val="00204912"/>
    <w:rsid w:val="00204AAD"/>
    <w:rsid w:val="00204BEF"/>
    <w:rsid w:val="0021074E"/>
    <w:rsid w:val="00215065"/>
    <w:rsid w:val="00220338"/>
    <w:rsid w:val="0022278E"/>
    <w:rsid w:val="002306A2"/>
    <w:rsid w:val="00230864"/>
    <w:rsid w:val="0023208F"/>
    <w:rsid w:val="002328EF"/>
    <w:rsid w:val="0023498E"/>
    <w:rsid w:val="00235F27"/>
    <w:rsid w:val="0025399B"/>
    <w:rsid w:val="002575E8"/>
    <w:rsid w:val="00257A45"/>
    <w:rsid w:val="00257B31"/>
    <w:rsid w:val="00262717"/>
    <w:rsid w:val="002675CB"/>
    <w:rsid w:val="00267E7E"/>
    <w:rsid w:val="00270AC9"/>
    <w:rsid w:val="00273388"/>
    <w:rsid w:val="002766C6"/>
    <w:rsid w:val="00281106"/>
    <w:rsid w:val="00284188"/>
    <w:rsid w:val="002879B7"/>
    <w:rsid w:val="00297DC4"/>
    <w:rsid w:val="002A1A0C"/>
    <w:rsid w:val="002A2BB7"/>
    <w:rsid w:val="002A553B"/>
    <w:rsid w:val="002A5CAC"/>
    <w:rsid w:val="002A79FC"/>
    <w:rsid w:val="002B070E"/>
    <w:rsid w:val="002B32C8"/>
    <w:rsid w:val="002B433F"/>
    <w:rsid w:val="002B44D3"/>
    <w:rsid w:val="002C3374"/>
    <w:rsid w:val="002C5E08"/>
    <w:rsid w:val="002C7F7F"/>
    <w:rsid w:val="002D069F"/>
    <w:rsid w:val="002D40D8"/>
    <w:rsid w:val="002D6A0A"/>
    <w:rsid w:val="002E1A6C"/>
    <w:rsid w:val="002E2F1A"/>
    <w:rsid w:val="002E336A"/>
    <w:rsid w:val="002E360D"/>
    <w:rsid w:val="002E410C"/>
    <w:rsid w:val="002E5B19"/>
    <w:rsid w:val="002E6455"/>
    <w:rsid w:val="002E6F14"/>
    <w:rsid w:val="002F3090"/>
    <w:rsid w:val="002F5019"/>
    <w:rsid w:val="00306583"/>
    <w:rsid w:val="00312093"/>
    <w:rsid w:val="003125ED"/>
    <w:rsid w:val="0031326B"/>
    <w:rsid w:val="003158D3"/>
    <w:rsid w:val="00315EFC"/>
    <w:rsid w:val="003172DB"/>
    <w:rsid w:val="0031751D"/>
    <w:rsid w:val="00320B71"/>
    <w:rsid w:val="00320D6B"/>
    <w:rsid w:val="00320E7E"/>
    <w:rsid w:val="00323283"/>
    <w:rsid w:val="00323725"/>
    <w:rsid w:val="003241FF"/>
    <w:rsid w:val="0032472E"/>
    <w:rsid w:val="00324FD9"/>
    <w:rsid w:val="003258C8"/>
    <w:rsid w:val="00325933"/>
    <w:rsid w:val="00327FDE"/>
    <w:rsid w:val="00343846"/>
    <w:rsid w:val="00343B3E"/>
    <w:rsid w:val="00344122"/>
    <w:rsid w:val="00344EC0"/>
    <w:rsid w:val="00350B54"/>
    <w:rsid w:val="00351058"/>
    <w:rsid w:val="00366A28"/>
    <w:rsid w:val="003727B0"/>
    <w:rsid w:val="00376E96"/>
    <w:rsid w:val="00381286"/>
    <w:rsid w:val="00381BCF"/>
    <w:rsid w:val="003857F6"/>
    <w:rsid w:val="00385E4A"/>
    <w:rsid w:val="00394A36"/>
    <w:rsid w:val="00394CAA"/>
    <w:rsid w:val="0039598A"/>
    <w:rsid w:val="00395D05"/>
    <w:rsid w:val="003977E1"/>
    <w:rsid w:val="00397F27"/>
    <w:rsid w:val="003A0310"/>
    <w:rsid w:val="003A4A7E"/>
    <w:rsid w:val="003A5EA0"/>
    <w:rsid w:val="003A5F1A"/>
    <w:rsid w:val="003B0206"/>
    <w:rsid w:val="003B6137"/>
    <w:rsid w:val="003B7FE5"/>
    <w:rsid w:val="003C10EF"/>
    <w:rsid w:val="003C40BC"/>
    <w:rsid w:val="003D1B34"/>
    <w:rsid w:val="003D26E1"/>
    <w:rsid w:val="003D27F5"/>
    <w:rsid w:val="003D6331"/>
    <w:rsid w:val="003E4C1B"/>
    <w:rsid w:val="003E7675"/>
    <w:rsid w:val="003E7ED0"/>
    <w:rsid w:val="003F0271"/>
    <w:rsid w:val="003F1580"/>
    <w:rsid w:val="003F655F"/>
    <w:rsid w:val="003F7F7D"/>
    <w:rsid w:val="00402DF8"/>
    <w:rsid w:val="004044D7"/>
    <w:rsid w:val="004069BE"/>
    <w:rsid w:val="004104B8"/>
    <w:rsid w:val="004165DA"/>
    <w:rsid w:val="004170AB"/>
    <w:rsid w:val="004325BF"/>
    <w:rsid w:val="0043478D"/>
    <w:rsid w:val="0043493F"/>
    <w:rsid w:val="00437A96"/>
    <w:rsid w:val="00442A50"/>
    <w:rsid w:val="00443EA7"/>
    <w:rsid w:val="004536F5"/>
    <w:rsid w:val="00454BDE"/>
    <w:rsid w:val="004602F2"/>
    <w:rsid w:val="00462383"/>
    <w:rsid w:val="0046513F"/>
    <w:rsid w:val="00465C28"/>
    <w:rsid w:val="0046703D"/>
    <w:rsid w:val="00467436"/>
    <w:rsid w:val="00470102"/>
    <w:rsid w:val="004707EB"/>
    <w:rsid w:val="0047080B"/>
    <w:rsid w:val="004776C8"/>
    <w:rsid w:val="00487ECF"/>
    <w:rsid w:val="00490746"/>
    <w:rsid w:val="00490847"/>
    <w:rsid w:val="00490A11"/>
    <w:rsid w:val="00491C1F"/>
    <w:rsid w:val="00492A55"/>
    <w:rsid w:val="00493378"/>
    <w:rsid w:val="00496BD9"/>
    <w:rsid w:val="004A054D"/>
    <w:rsid w:val="004B396A"/>
    <w:rsid w:val="004B5371"/>
    <w:rsid w:val="004C0E37"/>
    <w:rsid w:val="004C1FC3"/>
    <w:rsid w:val="004C30A1"/>
    <w:rsid w:val="004D2A8D"/>
    <w:rsid w:val="004D697E"/>
    <w:rsid w:val="004D6A36"/>
    <w:rsid w:val="004D6F4E"/>
    <w:rsid w:val="004E1A18"/>
    <w:rsid w:val="004E6684"/>
    <w:rsid w:val="004E7DCF"/>
    <w:rsid w:val="004F3C56"/>
    <w:rsid w:val="004F6FEF"/>
    <w:rsid w:val="004F7422"/>
    <w:rsid w:val="00500684"/>
    <w:rsid w:val="005021A0"/>
    <w:rsid w:val="0050583E"/>
    <w:rsid w:val="00506C5F"/>
    <w:rsid w:val="005107DA"/>
    <w:rsid w:val="0051306D"/>
    <w:rsid w:val="005227E6"/>
    <w:rsid w:val="00523880"/>
    <w:rsid w:val="00523B55"/>
    <w:rsid w:val="00526437"/>
    <w:rsid w:val="005374AD"/>
    <w:rsid w:val="00537AA3"/>
    <w:rsid w:val="00547B6A"/>
    <w:rsid w:val="0055327C"/>
    <w:rsid w:val="00554E17"/>
    <w:rsid w:val="00555CC2"/>
    <w:rsid w:val="005578D2"/>
    <w:rsid w:val="00560122"/>
    <w:rsid w:val="00562EF9"/>
    <w:rsid w:val="0056309C"/>
    <w:rsid w:val="005666E8"/>
    <w:rsid w:val="005666F3"/>
    <w:rsid w:val="005675E8"/>
    <w:rsid w:val="005709D1"/>
    <w:rsid w:val="00571F53"/>
    <w:rsid w:val="00574298"/>
    <w:rsid w:val="0057471D"/>
    <w:rsid w:val="005776D7"/>
    <w:rsid w:val="005826D1"/>
    <w:rsid w:val="005856D8"/>
    <w:rsid w:val="00586FE1"/>
    <w:rsid w:val="00593E59"/>
    <w:rsid w:val="00596055"/>
    <w:rsid w:val="005A3834"/>
    <w:rsid w:val="005A4ACD"/>
    <w:rsid w:val="005A648A"/>
    <w:rsid w:val="005A650B"/>
    <w:rsid w:val="005A6720"/>
    <w:rsid w:val="005A7F95"/>
    <w:rsid w:val="005B0E48"/>
    <w:rsid w:val="005B1543"/>
    <w:rsid w:val="005B30B2"/>
    <w:rsid w:val="005B6B54"/>
    <w:rsid w:val="005C4401"/>
    <w:rsid w:val="005C6940"/>
    <w:rsid w:val="005C7711"/>
    <w:rsid w:val="005D0DA7"/>
    <w:rsid w:val="005D190A"/>
    <w:rsid w:val="005D30A9"/>
    <w:rsid w:val="005D36C4"/>
    <w:rsid w:val="005D7539"/>
    <w:rsid w:val="005E1DC0"/>
    <w:rsid w:val="005E2278"/>
    <w:rsid w:val="005F2542"/>
    <w:rsid w:val="005F2E4D"/>
    <w:rsid w:val="005F3280"/>
    <w:rsid w:val="005F375F"/>
    <w:rsid w:val="005F54D9"/>
    <w:rsid w:val="005F646C"/>
    <w:rsid w:val="005F7292"/>
    <w:rsid w:val="005F7FC3"/>
    <w:rsid w:val="0060052F"/>
    <w:rsid w:val="00601888"/>
    <w:rsid w:val="00602225"/>
    <w:rsid w:val="0060556A"/>
    <w:rsid w:val="00612301"/>
    <w:rsid w:val="0062277E"/>
    <w:rsid w:val="006232A4"/>
    <w:rsid w:val="006271EC"/>
    <w:rsid w:val="00627452"/>
    <w:rsid w:val="006277F6"/>
    <w:rsid w:val="00630535"/>
    <w:rsid w:val="006342CA"/>
    <w:rsid w:val="0063468C"/>
    <w:rsid w:val="00637F8F"/>
    <w:rsid w:val="00644749"/>
    <w:rsid w:val="006470D7"/>
    <w:rsid w:val="006515AE"/>
    <w:rsid w:val="00651BC2"/>
    <w:rsid w:val="00651FA9"/>
    <w:rsid w:val="00654D05"/>
    <w:rsid w:val="006560B4"/>
    <w:rsid w:val="00656946"/>
    <w:rsid w:val="0066062C"/>
    <w:rsid w:val="006622D2"/>
    <w:rsid w:val="006625DD"/>
    <w:rsid w:val="006638C1"/>
    <w:rsid w:val="006653B5"/>
    <w:rsid w:val="00670361"/>
    <w:rsid w:val="00674B51"/>
    <w:rsid w:val="0068259E"/>
    <w:rsid w:val="0068355E"/>
    <w:rsid w:val="00686B42"/>
    <w:rsid w:val="006906DC"/>
    <w:rsid w:val="0069120A"/>
    <w:rsid w:val="00691FAA"/>
    <w:rsid w:val="00694415"/>
    <w:rsid w:val="006950CF"/>
    <w:rsid w:val="006A21E0"/>
    <w:rsid w:val="006A32C8"/>
    <w:rsid w:val="006A5240"/>
    <w:rsid w:val="006A5AC5"/>
    <w:rsid w:val="006A79EC"/>
    <w:rsid w:val="006B031C"/>
    <w:rsid w:val="006B039D"/>
    <w:rsid w:val="006B1036"/>
    <w:rsid w:val="006B1B87"/>
    <w:rsid w:val="006B78A4"/>
    <w:rsid w:val="006B7E0E"/>
    <w:rsid w:val="006C31A8"/>
    <w:rsid w:val="006C7164"/>
    <w:rsid w:val="006D2A60"/>
    <w:rsid w:val="006D446C"/>
    <w:rsid w:val="006E0093"/>
    <w:rsid w:val="006E370F"/>
    <w:rsid w:val="006E51E0"/>
    <w:rsid w:val="006E7F06"/>
    <w:rsid w:val="006F2834"/>
    <w:rsid w:val="006F462A"/>
    <w:rsid w:val="006F705E"/>
    <w:rsid w:val="006F787F"/>
    <w:rsid w:val="00701A76"/>
    <w:rsid w:val="00704B92"/>
    <w:rsid w:val="00705BCB"/>
    <w:rsid w:val="007075EA"/>
    <w:rsid w:val="007143E5"/>
    <w:rsid w:val="00714DED"/>
    <w:rsid w:val="00717929"/>
    <w:rsid w:val="0072503F"/>
    <w:rsid w:val="007317FE"/>
    <w:rsid w:val="00732B31"/>
    <w:rsid w:val="00756327"/>
    <w:rsid w:val="0076739A"/>
    <w:rsid w:val="00775196"/>
    <w:rsid w:val="007864CC"/>
    <w:rsid w:val="007867F4"/>
    <w:rsid w:val="00792507"/>
    <w:rsid w:val="007930F1"/>
    <w:rsid w:val="00794351"/>
    <w:rsid w:val="00794E5B"/>
    <w:rsid w:val="00795981"/>
    <w:rsid w:val="00795E9D"/>
    <w:rsid w:val="0079745E"/>
    <w:rsid w:val="007974A7"/>
    <w:rsid w:val="007A2D6B"/>
    <w:rsid w:val="007A3CDA"/>
    <w:rsid w:val="007A5876"/>
    <w:rsid w:val="007B052E"/>
    <w:rsid w:val="007B1ACF"/>
    <w:rsid w:val="007B4BBF"/>
    <w:rsid w:val="007B61C7"/>
    <w:rsid w:val="007C0217"/>
    <w:rsid w:val="007C053C"/>
    <w:rsid w:val="007D221A"/>
    <w:rsid w:val="007D3DD7"/>
    <w:rsid w:val="007D4DC8"/>
    <w:rsid w:val="007D5E8E"/>
    <w:rsid w:val="007D703F"/>
    <w:rsid w:val="007E0189"/>
    <w:rsid w:val="007E1D1D"/>
    <w:rsid w:val="007E3B4E"/>
    <w:rsid w:val="007E3C0A"/>
    <w:rsid w:val="007E5C31"/>
    <w:rsid w:val="007F2B33"/>
    <w:rsid w:val="007F403C"/>
    <w:rsid w:val="007F7AD7"/>
    <w:rsid w:val="007F7B9F"/>
    <w:rsid w:val="00800C8F"/>
    <w:rsid w:val="00802A6F"/>
    <w:rsid w:val="00802AF5"/>
    <w:rsid w:val="00803408"/>
    <w:rsid w:val="008041BD"/>
    <w:rsid w:val="0080448A"/>
    <w:rsid w:val="00804FB3"/>
    <w:rsid w:val="008055F4"/>
    <w:rsid w:val="0081668C"/>
    <w:rsid w:val="00820B0B"/>
    <w:rsid w:val="00822F20"/>
    <w:rsid w:val="00826628"/>
    <w:rsid w:val="00833023"/>
    <w:rsid w:val="00833132"/>
    <w:rsid w:val="0083370C"/>
    <w:rsid w:val="008353CD"/>
    <w:rsid w:val="00835552"/>
    <w:rsid w:val="00837E79"/>
    <w:rsid w:val="00842613"/>
    <w:rsid w:val="008441E7"/>
    <w:rsid w:val="00844672"/>
    <w:rsid w:val="00845B96"/>
    <w:rsid w:val="008522F0"/>
    <w:rsid w:val="008532A5"/>
    <w:rsid w:val="00853973"/>
    <w:rsid w:val="008564B4"/>
    <w:rsid w:val="00860660"/>
    <w:rsid w:val="00861E5F"/>
    <w:rsid w:val="00863278"/>
    <w:rsid w:val="00864F68"/>
    <w:rsid w:val="00871F13"/>
    <w:rsid w:val="00874E98"/>
    <w:rsid w:val="0087760F"/>
    <w:rsid w:val="00880D7E"/>
    <w:rsid w:val="008820CF"/>
    <w:rsid w:val="0088222D"/>
    <w:rsid w:val="0088252F"/>
    <w:rsid w:val="00882A6B"/>
    <w:rsid w:val="00885BAC"/>
    <w:rsid w:val="00885CA8"/>
    <w:rsid w:val="008876EF"/>
    <w:rsid w:val="00887F47"/>
    <w:rsid w:val="00893F27"/>
    <w:rsid w:val="00896F83"/>
    <w:rsid w:val="00897092"/>
    <w:rsid w:val="008979B1"/>
    <w:rsid w:val="008A0095"/>
    <w:rsid w:val="008A309E"/>
    <w:rsid w:val="008A34E4"/>
    <w:rsid w:val="008A42FE"/>
    <w:rsid w:val="008A7B6C"/>
    <w:rsid w:val="008B0AD3"/>
    <w:rsid w:val="008B5610"/>
    <w:rsid w:val="008B6C0A"/>
    <w:rsid w:val="008C5540"/>
    <w:rsid w:val="008C6439"/>
    <w:rsid w:val="008D1E3C"/>
    <w:rsid w:val="008D644A"/>
    <w:rsid w:val="008D650F"/>
    <w:rsid w:val="008E3C85"/>
    <w:rsid w:val="008E63E3"/>
    <w:rsid w:val="008F2127"/>
    <w:rsid w:val="009045D9"/>
    <w:rsid w:val="00907FEC"/>
    <w:rsid w:val="00910EC3"/>
    <w:rsid w:val="009110B0"/>
    <w:rsid w:val="0091275F"/>
    <w:rsid w:val="00912E31"/>
    <w:rsid w:val="009174D0"/>
    <w:rsid w:val="00917E90"/>
    <w:rsid w:val="009208C2"/>
    <w:rsid w:val="00920FE9"/>
    <w:rsid w:val="00921E14"/>
    <w:rsid w:val="00925D3A"/>
    <w:rsid w:val="0092799B"/>
    <w:rsid w:val="00930498"/>
    <w:rsid w:val="00932EDF"/>
    <w:rsid w:val="00944F67"/>
    <w:rsid w:val="009473B5"/>
    <w:rsid w:val="00951A6E"/>
    <w:rsid w:val="009537CC"/>
    <w:rsid w:val="00954F13"/>
    <w:rsid w:val="0095596A"/>
    <w:rsid w:val="00957097"/>
    <w:rsid w:val="00957D8B"/>
    <w:rsid w:val="00961CCC"/>
    <w:rsid w:val="00965247"/>
    <w:rsid w:val="0096708D"/>
    <w:rsid w:val="009723AD"/>
    <w:rsid w:val="009738C3"/>
    <w:rsid w:val="00977901"/>
    <w:rsid w:val="00977B2D"/>
    <w:rsid w:val="00984B5B"/>
    <w:rsid w:val="00987BDE"/>
    <w:rsid w:val="00991269"/>
    <w:rsid w:val="0099240C"/>
    <w:rsid w:val="00993E79"/>
    <w:rsid w:val="0099570D"/>
    <w:rsid w:val="009A1217"/>
    <w:rsid w:val="009A4752"/>
    <w:rsid w:val="009B6E52"/>
    <w:rsid w:val="009C0738"/>
    <w:rsid w:val="009D11CB"/>
    <w:rsid w:val="009D13C4"/>
    <w:rsid w:val="009D153F"/>
    <w:rsid w:val="009D35C7"/>
    <w:rsid w:val="009D5F28"/>
    <w:rsid w:val="009D6EB1"/>
    <w:rsid w:val="009D7B53"/>
    <w:rsid w:val="009E0BB0"/>
    <w:rsid w:val="009E4162"/>
    <w:rsid w:val="009E5DB0"/>
    <w:rsid w:val="009F087C"/>
    <w:rsid w:val="009F209E"/>
    <w:rsid w:val="009F75D1"/>
    <w:rsid w:val="00A051EE"/>
    <w:rsid w:val="00A231D4"/>
    <w:rsid w:val="00A24880"/>
    <w:rsid w:val="00A268D1"/>
    <w:rsid w:val="00A27304"/>
    <w:rsid w:val="00A2765F"/>
    <w:rsid w:val="00A27D63"/>
    <w:rsid w:val="00A3216B"/>
    <w:rsid w:val="00A32548"/>
    <w:rsid w:val="00A33349"/>
    <w:rsid w:val="00A3527D"/>
    <w:rsid w:val="00A36030"/>
    <w:rsid w:val="00A424DA"/>
    <w:rsid w:val="00A427F4"/>
    <w:rsid w:val="00A42DCC"/>
    <w:rsid w:val="00A43742"/>
    <w:rsid w:val="00A5352B"/>
    <w:rsid w:val="00A625CD"/>
    <w:rsid w:val="00A63326"/>
    <w:rsid w:val="00A67C94"/>
    <w:rsid w:val="00A718E9"/>
    <w:rsid w:val="00A71C7D"/>
    <w:rsid w:val="00A75B09"/>
    <w:rsid w:val="00A75FE8"/>
    <w:rsid w:val="00A80F00"/>
    <w:rsid w:val="00A900AC"/>
    <w:rsid w:val="00A9146C"/>
    <w:rsid w:val="00A93E36"/>
    <w:rsid w:val="00A93EDD"/>
    <w:rsid w:val="00AA315D"/>
    <w:rsid w:val="00AA3C65"/>
    <w:rsid w:val="00AA3CCD"/>
    <w:rsid w:val="00AA52A6"/>
    <w:rsid w:val="00AB333F"/>
    <w:rsid w:val="00AB4C1A"/>
    <w:rsid w:val="00AB5401"/>
    <w:rsid w:val="00AB6B1B"/>
    <w:rsid w:val="00AB7DCC"/>
    <w:rsid w:val="00AC00FA"/>
    <w:rsid w:val="00AC36EF"/>
    <w:rsid w:val="00AD58A5"/>
    <w:rsid w:val="00AD5E71"/>
    <w:rsid w:val="00AE12E6"/>
    <w:rsid w:val="00B003F5"/>
    <w:rsid w:val="00B11C5E"/>
    <w:rsid w:val="00B13410"/>
    <w:rsid w:val="00B1657C"/>
    <w:rsid w:val="00B16C3A"/>
    <w:rsid w:val="00B1760C"/>
    <w:rsid w:val="00B21598"/>
    <w:rsid w:val="00B265F1"/>
    <w:rsid w:val="00B27B55"/>
    <w:rsid w:val="00B32D5A"/>
    <w:rsid w:val="00B32E3B"/>
    <w:rsid w:val="00B33A6D"/>
    <w:rsid w:val="00B352D5"/>
    <w:rsid w:val="00B36EE2"/>
    <w:rsid w:val="00B506E9"/>
    <w:rsid w:val="00B51124"/>
    <w:rsid w:val="00B6299C"/>
    <w:rsid w:val="00B65353"/>
    <w:rsid w:val="00B66F53"/>
    <w:rsid w:val="00B70043"/>
    <w:rsid w:val="00B717AC"/>
    <w:rsid w:val="00B71C05"/>
    <w:rsid w:val="00B7282D"/>
    <w:rsid w:val="00B72BA7"/>
    <w:rsid w:val="00B74CC0"/>
    <w:rsid w:val="00B755C7"/>
    <w:rsid w:val="00B82969"/>
    <w:rsid w:val="00B82F8A"/>
    <w:rsid w:val="00B83127"/>
    <w:rsid w:val="00B8642C"/>
    <w:rsid w:val="00B86669"/>
    <w:rsid w:val="00B922F8"/>
    <w:rsid w:val="00BA4FA4"/>
    <w:rsid w:val="00BA51E0"/>
    <w:rsid w:val="00BA5A7D"/>
    <w:rsid w:val="00BA6AAD"/>
    <w:rsid w:val="00BA7050"/>
    <w:rsid w:val="00BC031C"/>
    <w:rsid w:val="00BC3C1A"/>
    <w:rsid w:val="00BC4D68"/>
    <w:rsid w:val="00BD2E9F"/>
    <w:rsid w:val="00BE0237"/>
    <w:rsid w:val="00BE10C1"/>
    <w:rsid w:val="00BE17FF"/>
    <w:rsid w:val="00BE37B8"/>
    <w:rsid w:val="00BE55A4"/>
    <w:rsid w:val="00BE5711"/>
    <w:rsid w:val="00BE7147"/>
    <w:rsid w:val="00BF0484"/>
    <w:rsid w:val="00BF2617"/>
    <w:rsid w:val="00BF6016"/>
    <w:rsid w:val="00BF7461"/>
    <w:rsid w:val="00C000F0"/>
    <w:rsid w:val="00C03844"/>
    <w:rsid w:val="00C044E4"/>
    <w:rsid w:val="00C04BC5"/>
    <w:rsid w:val="00C05515"/>
    <w:rsid w:val="00C12A0C"/>
    <w:rsid w:val="00C14B00"/>
    <w:rsid w:val="00C16F7A"/>
    <w:rsid w:val="00C17440"/>
    <w:rsid w:val="00C1791E"/>
    <w:rsid w:val="00C20338"/>
    <w:rsid w:val="00C228D8"/>
    <w:rsid w:val="00C27464"/>
    <w:rsid w:val="00C31D4E"/>
    <w:rsid w:val="00C37E5B"/>
    <w:rsid w:val="00C433D8"/>
    <w:rsid w:val="00C45B47"/>
    <w:rsid w:val="00C5000A"/>
    <w:rsid w:val="00C52D7F"/>
    <w:rsid w:val="00C551AC"/>
    <w:rsid w:val="00C614F3"/>
    <w:rsid w:val="00C6449C"/>
    <w:rsid w:val="00C660F5"/>
    <w:rsid w:val="00C6639A"/>
    <w:rsid w:val="00C71755"/>
    <w:rsid w:val="00C743B3"/>
    <w:rsid w:val="00C7485B"/>
    <w:rsid w:val="00C8086F"/>
    <w:rsid w:val="00C82884"/>
    <w:rsid w:val="00C854D9"/>
    <w:rsid w:val="00C9013E"/>
    <w:rsid w:val="00C90D92"/>
    <w:rsid w:val="00C90FEF"/>
    <w:rsid w:val="00C9128F"/>
    <w:rsid w:val="00C9159B"/>
    <w:rsid w:val="00C91FF1"/>
    <w:rsid w:val="00C92F8C"/>
    <w:rsid w:val="00C93B91"/>
    <w:rsid w:val="00C95E37"/>
    <w:rsid w:val="00CA649F"/>
    <w:rsid w:val="00CB057D"/>
    <w:rsid w:val="00CB3CE4"/>
    <w:rsid w:val="00CB41DB"/>
    <w:rsid w:val="00CB5F59"/>
    <w:rsid w:val="00CC077F"/>
    <w:rsid w:val="00CC1AE3"/>
    <w:rsid w:val="00CC683B"/>
    <w:rsid w:val="00CD1FFB"/>
    <w:rsid w:val="00CD2695"/>
    <w:rsid w:val="00CE0A38"/>
    <w:rsid w:val="00CE0BC4"/>
    <w:rsid w:val="00CE2406"/>
    <w:rsid w:val="00CE380A"/>
    <w:rsid w:val="00CF7283"/>
    <w:rsid w:val="00CF7743"/>
    <w:rsid w:val="00D11A0C"/>
    <w:rsid w:val="00D12677"/>
    <w:rsid w:val="00D140C4"/>
    <w:rsid w:val="00D16C7A"/>
    <w:rsid w:val="00D253D8"/>
    <w:rsid w:val="00D25EC1"/>
    <w:rsid w:val="00D3044C"/>
    <w:rsid w:val="00D340E0"/>
    <w:rsid w:val="00D34D28"/>
    <w:rsid w:val="00D369F9"/>
    <w:rsid w:val="00D45FBA"/>
    <w:rsid w:val="00D507CE"/>
    <w:rsid w:val="00D67E3B"/>
    <w:rsid w:val="00D72280"/>
    <w:rsid w:val="00D723DD"/>
    <w:rsid w:val="00D73C37"/>
    <w:rsid w:val="00D855E0"/>
    <w:rsid w:val="00D905D9"/>
    <w:rsid w:val="00D96AFA"/>
    <w:rsid w:val="00D96F8F"/>
    <w:rsid w:val="00D97FBF"/>
    <w:rsid w:val="00DA0F37"/>
    <w:rsid w:val="00DA7666"/>
    <w:rsid w:val="00DB2A1E"/>
    <w:rsid w:val="00DB511C"/>
    <w:rsid w:val="00DB5310"/>
    <w:rsid w:val="00DB6053"/>
    <w:rsid w:val="00DB7AD2"/>
    <w:rsid w:val="00DC085E"/>
    <w:rsid w:val="00DC465D"/>
    <w:rsid w:val="00DC499D"/>
    <w:rsid w:val="00DC500B"/>
    <w:rsid w:val="00DC6458"/>
    <w:rsid w:val="00DC6FC3"/>
    <w:rsid w:val="00DC729B"/>
    <w:rsid w:val="00DD4143"/>
    <w:rsid w:val="00DD4839"/>
    <w:rsid w:val="00DE15ED"/>
    <w:rsid w:val="00DE3A21"/>
    <w:rsid w:val="00DE7E55"/>
    <w:rsid w:val="00DF414C"/>
    <w:rsid w:val="00DF5AD5"/>
    <w:rsid w:val="00E0146D"/>
    <w:rsid w:val="00E077FC"/>
    <w:rsid w:val="00E13584"/>
    <w:rsid w:val="00E20519"/>
    <w:rsid w:val="00E20697"/>
    <w:rsid w:val="00E23C58"/>
    <w:rsid w:val="00E23EFA"/>
    <w:rsid w:val="00E247FB"/>
    <w:rsid w:val="00E26A1C"/>
    <w:rsid w:val="00E33FBD"/>
    <w:rsid w:val="00E37D37"/>
    <w:rsid w:val="00E4035C"/>
    <w:rsid w:val="00E4065A"/>
    <w:rsid w:val="00E42C79"/>
    <w:rsid w:val="00E47D07"/>
    <w:rsid w:val="00E51F42"/>
    <w:rsid w:val="00E54F49"/>
    <w:rsid w:val="00E559D5"/>
    <w:rsid w:val="00E55C6F"/>
    <w:rsid w:val="00E62424"/>
    <w:rsid w:val="00E63C1E"/>
    <w:rsid w:val="00E64DEF"/>
    <w:rsid w:val="00E67B6E"/>
    <w:rsid w:val="00E70729"/>
    <w:rsid w:val="00E81AFE"/>
    <w:rsid w:val="00E83B5A"/>
    <w:rsid w:val="00E92A02"/>
    <w:rsid w:val="00E95937"/>
    <w:rsid w:val="00EA2411"/>
    <w:rsid w:val="00EA24F8"/>
    <w:rsid w:val="00EA39A7"/>
    <w:rsid w:val="00EA42CD"/>
    <w:rsid w:val="00EA6261"/>
    <w:rsid w:val="00EA7608"/>
    <w:rsid w:val="00EB0A31"/>
    <w:rsid w:val="00EB1923"/>
    <w:rsid w:val="00EB3142"/>
    <w:rsid w:val="00EC34CE"/>
    <w:rsid w:val="00EC3FB7"/>
    <w:rsid w:val="00ED2DA4"/>
    <w:rsid w:val="00ED33F0"/>
    <w:rsid w:val="00ED35AC"/>
    <w:rsid w:val="00ED632E"/>
    <w:rsid w:val="00EE211B"/>
    <w:rsid w:val="00EF14A4"/>
    <w:rsid w:val="00EF5E1A"/>
    <w:rsid w:val="00F00A8D"/>
    <w:rsid w:val="00F03504"/>
    <w:rsid w:val="00F0648B"/>
    <w:rsid w:val="00F07C0F"/>
    <w:rsid w:val="00F12A1C"/>
    <w:rsid w:val="00F1458E"/>
    <w:rsid w:val="00F14697"/>
    <w:rsid w:val="00F14FFF"/>
    <w:rsid w:val="00F15216"/>
    <w:rsid w:val="00F154BD"/>
    <w:rsid w:val="00F1751F"/>
    <w:rsid w:val="00F20B84"/>
    <w:rsid w:val="00F23C53"/>
    <w:rsid w:val="00F30EF6"/>
    <w:rsid w:val="00F37442"/>
    <w:rsid w:val="00F37C72"/>
    <w:rsid w:val="00F401B0"/>
    <w:rsid w:val="00F41D55"/>
    <w:rsid w:val="00F42F6C"/>
    <w:rsid w:val="00F50815"/>
    <w:rsid w:val="00F50D23"/>
    <w:rsid w:val="00F52B13"/>
    <w:rsid w:val="00F530AE"/>
    <w:rsid w:val="00F531E5"/>
    <w:rsid w:val="00F53527"/>
    <w:rsid w:val="00F56287"/>
    <w:rsid w:val="00F563B6"/>
    <w:rsid w:val="00F56DC1"/>
    <w:rsid w:val="00F61773"/>
    <w:rsid w:val="00F63368"/>
    <w:rsid w:val="00F64855"/>
    <w:rsid w:val="00F73248"/>
    <w:rsid w:val="00F76A13"/>
    <w:rsid w:val="00F81C13"/>
    <w:rsid w:val="00F84B87"/>
    <w:rsid w:val="00F84FE2"/>
    <w:rsid w:val="00F85FC6"/>
    <w:rsid w:val="00F90246"/>
    <w:rsid w:val="00F9152F"/>
    <w:rsid w:val="00F94201"/>
    <w:rsid w:val="00F962FE"/>
    <w:rsid w:val="00F96D60"/>
    <w:rsid w:val="00F975A4"/>
    <w:rsid w:val="00F9779E"/>
    <w:rsid w:val="00FA08D5"/>
    <w:rsid w:val="00FA2D31"/>
    <w:rsid w:val="00FA52E8"/>
    <w:rsid w:val="00FA5909"/>
    <w:rsid w:val="00FA6810"/>
    <w:rsid w:val="00FA7950"/>
    <w:rsid w:val="00FA7E97"/>
    <w:rsid w:val="00FB2488"/>
    <w:rsid w:val="00FB2862"/>
    <w:rsid w:val="00FB42D1"/>
    <w:rsid w:val="00FC1D42"/>
    <w:rsid w:val="00FC2B39"/>
    <w:rsid w:val="00FC3A7F"/>
    <w:rsid w:val="00FC737B"/>
    <w:rsid w:val="00FD09D1"/>
    <w:rsid w:val="00FD6579"/>
    <w:rsid w:val="00FE3700"/>
    <w:rsid w:val="00FE3849"/>
    <w:rsid w:val="00FE702E"/>
    <w:rsid w:val="00FE7654"/>
    <w:rsid w:val="00FE7BBD"/>
    <w:rsid w:val="00FE7E72"/>
    <w:rsid w:val="00FF0B1D"/>
    <w:rsid w:val="00FF1490"/>
    <w:rsid w:val="00FF3A19"/>
    <w:rsid w:val="00FF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8FF816"/>
  <w15:chartTrackingRefBased/>
  <w15:docId w15:val="{64FD154D-97B7-440F-9BA4-132301C7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16B"/>
  </w:style>
  <w:style w:type="paragraph" w:styleId="Heading1">
    <w:name w:val="heading 1"/>
    <w:basedOn w:val="Normal"/>
    <w:next w:val="H2Body"/>
    <w:link w:val="Heading1Char"/>
    <w:uiPriority w:val="9"/>
    <w:qFormat/>
    <w:rsid w:val="003A4A7E"/>
    <w:pPr>
      <w:keepNext/>
      <w:keepLines/>
      <w:pBdr>
        <w:bottom w:val="single" w:sz="12" w:space="1" w:color="538135" w:themeColor="accent6" w:themeShade="BF"/>
      </w:pBdr>
      <w:spacing w:before="12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H2Body"/>
    <w:link w:val="Heading2Char"/>
    <w:uiPriority w:val="9"/>
    <w:unhideWhenUsed/>
    <w:qFormat/>
    <w:rsid w:val="003A4A7E"/>
    <w:pPr>
      <w:keepNext/>
      <w:keepLines/>
      <w:pBdr>
        <w:bottom w:val="single" w:sz="12" w:space="1" w:color="A8D08D" w:themeColor="accent6" w:themeTint="99"/>
      </w:pBdr>
      <w:spacing w:before="120" w:after="120"/>
      <w:ind w:left="426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A7E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531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B5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310"/>
  </w:style>
  <w:style w:type="paragraph" w:styleId="Footer">
    <w:name w:val="footer"/>
    <w:basedOn w:val="Normal"/>
    <w:link w:val="FooterChar"/>
    <w:uiPriority w:val="99"/>
    <w:unhideWhenUsed/>
    <w:rsid w:val="00DB5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310"/>
  </w:style>
  <w:style w:type="character" w:customStyle="1" w:styleId="Heading2Char">
    <w:name w:val="Heading 2 Char"/>
    <w:basedOn w:val="DefaultParagraphFont"/>
    <w:link w:val="Heading2"/>
    <w:uiPriority w:val="9"/>
    <w:rsid w:val="003A4A7E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D5E71"/>
    <w:pPr>
      <w:spacing w:after="200" w:line="240" w:lineRule="auto"/>
    </w:pPr>
    <w:rPr>
      <w:iCs/>
      <w:color w:val="000000" w:themeColor="text1"/>
      <w:sz w:val="18"/>
      <w:szCs w:val="18"/>
    </w:rPr>
  </w:style>
  <w:style w:type="paragraph" w:styleId="NoSpacing">
    <w:name w:val="No Spacing"/>
    <w:uiPriority w:val="1"/>
    <w:qFormat/>
    <w:rsid w:val="00BF746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F7461"/>
    <w:rPr>
      <w:color w:val="808080"/>
    </w:rPr>
  </w:style>
  <w:style w:type="paragraph" w:customStyle="1" w:styleId="H1Body">
    <w:name w:val="H1Body"/>
    <w:basedOn w:val="Normal"/>
    <w:link w:val="H1BodyChar"/>
    <w:qFormat/>
    <w:rsid w:val="00FC2B39"/>
    <w:pPr>
      <w:spacing w:after="40"/>
      <w:ind w:left="142"/>
      <w:jc w:val="both"/>
    </w:pPr>
  </w:style>
  <w:style w:type="character" w:customStyle="1" w:styleId="H1BodyChar">
    <w:name w:val="H1Body Char"/>
    <w:basedOn w:val="DefaultParagraphFont"/>
    <w:link w:val="H1Body"/>
    <w:rsid w:val="00FC2B39"/>
  </w:style>
  <w:style w:type="paragraph" w:customStyle="1" w:styleId="H2Body">
    <w:name w:val="H2Body"/>
    <w:basedOn w:val="H1Body"/>
    <w:link w:val="H2BodyChar"/>
    <w:qFormat/>
    <w:rsid w:val="00651FA9"/>
    <w:pPr>
      <w:ind w:left="709"/>
    </w:pPr>
  </w:style>
  <w:style w:type="character" w:customStyle="1" w:styleId="H2BodyChar">
    <w:name w:val="H2Body Char"/>
    <w:basedOn w:val="H1BodyChar"/>
    <w:link w:val="H2Body"/>
    <w:rsid w:val="00651FA9"/>
  </w:style>
  <w:style w:type="character" w:styleId="Hyperlink">
    <w:name w:val="Hyperlink"/>
    <w:basedOn w:val="DefaultParagraphFont"/>
    <w:uiPriority w:val="99"/>
    <w:unhideWhenUsed/>
    <w:rsid w:val="00C31D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D4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31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514"/>
    <w:pPr>
      <w:ind w:left="720"/>
      <w:contextualSpacing/>
    </w:pPr>
  </w:style>
  <w:style w:type="paragraph" w:customStyle="1" w:styleId="H1Body0">
    <w:name w:val="H1 Body"/>
    <w:basedOn w:val="Normal"/>
    <w:link w:val="H1BodyChar0"/>
    <w:qFormat/>
    <w:rsid w:val="00493378"/>
  </w:style>
  <w:style w:type="character" w:customStyle="1" w:styleId="H1BodyChar0">
    <w:name w:val="H1 Body Char"/>
    <w:basedOn w:val="DefaultParagraphFont"/>
    <w:link w:val="H1Body0"/>
    <w:rsid w:val="0049337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6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6F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2BodyChar0">
    <w:name w:val="H2 Body Char"/>
    <w:basedOn w:val="DefaultParagraphFont"/>
    <w:link w:val="H2Body0"/>
    <w:locked/>
    <w:rsid w:val="00B21598"/>
  </w:style>
  <w:style w:type="paragraph" w:customStyle="1" w:styleId="H2Body0">
    <w:name w:val="H2 Body"/>
    <w:basedOn w:val="Normal"/>
    <w:link w:val="H2BodyChar0"/>
    <w:qFormat/>
    <w:rsid w:val="00B21598"/>
    <w:pPr>
      <w:spacing w:line="256" w:lineRule="auto"/>
      <w:ind w:left="4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10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wis\OneDrive%20-%20MMU\Teaching\22-23\Templates\Lab%20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2B2B987DB74CC781138E1D1E85E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92E03-5258-40D9-AAE4-E2EC91EB983A}"/>
      </w:docPartPr>
      <w:docPartBody>
        <w:p w:rsidR="008405A8" w:rsidRDefault="008405A8">
          <w:pPr>
            <w:pStyle w:val="DE2B2B987DB74CC781138E1D1E85E686"/>
          </w:pPr>
          <w:r w:rsidRPr="00C13C1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A8"/>
    <w:rsid w:val="000D0853"/>
    <w:rsid w:val="002055AE"/>
    <w:rsid w:val="003D301A"/>
    <w:rsid w:val="005344DE"/>
    <w:rsid w:val="0057054F"/>
    <w:rsid w:val="005E4952"/>
    <w:rsid w:val="006464B7"/>
    <w:rsid w:val="00782A68"/>
    <w:rsid w:val="007A10B6"/>
    <w:rsid w:val="008405A8"/>
    <w:rsid w:val="009E0B8C"/>
    <w:rsid w:val="00A5514F"/>
    <w:rsid w:val="00AA06E7"/>
    <w:rsid w:val="00B74FC5"/>
    <w:rsid w:val="00BA74BD"/>
    <w:rsid w:val="00BC5302"/>
    <w:rsid w:val="00C61DC4"/>
    <w:rsid w:val="00CE35A0"/>
    <w:rsid w:val="00E132A2"/>
    <w:rsid w:val="00F8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E2B2B987DB74CC781138E1D1E85E686">
    <w:name w:val="DE2B2B987DB74CC781138E1D1E85E6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2baa17-facb-4c0b-bc29-1569e6c44c04" xsi:nil="true"/>
    <lcf76f155ced4ddcb4097134ff3c332f xmlns="728cebbb-7fa5-47b2-abac-67ce75316d80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FD2C1895F40E4BA83736360F25857B" ma:contentTypeVersion="15" ma:contentTypeDescription="Create a new document." ma:contentTypeScope="" ma:versionID="ec5832ec1a77a99cd495cd6fb97530da">
  <xsd:schema xmlns:xsd="http://www.w3.org/2001/XMLSchema" xmlns:xs="http://www.w3.org/2001/XMLSchema" xmlns:p="http://schemas.microsoft.com/office/2006/metadata/properties" xmlns:ns2="728cebbb-7fa5-47b2-abac-67ce75316d80" xmlns:ns3="672baa17-facb-4c0b-bc29-1569e6c44c04" targetNamespace="http://schemas.microsoft.com/office/2006/metadata/properties" ma:root="true" ma:fieldsID="7a20055b22e19bb32d3d5cd4e777e993" ns2:_="" ns3:_="">
    <xsd:import namespace="728cebbb-7fa5-47b2-abac-67ce75316d80"/>
    <xsd:import namespace="672baa17-facb-4c0b-bc29-1569e6c44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cebbb-7fa5-47b2-abac-67ce75316d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9d4c506-e2aa-436a-9dbd-af2c157961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2baa17-facb-4c0b-bc29-1569e6c44c0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2f4ba02-ceca-4887-aead-482b66aabba2}" ma:internalName="TaxCatchAll" ma:showField="CatchAllData" ma:web="672baa17-facb-4c0b-bc29-1569e6c44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77C94A-7151-438F-A6F3-5B31AFC728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791D3C-30A1-48B7-876C-E5A219A820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3DC93BF-E439-4FC6-A7F6-2437EDCBABC9}">
  <ds:schemaRefs>
    <ds:schemaRef ds:uri="http://schemas.microsoft.com/office/2006/metadata/properties"/>
    <ds:schemaRef ds:uri="http://schemas.microsoft.com/office/infopath/2007/PartnerControls"/>
    <ds:schemaRef ds:uri="672baa17-facb-4c0b-bc29-1569e6c44c04"/>
    <ds:schemaRef ds:uri="728cebbb-7fa5-47b2-abac-67ce75316d80"/>
  </ds:schemaRefs>
</ds:datastoreItem>
</file>

<file path=customXml/itemProps4.xml><?xml version="1.0" encoding="utf-8"?>
<ds:datastoreItem xmlns:ds="http://schemas.openxmlformats.org/officeDocument/2006/customXml" ds:itemID="{7D4CDFAA-497B-4A3D-99F0-1F96903A9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8cebbb-7fa5-47b2-abac-67ce75316d80"/>
    <ds:schemaRef ds:uri="672baa17-facb-4c0b-bc29-1569e6c44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Sheet</Template>
  <TotalTime>2264</TotalTime>
  <Pages>6</Pages>
  <Words>1406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10 Lab – Polymorphism</vt:lpstr>
    </vt:vector>
  </TitlesOfParts>
  <Company/>
  <LinksUpToDate>false</LinksUpToDate>
  <CharactersWithSpaces>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Lab – Polymorphism</dc:title>
  <dc:subject/>
  <dc:creator>Lewis Evans</dc:creator>
  <cp:keywords/>
  <dc:description/>
  <cp:lastModifiedBy>David McLean</cp:lastModifiedBy>
  <cp:revision>804</cp:revision>
  <cp:lastPrinted>2022-12-06T14:59:00Z</cp:lastPrinted>
  <dcterms:created xsi:type="dcterms:W3CDTF">2022-11-12T14:26:00Z</dcterms:created>
  <dcterms:modified xsi:type="dcterms:W3CDTF">2023-12-04T13:09:00Z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0x010100D2FD2C1895F40E4BA83736360F25857B</vt:lpwstr>
  </property>
  <property fmtid="{D5CDD505-2E9C-101B-9397-08002B2CF9AE}" pid="3" name="GrammarlyDocumentId">
    <vt:lpwstr>d2f04a94fce73306341d0c20ed0350d7529f345c7f6c6977ca569646aa435f34</vt:lpwstr>
  </property>
</Properties>
</file>