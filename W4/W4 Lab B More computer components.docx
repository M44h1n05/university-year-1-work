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08AB9" w14:textId="13D05769" w:rsidR="004E42CB" w:rsidRPr="00A33EAF" w:rsidRDefault="004E42CB" w:rsidP="004E42CB">
      <w:pPr>
        <w:pStyle w:val="Heading1"/>
        <w:jc w:val="center"/>
        <w:rPr>
          <w:color w:val="091540" w:themeColor="text2"/>
        </w:rPr>
      </w:pPr>
      <w:r w:rsidRPr="00A33EAF">
        <w:rPr>
          <w:color w:val="091540" w:themeColor="text2"/>
        </w:rPr>
        <w:t xml:space="preserve">Week </w:t>
      </w:r>
      <w:r w:rsidR="00A02C73">
        <w:rPr>
          <w:color w:val="091540" w:themeColor="text2"/>
        </w:rPr>
        <w:t>4</w:t>
      </w:r>
      <w:r w:rsidRPr="00A33EAF">
        <w:rPr>
          <w:color w:val="091540" w:themeColor="text2"/>
        </w:rPr>
        <w:t xml:space="preserve"> Lab</w:t>
      </w:r>
      <w:r w:rsidR="007B46DC">
        <w:rPr>
          <w:color w:val="091540" w:themeColor="text2"/>
        </w:rPr>
        <w:t xml:space="preserve"> </w:t>
      </w:r>
      <w:r w:rsidR="00D91985">
        <w:rPr>
          <w:color w:val="091540" w:themeColor="text2"/>
        </w:rPr>
        <w:t>B</w:t>
      </w:r>
      <w:r w:rsidR="00EC5475">
        <w:rPr>
          <w:color w:val="091540" w:themeColor="text2"/>
        </w:rPr>
        <w:t xml:space="preserve">: </w:t>
      </w:r>
      <w:r w:rsidR="0044210F">
        <w:rPr>
          <w:color w:val="091540" w:themeColor="text2"/>
        </w:rPr>
        <w:t>Computer</w:t>
      </w:r>
      <w:r w:rsidR="00956968">
        <w:rPr>
          <w:color w:val="091540" w:themeColor="text2"/>
        </w:rPr>
        <w:t xml:space="preserve"> building blocks</w:t>
      </w:r>
      <w:r w:rsidR="003D03E9" w:rsidRPr="00A33EAF">
        <w:rPr>
          <w:color w:val="091540" w:themeColor="text2"/>
        </w:rPr>
        <w:t xml:space="preserve"> </w:t>
      </w:r>
    </w:p>
    <w:p w14:paraId="2826A131" w14:textId="77777777" w:rsidR="004E42CB" w:rsidRPr="00A33EAF" w:rsidRDefault="004E42CB" w:rsidP="004E42CB"/>
    <w:p w14:paraId="18F2F246" w14:textId="021BB9C1" w:rsidR="004E42CB" w:rsidRPr="00C160BF" w:rsidRDefault="004E42CB" w:rsidP="00C160BF">
      <w:pPr>
        <w:pStyle w:val="Heading2"/>
      </w:pPr>
      <w:r w:rsidRPr="00C160BF">
        <w:t>Objectives</w:t>
      </w:r>
    </w:p>
    <w:p w14:paraId="6C1C43C1" w14:textId="381ECCBC" w:rsidR="004E4174" w:rsidRDefault="004E4174" w:rsidP="004E42CB">
      <w:r w:rsidRPr="00A33EAF">
        <w:t>Develop understanding and experience of:</w:t>
      </w:r>
    </w:p>
    <w:p w14:paraId="1A474E8D" w14:textId="726E16DF" w:rsidR="004F2C5F" w:rsidRDefault="00412C5F" w:rsidP="00412C5F">
      <w:pPr>
        <w:pStyle w:val="ListParagraph"/>
        <w:numPr>
          <w:ilvl w:val="0"/>
          <w:numId w:val="36"/>
        </w:numPr>
        <w:rPr>
          <w:lang w:val="en-US"/>
        </w:rPr>
      </w:pPr>
      <w:r>
        <w:rPr>
          <w:lang w:val="en-US"/>
        </w:rPr>
        <w:t>Decoder</w:t>
      </w:r>
    </w:p>
    <w:p w14:paraId="71B60F83" w14:textId="4F3F2A9B" w:rsidR="00A86C90" w:rsidRDefault="00412C5F" w:rsidP="00293784">
      <w:pPr>
        <w:pStyle w:val="ListParagraph"/>
        <w:numPr>
          <w:ilvl w:val="0"/>
          <w:numId w:val="36"/>
        </w:numPr>
        <w:rPr>
          <w:lang w:val="en-US"/>
        </w:rPr>
      </w:pPr>
      <w:r>
        <w:rPr>
          <w:lang w:val="en-US"/>
        </w:rPr>
        <w:t>Bit shifting</w:t>
      </w:r>
    </w:p>
    <w:p w14:paraId="36D7C76A" w14:textId="238D9910" w:rsidR="00FF5CE4" w:rsidRDefault="00FF5CE4" w:rsidP="00FF5CE4">
      <w:pPr>
        <w:pStyle w:val="Heading3"/>
        <w:rPr>
          <w:lang w:val="en-US"/>
        </w:rPr>
      </w:pPr>
      <w:r>
        <w:rPr>
          <w:lang w:val="en-US"/>
        </w:rPr>
        <w:t>Binary number revision</w:t>
      </w:r>
    </w:p>
    <w:p w14:paraId="48B8C9F8" w14:textId="2734F966" w:rsidR="00274E1D" w:rsidRDefault="00274E1D" w:rsidP="00274E1D">
      <w:pPr>
        <w:rPr>
          <w:lang w:val="en-US"/>
        </w:rPr>
      </w:pPr>
      <w:r>
        <w:rPr>
          <w:lang w:val="en-US"/>
        </w:rPr>
        <w:t xml:space="preserve">Write down the binary equivalent of all the decimal numbers from </w:t>
      </w:r>
      <w:r w:rsidR="00C42395">
        <w:rPr>
          <w:lang w:val="en-US"/>
        </w:rPr>
        <w:t>0</w:t>
      </w:r>
      <w:r>
        <w:rPr>
          <w:lang w:val="en-US"/>
        </w:rPr>
        <w:t xml:space="preserve"> to 7.</w:t>
      </w:r>
    </w:p>
    <w:p w14:paraId="72BE9B2D" w14:textId="7FB053F1" w:rsidR="00274E1D" w:rsidRPr="005E44BC" w:rsidRDefault="00894217" w:rsidP="00C42395">
      <w:pPr>
        <w:pStyle w:val="ListParagraph"/>
        <w:numPr>
          <w:ilvl w:val="0"/>
          <w:numId w:val="30"/>
        </w:numPr>
        <w:tabs>
          <w:tab w:val="left" w:pos="8789"/>
        </w:tabs>
        <w:rPr>
          <w:lang w:val="en-US"/>
        </w:rPr>
      </w:pPr>
      <w:r>
        <w:rPr>
          <w:lang w:val="en-US"/>
        </w:rPr>
        <w:t>0000</w:t>
      </w:r>
    </w:p>
    <w:p w14:paraId="4ADCF88A" w14:textId="3BCF3AFC" w:rsidR="005E44BC" w:rsidRPr="005E44BC" w:rsidRDefault="00894217" w:rsidP="005E44BC">
      <w:pPr>
        <w:pStyle w:val="ListParagraph"/>
        <w:numPr>
          <w:ilvl w:val="0"/>
          <w:numId w:val="30"/>
        </w:numPr>
        <w:tabs>
          <w:tab w:val="left" w:pos="8789"/>
        </w:tabs>
        <w:rPr>
          <w:lang w:val="en-US"/>
        </w:rPr>
      </w:pPr>
      <w:r>
        <w:rPr>
          <w:lang w:val="en-US"/>
        </w:rPr>
        <w:t>000</w:t>
      </w:r>
      <w:r>
        <w:rPr>
          <w:lang w:val="en-US"/>
        </w:rPr>
        <w:t>1</w:t>
      </w:r>
    </w:p>
    <w:p w14:paraId="161619A2" w14:textId="17FEB9D4" w:rsidR="00C42395" w:rsidRPr="005E44BC" w:rsidRDefault="00894217" w:rsidP="00C42395">
      <w:pPr>
        <w:pStyle w:val="ListParagraph"/>
        <w:numPr>
          <w:ilvl w:val="0"/>
          <w:numId w:val="30"/>
        </w:numPr>
        <w:tabs>
          <w:tab w:val="left" w:pos="8789"/>
        </w:tabs>
        <w:rPr>
          <w:lang w:val="en-US"/>
        </w:rPr>
      </w:pPr>
      <w:r>
        <w:rPr>
          <w:lang w:val="en-US"/>
        </w:rPr>
        <w:t>00</w:t>
      </w:r>
      <w:r>
        <w:rPr>
          <w:lang w:val="en-US"/>
        </w:rPr>
        <w:t>10</w:t>
      </w:r>
    </w:p>
    <w:p w14:paraId="438F99E5" w14:textId="108DDF6E" w:rsidR="00C42395" w:rsidRPr="005E44BC" w:rsidRDefault="00894217" w:rsidP="00C42395">
      <w:pPr>
        <w:pStyle w:val="ListParagraph"/>
        <w:numPr>
          <w:ilvl w:val="0"/>
          <w:numId w:val="30"/>
        </w:numPr>
        <w:tabs>
          <w:tab w:val="left" w:pos="8789"/>
        </w:tabs>
        <w:rPr>
          <w:lang w:val="en-US"/>
        </w:rPr>
      </w:pPr>
      <w:r>
        <w:rPr>
          <w:lang w:val="en-US"/>
        </w:rPr>
        <w:t>00</w:t>
      </w:r>
      <w:r>
        <w:rPr>
          <w:lang w:val="en-US"/>
        </w:rPr>
        <w:t>11</w:t>
      </w:r>
    </w:p>
    <w:p w14:paraId="31C84A45" w14:textId="13FC2F2E" w:rsidR="00C42395" w:rsidRPr="005E44BC" w:rsidRDefault="00894217" w:rsidP="00C42395">
      <w:pPr>
        <w:pStyle w:val="ListParagraph"/>
        <w:numPr>
          <w:ilvl w:val="0"/>
          <w:numId w:val="30"/>
        </w:numPr>
        <w:tabs>
          <w:tab w:val="left" w:pos="8789"/>
        </w:tabs>
        <w:rPr>
          <w:lang w:val="en-US"/>
        </w:rPr>
      </w:pPr>
      <w:r>
        <w:rPr>
          <w:lang w:val="en-US"/>
        </w:rPr>
        <w:t>0</w:t>
      </w:r>
      <w:r>
        <w:rPr>
          <w:lang w:val="en-US"/>
        </w:rPr>
        <w:t>100</w:t>
      </w:r>
    </w:p>
    <w:p w14:paraId="0D023294" w14:textId="563A4CF0" w:rsidR="00C42395" w:rsidRPr="005E44BC" w:rsidRDefault="00894217" w:rsidP="00C42395">
      <w:pPr>
        <w:pStyle w:val="ListParagraph"/>
        <w:numPr>
          <w:ilvl w:val="0"/>
          <w:numId w:val="30"/>
        </w:numPr>
        <w:tabs>
          <w:tab w:val="left" w:pos="8789"/>
        </w:tabs>
        <w:rPr>
          <w:lang w:val="en-US"/>
        </w:rPr>
      </w:pPr>
      <w:r>
        <w:rPr>
          <w:lang w:val="en-US"/>
        </w:rPr>
        <w:t>0101</w:t>
      </w:r>
    </w:p>
    <w:p w14:paraId="4A717CAD" w14:textId="30B94C6E" w:rsidR="00C42395" w:rsidRPr="005E44BC" w:rsidRDefault="00894217" w:rsidP="00C42395">
      <w:pPr>
        <w:pStyle w:val="ListParagraph"/>
        <w:numPr>
          <w:ilvl w:val="0"/>
          <w:numId w:val="30"/>
        </w:numPr>
        <w:tabs>
          <w:tab w:val="left" w:pos="8789"/>
        </w:tabs>
        <w:rPr>
          <w:lang w:val="en-US"/>
        </w:rPr>
      </w:pPr>
      <w:r>
        <w:rPr>
          <w:lang w:val="en-US"/>
        </w:rPr>
        <w:t>0110</w:t>
      </w:r>
    </w:p>
    <w:p w14:paraId="55881EF7" w14:textId="21100C30" w:rsidR="00C42395" w:rsidRPr="005E44BC" w:rsidRDefault="00894217" w:rsidP="00C42395">
      <w:pPr>
        <w:pStyle w:val="ListParagraph"/>
        <w:numPr>
          <w:ilvl w:val="0"/>
          <w:numId w:val="30"/>
        </w:numPr>
        <w:tabs>
          <w:tab w:val="left" w:pos="8789"/>
        </w:tabs>
        <w:rPr>
          <w:lang w:val="en-US"/>
        </w:rPr>
      </w:pPr>
      <w:r>
        <w:rPr>
          <w:lang w:val="en-US"/>
        </w:rPr>
        <w:t>0111</w:t>
      </w:r>
    </w:p>
    <w:p w14:paraId="65FB17F9" w14:textId="77777777" w:rsidR="005E44BC" w:rsidRPr="00274E1D" w:rsidRDefault="005E44BC" w:rsidP="00C42395">
      <w:pPr>
        <w:pStyle w:val="ListParagraph"/>
        <w:tabs>
          <w:tab w:val="left" w:pos="8789"/>
        </w:tabs>
        <w:rPr>
          <w:lang w:val="en-US"/>
        </w:rPr>
      </w:pPr>
    </w:p>
    <w:p w14:paraId="290C692A" w14:textId="24B8E7C7" w:rsidR="003112C6" w:rsidRPr="003112C6" w:rsidRDefault="00755A38" w:rsidP="003112C6">
      <w:pPr>
        <w:tabs>
          <w:tab w:val="left" w:pos="8789"/>
        </w:tabs>
        <w:rPr>
          <w:lang w:val="en-US"/>
        </w:rPr>
      </w:pPr>
      <w:r w:rsidRPr="003112C6">
        <w:rPr>
          <w:lang w:val="en-US"/>
        </w:rPr>
        <w:t>How many</w:t>
      </w:r>
      <w:r w:rsidR="00DE33C0" w:rsidRPr="003112C6">
        <w:rPr>
          <w:lang w:val="en-US"/>
        </w:rPr>
        <w:t xml:space="preserve"> bits do we need to </w:t>
      </w:r>
      <w:r w:rsidR="003112C6" w:rsidRPr="003112C6">
        <w:rPr>
          <w:lang w:val="en-US"/>
        </w:rPr>
        <w:t xml:space="preserve">write any of the numbers from 0 to 7 in binary? </w:t>
      </w:r>
      <w:r w:rsidR="00AC2C9B">
        <w:rPr>
          <w:lang w:val="en-US"/>
        </w:rPr>
        <w:t xml:space="preserve">3 bits </w:t>
      </w:r>
    </w:p>
    <w:p w14:paraId="2D122F4B" w14:textId="77777777" w:rsidR="00D92F39" w:rsidRDefault="00D92F39" w:rsidP="00755A38">
      <w:pPr>
        <w:rPr>
          <w:lang w:val="en-US"/>
        </w:rPr>
      </w:pPr>
    </w:p>
    <w:p w14:paraId="05E391B4" w14:textId="1A260A10" w:rsidR="00522BE0" w:rsidRDefault="00522BE0" w:rsidP="00522BE0">
      <w:pPr>
        <w:pStyle w:val="Heading3"/>
        <w:rPr>
          <w:lang w:val="en-US"/>
        </w:rPr>
      </w:pPr>
      <w:r>
        <w:rPr>
          <w:lang w:val="en-US"/>
        </w:rPr>
        <w:t>Decoder</w:t>
      </w:r>
    </w:p>
    <w:p w14:paraId="43AD10CA" w14:textId="77777777" w:rsidR="009958DC" w:rsidRPr="009958DC" w:rsidRDefault="009958DC" w:rsidP="009958DC">
      <w:pPr>
        <w:numPr>
          <w:ilvl w:val="0"/>
          <w:numId w:val="33"/>
        </w:numPr>
      </w:pPr>
      <w:r w:rsidRPr="009958DC">
        <w:rPr>
          <w:lang w:val="en-US"/>
        </w:rPr>
        <w:t>A decoder will change a binary number to pass a signal to one (and only one) of its outputs by decoding that binary signal</w:t>
      </w:r>
    </w:p>
    <w:p w14:paraId="6169F3A4" w14:textId="77777777" w:rsidR="009958DC" w:rsidRPr="009958DC" w:rsidRDefault="009958DC" w:rsidP="009958DC">
      <w:pPr>
        <w:numPr>
          <w:ilvl w:val="0"/>
          <w:numId w:val="33"/>
        </w:numPr>
      </w:pPr>
      <w:r w:rsidRPr="009958DC">
        <w:rPr>
          <w:lang w:val="en-US"/>
        </w:rPr>
        <w:t xml:space="preserve">For example, if we have a decoder that takes in a 3-bit signal then we know that we can represent the decimal number 0 to 7 using those three binary digits. Therefore, the decoder would need 8 different outputs (one for each number from 0 to 7). </w:t>
      </w:r>
    </w:p>
    <w:p w14:paraId="42922026" w14:textId="6F5AC5C6" w:rsidR="00522BE0" w:rsidRDefault="00B215DD" w:rsidP="00522BE0">
      <w:pPr>
        <w:rPr>
          <w:lang w:val="en-US"/>
        </w:rPr>
      </w:pPr>
      <w:r w:rsidRPr="00B215DD">
        <w:rPr>
          <w:noProof/>
        </w:rPr>
        <w:drawing>
          <wp:inline distT="0" distB="0" distL="0" distR="0" wp14:anchorId="4B783C04" wp14:editId="6255DFD5">
            <wp:extent cx="2529444" cy="2438747"/>
            <wp:effectExtent l="0" t="0" r="4445" b="0"/>
            <wp:docPr id="14" name="Picture 14" descr="Diagram, schematic&#10;&#10;Description automatically generated">
              <a:extLst xmlns:a="http://schemas.openxmlformats.org/drawingml/2006/main">
                <a:ext uri="{FF2B5EF4-FFF2-40B4-BE49-F238E27FC236}">
                  <a16:creationId xmlns:a16="http://schemas.microsoft.com/office/drawing/2014/main" id="{9E06835E-3ACE-45CE-9870-5E6B017EE1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Diagram, schematic&#10;&#10;Description automatically generated">
                      <a:extLst>
                        <a:ext uri="{FF2B5EF4-FFF2-40B4-BE49-F238E27FC236}">
                          <a16:creationId xmlns:a16="http://schemas.microsoft.com/office/drawing/2014/main" id="{9E06835E-3ACE-45CE-9870-5E6B017EE18B}"/>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33560" cy="2442716"/>
                    </a:xfrm>
                    <a:prstGeom prst="rect">
                      <a:avLst/>
                    </a:prstGeom>
                  </pic:spPr>
                </pic:pic>
              </a:graphicData>
            </a:graphic>
          </wp:inline>
        </w:drawing>
      </w:r>
    </w:p>
    <w:p w14:paraId="0B3F005D" w14:textId="67A21E6B" w:rsidR="001F66C7" w:rsidRDefault="001F66C7" w:rsidP="00522BE0">
      <w:pPr>
        <w:rPr>
          <w:lang w:val="en-US"/>
        </w:rPr>
      </w:pPr>
      <w:r>
        <w:rPr>
          <w:lang w:val="en-US"/>
        </w:rPr>
        <w:t>Which of the LEDs will be lit in the following two examples</w:t>
      </w:r>
    </w:p>
    <w:p w14:paraId="30B197FE" w14:textId="77777777" w:rsidR="004E2A93" w:rsidRDefault="004E2A93" w:rsidP="00755A38">
      <w:pPr>
        <w:rPr>
          <w:lang w:val="en-US"/>
        </w:rPr>
      </w:pPr>
    </w:p>
    <w:p w14:paraId="536B934E" w14:textId="3628D428" w:rsidR="004E2A93" w:rsidRDefault="004E2A93" w:rsidP="00755A38">
      <w:pPr>
        <w:rPr>
          <w:lang w:val="en-US"/>
        </w:rPr>
      </w:pPr>
      <w:r w:rsidRPr="001F0FF9">
        <w:rPr>
          <w:noProof/>
        </w:rPr>
        <w:lastRenderedPageBreak/>
        <w:drawing>
          <wp:anchor distT="0" distB="0" distL="114300" distR="114300" simplePos="0" relativeHeight="251658242" behindDoc="0" locked="0" layoutInCell="1" allowOverlap="1" wp14:anchorId="125F5215" wp14:editId="12B00488">
            <wp:simplePos x="0" y="0"/>
            <wp:positionH relativeFrom="margin">
              <wp:posOffset>0</wp:posOffset>
            </wp:positionH>
            <wp:positionV relativeFrom="paragraph">
              <wp:posOffset>15875</wp:posOffset>
            </wp:positionV>
            <wp:extent cx="1414780" cy="2365375"/>
            <wp:effectExtent l="0" t="0" r="0" b="0"/>
            <wp:wrapTopAndBottom/>
            <wp:docPr id="20" name="Picture 20" descr="Diagram, schematic&#10;&#10;Description automatically generated">
              <a:extLst xmlns:a="http://schemas.openxmlformats.org/drawingml/2006/main">
                <a:ext uri="{FF2B5EF4-FFF2-40B4-BE49-F238E27FC236}">
                  <a16:creationId xmlns:a16="http://schemas.microsoft.com/office/drawing/2014/main" id="{94656513-78F2-4372-91A2-A0FC170ABC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descr="Diagram, schematic&#10;&#10;Description automatically generated">
                      <a:extLst>
                        <a:ext uri="{FF2B5EF4-FFF2-40B4-BE49-F238E27FC236}">
                          <a16:creationId xmlns:a16="http://schemas.microsoft.com/office/drawing/2014/main" id="{94656513-78F2-4372-91A2-A0FC170ABC93}"/>
                        </a:ext>
                      </a:extLst>
                    </pic:cNvPr>
                    <pic:cNvPicPr>
                      <a:picLocks noChangeAspect="1"/>
                    </pic:cNvPicPr>
                  </pic:nvPicPr>
                  <pic:blipFill rotWithShape="1">
                    <a:blip r:embed="rId8" cstate="print">
                      <a:extLst>
                        <a:ext uri="{28A0092B-C50C-407E-A947-70E740481C1C}">
                          <a14:useLocalDpi xmlns:a14="http://schemas.microsoft.com/office/drawing/2010/main"/>
                        </a:ext>
                      </a:extLst>
                    </a:blip>
                    <a:srcRect l="-2" t="21398"/>
                    <a:stretch/>
                  </pic:blipFill>
                  <pic:spPr bwMode="auto">
                    <a:xfrm>
                      <a:off x="0" y="0"/>
                      <a:ext cx="1414780" cy="2365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24BE8">
        <w:rPr>
          <w:noProof/>
        </w:rPr>
        <w:drawing>
          <wp:anchor distT="0" distB="0" distL="114300" distR="114300" simplePos="0" relativeHeight="251658240" behindDoc="0" locked="0" layoutInCell="1" allowOverlap="1" wp14:anchorId="5AE1EFBD" wp14:editId="575FD660">
            <wp:simplePos x="0" y="0"/>
            <wp:positionH relativeFrom="margin">
              <wp:posOffset>3171935</wp:posOffset>
            </wp:positionH>
            <wp:positionV relativeFrom="paragraph">
              <wp:posOffset>18857</wp:posOffset>
            </wp:positionV>
            <wp:extent cx="1395730" cy="2413635"/>
            <wp:effectExtent l="0" t="0" r="0" b="5715"/>
            <wp:wrapTopAndBottom/>
            <wp:docPr id="19" name="Picture 19" descr="Diagram, schematic&#10;&#10;Description automatically generated">
              <a:extLst xmlns:a="http://schemas.openxmlformats.org/drawingml/2006/main">
                <a:ext uri="{FF2B5EF4-FFF2-40B4-BE49-F238E27FC236}">
                  <a16:creationId xmlns:a16="http://schemas.microsoft.com/office/drawing/2014/main" id="{27365B46-FAEA-4B15-AA04-F506A4EFDD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Diagram, schematic&#10;&#10;Description automatically generated">
                      <a:extLst>
                        <a:ext uri="{FF2B5EF4-FFF2-40B4-BE49-F238E27FC236}">
                          <a16:creationId xmlns:a16="http://schemas.microsoft.com/office/drawing/2014/main" id="{27365B46-FAEA-4B15-AA04-F506A4EFDD2E}"/>
                        </a:ext>
                      </a:extLst>
                    </pic:cNvPr>
                    <pic:cNvPicPr>
                      <a:picLocks noChangeAspect="1"/>
                    </pic:cNvPicPr>
                  </pic:nvPicPr>
                  <pic:blipFill rotWithShape="1">
                    <a:blip r:embed="rId9" cstate="print">
                      <a:extLst>
                        <a:ext uri="{28A0092B-C50C-407E-A947-70E740481C1C}">
                          <a14:useLocalDpi xmlns:a14="http://schemas.microsoft.com/office/drawing/2010/main"/>
                        </a:ext>
                      </a:extLst>
                    </a:blip>
                    <a:srcRect t="19382"/>
                    <a:stretch/>
                  </pic:blipFill>
                  <pic:spPr bwMode="auto">
                    <a:xfrm>
                      <a:off x="0" y="0"/>
                      <a:ext cx="1395730" cy="24136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21E0BD8" w14:textId="77777777" w:rsidR="0073250F" w:rsidRDefault="0073250F" w:rsidP="004E2A93">
      <w:pPr>
        <w:tabs>
          <w:tab w:val="left" w:pos="8789"/>
        </w:tabs>
        <w:rPr>
          <w:lang w:val="en-US"/>
        </w:rPr>
      </w:pPr>
    </w:p>
    <w:p w14:paraId="18B27338" w14:textId="7AC93CC8" w:rsidR="00522BE0" w:rsidRDefault="003C1D34" w:rsidP="004E2A93">
      <w:pPr>
        <w:tabs>
          <w:tab w:val="left" w:pos="8789"/>
        </w:tabs>
        <w:rPr>
          <w:lang w:val="en-US"/>
        </w:rPr>
      </w:pPr>
      <w:r>
        <w:rPr>
          <w:noProof/>
        </w:rPr>
        <w:drawing>
          <wp:inline distT="0" distB="0" distL="0" distR="0" wp14:anchorId="374668DC" wp14:editId="2331938B">
            <wp:extent cx="2733675" cy="1895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3675" cy="1895475"/>
                    </a:xfrm>
                    <a:prstGeom prst="rect">
                      <a:avLst/>
                    </a:prstGeom>
                  </pic:spPr>
                </pic:pic>
              </a:graphicData>
            </a:graphic>
          </wp:inline>
        </w:drawing>
      </w:r>
      <w:r w:rsidR="0034653D" w:rsidRPr="0034653D">
        <w:rPr>
          <w:noProof/>
        </w:rPr>
        <w:t xml:space="preserve"> </w:t>
      </w:r>
      <w:r w:rsidR="0034653D">
        <w:rPr>
          <w:noProof/>
        </w:rPr>
        <w:drawing>
          <wp:inline distT="0" distB="0" distL="0" distR="0" wp14:anchorId="428A7FF0" wp14:editId="4F26B7F8">
            <wp:extent cx="2126511" cy="1823892"/>
            <wp:effectExtent l="0" t="0" r="762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30514" cy="1827325"/>
                    </a:xfrm>
                    <a:prstGeom prst="rect">
                      <a:avLst/>
                    </a:prstGeom>
                  </pic:spPr>
                </pic:pic>
              </a:graphicData>
            </a:graphic>
          </wp:inline>
        </w:drawing>
      </w:r>
      <w:r w:rsidR="004E2A93">
        <w:rPr>
          <w:lang w:val="en-US"/>
        </w:rPr>
        <w:tab/>
      </w:r>
    </w:p>
    <w:p w14:paraId="28B79A36" w14:textId="58931793" w:rsidR="00D73EF4" w:rsidRPr="00D73EF4" w:rsidRDefault="00D73EF4" w:rsidP="00D73EF4">
      <w:pPr>
        <w:pStyle w:val="Heading3"/>
        <w:rPr>
          <w:lang w:val="en-US"/>
        </w:rPr>
      </w:pPr>
      <w:r>
        <w:rPr>
          <w:lang w:val="en-US"/>
        </w:rPr>
        <w:t>Bit shifter</w:t>
      </w:r>
    </w:p>
    <w:p w14:paraId="6949C01B" w14:textId="61857A59" w:rsidR="00D45996" w:rsidRPr="00D45996" w:rsidRDefault="00B766CD" w:rsidP="00D45996">
      <w:r>
        <w:t>Shift components are often built into ALU</w:t>
      </w:r>
      <w:r w:rsidR="005C7304">
        <w:t>s.</w:t>
      </w:r>
    </w:p>
    <w:p w14:paraId="109C3A07" w14:textId="3C0CE597" w:rsidR="00AC202B" w:rsidRPr="00D25973" w:rsidRDefault="001F66C7" w:rsidP="003C2311">
      <w:pPr>
        <w:rPr>
          <w:lang w:val="en-US"/>
        </w:rPr>
      </w:pPr>
      <w:r>
        <w:rPr>
          <w:noProof/>
          <w:lang w:val="en-US"/>
        </w:rPr>
        <mc:AlternateContent>
          <mc:Choice Requires="wpg">
            <w:drawing>
              <wp:anchor distT="0" distB="0" distL="114300" distR="114300" simplePos="0" relativeHeight="251658244" behindDoc="0" locked="0" layoutInCell="1" allowOverlap="1" wp14:anchorId="7A473C45" wp14:editId="2DE7211C">
                <wp:simplePos x="0" y="0"/>
                <wp:positionH relativeFrom="margin">
                  <wp:align>left</wp:align>
                </wp:positionH>
                <wp:positionV relativeFrom="paragraph">
                  <wp:posOffset>368300</wp:posOffset>
                </wp:positionV>
                <wp:extent cx="3757930" cy="1981200"/>
                <wp:effectExtent l="0" t="0" r="0" b="0"/>
                <wp:wrapTopAndBottom/>
                <wp:docPr id="2" name="Group 2"/>
                <wp:cNvGraphicFramePr/>
                <a:graphic xmlns:a="http://schemas.openxmlformats.org/drawingml/2006/main">
                  <a:graphicData uri="http://schemas.microsoft.com/office/word/2010/wordprocessingGroup">
                    <wpg:wgp>
                      <wpg:cNvGrpSpPr/>
                      <wpg:grpSpPr>
                        <a:xfrm>
                          <a:off x="0" y="0"/>
                          <a:ext cx="3757930" cy="1981200"/>
                          <a:chOff x="0" y="0"/>
                          <a:chExt cx="4288386" cy="2260600"/>
                        </a:xfrm>
                      </wpg:grpSpPr>
                      <wps:wsp>
                        <wps:cNvPr id="217" name="Text Box 2"/>
                        <wps:cNvSpPr txBox="1">
                          <a:spLocks noChangeArrowheads="1"/>
                        </wps:cNvSpPr>
                        <wps:spPr bwMode="auto">
                          <a:xfrm>
                            <a:off x="2867891" y="656706"/>
                            <a:ext cx="1420495" cy="323850"/>
                          </a:xfrm>
                          <a:prstGeom prst="rect">
                            <a:avLst/>
                          </a:prstGeom>
                          <a:solidFill>
                            <a:srgbClr val="FFFFFF"/>
                          </a:solidFill>
                          <a:ln w="9525">
                            <a:noFill/>
                            <a:miter lim="800000"/>
                            <a:headEnd/>
                            <a:tailEnd/>
                          </a:ln>
                        </wps:spPr>
                        <wps:txbx>
                          <w:txbxContent>
                            <w:p w14:paraId="04CF54A2" w14:textId="77777777" w:rsidR="000911C9" w:rsidRDefault="000911C9">
                              <w:r>
                                <w:t>Left shift by 1 bit</w:t>
                              </w:r>
                            </w:p>
                          </w:txbxContent>
                        </wps:txbx>
                        <wps:bodyPr rot="0" vert="horz" wrap="square" lIns="91440" tIns="45720" rIns="91440" bIns="45720" anchor="t" anchorCtr="0">
                          <a:noAutofit/>
                        </wps:bodyPr>
                      </wps:wsp>
                      <pic:pic xmlns:pic="http://schemas.openxmlformats.org/drawingml/2006/picture">
                        <pic:nvPicPr>
                          <pic:cNvPr id="7" name="Picture 6" descr="Graphical user interface, diagram, application, rectangle&#10;&#10;Description automatically generated">
                            <a:extLst>
                              <a:ext uri="{FF2B5EF4-FFF2-40B4-BE49-F238E27FC236}">
                                <a16:creationId xmlns:a16="http://schemas.microsoft.com/office/drawing/2014/main" id="{B0031169-8D4A-47D7-9A4E-455E83F32060}"/>
                              </a:ext>
                            </a:extLst>
                          </pic:cNvPr>
                          <pic:cNvPicPr>
                            <a:picLocks noChangeAspect="1"/>
                          </pic:cNvPicPr>
                        </pic:nvPicPr>
                        <pic:blipFill rotWithShape="1">
                          <a:blip r:embed="rId12" cstate="print">
                            <a:extLst>
                              <a:ext uri="{28A0092B-C50C-407E-A947-70E740481C1C}">
                                <a14:useLocalDpi xmlns:a14="http://schemas.microsoft.com/office/drawing/2010/main" val="0"/>
                              </a:ext>
                            </a:extLst>
                          </a:blip>
                          <a:srcRect l="-1" r="-263"/>
                          <a:stretch/>
                        </pic:blipFill>
                        <pic:spPr bwMode="auto">
                          <a:xfrm>
                            <a:off x="0" y="0"/>
                            <a:ext cx="3397885" cy="2260600"/>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7A473C45" id="Group 2" o:spid="_x0000_s1026" style="position:absolute;margin-left:0;margin-top:29pt;width:295.9pt;height:156pt;z-index:251658244;mso-position-horizontal:left;mso-position-horizontal-relative:margin;mso-width-relative:margin;mso-height-relative:margin" coordsize="42883,226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">
                <v:shapetype id="_x0000_t202" coordsize="21600,21600" o:spt="202" path="m,l,21600r21600,l21600,xe">
                  <v:stroke joinstyle="miter"/>
                  <v:path gradientshapeok="t" o:connecttype="rect"/>
                </v:shapetype>
                <v:shape id="Text Box 2" o:spid="_x0000_s1027" type="#_x0000_t202" style="position:absolute;left:28678;top:6567;width:14205;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04CF54A2" w14:textId="77777777" w:rsidR="000911C9" w:rsidRDefault="000911C9">
                        <w:r>
                          <w:t>Left shift by 1 bit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alt="Graphical user interface, diagram, application, rectangle&#10;&#10;Description automatically generated" style="position:absolute;width:33978;height:226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">
                  <v:imagedata r:id="rId13" o:title="Graphical user interface, diagram, application, rectangle&#10;&#10;Description automatically generated" cropleft="-1f" cropright="-172f"/>
                </v:shape>
                <w10:wrap type="topAndBottom" anchorx="margin"/>
              </v:group>
            </w:pict>
          </mc:Fallback>
        </mc:AlternateContent>
      </w:r>
      <w:r w:rsidR="005C7304">
        <w:rPr>
          <w:lang w:val="en-US"/>
        </w:rPr>
        <w:t>A l</w:t>
      </w:r>
      <w:r w:rsidR="00C85FA0" w:rsidRPr="00C85FA0">
        <w:rPr>
          <w:lang w:val="en-US"/>
        </w:rPr>
        <w:t>ogical shif</w:t>
      </w:r>
      <w:r w:rsidR="005C7304">
        <w:rPr>
          <w:lang w:val="en-US"/>
        </w:rPr>
        <w:t>t m</w:t>
      </w:r>
      <w:r w:rsidR="00C85FA0" w:rsidRPr="00C85FA0">
        <w:rPr>
          <w:lang w:val="en-US"/>
        </w:rPr>
        <w:t>ove</w:t>
      </w:r>
      <w:r w:rsidR="005C7304">
        <w:rPr>
          <w:lang w:val="en-US"/>
        </w:rPr>
        <w:t>s</w:t>
      </w:r>
      <w:r w:rsidR="00C85FA0" w:rsidRPr="00C85FA0">
        <w:rPr>
          <w:lang w:val="en-US"/>
        </w:rPr>
        <w:t xml:space="preserve"> all the bits a specified number of positions (left or right)</w:t>
      </w:r>
      <w:r w:rsidR="005C7304">
        <w:t xml:space="preserve">. </w:t>
      </w:r>
      <w:r w:rsidR="005C7304">
        <w:rPr>
          <w:lang w:val="en-US"/>
        </w:rPr>
        <w:t>T</w:t>
      </w:r>
      <w:r w:rsidR="00C85FA0" w:rsidRPr="00C85FA0">
        <w:rPr>
          <w:lang w:val="en-US"/>
        </w:rPr>
        <w:t>he bits that drop off</w:t>
      </w:r>
      <w:r w:rsidR="005C7304">
        <w:rPr>
          <w:lang w:val="en-US"/>
        </w:rPr>
        <w:t xml:space="preserve"> are lost. Zeros are inserted to fill the new places.</w:t>
      </w:r>
    </w:p>
    <w:p w14:paraId="11B4D3E0" w14:textId="17791FF1" w:rsidR="001716C2" w:rsidRDefault="001F66C7" w:rsidP="003C2311">
      <w:pPr>
        <w:rPr>
          <w:noProof/>
        </w:rPr>
      </w:pPr>
      <w:r>
        <w:rPr>
          <w:noProof/>
        </w:rPr>
        <w:lastRenderedPageBreak/>
        <mc:AlternateContent>
          <mc:Choice Requires="wpg">
            <w:drawing>
              <wp:anchor distT="0" distB="0" distL="114300" distR="114300" simplePos="0" relativeHeight="251658245" behindDoc="0" locked="0" layoutInCell="1" allowOverlap="1" wp14:anchorId="08668726" wp14:editId="106C43AC">
                <wp:simplePos x="0" y="0"/>
                <wp:positionH relativeFrom="column">
                  <wp:posOffset>-160243</wp:posOffset>
                </wp:positionH>
                <wp:positionV relativeFrom="paragraph">
                  <wp:posOffset>2137682</wp:posOffset>
                </wp:positionV>
                <wp:extent cx="3870960" cy="1781175"/>
                <wp:effectExtent l="0" t="0" r="0" b="9525"/>
                <wp:wrapTopAndBottom/>
                <wp:docPr id="4" name="Group 4"/>
                <wp:cNvGraphicFramePr/>
                <a:graphic xmlns:a="http://schemas.openxmlformats.org/drawingml/2006/main">
                  <a:graphicData uri="http://schemas.microsoft.com/office/word/2010/wordprocessingGroup">
                    <wpg:wgp>
                      <wpg:cNvGrpSpPr/>
                      <wpg:grpSpPr>
                        <a:xfrm>
                          <a:off x="0" y="0"/>
                          <a:ext cx="3870960" cy="1781175"/>
                          <a:chOff x="0" y="0"/>
                          <a:chExt cx="4696633" cy="2160905"/>
                        </a:xfrm>
                      </wpg:grpSpPr>
                      <wps:wsp>
                        <wps:cNvPr id="3" name="Text Box 2"/>
                        <wps:cNvSpPr txBox="1">
                          <a:spLocks noChangeArrowheads="1"/>
                        </wps:cNvSpPr>
                        <wps:spPr bwMode="auto">
                          <a:xfrm>
                            <a:off x="3408218" y="698269"/>
                            <a:ext cx="1288415" cy="386080"/>
                          </a:xfrm>
                          <a:prstGeom prst="rect">
                            <a:avLst/>
                          </a:prstGeom>
                          <a:solidFill>
                            <a:srgbClr val="FFFFFF"/>
                          </a:solidFill>
                          <a:ln w="9525">
                            <a:noFill/>
                            <a:miter lim="800000"/>
                            <a:headEnd/>
                            <a:tailEnd/>
                          </a:ln>
                        </wps:spPr>
                        <wps:txbx>
                          <w:txbxContent>
                            <w:p w14:paraId="7A93559D" w14:textId="77777777" w:rsidR="00567A67" w:rsidRDefault="00567A67">
                              <w:r>
                                <w:t>Right shift by 1 bit</w:t>
                              </w:r>
                            </w:p>
                          </w:txbxContent>
                        </wps:txbx>
                        <wps:bodyPr rot="0" vert="horz" wrap="square" lIns="91440" tIns="45720" rIns="91440" bIns="45720" anchor="t" anchorCtr="0">
                          <a:noAutofit/>
                        </wps:bodyPr>
                      </wps:wsp>
                      <pic:pic xmlns:pic="http://schemas.openxmlformats.org/drawingml/2006/picture">
                        <pic:nvPicPr>
                          <pic:cNvPr id="9" name="Picture 8" descr="Graphical user interface, application, rectangle&#10;&#10;Description automatically generated">
                            <a:extLst>
                              <a:ext uri="{FF2B5EF4-FFF2-40B4-BE49-F238E27FC236}">
                                <a16:creationId xmlns:a16="http://schemas.microsoft.com/office/drawing/2014/main" id="{89842B93-D146-4686-8D94-6BF939514DA8}"/>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39770" cy="216090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8668726" id="Group 4" o:spid="_x0000_s1029" style="position:absolute;margin-left:-12.6pt;margin-top:168.3pt;width:304.8pt;height:140.25pt;z-index:251658245;mso-width-relative:margin;mso-height-relative:margin" coordsize="46966,216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">
                <v:shape id="Text Box 2" o:spid="_x0000_s1030" type="#_x0000_t202" style="position:absolute;left:34082;top:6982;width:12884;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14:paraId="7A93559D" w14:textId="77777777" w:rsidR="00567A67" w:rsidRDefault="00567A67">
                        <w:r>
                          <w:t>Right shift by 1 bit</w:t>
                        </w:r>
                      </w:p>
                    </w:txbxContent>
                  </v:textbox>
                </v:shape>
                <v:shape id="Picture 8" o:spid="_x0000_s1031" type="#_x0000_t75" alt="Graphical user interface, application, rectangle&#10;&#10;Description automatically generated" style="position:absolute;width:32397;height:216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">
                  <v:imagedata r:id="rId15" o:title="Graphical user interface, application, rectangle&#10;&#10;Description automatically generated"/>
                </v:shape>
                <w10:wrap type="topAndBottom"/>
              </v:group>
            </w:pict>
          </mc:Fallback>
        </mc:AlternateContent>
      </w:r>
    </w:p>
    <w:p w14:paraId="10AEECE4" w14:textId="03EB2DB8" w:rsidR="00E96015" w:rsidRPr="00E96015" w:rsidRDefault="00E96015" w:rsidP="00E96015">
      <w:r w:rsidRPr="00E96015">
        <w:t xml:space="preserve">Image credit </w:t>
      </w:r>
      <w:proofErr w:type="spellStart"/>
      <w:r w:rsidRPr="00E96015">
        <w:t>en:User:Cburnett</w:t>
      </w:r>
      <w:proofErr w:type="spellEnd"/>
      <w:r w:rsidRPr="00E96015">
        <w:t>, CC BY-SA 3.0 &lt;http://creativecommons.org/licenses/by-sa/3.0/&gt;, via Wikimedia Commons</w:t>
      </w:r>
    </w:p>
    <w:p w14:paraId="24D9DAEC" w14:textId="77777777" w:rsidR="00066A78" w:rsidRDefault="004E633C" w:rsidP="004E633C">
      <w:pPr>
        <w:rPr>
          <w:lang w:val="en-US"/>
        </w:rPr>
      </w:pPr>
      <w:r w:rsidRPr="004E633C">
        <w:rPr>
          <w:lang w:val="en-US"/>
        </w:rPr>
        <w:t xml:space="preserve">Decimal 5 in binary is 00000101. </w:t>
      </w:r>
    </w:p>
    <w:p w14:paraId="54080038" w14:textId="586FA2DF" w:rsidR="00E96015" w:rsidRDefault="004E633C" w:rsidP="00D50724">
      <w:pPr>
        <w:pStyle w:val="ListParagraph"/>
        <w:numPr>
          <w:ilvl w:val="0"/>
          <w:numId w:val="35"/>
        </w:numPr>
        <w:tabs>
          <w:tab w:val="left" w:pos="8789"/>
        </w:tabs>
        <w:rPr>
          <w:lang w:val="en-US"/>
        </w:rPr>
      </w:pPr>
      <w:r w:rsidRPr="00066A78">
        <w:rPr>
          <w:lang w:val="en-US"/>
        </w:rPr>
        <w:t>What will it become (in binary) after a logical left shift of 1 bit?</w:t>
      </w:r>
      <w:r w:rsidR="00D50724" w:rsidRPr="003112C6">
        <w:rPr>
          <w:lang w:val="en-US"/>
        </w:rPr>
        <w:t xml:space="preserve"> </w:t>
      </w:r>
      <w:r w:rsidR="00492EBF">
        <w:rPr>
          <w:lang w:val="en-US"/>
        </w:rPr>
        <w:t>00001010</w:t>
      </w:r>
    </w:p>
    <w:p w14:paraId="346B609A" w14:textId="77777777" w:rsidR="00066A78" w:rsidRPr="00066A78" w:rsidRDefault="00066A78" w:rsidP="00066A78">
      <w:pPr>
        <w:pStyle w:val="ListParagraph"/>
        <w:rPr>
          <w:lang w:val="en-US"/>
        </w:rPr>
      </w:pPr>
    </w:p>
    <w:p w14:paraId="51C318F9" w14:textId="31A67DC5" w:rsidR="00066A78" w:rsidRPr="00066A78" w:rsidRDefault="002C3882" w:rsidP="00D50724">
      <w:pPr>
        <w:pStyle w:val="ListParagraph"/>
        <w:numPr>
          <w:ilvl w:val="0"/>
          <w:numId w:val="35"/>
        </w:numPr>
        <w:tabs>
          <w:tab w:val="left" w:pos="8789"/>
        </w:tabs>
        <w:rPr>
          <w:lang w:val="en-US"/>
        </w:rPr>
      </w:pPr>
      <w:r w:rsidRPr="00066A78">
        <w:rPr>
          <w:lang w:val="en-US"/>
        </w:rPr>
        <w:t>What is the decimal equivalent of that answer</w:t>
      </w:r>
      <w:r w:rsidR="00066A78">
        <w:rPr>
          <w:lang w:val="en-US"/>
        </w:rPr>
        <w:t>?</w:t>
      </w:r>
      <w:r w:rsidR="00D50724">
        <w:rPr>
          <w:lang w:val="en-US"/>
        </w:rPr>
        <w:t xml:space="preserve"> </w:t>
      </w:r>
      <w:r w:rsidR="00492EBF">
        <w:rPr>
          <w:lang w:val="en-US"/>
        </w:rPr>
        <w:t>10</w:t>
      </w:r>
    </w:p>
    <w:p w14:paraId="41BAD85E" w14:textId="77777777" w:rsidR="00066A78" w:rsidRDefault="00066A78" w:rsidP="00066A78">
      <w:pPr>
        <w:pStyle w:val="ListParagraph"/>
        <w:rPr>
          <w:lang w:val="en-US"/>
        </w:rPr>
      </w:pPr>
    </w:p>
    <w:p w14:paraId="0D9AD62D" w14:textId="48C21789" w:rsidR="002C3882" w:rsidRPr="00066A78" w:rsidRDefault="00F002AB" w:rsidP="00D50724">
      <w:pPr>
        <w:pStyle w:val="ListParagraph"/>
        <w:numPr>
          <w:ilvl w:val="0"/>
          <w:numId w:val="35"/>
        </w:numPr>
        <w:tabs>
          <w:tab w:val="left" w:pos="8789"/>
        </w:tabs>
        <w:rPr>
          <w:lang w:val="en-US"/>
        </w:rPr>
      </w:pPr>
      <w:r w:rsidRPr="00066A78">
        <w:rPr>
          <w:lang w:val="en-US"/>
        </w:rPr>
        <w:t>What has happened to the value?</w:t>
      </w:r>
      <w:r w:rsidR="00D50724" w:rsidRPr="003112C6">
        <w:rPr>
          <w:lang w:val="en-US"/>
        </w:rPr>
        <w:t xml:space="preserve"> </w:t>
      </w:r>
      <w:r w:rsidR="008B0D16">
        <w:rPr>
          <w:lang w:val="en-US"/>
        </w:rPr>
        <w:t>It multiplied by 2</w:t>
      </w:r>
    </w:p>
    <w:p w14:paraId="05F45C3C" w14:textId="77777777" w:rsidR="00066A78" w:rsidRDefault="00066A78" w:rsidP="00066A78">
      <w:pPr>
        <w:pStyle w:val="ListParagraph"/>
        <w:rPr>
          <w:lang w:val="en-US"/>
        </w:rPr>
      </w:pPr>
    </w:p>
    <w:p w14:paraId="27F0FBC3" w14:textId="5054763D" w:rsidR="00D50724" w:rsidRPr="00D50724" w:rsidRDefault="00F002AB" w:rsidP="00D50724">
      <w:pPr>
        <w:pStyle w:val="ListParagraph"/>
        <w:numPr>
          <w:ilvl w:val="0"/>
          <w:numId w:val="35"/>
        </w:numPr>
        <w:tabs>
          <w:tab w:val="left" w:pos="8789"/>
        </w:tabs>
        <w:rPr>
          <w:lang w:val="en-US"/>
        </w:rPr>
      </w:pPr>
      <w:r w:rsidRPr="00066A78">
        <w:rPr>
          <w:lang w:val="en-US"/>
        </w:rPr>
        <w:t xml:space="preserve">What effect would a logical </w:t>
      </w:r>
      <w:r w:rsidR="00016716" w:rsidRPr="00066A78">
        <w:rPr>
          <w:lang w:val="en-US"/>
        </w:rPr>
        <w:t>right shift have?</w:t>
      </w:r>
      <w:r w:rsidR="00D50724" w:rsidRPr="003112C6">
        <w:rPr>
          <w:lang w:val="en-US"/>
        </w:rPr>
        <w:t xml:space="preserve"> </w:t>
      </w:r>
      <w:r w:rsidR="00F004B0">
        <w:rPr>
          <w:lang w:val="en-US"/>
        </w:rPr>
        <w:t xml:space="preserve">Would divide by 2 </w:t>
      </w:r>
    </w:p>
    <w:p w14:paraId="0BE93C1F" w14:textId="77777777" w:rsidR="00D50724" w:rsidRPr="00D50724" w:rsidRDefault="00D50724" w:rsidP="00D50724">
      <w:pPr>
        <w:pStyle w:val="ListParagraph"/>
        <w:rPr>
          <w:lang w:val="en-US"/>
        </w:rPr>
      </w:pPr>
    </w:p>
    <w:p w14:paraId="0BBB84E9" w14:textId="38D07B9B" w:rsidR="00D50724" w:rsidRPr="00D50724" w:rsidRDefault="00D50724" w:rsidP="00D50724">
      <w:pPr>
        <w:pStyle w:val="ListParagraph"/>
        <w:numPr>
          <w:ilvl w:val="0"/>
          <w:numId w:val="35"/>
        </w:numPr>
        <w:tabs>
          <w:tab w:val="left" w:pos="8789"/>
        </w:tabs>
        <w:rPr>
          <w:lang w:val="en-US"/>
        </w:rPr>
      </w:pPr>
      <w:r w:rsidRPr="00066A78">
        <w:rPr>
          <w:lang w:val="en-US"/>
        </w:rPr>
        <w:t>What about a right-shift by 2 bits?</w:t>
      </w:r>
      <w:r>
        <w:rPr>
          <w:lang w:val="en-US"/>
        </w:rPr>
        <w:t xml:space="preserve"> </w:t>
      </w:r>
      <w:r w:rsidR="00F004B0">
        <w:rPr>
          <w:lang w:val="en-US"/>
        </w:rPr>
        <w:t xml:space="preserve">Divide by 4 </w:t>
      </w:r>
    </w:p>
    <w:p w14:paraId="4B11FA48" w14:textId="77777777" w:rsidR="00D50724" w:rsidRPr="00066A78" w:rsidRDefault="00D50724" w:rsidP="00D50724">
      <w:pPr>
        <w:pStyle w:val="ListParagraph"/>
        <w:rPr>
          <w:lang w:val="en-US"/>
        </w:rPr>
      </w:pPr>
    </w:p>
    <w:p w14:paraId="6C82A57B" w14:textId="70CF536E" w:rsidR="00D50724" w:rsidRDefault="00D50724" w:rsidP="00325B30">
      <w:pPr>
        <w:pStyle w:val="ListParagraph"/>
        <w:numPr>
          <w:ilvl w:val="0"/>
          <w:numId w:val="35"/>
        </w:numPr>
        <w:tabs>
          <w:tab w:val="left" w:pos="8789"/>
        </w:tabs>
      </w:pPr>
      <w:r w:rsidRPr="003A76BB">
        <w:t>Decimal 11 is binary 00001011. What do we get (in decimal) if we do a logical right shift by 2 bits?</w:t>
      </w:r>
      <w:r>
        <w:t xml:space="preserve"> </w:t>
      </w:r>
    </w:p>
    <w:p w14:paraId="7BEB5482" w14:textId="77777777" w:rsidR="00074588" w:rsidRDefault="00074588" w:rsidP="00074588">
      <w:pPr>
        <w:pStyle w:val="ListParagraph"/>
      </w:pPr>
    </w:p>
    <w:p w14:paraId="6407022D" w14:textId="601C11AC" w:rsidR="00074588" w:rsidRDefault="00074588" w:rsidP="00074588">
      <w:pPr>
        <w:pStyle w:val="ListParagraph"/>
        <w:tabs>
          <w:tab w:val="left" w:pos="8789"/>
        </w:tabs>
      </w:pPr>
      <w:r>
        <w:t>Logical right shift by 2 == 000</w:t>
      </w:r>
      <w:r w:rsidRPr="003A76BB">
        <w:t>0</w:t>
      </w:r>
      <w:r>
        <w:t>0</w:t>
      </w:r>
      <w:r w:rsidRPr="003A76BB">
        <w:t>010</w:t>
      </w:r>
    </w:p>
    <w:p w14:paraId="14437AA0" w14:textId="1A5EADB2" w:rsidR="00074588" w:rsidRDefault="00074588" w:rsidP="00074588">
      <w:pPr>
        <w:pStyle w:val="ListParagraph"/>
        <w:tabs>
          <w:tab w:val="left" w:pos="8789"/>
        </w:tabs>
      </w:pPr>
      <w:r>
        <w:t>000</w:t>
      </w:r>
      <w:r w:rsidRPr="003A76BB">
        <w:t>0</w:t>
      </w:r>
      <w:r>
        <w:t>0</w:t>
      </w:r>
      <w:r w:rsidRPr="003A76BB">
        <w:t>010</w:t>
      </w:r>
      <w:r>
        <w:t xml:space="preserve"> answer == 2 </w:t>
      </w:r>
    </w:p>
    <w:p w14:paraId="1BC20981" w14:textId="77777777" w:rsidR="00D57E1D" w:rsidRPr="00325B30" w:rsidRDefault="00D57E1D" w:rsidP="00325B30">
      <w:pPr>
        <w:rPr>
          <w:lang w:val="en-US"/>
        </w:rPr>
      </w:pPr>
    </w:p>
    <w:p w14:paraId="49B90926" w14:textId="06018FC1" w:rsidR="00624B5F" w:rsidRDefault="00F614D1" w:rsidP="00B77240">
      <w:pPr>
        <w:pStyle w:val="Heading3"/>
      </w:pPr>
      <w:r>
        <w:t>Use</w:t>
      </w:r>
      <w:r w:rsidR="00D73EF4">
        <w:t xml:space="preserve"> a </w:t>
      </w:r>
      <w:r w:rsidR="00624B5F">
        <w:t>Decoder</w:t>
      </w:r>
    </w:p>
    <w:p w14:paraId="5AA0D86F" w14:textId="2C3E69E0" w:rsidR="00624B5F" w:rsidRDefault="000462F3" w:rsidP="00624B5F">
      <w:r>
        <w:t xml:space="preserve">For this task you will use the decoder component from Logisim Evolution </w:t>
      </w:r>
      <w:r w:rsidR="00A25447">
        <w:t>to create a traffic light simulation that has four stages as given in the table below.</w:t>
      </w:r>
    </w:p>
    <w:tbl>
      <w:tblPr>
        <w:tblStyle w:val="TableGrid"/>
        <w:tblW w:w="0" w:type="auto"/>
        <w:tblLook w:val="04A0" w:firstRow="1" w:lastRow="0" w:firstColumn="1" w:lastColumn="0" w:noHBand="0" w:noVBand="1"/>
      </w:tblPr>
      <w:tblGrid>
        <w:gridCol w:w="4508"/>
        <w:gridCol w:w="4508"/>
      </w:tblGrid>
      <w:tr w:rsidR="00624B5F" w14:paraId="4951CBE9" w14:textId="77777777" w:rsidTr="00B94B7A">
        <w:tc>
          <w:tcPr>
            <w:tcW w:w="4508" w:type="dxa"/>
          </w:tcPr>
          <w:p w14:paraId="679C0E29" w14:textId="77777777" w:rsidR="00624B5F" w:rsidRDefault="00624B5F" w:rsidP="00B94B7A">
            <w:r>
              <w:t>Stage</w:t>
            </w:r>
          </w:p>
        </w:tc>
        <w:tc>
          <w:tcPr>
            <w:tcW w:w="4508" w:type="dxa"/>
          </w:tcPr>
          <w:p w14:paraId="68D8340D" w14:textId="77777777" w:rsidR="00624B5F" w:rsidRDefault="00624B5F" w:rsidP="00B94B7A">
            <w:r>
              <w:t>Colour</w:t>
            </w:r>
          </w:p>
        </w:tc>
      </w:tr>
      <w:tr w:rsidR="00624B5F" w14:paraId="1134886D" w14:textId="77777777" w:rsidTr="00B94B7A">
        <w:tc>
          <w:tcPr>
            <w:tcW w:w="4508" w:type="dxa"/>
          </w:tcPr>
          <w:p w14:paraId="620886C7" w14:textId="77777777" w:rsidR="00624B5F" w:rsidRDefault="00624B5F" w:rsidP="00B94B7A">
            <w:r>
              <w:t>0</w:t>
            </w:r>
          </w:p>
        </w:tc>
        <w:tc>
          <w:tcPr>
            <w:tcW w:w="4508" w:type="dxa"/>
          </w:tcPr>
          <w:p w14:paraId="7C277806" w14:textId="77777777" w:rsidR="00624B5F" w:rsidRDefault="00624B5F" w:rsidP="00B94B7A">
            <w:r>
              <w:t>Red</w:t>
            </w:r>
          </w:p>
        </w:tc>
      </w:tr>
      <w:tr w:rsidR="00624B5F" w14:paraId="19EEA894" w14:textId="77777777" w:rsidTr="00B94B7A">
        <w:tc>
          <w:tcPr>
            <w:tcW w:w="4508" w:type="dxa"/>
          </w:tcPr>
          <w:p w14:paraId="27627605" w14:textId="77777777" w:rsidR="00624B5F" w:rsidRDefault="00624B5F" w:rsidP="00B94B7A">
            <w:r>
              <w:t>1</w:t>
            </w:r>
          </w:p>
        </w:tc>
        <w:tc>
          <w:tcPr>
            <w:tcW w:w="4508" w:type="dxa"/>
          </w:tcPr>
          <w:p w14:paraId="07566F0B" w14:textId="77777777" w:rsidR="00624B5F" w:rsidRDefault="00624B5F" w:rsidP="00B94B7A">
            <w:r>
              <w:t>Red and Amber</w:t>
            </w:r>
          </w:p>
        </w:tc>
      </w:tr>
      <w:tr w:rsidR="00624B5F" w14:paraId="76CFD77E" w14:textId="77777777" w:rsidTr="00B94B7A">
        <w:tc>
          <w:tcPr>
            <w:tcW w:w="4508" w:type="dxa"/>
          </w:tcPr>
          <w:p w14:paraId="73C5F65A" w14:textId="77777777" w:rsidR="00624B5F" w:rsidRDefault="00624B5F" w:rsidP="00B94B7A">
            <w:r>
              <w:t>2</w:t>
            </w:r>
          </w:p>
        </w:tc>
        <w:tc>
          <w:tcPr>
            <w:tcW w:w="4508" w:type="dxa"/>
          </w:tcPr>
          <w:p w14:paraId="0C88CA91" w14:textId="77777777" w:rsidR="00624B5F" w:rsidRDefault="00624B5F" w:rsidP="00B94B7A">
            <w:r>
              <w:t>Green</w:t>
            </w:r>
          </w:p>
        </w:tc>
      </w:tr>
      <w:tr w:rsidR="00624B5F" w14:paraId="2A36783C" w14:textId="77777777" w:rsidTr="00B94B7A">
        <w:tc>
          <w:tcPr>
            <w:tcW w:w="4508" w:type="dxa"/>
          </w:tcPr>
          <w:p w14:paraId="1E8AED2B" w14:textId="77777777" w:rsidR="00624B5F" w:rsidRDefault="00624B5F" w:rsidP="00B94B7A">
            <w:r>
              <w:t>3</w:t>
            </w:r>
          </w:p>
        </w:tc>
        <w:tc>
          <w:tcPr>
            <w:tcW w:w="4508" w:type="dxa"/>
          </w:tcPr>
          <w:p w14:paraId="52B94FC7" w14:textId="77777777" w:rsidR="00624B5F" w:rsidRDefault="00624B5F" w:rsidP="00B94B7A">
            <w:r>
              <w:t>Amber</w:t>
            </w:r>
          </w:p>
        </w:tc>
      </w:tr>
    </w:tbl>
    <w:p w14:paraId="06AF61B4" w14:textId="77777777" w:rsidR="00624B5F" w:rsidRDefault="00624B5F" w:rsidP="00624B5F"/>
    <w:p w14:paraId="1143E9F2" w14:textId="715DC0BF" w:rsidR="00624B5F" w:rsidRDefault="00624B5F" w:rsidP="00624B5F">
      <w:r>
        <w:t>You might want to start as in the image below but will need some additional OR gates.</w:t>
      </w:r>
    </w:p>
    <w:p w14:paraId="75729B30" w14:textId="77777777" w:rsidR="00624B5F" w:rsidRDefault="00624B5F" w:rsidP="00624B5F">
      <w:r>
        <w:rPr>
          <w:noProof/>
        </w:rPr>
        <w:lastRenderedPageBreak/>
        <w:drawing>
          <wp:inline distT="0" distB="0" distL="0" distR="0" wp14:anchorId="687C8D49" wp14:editId="0D45260E">
            <wp:extent cx="5270269" cy="3601014"/>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5393" r="38215" b="16140"/>
                    <a:stretch/>
                  </pic:blipFill>
                  <pic:spPr bwMode="auto">
                    <a:xfrm>
                      <a:off x="0" y="0"/>
                      <a:ext cx="5284289" cy="3610594"/>
                    </a:xfrm>
                    <a:prstGeom prst="rect">
                      <a:avLst/>
                    </a:prstGeom>
                    <a:ln>
                      <a:noFill/>
                    </a:ln>
                    <a:extLst>
                      <a:ext uri="{53640926-AAD7-44D8-BBD7-CCE9431645EC}">
                        <a14:shadowObscured xmlns:a14="http://schemas.microsoft.com/office/drawing/2010/main"/>
                      </a:ext>
                    </a:extLst>
                  </pic:spPr>
                </pic:pic>
              </a:graphicData>
            </a:graphic>
          </wp:inline>
        </w:drawing>
      </w:r>
    </w:p>
    <w:p w14:paraId="43AC0252" w14:textId="7205E0C4" w:rsidR="00B77240" w:rsidRDefault="00624B5F" w:rsidP="00624B5F">
      <w:r>
        <w:t xml:space="preserve">I have used LEDs from the Input/Output tools in Logisim Evolution and have changed the “On </w:t>
      </w:r>
      <w:proofErr w:type="spellStart"/>
      <w:r>
        <w:t>Color</w:t>
      </w:r>
      <w:proofErr w:type="spellEnd"/>
      <w:r>
        <w:t>” property to match traffic lights (the green one is highlighted in the image above). The input pin has 2 bits and I have set the “Radix” property for the input pin to be Hexadecimal. When in simulation mode, I can click on the pin to cycle through the possible states to test it.</w:t>
      </w:r>
      <w:r w:rsidR="007A7DB7">
        <w:t xml:space="preserve"> </w:t>
      </w:r>
    </w:p>
    <w:p w14:paraId="412D43CE" w14:textId="77777777" w:rsidR="007A7DB7" w:rsidRDefault="007A7DB7" w:rsidP="00624B5F"/>
    <w:p w14:paraId="656D9B68" w14:textId="3C0DB5B5" w:rsidR="00AF4AF7" w:rsidRDefault="00D73EF4" w:rsidP="00B77240">
      <w:pPr>
        <w:pStyle w:val="Heading3"/>
        <w:rPr>
          <w:lang w:val="en-US"/>
        </w:rPr>
      </w:pPr>
      <w:r>
        <w:rPr>
          <w:lang w:val="en-US"/>
        </w:rPr>
        <w:t xml:space="preserve">Build a </w:t>
      </w:r>
      <w:r w:rsidR="001216BE">
        <w:rPr>
          <w:lang w:val="en-US"/>
        </w:rPr>
        <w:t>Bit Shifter</w:t>
      </w:r>
    </w:p>
    <w:p w14:paraId="58680136" w14:textId="5E7E5BBC" w:rsidR="001216BE" w:rsidRDefault="001216BE" w:rsidP="00825866">
      <w:pPr>
        <w:pStyle w:val="ListParagraph"/>
        <w:numPr>
          <w:ilvl w:val="0"/>
          <w:numId w:val="34"/>
        </w:numPr>
      </w:pPr>
      <w:r w:rsidRPr="004E508E">
        <w:t xml:space="preserve">Build a </w:t>
      </w:r>
      <w:r w:rsidR="00EF6E20" w:rsidRPr="004E508E">
        <w:t xml:space="preserve">left </w:t>
      </w:r>
      <w:r w:rsidRPr="004E508E">
        <w:t>shift</w:t>
      </w:r>
      <w:r w:rsidR="000A2E83">
        <w:t xml:space="preserve"> by 1 bit</w:t>
      </w:r>
    </w:p>
    <w:p w14:paraId="029EAF28" w14:textId="78755CD0" w:rsidR="00825866" w:rsidRDefault="00825866" w:rsidP="00825866">
      <w:pPr>
        <w:pStyle w:val="ListParagraph"/>
        <w:ind w:left="360"/>
      </w:pPr>
      <w:r>
        <w:t xml:space="preserve">Start with </w:t>
      </w:r>
      <w:r w:rsidR="009911B7">
        <w:t xml:space="preserve">a </w:t>
      </w:r>
      <w:r w:rsidR="00455D96">
        <w:t>8</w:t>
      </w:r>
      <w:r w:rsidR="009911B7">
        <w:t xml:space="preserve">-bit input pin and </w:t>
      </w:r>
      <w:r w:rsidR="001A4FE2">
        <w:t>a</w:t>
      </w:r>
      <w:r w:rsidR="009911B7">
        <w:t xml:space="preserve"> </w:t>
      </w:r>
      <w:r w:rsidR="00455D96">
        <w:t>8</w:t>
      </w:r>
      <w:r w:rsidR="009911B7">
        <w:t>-bit output pin.</w:t>
      </w:r>
      <w:r w:rsidR="001A4FE2">
        <w:t xml:space="preserve"> </w:t>
      </w:r>
      <w:r w:rsidR="006D3B2D">
        <w:t xml:space="preserve">Use splitters to separate and join the wires between the two pins. </w:t>
      </w:r>
      <w:r w:rsidR="006B2106">
        <w:t xml:space="preserve">Connect the wires to form a </w:t>
      </w:r>
      <w:r w:rsidR="004419DF">
        <w:t>left shift</w:t>
      </w:r>
      <w:r w:rsidR="00EF6E20">
        <w:t xml:space="preserve"> by one bit</w:t>
      </w:r>
      <w:r w:rsidR="004419DF">
        <w:t xml:space="preserve">. You will need to introduce a </w:t>
      </w:r>
      <w:r w:rsidR="00AF7670">
        <w:t>1-bit</w:t>
      </w:r>
      <w:r w:rsidR="004419DF">
        <w:t xml:space="preserve"> constant zero. </w:t>
      </w:r>
      <w:r w:rsidR="00923890">
        <w:t xml:space="preserve">Give the circuit </w:t>
      </w:r>
      <w:r w:rsidR="001D7C52">
        <w:t>a suitable name and label the pins.</w:t>
      </w:r>
      <w:r w:rsidR="0047070C">
        <w:t xml:space="preserve"> </w:t>
      </w:r>
      <w:r w:rsidR="005F18CC">
        <w:t xml:space="preserve">You might want to start as shown below, you should adjust the properties of the splitters to </w:t>
      </w:r>
      <w:r w:rsidR="00422770">
        <w:t>make it as easy as possible to join the wires</w:t>
      </w:r>
      <w:r w:rsidR="004E508E">
        <w:t>, I have changed the spacing.</w:t>
      </w:r>
    </w:p>
    <w:p w14:paraId="09EF00DE" w14:textId="7BD257A9" w:rsidR="001521AD" w:rsidRDefault="000E4CC5" w:rsidP="00825866">
      <w:pPr>
        <w:pStyle w:val="ListParagraph"/>
        <w:ind w:left="360"/>
      </w:pPr>
      <w:r>
        <w:rPr>
          <w:noProof/>
        </w:rPr>
        <w:drawing>
          <wp:anchor distT="0" distB="0" distL="114300" distR="114300" simplePos="0" relativeHeight="251658243" behindDoc="0" locked="0" layoutInCell="1" allowOverlap="1" wp14:anchorId="78DCD011" wp14:editId="601980FD">
            <wp:simplePos x="0" y="0"/>
            <wp:positionH relativeFrom="column">
              <wp:posOffset>3332249</wp:posOffset>
            </wp:positionH>
            <wp:positionV relativeFrom="paragraph">
              <wp:posOffset>70773</wp:posOffset>
            </wp:positionV>
            <wp:extent cx="1246505" cy="1786255"/>
            <wp:effectExtent l="0" t="0" r="0"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a:stretch/>
                  </pic:blipFill>
                  <pic:spPr bwMode="auto">
                    <a:xfrm>
                      <a:off x="0" y="0"/>
                      <a:ext cx="1246505" cy="1786255"/>
                    </a:xfrm>
                    <a:prstGeom prst="rect">
                      <a:avLst/>
                    </a:prstGeom>
                    <a:ln>
                      <a:noFill/>
                    </a:ln>
                    <a:extLst>
                      <a:ext uri="{53640926-AAD7-44D8-BBD7-CCE9431645EC}">
                        <a14:shadowObscured xmlns:a14="http://schemas.microsoft.com/office/drawing/2010/main"/>
                      </a:ext>
                    </a:extLst>
                  </pic:spPr>
                </pic:pic>
              </a:graphicData>
            </a:graphic>
          </wp:anchor>
        </w:drawing>
      </w:r>
      <w:r w:rsidR="001521AD">
        <w:rPr>
          <w:noProof/>
        </w:rPr>
        <w:drawing>
          <wp:inline distT="0" distB="0" distL="0" distR="0" wp14:anchorId="6129544B" wp14:editId="041A0545">
            <wp:extent cx="1205346" cy="17868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val="0"/>
                        </a:ext>
                      </a:extLst>
                    </a:blip>
                    <a:srcRect/>
                    <a:stretch/>
                  </pic:blipFill>
                  <pic:spPr bwMode="auto">
                    <a:xfrm>
                      <a:off x="0" y="0"/>
                      <a:ext cx="1215330" cy="1801691"/>
                    </a:xfrm>
                    <a:prstGeom prst="rect">
                      <a:avLst/>
                    </a:prstGeom>
                    <a:ln>
                      <a:noFill/>
                    </a:ln>
                    <a:extLst>
                      <a:ext uri="{53640926-AAD7-44D8-BBD7-CCE9431645EC}">
                        <a14:shadowObscured xmlns:a14="http://schemas.microsoft.com/office/drawing/2010/main"/>
                      </a:ext>
                    </a:extLst>
                  </pic:spPr>
                </pic:pic>
              </a:graphicData>
            </a:graphic>
          </wp:inline>
        </w:drawing>
      </w:r>
    </w:p>
    <w:p w14:paraId="749568E3" w14:textId="77777777" w:rsidR="00422770" w:rsidRDefault="00422770" w:rsidP="00825866">
      <w:pPr>
        <w:pStyle w:val="ListParagraph"/>
        <w:ind w:left="360"/>
      </w:pPr>
    </w:p>
    <w:p w14:paraId="7A9EB792" w14:textId="7A768F98" w:rsidR="00422770" w:rsidRDefault="00422770" w:rsidP="007A7DB7">
      <w:pPr>
        <w:pStyle w:val="ListParagraph"/>
        <w:ind w:left="360"/>
      </w:pPr>
      <w:r>
        <w:t>Test your left shift and add an image to this document.</w:t>
      </w:r>
    </w:p>
    <w:p w14:paraId="08F4ED12" w14:textId="77777777" w:rsidR="007A7DB7" w:rsidRDefault="007A7DB7" w:rsidP="00825866">
      <w:pPr>
        <w:pStyle w:val="ListParagraph"/>
        <w:ind w:left="360"/>
      </w:pPr>
    </w:p>
    <w:p w14:paraId="1D2EDE49" w14:textId="77777777" w:rsidR="00422770" w:rsidRDefault="00422770" w:rsidP="00825866">
      <w:pPr>
        <w:pStyle w:val="ListParagraph"/>
        <w:ind w:left="360"/>
      </w:pPr>
    </w:p>
    <w:p w14:paraId="3D5422E3" w14:textId="77777777" w:rsidR="0047070C" w:rsidRPr="0047070C" w:rsidRDefault="0047070C" w:rsidP="0047070C">
      <w:pPr>
        <w:pStyle w:val="ListParagraph"/>
        <w:ind w:left="360"/>
      </w:pPr>
    </w:p>
    <w:p w14:paraId="0D20AD59" w14:textId="77777777" w:rsidR="00C93726" w:rsidRDefault="00EF6E20" w:rsidP="00C93726">
      <w:pPr>
        <w:pStyle w:val="ListParagraph"/>
        <w:numPr>
          <w:ilvl w:val="0"/>
          <w:numId w:val="34"/>
        </w:numPr>
      </w:pPr>
      <w:r w:rsidRPr="004E508E">
        <w:lastRenderedPageBreak/>
        <w:t>Build right shift</w:t>
      </w:r>
      <w:r w:rsidR="00AE661E">
        <w:t xml:space="preserve"> by 1 bit</w:t>
      </w:r>
    </w:p>
    <w:p w14:paraId="512FDE31" w14:textId="77777777" w:rsidR="00C93726" w:rsidRDefault="00C93726" w:rsidP="00C93726">
      <w:pPr>
        <w:pStyle w:val="ListParagraph"/>
        <w:ind w:left="360"/>
      </w:pPr>
    </w:p>
    <w:p w14:paraId="3D32963A" w14:textId="29B89BA4" w:rsidR="00722217" w:rsidRDefault="001D7C52" w:rsidP="00C93726">
      <w:pPr>
        <w:pStyle w:val="ListParagraph"/>
        <w:ind w:left="360"/>
      </w:pPr>
      <w:r>
        <w:t xml:space="preserve">Create a new circuit inside the same Logisim Evolution project. </w:t>
      </w:r>
      <w:r w:rsidR="008D606B">
        <w:t xml:space="preserve">Do the same process, but this time </w:t>
      </w:r>
      <w:r w:rsidR="00715D06">
        <w:t>shi</w:t>
      </w:r>
      <w:r w:rsidR="005B57AB">
        <w:t>ft the input right by 1 bit.</w:t>
      </w:r>
      <w:r w:rsidR="00687272">
        <w:t xml:space="preserve"> </w:t>
      </w:r>
    </w:p>
    <w:p w14:paraId="73E12A18" w14:textId="77777777" w:rsidR="00687272" w:rsidRDefault="00687272" w:rsidP="00C93726">
      <w:pPr>
        <w:pStyle w:val="ListParagraph"/>
        <w:ind w:left="360"/>
      </w:pPr>
    </w:p>
    <w:p w14:paraId="707D108E" w14:textId="387C28F3" w:rsidR="00687272" w:rsidRDefault="00687272" w:rsidP="00687272">
      <w:pPr>
        <w:pStyle w:val="ListParagraph"/>
        <w:ind w:left="360"/>
      </w:pPr>
      <w:r>
        <w:t>Test your right shift and add an image to this document.</w:t>
      </w:r>
    </w:p>
    <w:p w14:paraId="12D9AE7A" w14:textId="77777777" w:rsidR="00687272" w:rsidRDefault="00687272" w:rsidP="00687272">
      <w:pPr>
        <w:pStyle w:val="ListParagraph"/>
        <w:ind w:left="360"/>
      </w:pPr>
    </w:p>
    <w:p w14:paraId="6313F085" w14:textId="77777777" w:rsidR="00687272" w:rsidRDefault="00687272" w:rsidP="00687272">
      <w:pPr>
        <w:pStyle w:val="ListParagraph"/>
        <w:ind w:left="360"/>
      </w:pPr>
    </w:p>
    <w:p w14:paraId="6AF534FD" w14:textId="77777777" w:rsidR="00687272" w:rsidRDefault="00687272" w:rsidP="00687272">
      <w:pPr>
        <w:pStyle w:val="ListParagraph"/>
        <w:ind w:left="360"/>
      </w:pPr>
    </w:p>
    <w:p w14:paraId="560B64C0" w14:textId="77777777" w:rsidR="00687272" w:rsidRDefault="00687272" w:rsidP="00687272">
      <w:pPr>
        <w:pStyle w:val="ListParagraph"/>
        <w:ind w:left="360"/>
      </w:pPr>
    </w:p>
    <w:p w14:paraId="18DF05CA" w14:textId="77777777" w:rsidR="00D235C8" w:rsidRDefault="00D235C8" w:rsidP="00C93726">
      <w:pPr>
        <w:pStyle w:val="ListParagraph"/>
        <w:ind w:left="360"/>
      </w:pPr>
    </w:p>
    <w:p w14:paraId="4BCFBDBC" w14:textId="1DBAD94C" w:rsidR="005B57AB" w:rsidRDefault="00C93726" w:rsidP="005B57AB">
      <w:pPr>
        <w:pStyle w:val="ListParagraph"/>
        <w:numPr>
          <w:ilvl w:val="0"/>
          <w:numId w:val="34"/>
        </w:numPr>
      </w:pPr>
      <w:r>
        <w:t>Create a shifter that gives the choice of shifting 1 bit to the left or the right.</w:t>
      </w:r>
    </w:p>
    <w:p w14:paraId="5E86D7B6" w14:textId="77777777" w:rsidR="00454C7C" w:rsidRDefault="00454C7C" w:rsidP="00454C7C">
      <w:pPr>
        <w:pStyle w:val="ListParagraph"/>
        <w:ind w:left="360"/>
      </w:pPr>
    </w:p>
    <w:p w14:paraId="54012A5E" w14:textId="789C92CC" w:rsidR="00EF6E20" w:rsidRDefault="00D235C8" w:rsidP="00825866">
      <w:pPr>
        <w:pStyle w:val="ListParagraph"/>
        <w:ind w:left="360"/>
        <w:rPr>
          <w:lang w:val="en-US"/>
        </w:rPr>
      </w:pPr>
      <w:r>
        <w:t xml:space="preserve">Create another new circuit in the same Logisim Evolution project so that you can use your </w:t>
      </w:r>
      <w:r w:rsidR="00454C7C">
        <w:t xml:space="preserve">two shifters as sub-circuits. </w:t>
      </w:r>
      <w:r w:rsidR="0054313A">
        <w:t xml:space="preserve">Add an 8-bit input pin, an 8-bit output pin and a </w:t>
      </w:r>
      <w:r w:rsidR="0095012A" w:rsidRPr="0095012A">
        <w:rPr>
          <w:lang w:val="en-US"/>
        </w:rPr>
        <w:t>1-bit input pin to indicate whether to shift to the left (0) or the right (1).</w:t>
      </w:r>
      <w:r w:rsidR="0095012A">
        <w:rPr>
          <w:lang w:val="en-US"/>
        </w:rPr>
        <w:t xml:space="preserve"> </w:t>
      </w:r>
      <w:r w:rsidR="00687272">
        <w:rPr>
          <w:lang w:val="en-US"/>
        </w:rPr>
        <w:t xml:space="preserve">Add sub-circuits for both the left and right shift and pass the 8-bit input to both of these. Use a multiplexer to select which gets passed to the output. </w:t>
      </w:r>
    </w:p>
    <w:p w14:paraId="600F7B59" w14:textId="77777777" w:rsidR="004E03FE" w:rsidRDefault="004E03FE" w:rsidP="00825866">
      <w:pPr>
        <w:pStyle w:val="ListParagraph"/>
        <w:ind w:left="360"/>
        <w:rPr>
          <w:lang w:val="en-US"/>
        </w:rPr>
      </w:pPr>
    </w:p>
    <w:p w14:paraId="74C34CF7" w14:textId="1660D814" w:rsidR="001E6A86" w:rsidRPr="007A7DB7" w:rsidRDefault="00725B48" w:rsidP="007A7DB7">
      <w:pPr>
        <w:pStyle w:val="ListParagraph"/>
        <w:ind w:left="360"/>
      </w:pPr>
      <w:r>
        <w:t>Test your shifter and add images to this document.</w:t>
      </w:r>
    </w:p>
    <w:p w14:paraId="7358018C" w14:textId="7F311D23" w:rsidR="005B51A7" w:rsidRDefault="0044210F" w:rsidP="00725B48">
      <w:pPr>
        <w:pStyle w:val="Heading2"/>
      </w:pPr>
      <w:r>
        <w:t>Extension Exercises</w:t>
      </w:r>
    </w:p>
    <w:p w14:paraId="7083E682" w14:textId="77777777" w:rsidR="001F66C7" w:rsidRDefault="001F66C7" w:rsidP="001F66C7">
      <w:pPr>
        <w:pStyle w:val="Heading3"/>
      </w:pPr>
      <w:r>
        <w:t>Extend the ALU</w:t>
      </w:r>
    </w:p>
    <w:p w14:paraId="0F2F0383" w14:textId="77777777" w:rsidR="001F66C7" w:rsidRPr="00A334A5" w:rsidRDefault="001F66C7" w:rsidP="001F66C7">
      <w:pPr>
        <w:rPr>
          <w:lang w:val="en-US"/>
        </w:rPr>
      </w:pPr>
      <w:r>
        <w:rPr>
          <w:lang w:val="en-US"/>
        </w:rPr>
        <w:t>Y</w:t>
      </w:r>
      <w:r w:rsidRPr="00A334A5">
        <w:rPr>
          <w:lang w:val="en-US"/>
        </w:rPr>
        <w:t>ou</w:t>
      </w:r>
      <w:r>
        <w:rPr>
          <w:lang w:val="en-US"/>
        </w:rPr>
        <w:t xml:space="preserve"> should</w:t>
      </w:r>
      <w:r w:rsidRPr="00A334A5">
        <w:rPr>
          <w:lang w:val="en-US"/>
        </w:rPr>
        <w:t xml:space="preserve"> have some experience with shift operations</w:t>
      </w:r>
      <w:r>
        <w:rPr>
          <w:lang w:val="en-US"/>
        </w:rPr>
        <w:t xml:space="preserve"> from the main part of this lab</w:t>
      </w:r>
      <w:r w:rsidRPr="00A334A5">
        <w:rPr>
          <w:lang w:val="en-US"/>
        </w:rPr>
        <w:t xml:space="preserve">, </w:t>
      </w:r>
      <w:r>
        <w:rPr>
          <w:lang w:val="en-US"/>
        </w:rPr>
        <w:t xml:space="preserve">so now we can </w:t>
      </w:r>
      <w:r w:rsidRPr="00A334A5">
        <w:rPr>
          <w:lang w:val="en-US"/>
        </w:rPr>
        <w:t>add the shift feature for operation 3</w:t>
      </w:r>
      <w:r>
        <w:rPr>
          <w:lang w:val="en-US"/>
        </w:rPr>
        <w:t xml:space="preserve"> so that the full set of operations is as shown in the table below</w:t>
      </w:r>
      <w:r w:rsidRPr="00A334A5">
        <w:rPr>
          <w:lang w:val="en-US"/>
        </w:rPr>
        <w:t>. You may use the built-in Shifter from the Arithmetic components in Logisim</w:t>
      </w:r>
      <w:r>
        <w:rPr>
          <w:lang w:val="en-US"/>
        </w:rPr>
        <w:t xml:space="preserve"> Evolution</w:t>
      </w:r>
      <w:r w:rsidRPr="00A334A5">
        <w:rPr>
          <w:lang w:val="en-US"/>
        </w:rPr>
        <w:t xml:space="preserve"> but will need to use the Logisim documentation to </w:t>
      </w:r>
      <w:r>
        <w:rPr>
          <w:lang w:val="en-US"/>
        </w:rPr>
        <w:t>find out</w:t>
      </w:r>
      <w:r w:rsidRPr="00A334A5">
        <w:rPr>
          <w:lang w:val="en-US"/>
        </w:rPr>
        <w:t xml:space="preserve"> how to use it.</w:t>
      </w:r>
    </w:p>
    <w:p w14:paraId="19A67CDA" w14:textId="77777777" w:rsidR="001F66C7" w:rsidRDefault="001F66C7" w:rsidP="001F66C7">
      <w:pPr>
        <w:pStyle w:val="ListParagraph"/>
        <w:ind w:left="0"/>
      </w:pPr>
    </w:p>
    <w:tbl>
      <w:tblPr>
        <w:tblStyle w:val="TableGrid"/>
        <w:tblW w:w="0" w:type="auto"/>
        <w:tblInd w:w="-5" w:type="dxa"/>
        <w:tblLook w:val="04A0" w:firstRow="1" w:lastRow="0" w:firstColumn="1" w:lastColumn="0" w:noHBand="0" w:noVBand="1"/>
      </w:tblPr>
      <w:tblGrid>
        <w:gridCol w:w="1685"/>
        <w:gridCol w:w="6611"/>
      </w:tblGrid>
      <w:tr w:rsidR="001F66C7" w14:paraId="1BA3CD5B" w14:textId="77777777" w:rsidTr="00700F8B">
        <w:tc>
          <w:tcPr>
            <w:tcW w:w="1685" w:type="dxa"/>
          </w:tcPr>
          <w:p w14:paraId="23107CE1" w14:textId="77777777" w:rsidR="001F66C7" w:rsidRDefault="001F66C7" w:rsidP="00700F8B">
            <w:pPr>
              <w:pStyle w:val="ListParagraph"/>
              <w:ind w:left="0"/>
            </w:pPr>
            <w:r>
              <w:t>ALU OP value</w:t>
            </w:r>
          </w:p>
        </w:tc>
        <w:tc>
          <w:tcPr>
            <w:tcW w:w="6611" w:type="dxa"/>
          </w:tcPr>
          <w:p w14:paraId="4A939ABB" w14:textId="77777777" w:rsidR="001F66C7" w:rsidRDefault="001F66C7" w:rsidP="00700F8B">
            <w:pPr>
              <w:pStyle w:val="ListParagraph"/>
              <w:ind w:left="0"/>
            </w:pPr>
            <w:r>
              <w:t>Output</w:t>
            </w:r>
          </w:p>
        </w:tc>
      </w:tr>
      <w:tr w:rsidR="001F66C7" w14:paraId="47DE88A7" w14:textId="77777777" w:rsidTr="00700F8B">
        <w:tc>
          <w:tcPr>
            <w:tcW w:w="1685" w:type="dxa"/>
          </w:tcPr>
          <w:p w14:paraId="7609D23B" w14:textId="77777777" w:rsidR="001F66C7" w:rsidRDefault="001F66C7" w:rsidP="00700F8B">
            <w:pPr>
              <w:pStyle w:val="ListParagraph"/>
              <w:ind w:left="0"/>
            </w:pPr>
            <w:r>
              <w:t>0</w:t>
            </w:r>
          </w:p>
        </w:tc>
        <w:tc>
          <w:tcPr>
            <w:tcW w:w="6611" w:type="dxa"/>
          </w:tcPr>
          <w:p w14:paraId="71D307C8" w14:textId="77777777" w:rsidR="001F66C7" w:rsidRDefault="001F66C7" w:rsidP="00700F8B">
            <w:pPr>
              <w:pStyle w:val="ListParagraph"/>
              <w:ind w:left="0"/>
            </w:pPr>
            <w:r>
              <w:t>The result of adding A and B together</w:t>
            </w:r>
          </w:p>
        </w:tc>
      </w:tr>
      <w:tr w:rsidR="001F66C7" w14:paraId="543825C4" w14:textId="77777777" w:rsidTr="00700F8B">
        <w:tc>
          <w:tcPr>
            <w:tcW w:w="1685" w:type="dxa"/>
          </w:tcPr>
          <w:p w14:paraId="3F2D5864" w14:textId="77777777" w:rsidR="001F66C7" w:rsidRDefault="001F66C7" w:rsidP="00700F8B">
            <w:pPr>
              <w:pStyle w:val="ListParagraph"/>
              <w:ind w:left="0"/>
            </w:pPr>
            <w:r>
              <w:t>1</w:t>
            </w:r>
          </w:p>
        </w:tc>
        <w:tc>
          <w:tcPr>
            <w:tcW w:w="6611" w:type="dxa"/>
          </w:tcPr>
          <w:p w14:paraId="49A4D97B" w14:textId="77777777" w:rsidR="001F66C7" w:rsidRDefault="001F66C7" w:rsidP="00700F8B">
            <w:pPr>
              <w:pStyle w:val="ListParagraph"/>
              <w:ind w:left="0"/>
            </w:pPr>
            <w:r>
              <w:t>The result of a bitwise A AND B</w:t>
            </w:r>
          </w:p>
        </w:tc>
      </w:tr>
      <w:tr w:rsidR="001F66C7" w14:paraId="5A92F585" w14:textId="77777777" w:rsidTr="00700F8B">
        <w:tc>
          <w:tcPr>
            <w:tcW w:w="1685" w:type="dxa"/>
          </w:tcPr>
          <w:p w14:paraId="090DA121" w14:textId="77777777" w:rsidR="001F66C7" w:rsidRDefault="001F66C7" w:rsidP="00700F8B">
            <w:pPr>
              <w:pStyle w:val="ListParagraph"/>
              <w:ind w:left="0"/>
            </w:pPr>
            <w:r>
              <w:t>2</w:t>
            </w:r>
          </w:p>
        </w:tc>
        <w:tc>
          <w:tcPr>
            <w:tcW w:w="6611" w:type="dxa"/>
          </w:tcPr>
          <w:p w14:paraId="6AEB290E" w14:textId="77777777" w:rsidR="001F66C7" w:rsidRDefault="001F66C7" w:rsidP="00700F8B">
            <w:pPr>
              <w:pStyle w:val="ListParagraph"/>
              <w:ind w:left="0"/>
            </w:pPr>
            <w:r>
              <w:t>The result of subtracting 1 from A</w:t>
            </w:r>
          </w:p>
        </w:tc>
      </w:tr>
      <w:tr w:rsidR="001F66C7" w14:paraId="5B602F1A" w14:textId="77777777" w:rsidTr="00700F8B">
        <w:tc>
          <w:tcPr>
            <w:tcW w:w="1685" w:type="dxa"/>
          </w:tcPr>
          <w:p w14:paraId="52E1DDD6" w14:textId="77777777" w:rsidR="001F66C7" w:rsidRDefault="001F66C7" w:rsidP="00700F8B">
            <w:pPr>
              <w:pStyle w:val="ListParagraph"/>
              <w:ind w:left="0"/>
            </w:pPr>
            <w:r>
              <w:t>3</w:t>
            </w:r>
          </w:p>
        </w:tc>
        <w:tc>
          <w:tcPr>
            <w:tcW w:w="6611" w:type="dxa"/>
          </w:tcPr>
          <w:p w14:paraId="3E083182" w14:textId="77777777" w:rsidR="001F66C7" w:rsidRDefault="001F66C7" w:rsidP="00700F8B">
            <w:pPr>
              <w:pStyle w:val="ListParagraph"/>
              <w:ind w:left="0"/>
            </w:pPr>
            <w:r>
              <w:t xml:space="preserve">The result of shifting the bits in A left by 1-bit so that the rightmost bit will be filled with a zero. </w:t>
            </w:r>
          </w:p>
        </w:tc>
      </w:tr>
    </w:tbl>
    <w:p w14:paraId="13FBE159" w14:textId="77777777" w:rsidR="001F66C7" w:rsidRDefault="001F66C7" w:rsidP="001F66C7">
      <w:pPr>
        <w:pStyle w:val="ListParagraph"/>
        <w:ind w:left="0"/>
      </w:pPr>
    </w:p>
    <w:p w14:paraId="4100D232" w14:textId="77777777" w:rsidR="001F66C7" w:rsidRDefault="001F66C7" w:rsidP="001F66C7">
      <w:pPr>
        <w:pStyle w:val="ListParagraph"/>
        <w:ind w:left="0"/>
      </w:pPr>
      <w:r>
        <w:t>Make sure that you test your ALU as we will be using this ALU in week 6 as part of a simulation that can carry out instructions automatically, a simple computer.</w:t>
      </w:r>
    </w:p>
    <w:p w14:paraId="6348E71F" w14:textId="77777777" w:rsidR="007A7DB7" w:rsidRDefault="007A7DB7" w:rsidP="001F66C7">
      <w:pPr>
        <w:pStyle w:val="ListParagraph"/>
        <w:ind w:left="0"/>
      </w:pPr>
    </w:p>
    <w:p w14:paraId="16F5D89E" w14:textId="0591336B" w:rsidR="001F66C7" w:rsidRPr="001F66C7" w:rsidRDefault="001F66C7" w:rsidP="001F66C7">
      <w:pPr>
        <w:pStyle w:val="Heading3"/>
      </w:pPr>
      <w:r>
        <w:t>Building components</w:t>
      </w:r>
    </w:p>
    <w:p w14:paraId="479CCF37" w14:textId="642491EC" w:rsidR="004D3364" w:rsidRPr="007224CE" w:rsidRDefault="004A302F" w:rsidP="007224CE">
      <w:pPr>
        <w:rPr>
          <w:lang w:val="en-US"/>
        </w:rPr>
      </w:pPr>
      <w:r>
        <w:t>To complete the aim of creating all required components for a simulated computer from logic gates, you should try to create some decoders from basic gates and wires.</w:t>
      </w:r>
    </w:p>
    <w:p w14:paraId="2DF0155E" w14:textId="0417276F" w:rsidR="004D3364" w:rsidRPr="00BE2FDB" w:rsidRDefault="004D3364" w:rsidP="004D3364">
      <w:pPr>
        <w:pStyle w:val="ListParagraph"/>
        <w:numPr>
          <w:ilvl w:val="0"/>
          <w:numId w:val="2"/>
        </w:numPr>
        <w:rPr>
          <w:lang w:val="en-US"/>
        </w:rPr>
      </w:pPr>
      <w:r>
        <w:rPr>
          <w:lang w:val="en-US"/>
        </w:rPr>
        <w:t xml:space="preserve">Build a </w:t>
      </w:r>
      <w:r w:rsidRPr="006463B4">
        <w:rPr>
          <w:b/>
          <w:bCs/>
          <w:lang w:val="en-US"/>
        </w:rPr>
        <w:t>2-bit</w:t>
      </w:r>
      <w:r>
        <w:rPr>
          <w:lang w:val="en-US"/>
        </w:rPr>
        <w:t xml:space="preserve"> decoder from basic logic gates in Logisim Evolution. Use the images from the</w:t>
      </w:r>
      <w:r w:rsidR="007A7DB7">
        <w:rPr>
          <w:lang w:val="en-US"/>
        </w:rPr>
        <w:t xml:space="preserve"> concepts</w:t>
      </w:r>
      <w:r>
        <w:rPr>
          <w:lang w:val="en-US"/>
        </w:rPr>
        <w:t xml:space="preserve"> slides to help you get started but note that th</w:t>
      </w:r>
      <w:r w:rsidR="007A7DB7">
        <w:rPr>
          <w:lang w:val="en-US"/>
        </w:rPr>
        <w:t>ose</w:t>
      </w:r>
      <w:r>
        <w:rPr>
          <w:lang w:val="en-US"/>
        </w:rPr>
        <w:t xml:space="preserve"> slides show a 3-bit decoder, so yours will be less complicated.  When you test your circuit, make sure you test all possible combinations of input. </w:t>
      </w:r>
    </w:p>
    <w:p w14:paraId="6E7081ED" w14:textId="77777777" w:rsidR="004D3364" w:rsidRDefault="004D3364" w:rsidP="004D3364">
      <w:pPr>
        <w:pStyle w:val="ListParagraph"/>
        <w:ind w:left="1080"/>
        <w:rPr>
          <w:lang w:val="en-US"/>
        </w:rPr>
      </w:pPr>
    </w:p>
    <w:p w14:paraId="7A83B63E" w14:textId="1BA0D207" w:rsidR="004D3364" w:rsidRPr="00703A08" w:rsidRDefault="004D3364" w:rsidP="004D3364">
      <w:pPr>
        <w:pStyle w:val="ListParagraph"/>
        <w:numPr>
          <w:ilvl w:val="0"/>
          <w:numId w:val="2"/>
        </w:numPr>
        <w:rPr>
          <w:lang w:val="en-US"/>
        </w:rPr>
      </w:pPr>
      <w:r>
        <w:rPr>
          <w:lang w:val="en-US"/>
        </w:rPr>
        <w:lastRenderedPageBreak/>
        <w:t>Make a new circuit and</w:t>
      </w:r>
      <w:r w:rsidRPr="00B72FE1">
        <w:rPr>
          <w:lang w:val="en-US"/>
        </w:rPr>
        <w:t xml:space="preserve"> copy </w:t>
      </w:r>
      <w:r>
        <w:rPr>
          <w:lang w:val="en-US"/>
        </w:rPr>
        <w:t>in</w:t>
      </w:r>
      <w:r w:rsidRPr="00B72FE1">
        <w:rPr>
          <w:lang w:val="en-US"/>
        </w:rPr>
        <w:t xml:space="preserve"> the decoder you created above</w:t>
      </w:r>
      <w:r>
        <w:rPr>
          <w:lang w:val="en-US"/>
        </w:rPr>
        <w:t>. The task is to</w:t>
      </w:r>
      <w:r w:rsidRPr="00B72FE1">
        <w:rPr>
          <w:lang w:val="en-US"/>
        </w:rPr>
        <w:t xml:space="preserve"> convert it into a demultiplexer</w:t>
      </w:r>
      <w:r w:rsidR="002915CB">
        <w:rPr>
          <w:lang w:val="en-US"/>
        </w:rPr>
        <w:t>, see the concepts slides and video</w:t>
      </w:r>
      <w:r w:rsidRPr="00B72FE1">
        <w:rPr>
          <w:lang w:val="en-US"/>
        </w:rPr>
        <w:t>.</w:t>
      </w:r>
      <w:r>
        <w:rPr>
          <w:lang w:val="en-US"/>
        </w:rPr>
        <w:t xml:space="preserve"> </w:t>
      </w:r>
      <w:r w:rsidRPr="00703A08">
        <w:rPr>
          <w:lang w:val="en-US"/>
        </w:rPr>
        <w:t xml:space="preserve">Your demultiplexer should have an </w:t>
      </w:r>
      <w:r w:rsidRPr="00C20311">
        <w:rPr>
          <w:b/>
          <w:bCs/>
          <w:lang w:val="en-US"/>
        </w:rPr>
        <w:t>8-bit</w:t>
      </w:r>
      <w:r w:rsidRPr="00703A08">
        <w:rPr>
          <w:lang w:val="en-US"/>
        </w:rPr>
        <w:t xml:space="preserve"> </w:t>
      </w:r>
      <w:r w:rsidRPr="00602E99">
        <w:rPr>
          <w:b/>
          <w:bCs/>
          <w:lang w:val="en-US"/>
        </w:rPr>
        <w:t>data</w:t>
      </w:r>
      <w:r w:rsidRPr="00703A08">
        <w:rPr>
          <w:lang w:val="en-US"/>
        </w:rPr>
        <w:t xml:space="preserve"> signal that goes to one of </w:t>
      </w:r>
      <w:r>
        <w:rPr>
          <w:lang w:val="en-US"/>
        </w:rPr>
        <w:t>four</w:t>
      </w:r>
      <w:r w:rsidRPr="00703A08">
        <w:rPr>
          <w:lang w:val="en-US"/>
        </w:rPr>
        <w:t xml:space="preserve"> 8-bit outputs</w:t>
      </w:r>
      <w:r>
        <w:rPr>
          <w:lang w:val="en-US"/>
        </w:rPr>
        <w:t xml:space="preserve"> </w:t>
      </w:r>
      <w:r w:rsidRPr="00703A08">
        <w:rPr>
          <w:lang w:val="en-US"/>
        </w:rPr>
        <w:t xml:space="preserve">according to the input on a </w:t>
      </w:r>
      <w:r w:rsidRPr="00602E99">
        <w:rPr>
          <w:b/>
          <w:bCs/>
          <w:lang w:val="en-US"/>
        </w:rPr>
        <w:t>2-bit select</w:t>
      </w:r>
      <w:r w:rsidRPr="00703A08">
        <w:rPr>
          <w:lang w:val="en-US"/>
        </w:rPr>
        <w:t xml:space="preserve"> signal.</w:t>
      </w:r>
      <w:r>
        <w:rPr>
          <w:lang w:val="en-US"/>
        </w:rPr>
        <w:t xml:space="preserve"> The outputs can be pins or LED bars, look at the input format property if using an LED bar.</w:t>
      </w:r>
      <w:r w:rsidRPr="00703A08">
        <w:rPr>
          <w:lang w:val="en-US"/>
        </w:rPr>
        <w:t xml:space="preserve">  </w:t>
      </w:r>
      <w:r>
        <w:rPr>
          <w:lang w:val="en-US"/>
        </w:rPr>
        <w:t>You should use AND gates with more than two inputs but will have to consider how to extend the select signal to 8 bits based on last week’s lab to pass through the AND gates. Note that pins in Logisim Evolution have a property called Radix which you can use to show the information in hexadecimal if you prefer.  You should discuss your overall approach in small groups. Think about what combinations to use to be sure you have tested the circuit.</w:t>
      </w:r>
    </w:p>
    <w:p w14:paraId="7426F968" w14:textId="77777777" w:rsidR="00027FF8" w:rsidRPr="00E17CEF" w:rsidRDefault="00027FF8" w:rsidP="00E17CEF">
      <w:pPr>
        <w:pStyle w:val="ListParagraph"/>
        <w:rPr>
          <w:lang w:val="en-US"/>
        </w:rPr>
      </w:pPr>
    </w:p>
    <w:p w14:paraId="56396D67" w14:textId="4D60C0CE" w:rsidR="00E17CEF" w:rsidRPr="00E17CEF" w:rsidRDefault="00E17CEF" w:rsidP="00E17CEF">
      <w:pPr>
        <w:pStyle w:val="ListParagraph"/>
        <w:numPr>
          <w:ilvl w:val="0"/>
          <w:numId w:val="2"/>
        </w:numPr>
        <w:rPr>
          <w:lang w:val="en-US"/>
        </w:rPr>
      </w:pPr>
      <w:r>
        <w:rPr>
          <w:lang w:val="en-US"/>
        </w:rPr>
        <w:t xml:space="preserve">If you have the flexible shifter working </w:t>
      </w:r>
      <w:r w:rsidR="001F66C7">
        <w:rPr>
          <w:lang w:val="en-US"/>
        </w:rPr>
        <w:t>from the main part of the lab</w:t>
      </w:r>
      <w:r>
        <w:rPr>
          <w:lang w:val="en-US"/>
        </w:rPr>
        <w:t xml:space="preserve">, try to create a combinatorial circuit that works as a flexible shifter that has an additional input for how many bits to shift by. </w:t>
      </w:r>
      <w:r w:rsidR="00EF3AEF">
        <w:rPr>
          <w:lang w:val="en-US"/>
        </w:rPr>
        <w:t xml:space="preserve">This is going to be more challenging and you might want to change your </w:t>
      </w:r>
      <w:r w:rsidR="006031EC">
        <w:rPr>
          <w:lang w:val="en-US"/>
        </w:rPr>
        <w:t>data input and output to be only 4 bits to reduce the amount of wiring needed.</w:t>
      </w:r>
    </w:p>
    <w:p w14:paraId="2816305C" w14:textId="77777777" w:rsidR="001F3A98" w:rsidRPr="001F3A98" w:rsidRDefault="001F3A98" w:rsidP="001F3A98">
      <w:pPr>
        <w:rPr>
          <w:lang w:val="en-US"/>
        </w:rPr>
      </w:pPr>
    </w:p>
    <w:p w14:paraId="0379E36A" w14:textId="77777777" w:rsidR="00253477" w:rsidRPr="00A33EAF" w:rsidRDefault="00253477" w:rsidP="0052120B"/>
    <w:sectPr w:rsidR="00253477" w:rsidRPr="00A33EAF" w:rsidSect="004E42CB">
      <w:headerReference w:type="default" r:id="rId19"/>
      <w:footerReference w:type="default" r:id="rId20"/>
      <w:pgSz w:w="11906" w:h="16838"/>
      <w:pgMar w:top="1440" w:right="1440" w:bottom="1440" w:left="1440" w:header="680" w:footer="708" w:gutter="0"/>
      <w:pgBorders w:offsetFrom="page">
        <w:top w:val="single" w:sz="24" w:space="24" w:color="BF1A2F" w:themeColor="accent4"/>
        <w:left w:val="single" w:sz="24" w:space="24" w:color="BF1A2F" w:themeColor="accent4"/>
        <w:bottom w:val="single" w:sz="24" w:space="24" w:color="BF1A2F" w:themeColor="accent4"/>
        <w:right w:val="single" w:sz="24" w:space="24" w:color="BF1A2F" w:themeColor="accent4"/>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3FAFC" w14:textId="77777777" w:rsidR="008C5B94" w:rsidRDefault="008C5B94" w:rsidP="004E42CB">
      <w:pPr>
        <w:spacing w:after="0" w:line="240" w:lineRule="auto"/>
      </w:pPr>
      <w:r>
        <w:separator/>
      </w:r>
    </w:p>
  </w:endnote>
  <w:endnote w:type="continuationSeparator" w:id="0">
    <w:p w14:paraId="4638963E" w14:textId="77777777" w:rsidR="008C5B94" w:rsidRDefault="008C5B94" w:rsidP="004E42CB">
      <w:pPr>
        <w:spacing w:after="0" w:line="240" w:lineRule="auto"/>
      </w:pPr>
      <w:r>
        <w:continuationSeparator/>
      </w:r>
    </w:p>
  </w:endnote>
  <w:endnote w:type="continuationNotice" w:id="1">
    <w:p w14:paraId="0DF4839C" w14:textId="77777777" w:rsidR="008C5B94" w:rsidRDefault="008C5B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9847828"/>
      <w:docPartObj>
        <w:docPartGallery w:val="Page Numbers (Bottom of Page)"/>
        <w:docPartUnique/>
      </w:docPartObj>
    </w:sdtPr>
    <w:sdtEndPr>
      <w:rPr>
        <w:noProof/>
      </w:rPr>
    </w:sdtEndPr>
    <w:sdtContent>
      <w:p w14:paraId="46EAD877" w14:textId="3B38AD24" w:rsidR="00B751D2" w:rsidRDefault="00B751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C952A2" w14:textId="77777777" w:rsidR="00B751D2" w:rsidRDefault="00B751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4CCF4" w14:textId="77777777" w:rsidR="008C5B94" w:rsidRDefault="008C5B94" w:rsidP="004E42CB">
      <w:pPr>
        <w:spacing w:after="0" w:line="240" w:lineRule="auto"/>
      </w:pPr>
      <w:r>
        <w:separator/>
      </w:r>
    </w:p>
  </w:footnote>
  <w:footnote w:type="continuationSeparator" w:id="0">
    <w:p w14:paraId="650F91FE" w14:textId="77777777" w:rsidR="008C5B94" w:rsidRDefault="008C5B94" w:rsidP="004E42CB">
      <w:pPr>
        <w:spacing w:after="0" w:line="240" w:lineRule="auto"/>
      </w:pPr>
      <w:r>
        <w:continuationSeparator/>
      </w:r>
    </w:p>
  </w:footnote>
  <w:footnote w:type="continuationNotice" w:id="1">
    <w:p w14:paraId="14455612" w14:textId="77777777" w:rsidR="008C5B94" w:rsidRDefault="008C5B9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10457" w14:textId="77777777" w:rsidR="004E42CB" w:rsidRPr="004E42CB" w:rsidRDefault="004E42CB" w:rsidP="004E42CB">
    <w:pPr>
      <w:pStyle w:val="Heading1"/>
      <w:jc w:val="center"/>
      <w:rPr>
        <w:lang w:val="en-US"/>
      </w:rPr>
    </w:pPr>
    <w:r>
      <w:rPr>
        <w:lang w:val="en-US"/>
      </w:rPr>
      <w:t>Computer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5B9A"/>
    <w:multiLevelType w:val="hybridMultilevel"/>
    <w:tmpl w:val="039E10D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48E5F8A"/>
    <w:multiLevelType w:val="hybridMultilevel"/>
    <w:tmpl w:val="B6488AE2"/>
    <w:lvl w:ilvl="0" w:tplc="D794DD08">
      <w:numFmt w:val="decimal"/>
      <w:lvlText w:val="%1."/>
      <w:lvlJc w:val="left"/>
      <w:pPr>
        <w:ind w:left="540" w:hanging="180"/>
      </w:pPr>
      <w:rPr>
        <w:rFonts w:hint="default"/>
      </w:r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74604D"/>
    <w:multiLevelType w:val="hybridMultilevel"/>
    <w:tmpl w:val="8916AA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7E2E4E"/>
    <w:multiLevelType w:val="hybridMultilevel"/>
    <w:tmpl w:val="0C4AEE18"/>
    <w:lvl w:ilvl="0" w:tplc="08090017">
      <w:start w:val="1"/>
      <w:numFmt w:val="lowerLetter"/>
      <w:lvlText w:val="%1)"/>
      <w:lvlJc w:val="left"/>
      <w:pPr>
        <w:ind w:left="360" w:hanging="360"/>
      </w:pPr>
    </w:lvl>
    <w:lvl w:ilvl="1" w:tplc="0809001B">
      <w:start w:val="1"/>
      <w:numFmt w:val="lowerRoman"/>
      <w:lvlText w:val="%2."/>
      <w:lvlJc w:val="right"/>
      <w:pPr>
        <w:ind w:left="1080" w:hanging="360"/>
      </w:pPr>
    </w:lvl>
    <w:lvl w:ilvl="2" w:tplc="0809000F">
      <w:start w:val="1"/>
      <w:numFmt w:val="decimal"/>
      <w:lvlText w:val="%3."/>
      <w:lvlJc w:val="lef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8D51092"/>
    <w:multiLevelType w:val="hybridMultilevel"/>
    <w:tmpl w:val="B1EC2A7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CF42261"/>
    <w:multiLevelType w:val="hybridMultilevel"/>
    <w:tmpl w:val="5832068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405704"/>
    <w:multiLevelType w:val="hybridMultilevel"/>
    <w:tmpl w:val="E59ACCF6"/>
    <w:lvl w:ilvl="0" w:tplc="093460D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115B1D"/>
    <w:multiLevelType w:val="hybridMultilevel"/>
    <w:tmpl w:val="55A03648"/>
    <w:lvl w:ilvl="0" w:tplc="D636985C">
      <w:start w:val="1"/>
      <w:numFmt w:val="bullet"/>
      <w:lvlText w:val="•"/>
      <w:lvlJc w:val="left"/>
      <w:pPr>
        <w:tabs>
          <w:tab w:val="num" w:pos="360"/>
        </w:tabs>
        <w:ind w:left="360" w:hanging="360"/>
      </w:pPr>
      <w:rPr>
        <w:rFonts w:ascii="Arial" w:hAnsi="Arial" w:hint="default"/>
      </w:rPr>
    </w:lvl>
    <w:lvl w:ilvl="1" w:tplc="7A4EA16A">
      <w:numFmt w:val="bullet"/>
      <w:lvlText w:val="•"/>
      <w:lvlJc w:val="left"/>
      <w:pPr>
        <w:tabs>
          <w:tab w:val="num" w:pos="1080"/>
        </w:tabs>
        <w:ind w:left="1080" w:hanging="360"/>
      </w:pPr>
      <w:rPr>
        <w:rFonts w:ascii="Arial" w:hAnsi="Arial" w:hint="default"/>
      </w:rPr>
    </w:lvl>
    <w:lvl w:ilvl="2" w:tplc="DDFA3BCC" w:tentative="1">
      <w:start w:val="1"/>
      <w:numFmt w:val="bullet"/>
      <w:lvlText w:val="•"/>
      <w:lvlJc w:val="left"/>
      <w:pPr>
        <w:tabs>
          <w:tab w:val="num" w:pos="1800"/>
        </w:tabs>
        <w:ind w:left="1800" w:hanging="360"/>
      </w:pPr>
      <w:rPr>
        <w:rFonts w:ascii="Arial" w:hAnsi="Arial" w:hint="default"/>
      </w:rPr>
    </w:lvl>
    <w:lvl w:ilvl="3" w:tplc="559EEAFC" w:tentative="1">
      <w:start w:val="1"/>
      <w:numFmt w:val="bullet"/>
      <w:lvlText w:val="•"/>
      <w:lvlJc w:val="left"/>
      <w:pPr>
        <w:tabs>
          <w:tab w:val="num" w:pos="2520"/>
        </w:tabs>
        <w:ind w:left="2520" w:hanging="360"/>
      </w:pPr>
      <w:rPr>
        <w:rFonts w:ascii="Arial" w:hAnsi="Arial" w:hint="default"/>
      </w:rPr>
    </w:lvl>
    <w:lvl w:ilvl="4" w:tplc="55A88DC8" w:tentative="1">
      <w:start w:val="1"/>
      <w:numFmt w:val="bullet"/>
      <w:lvlText w:val="•"/>
      <w:lvlJc w:val="left"/>
      <w:pPr>
        <w:tabs>
          <w:tab w:val="num" w:pos="3240"/>
        </w:tabs>
        <w:ind w:left="3240" w:hanging="360"/>
      </w:pPr>
      <w:rPr>
        <w:rFonts w:ascii="Arial" w:hAnsi="Arial" w:hint="default"/>
      </w:rPr>
    </w:lvl>
    <w:lvl w:ilvl="5" w:tplc="DBEC85EE" w:tentative="1">
      <w:start w:val="1"/>
      <w:numFmt w:val="bullet"/>
      <w:lvlText w:val="•"/>
      <w:lvlJc w:val="left"/>
      <w:pPr>
        <w:tabs>
          <w:tab w:val="num" w:pos="3960"/>
        </w:tabs>
        <w:ind w:left="3960" w:hanging="360"/>
      </w:pPr>
      <w:rPr>
        <w:rFonts w:ascii="Arial" w:hAnsi="Arial" w:hint="default"/>
      </w:rPr>
    </w:lvl>
    <w:lvl w:ilvl="6" w:tplc="9F96EF5E" w:tentative="1">
      <w:start w:val="1"/>
      <w:numFmt w:val="bullet"/>
      <w:lvlText w:val="•"/>
      <w:lvlJc w:val="left"/>
      <w:pPr>
        <w:tabs>
          <w:tab w:val="num" w:pos="4680"/>
        </w:tabs>
        <w:ind w:left="4680" w:hanging="360"/>
      </w:pPr>
      <w:rPr>
        <w:rFonts w:ascii="Arial" w:hAnsi="Arial" w:hint="default"/>
      </w:rPr>
    </w:lvl>
    <w:lvl w:ilvl="7" w:tplc="766ECFF4" w:tentative="1">
      <w:start w:val="1"/>
      <w:numFmt w:val="bullet"/>
      <w:lvlText w:val="•"/>
      <w:lvlJc w:val="left"/>
      <w:pPr>
        <w:tabs>
          <w:tab w:val="num" w:pos="5400"/>
        </w:tabs>
        <w:ind w:left="5400" w:hanging="360"/>
      </w:pPr>
      <w:rPr>
        <w:rFonts w:ascii="Arial" w:hAnsi="Arial" w:hint="default"/>
      </w:rPr>
    </w:lvl>
    <w:lvl w:ilvl="8" w:tplc="49D8360C" w:tentative="1">
      <w:start w:val="1"/>
      <w:numFmt w:val="bullet"/>
      <w:lvlText w:val="•"/>
      <w:lvlJc w:val="left"/>
      <w:pPr>
        <w:tabs>
          <w:tab w:val="num" w:pos="6120"/>
        </w:tabs>
        <w:ind w:left="6120" w:hanging="360"/>
      </w:pPr>
      <w:rPr>
        <w:rFonts w:ascii="Arial" w:hAnsi="Arial" w:hint="default"/>
      </w:rPr>
    </w:lvl>
  </w:abstractNum>
  <w:abstractNum w:abstractNumId="8" w15:restartNumberingAfterBreak="0">
    <w:nsid w:val="19587D9B"/>
    <w:multiLevelType w:val="hybridMultilevel"/>
    <w:tmpl w:val="129651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570509"/>
    <w:multiLevelType w:val="hybridMultilevel"/>
    <w:tmpl w:val="43628AA4"/>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35A6AD8"/>
    <w:multiLevelType w:val="hybridMultilevel"/>
    <w:tmpl w:val="2FC8652C"/>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43C4463"/>
    <w:multiLevelType w:val="hybridMultilevel"/>
    <w:tmpl w:val="ECE00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760B67"/>
    <w:multiLevelType w:val="hybridMultilevel"/>
    <w:tmpl w:val="93709A9E"/>
    <w:lvl w:ilvl="0" w:tplc="08090017">
      <w:start w:val="1"/>
      <w:numFmt w:val="lowerLetter"/>
      <w:lvlText w:val="%1)"/>
      <w:lvlJc w:val="left"/>
      <w:pPr>
        <w:ind w:left="360" w:hanging="360"/>
      </w:pPr>
    </w:lvl>
    <w:lvl w:ilvl="1" w:tplc="0809001B">
      <w:start w:val="1"/>
      <w:numFmt w:val="lowerRoman"/>
      <w:lvlText w:val="%2."/>
      <w:lvlJc w:val="righ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2EF64532"/>
    <w:multiLevelType w:val="hybridMultilevel"/>
    <w:tmpl w:val="BBBE1B8E"/>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2661F1A"/>
    <w:multiLevelType w:val="hybridMultilevel"/>
    <w:tmpl w:val="AF42EE42"/>
    <w:lvl w:ilvl="0" w:tplc="7C24FB6A">
      <w:numFmt w:val="decimal"/>
      <w:lvlText w:val="%1."/>
      <w:lvlJc w:val="left"/>
      <w:pPr>
        <w:ind w:left="1980" w:hanging="360"/>
      </w:pPr>
      <w:rPr>
        <w:rFonts w:hint="default"/>
      </w:rPr>
    </w:lvl>
    <w:lvl w:ilvl="1" w:tplc="08090019" w:tentative="1">
      <w:start w:val="1"/>
      <w:numFmt w:val="lowerLetter"/>
      <w:lvlText w:val="%2."/>
      <w:lvlJc w:val="left"/>
      <w:pPr>
        <w:ind w:left="2700" w:hanging="360"/>
      </w:pPr>
    </w:lvl>
    <w:lvl w:ilvl="2" w:tplc="0809001B" w:tentative="1">
      <w:start w:val="1"/>
      <w:numFmt w:val="lowerRoman"/>
      <w:lvlText w:val="%3."/>
      <w:lvlJc w:val="right"/>
      <w:pPr>
        <w:ind w:left="3420" w:hanging="180"/>
      </w:pPr>
    </w:lvl>
    <w:lvl w:ilvl="3" w:tplc="0809000F" w:tentative="1">
      <w:start w:val="1"/>
      <w:numFmt w:val="decimal"/>
      <w:lvlText w:val="%4."/>
      <w:lvlJc w:val="left"/>
      <w:pPr>
        <w:ind w:left="4140" w:hanging="360"/>
      </w:pPr>
    </w:lvl>
    <w:lvl w:ilvl="4" w:tplc="08090019" w:tentative="1">
      <w:start w:val="1"/>
      <w:numFmt w:val="lowerLetter"/>
      <w:lvlText w:val="%5."/>
      <w:lvlJc w:val="left"/>
      <w:pPr>
        <w:ind w:left="4860" w:hanging="360"/>
      </w:pPr>
    </w:lvl>
    <w:lvl w:ilvl="5" w:tplc="0809001B" w:tentative="1">
      <w:start w:val="1"/>
      <w:numFmt w:val="lowerRoman"/>
      <w:lvlText w:val="%6."/>
      <w:lvlJc w:val="right"/>
      <w:pPr>
        <w:ind w:left="5580" w:hanging="180"/>
      </w:pPr>
    </w:lvl>
    <w:lvl w:ilvl="6" w:tplc="0809000F" w:tentative="1">
      <w:start w:val="1"/>
      <w:numFmt w:val="decimal"/>
      <w:lvlText w:val="%7."/>
      <w:lvlJc w:val="left"/>
      <w:pPr>
        <w:ind w:left="6300" w:hanging="360"/>
      </w:pPr>
    </w:lvl>
    <w:lvl w:ilvl="7" w:tplc="08090019" w:tentative="1">
      <w:start w:val="1"/>
      <w:numFmt w:val="lowerLetter"/>
      <w:lvlText w:val="%8."/>
      <w:lvlJc w:val="left"/>
      <w:pPr>
        <w:ind w:left="7020" w:hanging="360"/>
      </w:pPr>
    </w:lvl>
    <w:lvl w:ilvl="8" w:tplc="0809001B" w:tentative="1">
      <w:start w:val="1"/>
      <w:numFmt w:val="lowerRoman"/>
      <w:lvlText w:val="%9."/>
      <w:lvlJc w:val="right"/>
      <w:pPr>
        <w:ind w:left="7740" w:hanging="180"/>
      </w:pPr>
    </w:lvl>
  </w:abstractNum>
  <w:abstractNum w:abstractNumId="15" w15:restartNumberingAfterBreak="0">
    <w:nsid w:val="35455F46"/>
    <w:multiLevelType w:val="hybridMultilevel"/>
    <w:tmpl w:val="ABD45A00"/>
    <w:lvl w:ilvl="0" w:tplc="0809000F">
      <w:start w:val="1"/>
      <w:numFmt w:val="decimal"/>
      <w:lvlText w:val="%1."/>
      <w:lvlJc w:val="left"/>
      <w:pPr>
        <w:ind w:left="360" w:hanging="360"/>
      </w:pPr>
      <w:rPr>
        <w:rFonts w:hint="default"/>
      </w:rPr>
    </w:lvl>
    <w:lvl w:ilvl="1" w:tplc="08090001">
      <w:start w:val="1"/>
      <w:numFmt w:val="bullet"/>
      <w:lvlText w:val=""/>
      <w:lvlJc w:val="left"/>
      <w:pPr>
        <w:ind w:left="1080" w:hanging="360"/>
      </w:pPr>
      <w:rPr>
        <w:rFonts w:ascii="Symbol" w:hAnsi="Symbol" w:hint="default"/>
      </w:rPr>
    </w:lvl>
    <w:lvl w:ilvl="2" w:tplc="08090001">
      <w:start w:val="1"/>
      <w:numFmt w:val="bullet"/>
      <w:lvlText w:val=""/>
      <w:lvlJc w:val="left"/>
      <w:pPr>
        <w:ind w:left="1800" w:hanging="180"/>
      </w:pPr>
      <w:rPr>
        <w:rFonts w:ascii="Symbol" w:hAnsi="Symbol" w:hint="default"/>
      </w:rPr>
    </w:lvl>
    <w:lvl w:ilvl="3" w:tplc="08090001">
      <w:start w:val="1"/>
      <w:numFmt w:val="bullet"/>
      <w:lvlText w:val=""/>
      <w:lvlJc w:val="left"/>
      <w:pPr>
        <w:ind w:left="2520" w:hanging="360"/>
      </w:pPr>
      <w:rPr>
        <w:rFonts w:ascii="Symbol" w:hAnsi="Symbol" w:hint="default"/>
      </w:r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35A36C83"/>
    <w:multiLevelType w:val="hybridMultilevel"/>
    <w:tmpl w:val="433603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6021AF1"/>
    <w:multiLevelType w:val="hybridMultilevel"/>
    <w:tmpl w:val="1D9E9D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4BB7F49"/>
    <w:multiLevelType w:val="hybridMultilevel"/>
    <w:tmpl w:val="E662F80A"/>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4AE613C8"/>
    <w:multiLevelType w:val="hybridMultilevel"/>
    <w:tmpl w:val="43628AA4"/>
    <w:lvl w:ilvl="0" w:tplc="9D1CB94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199319F"/>
    <w:multiLevelType w:val="hybridMultilevel"/>
    <w:tmpl w:val="B7BC2EC2"/>
    <w:lvl w:ilvl="0" w:tplc="42DC3FEE">
      <w:start w:val="1"/>
      <w:numFmt w:val="bullet"/>
      <w:lvlText w:val="•"/>
      <w:lvlJc w:val="left"/>
      <w:pPr>
        <w:tabs>
          <w:tab w:val="num" w:pos="720"/>
        </w:tabs>
        <w:ind w:left="720" w:hanging="360"/>
      </w:pPr>
      <w:rPr>
        <w:rFonts w:ascii="Arial" w:hAnsi="Arial" w:hint="default"/>
      </w:rPr>
    </w:lvl>
    <w:lvl w:ilvl="1" w:tplc="D6D076AA" w:tentative="1">
      <w:start w:val="1"/>
      <w:numFmt w:val="bullet"/>
      <w:lvlText w:val="•"/>
      <w:lvlJc w:val="left"/>
      <w:pPr>
        <w:tabs>
          <w:tab w:val="num" w:pos="1440"/>
        </w:tabs>
        <w:ind w:left="1440" w:hanging="360"/>
      </w:pPr>
      <w:rPr>
        <w:rFonts w:ascii="Arial" w:hAnsi="Arial" w:hint="default"/>
      </w:rPr>
    </w:lvl>
    <w:lvl w:ilvl="2" w:tplc="D51075EE" w:tentative="1">
      <w:start w:val="1"/>
      <w:numFmt w:val="bullet"/>
      <w:lvlText w:val="•"/>
      <w:lvlJc w:val="left"/>
      <w:pPr>
        <w:tabs>
          <w:tab w:val="num" w:pos="2160"/>
        </w:tabs>
        <w:ind w:left="2160" w:hanging="360"/>
      </w:pPr>
      <w:rPr>
        <w:rFonts w:ascii="Arial" w:hAnsi="Arial" w:hint="default"/>
      </w:rPr>
    </w:lvl>
    <w:lvl w:ilvl="3" w:tplc="A81475AE" w:tentative="1">
      <w:start w:val="1"/>
      <w:numFmt w:val="bullet"/>
      <w:lvlText w:val="•"/>
      <w:lvlJc w:val="left"/>
      <w:pPr>
        <w:tabs>
          <w:tab w:val="num" w:pos="2880"/>
        </w:tabs>
        <w:ind w:left="2880" w:hanging="360"/>
      </w:pPr>
      <w:rPr>
        <w:rFonts w:ascii="Arial" w:hAnsi="Arial" w:hint="default"/>
      </w:rPr>
    </w:lvl>
    <w:lvl w:ilvl="4" w:tplc="17F80930" w:tentative="1">
      <w:start w:val="1"/>
      <w:numFmt w:val="bullet"/>
      <w:lvlText w:val="•"/>
      <w:lvlJc w:val="left"/>
      <w:pPr>
        <w:tabs>
          <w:tab w:val="num" w:pos="3600"/>
        </w:tabs>
        <w:ind w:left="3600" w:hanging="360"/>
      </w:pPr>
      <w:rPr>
        <w:rFonts w:ascii="Arial" w:hAnsi="Arial" w:hint="default"/>
      </w:rPr>
    </w:lvl>
    <w:lvl w:ilvl="5" w:tplc="E3608E04" w:tentative="1">
      <w:start w:val="1"/>
      <w:numFmt w:val="bullet"/>
      <w:lvlText w:val="•"/>
      <w:lvlJc w:val="left"/>
      <w:pPr>
        <w:tabs>
          <w:tab w:val="num" w:pos="4320"/>
        </w:tabs>
        <w:ind w:left="4320" w:hanging="360"/>
      </w:pPr>
      <w:rPr>
        <w:rFonts w:ascii="Arial" w:hAnsi="Arial" w:hint="default"/>
      </w:rPr>
    </w:lvl>
    <w:lvl w:ilvl="6" w:tplc="B3869EA6" w:tentative="1">
      <w:start w:val="1"/>
      <w:numFmt w:val="bullet"/>
      <w:lvlText w:val="•"/>
      <w:lvlJc w:val="left"/>
      <w:pPr>
        <w:tabs>
          <w:tab w:val="num" w:pos="5040"/>
        </w:tabs>
        <w:ind w:left="5040" w:hanging="360"/>
      </w:pPr>
      <w:rPr>
        <w:rFonts w:ascii="Arial" w:hAnsi="Arial" w:hint="default"/>
      </w:rPr>
    </w:lvl>
    <w:lvl w:ilvl="7" w:tplc="C550132C" w:tentative="1">
      <w:start w:val="1"/>
      <w:numFmt w:val="bullet"/>
      <w:lvlText w:val="•"/>
      <w:lvlJc w:val="left"/>
      <w:pPr>
        <w:tabs>
          <w:tab w:val="num" w:pos="5760"/>
        </w:tabs>
        <w:ind w:left="5760" w:hanging="360"/>
      </w:pPr>
      <w:rPr>
        <w:rFonts w:ascii="Arial" w:hAnsi="Arial" w:hint="default"/>
      </w:rPr>
    </w:lvl>
    <w:lvl w:ilvl="8" w:tplc="BC8A963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448168E"/>
    <w:multiLevelType w:val="hybridMultilevel"/>
    <w:tmpl w:val="306286B0"/>
    <w:lvl w:ilvl="0" w:tplc="08090017">
      <w:start w:val="1"/>
      <w:numFmt w:val="lowerLetter"/>
      <w:lvlText w:val="%1)"/>
      <w:lvlJc w:val="left"/>
      <w:pPr>
        <w:ind w:left="360" w:hanging="360"/>
      </w:pPr>
    </w:lvl>
    <w:lvl w:ilvl="1" w:tplc="0809001B">
      <w:start w:val="1"/>
      <w:numFmt w:val="lowerRoman"/>
      <w:lvlText w:val="%2."/>
      <w:lvlJc w:val="righ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55057190"/>
    <w:multiLevelType w:val="hybridMultilevel"/>
    <w:tmpl w:val="05562152"/>
    <w:lvl w:ilvl="0" w:tplc="08090017">
      <w:start w:val="1"/>
      <w:numFmt w:val="lowerLetter"/>
      <w:lvlText w:val="%1)"/>
      <w:lvlJc w:val="left"/>
      <w:pPr>
        <w:ind w:left="360" w:hanging="360"/>
      </w:pPr>
      <w:rPr>
        <w:rFonts w:hint="default"/>
      </w:r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581260C3"/>
    <w:multiLevelType w:val="hybridMultilevel"/>
    <w:tmpl w:val="B03C6D8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87308F1"/>
    <w:multiLevelType w:val="hybridMultilevel"/>
    <w:tmpl w:val="64DEF930"/>
    <w:lvl w:ilvl="0" w:tplc="08090017">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58BD011B"/>
    <w:multiLevelType w:val="hybridMultilevel"/>
    <w:tmpl w:val="306286B0"/>
    <w:lvl w:ilvl="0" w:tplc="FFFFFFFF">
      <w:start w:val="1"/>
      <w:numFmt w:val="lowerLetter"/>
      <w:lvlText w:val="%1)"/>
      <w:lvlJc w:val="left"/>
      <w:pPr>
        <w:ind w:left="360" w:hanging="360"/>
      </w:pPr>
    </w:lvl>
    <w:lvl w:ilvl="1" w:tplc="FFFFFFFF">
      <w:start w:val="1"/>
      <w:numFmt w:val="lowerRoman"/>
      <w:lvlText w:val="%2."/>
      <w:lvlJc w:val="righ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64527A4B"/>
    <w:multiLevelType w:val="hybridMultilevel"/>
    <w:tmpl w:val="CEDE9FAC"/>
    <w:lvl w:ilvl="0" w:tplc="FBCEA418">
      <w:start w:val="1"/>
      <w:numFmt w:val="bullet"/>
      <w:lvlText w:val="•"/>
      <w:lvlJc w:val="left"/>
      <w:pPr>
        <w:tabs>
          <w:tab w:val="num" w:pos="720"/>
        </w:tabs>
        <w:ind w:left="720" w:hanging="360"/>
      </w:pPr>
      <w:rPr>
        <w:rFonts w:ascii="Arial" w:hAnsi="Arial" w:hint="default"/>
      </w:rPr>
    </w:lvl>
    <w:lvl w:ilvl="1" w:tplc="B76C261E" w:tentative="1">
      <w:start w:val="1"/>
      <w:numFmt w:val="bullet"/>
      <w:lvlText w:val="•"/>
      <w:lvlJc w:val="left"/>
      <w:pPr>
        <w:tabs>
          <w:tab w:val="num" w:pos="1440"/>
        </w:tabs>
        <w:ind w:left="1440" w:hanging="360"/>
      </w:pPr>
      <w:rPr>
        <w:rFonts w:ascii="Arial" w:hAnsi="Arial" w:hint="default"/>
      </w:rPr>
    </w:lvl>
    <w:lvl w:ilvl="2" w:tplc="A8926FE2" w:tentative="1">
      <w:start w:val="1"/>
      <w:numFmt w:val="bullet"/>
      <w:lvlText w:val="•"/>
      <w:lvlJc w:val="left"/>
      <w:pPr>
        <w:tabs>
          <w:tab w:val="num" w:pos="2160"/>
        </w:tabs>
        <w:ind w:left="2160" w:hanging="360"/>
      </w:pPr>
      <w:rPr>
        <w:rFonts w:ascii="Arial" w:hAnsi="Arial" w:hint="default"/>
      </w:rPr>
    </w:lvl>
    <w:lvl w:ilvl="3" w:tplc="8C6806F6" w:tentative="1">
      <w:start w:val="1"/>
      <w:numFmt w:val="bullet"/>
      <w:lvlText w:val="•"/>
      <w:lvlJc w:val="left"/>
      <w:pPr>
        <w:tabs>
          <w:tab w:val="num" w:pos="2880"/>
        </w:tabs>
        <w:ind w:left="2880" w:hanging="360"/>
      </w:pPr>
      <w:rPr>
        <w:rFonts w:ascii="Arial" w:hAnsi="Arial" w:hint="default"/>
      </w:rPr>
    </w:lvl>
    <w:lvl w:ilvl="4" w:tplc="441AFAEE" w:tentative="1">
      <w:start w:val="1"/>
      <w:numFmt w:val="bullet"/>
      <w:lvlText w:val="•"/>
      <w:lvlJc w:val="left"/>
      <w:pPr>
        <w:tabs>
          <w:tab w:val="num" w:pos="3600"/>
        </w:tabs>
        <w:ind w:left="3600" w:hanging="360"/>
      </w:pPr>
      <w:rPr>
        <w:rFonts w:ascii="Arial" w:hAnsi="Arial" w:hint="default"/>
      </w:rPr>
    </w:lvl>
    <w:lvl w:ilvl="5" w:tplc="23D4EAB8" w:tentative="1">
      <w:start w:val="1"/>
      <w:numFmt w:val="bullet"/>
      <w:lvlText w:val="•"/>
      <w:lvlJc w:val="left"/>
      <w:pPr>
        <w:tabs>
          <w:tab w:val="num" w:pos="4320"/>
        </w:tabs>
        <w:ind w:left="4320" w:hanging="360"/>
      </w:pPr>
      <w:rPr>
        <w:rFonts w:ascii="Arial" w:hAnsi="Arial" w:hint="default"/>
      </w:rPr>
    </w:lvl>
    <w:lvl w:ilvl="6" w:tplc="2014044A" w:tentative="1">
      <w:start w:val="1"/>
      <w:numFmt w:val="bullet"/>
      <w:lvlText w:val="•"/>
      <w:lvlJc w:val="left"/>
      <w:pPr>
        <w:tabs>
          <w:tab w:val="num" w:pos="5040"/>
        </w:tabs>
        <w:ind w:left="5040" w:hanging="360"/>
      </w:pPr>
      <w:rPr>
        <w:rFonts w:ascii="Arial" w:hAnsi="Arial" w:hint="default"/>
      </w:rPr>
    </w:lvl>
    <w:lvl w:ilvl="7" w:tplc="FB628590" w:tentative="1">
      <w:start w:val="1"/>
      <w:numFmt w:val="bullet"/>
      <w:lvlText w:val="•"/>
      <w:lvlJc w:val="left"/>
      <w:pPr>
        <w:tabs>
          <w:tab w:val="num" w:pos="5760"/>
        </w:tabs>
        <w:ind w:left="5760" w:hanging="360"/>
      </w:pPr>
      <w:rPr>
        <w:rFonts w:ascii="Arial" w:hAnsi="Arial" w:hint="default"/>
      </w:rPr>
    </w:lvl>
    <w:lvl w:ilvl="8" w:tplc="859641B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5B51113"/>
    <w:multiLevelType w:val="hybridMultilevel"/>
    <w:tmpl w:val="896A53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6BC7AF6"/>
    <w:multiLevelType w:val="hybridMultilevel"/>
    <w:tmpl w:val="F5345224"/>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6D5073F5"/>
    <w:multiLevelType w:val="hybridMultilevel"/>
    <w:tmpl w:val="8934031E"/>
    <w:lvl w:ilvl="0" w:tplc="12EEA218">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EA1564E"/>
    <w:multiLevelType w:val="hybridMultilevel"/>
    <w:tmpl w:val="5AD05A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FB410FB"/>
    <w:multiLevelType w:val="hybridMultilevel"/>
    <w:tmpl w:val="065C56C6"/>
    <w:lvl w:ilvl="0" w:tplc="0809000F">
      <w:start w:val="1"/>
      <w:numFmt w:val="decimal"/>
      <w:lvlText w:val="%1."/>
      <w:lvlJc w:val="left"/>
      <w:pPr>
        <w:ind w:left="360" w:hanging="360"/>
      </w:pPr>
      <w:rPr>
        <w:rFonts w:hint="default"/>
      </w:rPr>
    </w:lvl>
    <w:lvl w:ilvl="1" w:tplc="08090017">
      <w:start w:val="1"/>
      <w:numFmt w:val="lowerLetter"/>
      <w:lvlText w:val="%2)"/>
      <w:lvlJc w:val="left"/>
      <w:pPr>
        <w:ind w:left="1080" w:hanging="360"/>
      </w:pPr>
    </w:lvl>
    <w:lvl w:ilvl="2" w:tplc="0809001B">
      <w:start w:val="1"/>
      <w:numFmt w:val="lowerRoman"/>
      <w:lvlText w:val="%3."/>
      <w:lvlJc w:val="right"/>
      <w:pPr>
        <w:ind w:left="1800" w:hanging="180"/>
      </w:pPr>
    </w:lvl>
    <w:lvl w:ilvl="3" w:tplc="08090001">
      <w:start w:val="1"/>
      <w:numFmt w:val="bullet"/>
      <w:lvlText w:val=""/>
      <w:lvlJc w:val="left"/>
      <w:pPr>
        <w:ind w:left="2520" w:hanging="360"/>
      </w:pPr>
      <w:rPr>
        <w:rFonts w:ascii="Symbol" w:hAnsi="Symbol" w:hint="default"/>
      </w:r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71EA656C"/>
    <w:multiLevelType w:val="hybridMultilevel"/>
    <w:tmpl w:val="3B50D14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2B446DE"/>
    <w:multiLevelType w:val="hybridMultilevel"/>
    <w:tmpl w:val="0A361B2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4C86666"/>
    <w:multiLevelType w:val="hybridMultilevel"/>
    <w:tmpl w:val="59F0D9F4"/>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15:restartNumberingAfterBreak="0">
    <w:nsid w:val="74F52C4D"/>
    <w:multiLevelType w:val="hybridMultilevel"/>
    <w:tmpl w:val="86E21BC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50125607">
    <w:abstractNumId w:val="17"/>
  </w:num>
  <w:num w:numId="2" w16cid:durableId="1653485958">
    <w:abstractNumId w:val="21"/>
  </w:num>
  <w:num w:numId="3" w16cid:durableId="789275519">
    <w:abstractNumId w:val="13"/>
  </w:num>
  <w:num w:numId="4" w16cid:durableId="1908565488">
    <w:abstractNumId w:val="10"/>
  </w:num>
  <w:num w:numId="5" w16cid:durableId="397172358">
    <w:abstractNumId w:val="5"/>
  </w:num>
  <w:num w:numId="6" w16cid:durableId="63069794">
    <w:abstractNumId w:val="0"/>
  </w:num>
  <w:num w:numId="7" w16cid:durableId="1523394899">
    <w:abstractNumId w:val="33"/>
  </w:num>
  <w:num w:numId="8" w16cid:durableId="353265906">
    <w:abstractNumId w:val="30"/>
  </w:num>
  <w:num w:numId="9" w16cid:durableId="737674001">
    <w:abstractNumId w:val="34"/>
  </w:num>
  <w:num w:numId="10" w16cid:durableId="1417173180">
    <w:abstractNumId w:val="3"/>
  </w:num>
  <w:num w:numId="11" w16cid:durableId="290092380">
    <w:abstractNumId w:val="1"/>
  </w:num>
  <w:num w:numId="12" w16cid:durableId="1089237630">
    <w:abstractNumId w:val="29"/>
  </w:num>
  <w:num w:numId="13" w16cid:durableId="1985818099">
    <w:abstractNumId w:val="14"/>
  </w:num>
  <w:num w:numId="14" w16cid:durableId="1643123216">
    <w:abstractNumId w:val="2"/>
  </w:num>
  <w:num w:numId="15" w16cid:durableId="1249195367">
    <w:abstractNumId w:val="12"/>
  </w:num>
  <w:num w:numId="16" w16cid:durableId="707073067">
    <w:abstractNumId w:val="35"/>
  </w:num>
  <w:num w:numId="17" w16cid:durableId="752238818">
    <w:abstractNumId w:val="32"/>
  </w:num>
  <w:num w:numId="18" w16cid:durableId="1287008013">
    <w:abstractNumId w:val="4"/>
  </w:num>
  <w:num w:numId="19" w16cid:durableId="1553078469">
    <w:abstractNumId w:val="18"/>
  </w:num>
  <w:num w:numId="20" w16cid:durableId="1644114852">
    <w:abstractNumId w:val="31"/>
  </w:num>
  <w:num w:numId="21" w16cid:durableId="1007908293">
    <w:abstractNumId w:val="15"/>
  </w:num>
  <w:num w:numId="22" w16cid:durableId="720056316">
    <w:abstractNumId w:val="8"/>
  </w:num>
  <w:num w:numId="23" w16cid:durableId="1782801233">
    <w:abstractNumId w:val="24"/>
  </w:num>
  <w:num w:numId="24" w16cid:durableId="1816340462">
    <w:abstractNumId w:val="25"/>
  </w:num>
  <w:num w:numId="25" w16cid:durableId="835607943">
    <w:abstractNumId w:val="7"/>
  </w:num>
  <w:num w:numId="26" w16cid:durableId="1025906829">
    <w:abstractNumId w:val="20"/>
  </w:num>
  <w:num w:numId="27" w16cid:durableId="1603880156">
    <w:abstractNumId w:val="22"/>
  </w:num>
  <w:num w:numId="28" w16cid:durableId="1986815405">
    <w:abstractNumId w:val="11"/>
  </w:num>
  <w:num w:numId="29" w16cid:durableId="655113415">
    <w:abstractNumId w:val="27"/>
  </w:num>
  <w:num w:numId="30" w16cid:durableId="158349884">
    <w:abstractNumId w:val="19"/>
  </w:num>
  <w:num w:numId="31" w16cid:durableId="1299072632">
    <w:abstractNumId w:val="9"/>
  </w:num>
  <w:num w:numId="32" w16cid:durableId="71240494">
    <w:abstractNumId w:val="6"/>
  </w:num>
  <w:num w:numId="33" w16cid:durableId="229076680">
    <w:abstractNumId w:val="26"/>
  </w:num>
  <w:num w:numId="34" w16cid:durableId="977416244">
    <w:abstractNumId w:val="28"/>
  </w:num>
  <w:num w:numId="35" w16cid:durableId="1996060508">
    <w:abstractNumId w:val="23"/>
  </w:num>
  <w:num w:numId="36" w16cid:durableId="201903969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6ED"/>
    <w:rsid w:val="000068D0"/>
    <w:rsid w:val="000071A9"/>
    <w:rsid w:val="00011965"/>
    <w:rsid w:val="000119D7"/>
    <w:rsid w:val="00015E5B"/>
    <w:rsid w:val="00016716"/>
    <w:rsid w:val="00027FF8"/>
    <w:rsid w:val="00032B88"/>
    <w:rsid w:val="000462F3"/>
    <w:rsid w:val="0005243F"/>
    <w:rsid w:val="00052C1A"/>
    <w:rsid w:val="0006630A"/>
    <w:rsid w:val="00066A78"/>
    <w:rsid w:val="00073F2B"/>
    <w:rsid w:val="00074588"/>
    <w:rsid w:val="00082446"/>
    <w:rsid w:val="000836F8"/>
    <w:rsid w:val="00085974"/>
    <w:rsid w:val="000911C9"/>
    <w:rsid w:val="00095089"/>
    <w:rsid w:val="000A2E83"/>
    <w:rsid w:val="000C6711"/>
    <w:rsid w:val="000C78B1"/>
    <w:rsid w:val="000E4CC5"/>
    <w:rsid w:val="000E6BD5"/>
    <w:rsid w:val="000F473F"/>
    <w:rsid w:val="001216BE"/>
    <w:rsid w:val="00121C47"/>
    <w:rsid w:val="00124E1D"/>
    <w:rsid w:val="0013025C"/>
    <w:rsid w:val="001344D5"/>
    <w:rsid w:val="00141249"/>
    <w:rsid w:val="001521AD"/>
    <w:rsid w:val="0016425E"/>
    <w:rsid w:val="001716C2"/>
    <w:rsid w:val="001745CC"/>
    <w:rsid w:val="00177341"/>
    <w:rsid w:val="001811F8"/>
    <w:rsid w:val="00197F5C"/>
    <w:rsid w:val="001A0655"/>
    <w:rsid w:val="001A0746"/>
    <w:rsid w:val="001A4FE2"/>
    <w:rsid w:val="001B506D"/>
    <w:rsid w:val="001B541F"/>
    <w:rsid w:val="001C733E"/>
    <w:rsid w:val="001D7C52"/>
    <w:rsid w:val="001E6A86"/>
    <w:rsid w:val="001F0FF9"/>
    <w:rsid w:val="001F3A98"/>
    <w:rsid w:val="001F66C7"/>
    <w:rsid w:val="001F7DA1"/>
    <w:rsid w:val="00222142"/>
    <w:rsid w:val="00222E99"/>
    <w:rsid w:val="00224852"/>
    <w:rsid w:val="002373FD"/>
    <w:rsid w:val="002532DE"/>
    <w:rsid w:val="00253477"/>
    <w:rsid w:val="002740DF"/>
    <w:rsid w:val="00274E1D"/>
    <w:rsid w:val="00287DBF"/>
    <w:rsid w:val="002915CB"/>
    <w:rsid w:val="00293784"/>
    <w:rsid w:val="0029599F"/>
    <w:rsid w:val="002B031E"/>
    <w:rsid w:val="002B31B6"/>
    <w:rsid w:val="002C3882"/>
    <w:rsid w:val="002C4238"/>
    <w:rsid w:val="002C635C"/>
    <w:rsid w:val="002F2634"/>
    <w:rsid w:val="00311188"/>
    <w:rsid w:val="003112C6"/>
    <w:rsid w:val="00314CC4"/>
    <w:rsid w:val="00317034"/>
    <w:rsid w:val="00325B30"/>
    <w:rsid w:val="00333C52"/>
    <w:rsid w:val="0034653D"/>
    <w:rsid w:val="00372B5A"/>
    <w:rsid w:val="00372D23"/>
    <w:rsid w:val="00380FF5"/>
    <w:rsid w:val="00392E6A"/>
    <w:rsid w:val="00395F9D"/>
    <w:rsid w:val="00397582"/>
    <w:rsid w:val="003978AC"/>
    <w:rsid w:val="003A76BB"/>
    <w:rsid w:val="003C1D34"/>
    <w:rsid w:val="003C2311"/>
    <w:rsid w:val="003D03E9"/>
    <w:rsid w:val="003D320C"/>
    <w:rsid w:val="003D56CB"/>
    <w:rsid w:val="003E1E66"/>
    <w:rsid w:val="003E25AC"/>
    <w:rsid w:val="003E7B81"/>
    <w:rsid w:val="0040353B"/>
    <w:rsid w:val="00412C5F"/>
    <w:rsid w:val="00420D52"/>
    <w:rsid w:val="00422770"/>
    <w:rsid w:val="004246ED"/>
    <w:rsid w:val="00430539"/>
    <w:rsid w:val="00431B7B"/>
    <w:rsid w:val="00437C9B"/>
    <w:rsid w:val="004419DF"/>
    <w:rsid w:val="0044210F"/>
    <w:rsid w:val="00445C26"/>
    <w:rsid w:val="004518BE"/>
    <w:rsid w:val="00454C7C"/>
    <w:rsid w:val="00455D96"/>
    <w:rsid w:val="00464AA0"/>
    <w:rsid w:val="0047070C"/>
    <w:rsid w:val="004915AC"/>
    <w:rsid w:val="00492EBF"/>
    <w:rsid w:val="004A1E4D"/>
    <w:rsid w:val="004A302F"/>
    <w:rsid w:val="004C6D72"/>
    <w:rsid w:val="004D2927"/>
    <w:rsid w:val="004D3364"/>
    <w:rsid w:val="004E03FE"/>
    <w:rsid w:val="004E2A93"/>
    <w:rsid w:val="004E4174"/>
    <w:rsid w:val="004E42CB"/>
    <w:rsid w:val="004E508E"/>
    <w:rsid w:val="004E633C"/>
    <w:rsid w:val="004F2C5F"/>
    <w:rsid w:val="00504C45"/>
    <w:rsid w:val="0051759D"/>
    <w:rsid w:val="0052120B"/>
    <w:rsid w:val="00522BE0"/>
    <w:rsid w:val="00524674"/>
    <w:rsid w:val="00532BB7"/>
    <w:rsid w:val="00534594"/>
    <w:rsid w:val="0054313A"/>
    <w:rsid w:val="005460DC"/>
    <w:rsid w:val="00547DB5"/>
    <w:rsid w:val="00554403"/>
    <w:rsid w:val="00554FAD"/>
    <w:rsid w:val="005606EC"/>
    <w:rsid w:val="00564C47"/>
    <w:rsid w:val="0056601A"/>
    <w:rsid w:val="00567A67"/>
    <w:rsid w:val="00571DDB"/>
    <w:rsid w:val="00575F62"/>
    <w:rsid w:val="005829A7"/>
    <w:rsid w:val="00596E71"/>
    <w:rsid w:val="005B181F"/>
    <w:rsid w:val="005B503E"/>
    <w:rsid w:val="005B51A7"/>
    <w:rsid w:val="005B57AB"/>
    <w:rsid w:val="005B6B8A"/>
    <w:rsid w:val="005C6A45"/>
    <w:rsid w:val="005C7304"/>
    <w:rsid w:val="005D1F71"/>
    <w:rsid w:val="005D5425"/>
    <w:rsid w:val="005E2D7D"/>
    <w:rsid w:val="005E3F9E"/>
    <w:rsid w:val="005E44BC"/>
    <w:rsid w:val="005F1026"/>
    <w:rsid w:val="005F18CC"/>
    <w:rsid w:val="00602E99"/>
    <w:rsid w:val="006031EC"/>
    <w:rsid w:val="006034E1"/>
    <w:rsid w:val="00624B5F"/>
    <w:rsid w:val="006463B4"/>
    <w:rsid w:val="00646908"/>
    <w:rsid w:val="00667A35"/>
    <w:rsid w:val="00687272"/>
    <w:rsid w:val="00690D61"/>
    <w:rsid w:val="00692E5D"/>
    <w:rsid w:val="006A1C5A"/>
    <w:rsid w:val="006A2690"/>
    <w:rsid w:val="006B1152"/>
    <w:rsid w:val="006B2106"/>
    <w:rsid w:val="006D22A8"/>
    <w:rsid w:val="006D3B2D"/>
    <w:rsid w:val="006D50D8"/>
    <w:rsid w:val="006E00F5"/>
    <w:rsid w:val="007032B0"/>
    <w:rsid w:val="00711126"/>
    <w:rsid w:val="00715D06"/>
    <w:rsid w:val="007216B8"/>
    <w:rsid w:val="00722217"/>
    <w:rsid w:val="007224CE"/>
    <w:rsid w:val="00725B48"/>
    <w:rsid w:val="0073250F"/>
    <w:rsid w:val="00741CE0"/>
    <w:rsid w:val="00745418"/>
    <w:rsid w:val="00752A0B"/>
    <w:rsid w:val="00755A38"/>
    <w:rsid w:val="007631CC"/>
    <w:rsid w:val="00770982"/>
    <w:rsid w:val="00782B87"/>
    <w:rsid w:val="00793D55"/>
    <w:rsid w:val="007A46B3"/>
    <w:rsid w:val="007A4A05"/>
    <w:rsid w:val="007A7DB7"/>
    <w:rsid w:val="007B2926"/>
    <w:rsid w:val="007B46DC"/>
    <w:rsid w:val="007C747D"/>
    <w:rsid w:val="007F0925"/>
    <w:rsid w:val="008101BE"/>
    <w:rsid w:val="008224A6"/>
    <w:rsid w:val="0082407A"/>
    <w:rsid w:val="00825866"/>
    <w:rsid w:val="008507EE"/>
    <w:rsid w:val="0087374E"/>
    <w:rsid w:val="0088093B"/>
    <w:rsid w:val="008834AB"/>
    <w:rsid w:val="00894217"/>
    <w:rsid w:val="0089499A"/>
    <w:rsid w:val="008A33E7"/>
    <w:rsid w:val="008B0D16"/>
    <w:rsid w:val="008C3613"/>
    <w:rsid w:val="008C5B94"/>
    <w:rsid w:val="008C7386"/>
    <w:rsid w:val="008D175D"/>
    <w:rsid w:val="008D4132"/>
    <w:rsid w:val="008D606B"/>
    <w:rsid w:val="008E422A"/>
    <w:rsid w:val="008E4C78"/>
    <w:rsid w:val="008E4E0D"/>
    <w:rsid w:val="008E5653"/>
    <w:rsid w:val="008F4BB8"/>
    <w:rsid w:val="00901DDF"/>
    <w:rsid w:val="00903EA3"/>
    <w:rsid w:val="00905F16"/>
    <w:rsid w:val="009152DE"/>
    <w:rsid w:val="00923890"/>
    <w:rsid w:val="009314CA"/>
    <w:rsid w:val="00945558"/>
    <w:rsid w:val="0095012A"/>
    <w:rsid w:val="00952CF7"/>
    <w:rsid w:val="00956968"/>
    <w:rsid w:val="00960A76"/>
    <w:rsid w:val="00965AE5"/>
    <w:rsid w:val="009770C5"/>
    <w:rsid w:val="009911B7"/>
    <w:rsid w:val="009958DC"/>
    <w:rsid w:val="009A3EDC"/>
    <w:rsid w:val="009A4330"/>
    <w:rsid w:val="009B3617"/>
    <w:rsid w:val="009E7B1A"/>
    <w:rsid w:val="00A02C73"/>
    <w:rsid w:val="00A032EC"/>
    <w:rsid w:val="00A25447"/>
    <w:rsid w:val="00A33EAF"/>
    <w:rsid w:val="00A35E76"/>
    <w:rsid w:val="00A42AD9"/>
    <w:rsid w:val="00A42D22"/>
    <w:rsid w:val="00A450CF"/>
    <w:rsid w:val="00A45C8C"/>
    <w:rsid w:val="00A5230C"/>
    <w:rsid w:val="00A604D5"/>
    <w:rsid w:val="00A71C77"/>
    <w:rsid w:val="00A77AA6"/>
    <w:rsid w:val="00A84400"/>
    <w:rsid w:val="00A86C90"/>
    <w:rsid w:val="00AB0B04"/>
    <w:rsid w:val="00AB3468"/>
    <w:rsid w:val="00AC202B"/>
    <w:rsid w:val="00AC2C9B"/>
    <w:rsid w:val="00AC41C5"/>
    <w:rsid w:val="00AD1015"/>
    <w:rsid w:val="00AD4707"/>
    <w:rsid w:val="00AE661E"/>
    <w:rsid w:val="00AF4AF7"/>
    <w:rsid w:val="00AF7670"/>
    <w:rsid w:val="00B03548"/>
    <w:rsid w:val="00B20B0F"/>
    <w:rsid w:val="00B215DD"/>
    <w:rsid w:val="00B24BE8"/>
    <w:rsid w:val="00B4596B"/>
    <w:rsid w:val="00B62343"/>
    <w:rsid w:val="00B677D2"/>
    <w:rsid w:val="00B751D2"/>
    <w:rsid w:val="00B766CD"/>
    <w:rsid w:val="00B77240"/>
    <w:rsid w:val="00BE2FDB"/>
    <w:rsid w:val="00BE3D7B"/>
    <w:rsid w:val="00BE6DEF"/>
    <w:rsid w:val="00BF3207"/>
    <w:rsid w:val="00BF4872"/>
    <w:rsid w:val="00C00A5B"/>
    <w:rsid w:val="00C00C54"/>
    <w:rsid w:val="00C160BF"/>
    <w:rsid w:val="00C171BD"/>
    <w:rsid w:val="00C20311"/>
    <w:rsid w:val="00C24E31"/>
    <w:rsid w:val="00C42395"/>
    <w:rsid w:val="00C50E84"/>
    <w:rsid w:val="00C721CC"/>
    <w:rsid w:val="00C82F7E"/>
    <w:rsid w:val="00C85FA0"/>
    <w:rsid w:val="00C86D76"/>
    <w:rsid w:val="00C8710F"/>
    <w:rsid w:val="00C93726"/>
    <w:rsid w:val="00CA52EB"/>
    <w:rsid w:val="00CB08D3"/>
    <w:rsid w:val="00CB3414"/>
    <w:rsid w:val="00CB482E"/>
    <w:rsid w:val="00CD0F58"/>
    <w:rsid w:val="00CD6D41"/>
    <w:rsid w:val="00CE03ED"/>
    <w:rsid w:val="00CE403D"/>
    <w:rsid w:val="00CF14B2"/>
    <w:rsid w:val="00CF2A5A"/>
    <w:rsid w:val="00CF4079"/>
    <w:rsid w:val="00CF7D29"/>
    <w:rsid w:val="00D05277"/>
    <w:rsid w:val="00D235C8"/>
    <w:rsid w:val="00D23958"/>
    <w:rsid w:val="00D25973"/>
    <w:rsid w:val="00D33EE1"/>
    <w:rsid w:val="00D344DB"/>
    <w:rsid w:val="00D345FB"/>
    <w:rsid w:val="00D3678E"/>
    <w:rsid w:val="00D40F7F"/>
    <w:rsid w:val="00D42990"/>
    <w:rsid w:val="00D45996"/>
    <w:rsid w:val="00D466ED"/>
    <w:rsid w:val="00D50724"/>
    <w:rsid w:val="00D51EB3"/>
    <w:rsid w:val="00D566E7"/>
    <w:rsid w:val="00D57E1D"/>
    <w:rsid w:val="00D600A5"/>
    <w:rsid w:val="00D63AEC"/>
    <w:rsid w:val="00D73EF4"/>
    <w:rsid w:val="00D86601"/>
    <w:rsid w:val="00D91985"/>
    <w:rsid w:val="00D92F39"/>
    <w:rsid w:val="00DA682E"/>
    <w:rsid w:val="00DB08EC"/>
    <w:rsid w:val="00DB4EE1"/>
    <w:rsid w:val="00DD6F06"/>
    <w:rsid w:val="00DE33C0"/>
    <w:rsid w:val="00DF14C0"/>
    <w:rsid w:val="00E04D10"/>
    <w:rsid w:val="00E17CEF"/>
    <w:rsid w:val="00E32574"/>
    <w:rsid w:val="00E346B4"/>
    <w:rsid w:val="00E426E0"/>
    <w:rsid w:val="00E43DCC"/>
    <w:rsid w:val="00E5401E"/>
    <w:rsid w:val="00E55AB2"/>
    <w:rsid w:val="00E60EE8"/>
    <w:rsid w:val="00E76E0F"/>
    <w:rsid w:val="00E92F76"/>
    <w:rsid w:val="00E96015"/>
    <w:rsid w:val="00E964B5"/>
    <w:rsid w:val="00E96B3E"/>
    <w:rsid w:val="00EB0638"/>
    <w:rsid w:val="00EB32FA"/>
    <w:rsid w:val="00EB65AF"/>
    <w:rsid w:val="00EC12CB"/>
    <w:rsid w:val="00EC5475"/>
    <w:rsid w:val="00EC7994"/>
    <w:rsid w:val="00EF3AEF"/>
    <w:rsid w:val="00EF6BBB"/>
    <w:rsid w:val="00EF6E20"/>
    <w:rsid w:val="00F002AB"/>
    <w:rsid w:val="00F004B0"/>
    <w:rsid w:val="00F0164C"/>
    <w:rsid w:val="00F061CA"/>
    <w:rsid w:val="00F13637"/>
    <w:rsid w:val="00F2502E"/>
    <w:rsid w:val="00F324CA"/>
    <w:rsid w:val="00F505B1"/>
    <w:rsid w:val="00F614D1"/>
    <w:rsid w:val="00F64281"/>
    <w:rsid w:val="00F648D1"/>
    <w:rsid w:val="00F65000"/>
    <w:rsid w:val="00F7689E"/>
    <w:rsid w:val="00F81AB7"/>
    <w:rsid w:val="00F831BD"/>
    <w:rsid w:val="00F8611E"/>
    <w:rsid w:val="00F93D4D"/>
    <w:rsid w:val="00FB1229"/>
    <w:rsid w:val="00FB562F"/>
    <w:rsid w:val="00FC1E3A"/>
    <w:rsid w:val="00FC27AC"/>
    <w:rsid w:val="00FD0A99"/>
    <w:rsid w:val="00FD7432"/>
    <w:rsid w:val="00FE0E5A"/>
    <w:rsid w:val="00FE256B"/>
    <w:rsid w:val="00FF5C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D8DB1"/>
  <w15:chartTrackingRefBased/>
  <w15:docId w15:val="{F7F48F37-0A9D-4B6A-AF12-56ECE6FF4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2CB"/>
    <w:pPr>
      <w:keepNext/>
      <w:keepLines/>
      <w:spacing w:before="240" w:after="0"/>
      <w:outlineLvl w:val="0"/>
    </w:pPr>
    <w:rPr>
      <w:rFonts w:asciiTheme="majorHAnsi" w:eastAsiaTheme="majorEastAsia" w:hAnsiTheme="majorHAnsi" w:cstheme="majorBidi"/>
      <w:color w:val="32391C" w:themeColor="accent1" w:themeShade="BF"/>
      <w:sz w:val="32"/>
      <w:szCs w:val="32"/>
    </w:rPr>
  </w:style>
  <w:style w:type="paragraph" w:styleId="Heading2">
    <w:name w:val="heading 2"/>
    <w:basedOn w:val="Normal"/>
    <w:next w:val="Normal"/>
    <w:link w:val="Heading2Char"/>
    <w:uiPriority w:val="9"/>
    <w:unhideWhenUsed/>
    <w:qFormat/>
    <w:rsid w:val="004E42CB"/>
    <w:pPr>
      <w:keepNext/>
      <w:keepLines/>
      <w:spacing w:before="40" w:after="0"/>
      <w:outlineLvl w:val="1"/>
    </w:pPr>
    <w:rPr>
      <w:rFonts w:asciiTheme="majorHAnsi" w:eastAsiaTheme="majorEastAsia" w:hAnsiTheme="majorHAnsi" w:cstheme="majorBidi"/>
      <w:color w:val="32391C" w:themeColor="accent1" w:themeShade="BF"/>
      <w:sz w:val="26"/>
      <w:szCs w:val="26"/>
    </w:rPr>
  </w:style>
  <w:style w:type="paragraph" w:styleId="Heading3">
    <w:name w:val="heading 3"/>
    <w:basedOn w:val="Normal"/>
    <w:next w:val="Normal"/>
    <w:link w:val="Heading3Char"/>
    <w:uiPriority w:val="9"/>
    <w:unhideWhenUsed/>
    <w:qFormat/>
    <w:rsid w:val="00646908"/>
    <w:pPr>
      <w:keepNext/>
      <w:keepLines/>
      <w:spacing w:before="40" w:after="0"/>
      <w:outlineLvl w:val="2"/>
    </w:pPr>
    <w:rPr>
      <w:rFonts w:asciiTheme="majorHAnsi" w:eastAsiaTheme="majorEastAsia" w:hAnsiTheme="majorHAnsi" w:cstheme="majorBidi"/>
      <w:color w:val="212613" w:themeColor="accent1" w:themeShade="7F"/>
      <w:sz w:val="24"/>
      <w:szCs w:val="24"/>
    </w:rPr>
  </w:style>
  <w:style w:type="paragraph" w:styleId="Heading4">
    <w:name w:val="heading 4"/>
    <w:basedOn w:val="Normal"/>
    <w:next w:val="Normal"/>
    <w:link w:val="Heading4Char"/>
    <w:uiPriority w:val="9"/>
    <w:unhideWhenUsed/>
    <w:qFormat/>
    <w:rsid w:val="00A604D5"/>
    <w:pPr>
      <w:keepNext/>
      <w:keepLines/>
      <w:spacing w:before="40" w:after="0"/>
      <w:outlineLvl w:val="3"/>
    </w:pPr>
    <w:rPr>
      <w:rFonts w:asciiTheme="majorHAnsi" w:eastAsiaTheme="majorEastAsia" w:hAnsiTheme="majorHAnsi" w:cstheme="majorBidi"/>
      <w:i/>
      <w:iCs/>
      <w:color w:val="32391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42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42CB"/>
  </w:style>
  <w:style w:type="paragraph" w:styleId="Footer">
    <w:name w:val="footer"/>
    <w:basedOn w:val="Normal"/>
    <w:link w:val="FooterChar"/>
    <w:uiPriority w:val="99"/>
    <w:unhideWhenUsed/>
    <w:rsid w:val="004E42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42CB"/>
  </w:style>
  <w:style w:type="character" w:customStyle="1" w:styleId="Heading1Char">
    <w:name w:val="Heading 1 Char"/>
    <w:basedOn w:val="DefaultParagraphFont"/>
    <w:link w:val="Heading1"/>
    <w:uiPriority w:val="9"/>
    <w:rsid w:val="004E42CB"/>
    <w:rPr>
      <w:rFonts w:asciiTheme="majorHAnsi" w:eastAsiaTheme="majorEastAsia" w:hAnsiTheme="majorHAnsi" w:cstheme="majorBidi"/>
      <w:color w:val="32391C" w:themeColor="accent1" w:themeShade="BF"/>
      <w:sz w:val="32"/>
      <w:szCs w:val="32"/>
    </w:rPr>
  </w:style>
  <w:style w:type="character" w:customStyle="1" w:styleId="Heading2Char">
    <w:name w:val="Heading 2 Char"/>
    <w:basedOn w:val="DefaultParagraphFont"/>
    <w:link w:val="Heading2"/>
    <w:uiPriority w:val="9"/>
    <w:rsid w:val="004E42CB"/>
    <w:rPr>
      <w:rFonts w:asciiTheme="majorHAnsi" w:eastAsiaTheme="majorEastAsia" w:hAnsiTheme="majorHAnsi" w:cstheme="majorBidi"/>
      <w:color w:val="32391C" w:themeColor="accent1" w:themeShade="BF"/>
      <w:sz w:val="26"/>
      <w:szCs w:val="26"/>
    </w:rPr>
  </w:style>
  <w:style w:type="paragraph" w:styleId="ListParagraph">
    <w:name w:val="List Paragraph"/>
    <w:basedOn w:val="Normal"/>
    <w:uiPriority w:val="34"/>
    <w:qFormat/>
    <w:rsid w:val="00D466ED"/>
    <w:pPr>
      <w:ind w:left="720"/>
      <w:contextualSpacing/>
    </w:pPr>
  </w:style>
  <w:style w:type="character" w:customStyle="1" w:styleId="Heading3Char">
    <w:name w:val="Heading 3 Char"/>
    <w:basedOn w:val="DefaultParagraphFont"/>
    <w:link w:val="Heading3"/>
    <w:uiPriority w:val="9"/>
    <w:rsid w:val="00646908"/>
    <w:rPr>
      <w:rFonts w:asciiTheme="majorHAnsi" w:eastAsiaTheme="majorEastAsia" w:hAnsiTheme="majorHAnsi" w:cstheme="majorBidi"/>
      <w:color w:val="212613" w:themeColor="accent1" w:themeShade="7F"/>
      <w:sz w:val="24"/>
      <w:szCs w:val="24"/>
    </w:rPr>
  </w:style>
  <w:style w:type="table" w:styleId="TableGrid">
    <w:name w:val="Table Grid"/>
    <w:basedOn w:val="TableNormal"/>
    <w:uiPriority w:val="39"/>
    <w:rsid w:val="00F831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604D5"/>
    <w:rPr>
      <w:rFonts w:asciiTheme="majorHAnsi" w:eastAsiaTheme="majorEastAsia" w:hAnsiTheme="majorHAnsi" w:cstheme="majorBidi"/>
      <w:i/>
      <w:iCs/>
      <w:color w:val="32391C"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57414">
      <w:bodyDiv w:val="1"/>
      <w:marLeft w:val="0"/>
      <w:marRight w:val="0"/>
      <w:marTop w:val="0"/>
      <w:marBottom w:val="0"/>
      <w:divBdr>
        <w:top w:val="none" w:sz="0" w:space="0" w:color="auto"/>
        <w:left w:val="none" w:sz="0" w:space="0" w:color="auto"/>
        <w:bottom w:val="none" w:sz="0" w:space="0" w:color="auto"/>
        <w:right w:val="none" w:sz="0" w:space="0" w:color="auto"/>
      </w:divBdr>
      <w:divsChild>
        <w:div w:id="1357386122">
          <w:marLeft w:val="360"/>
          <w:marRight w:val="0"/>
          <w:marTop w:val="200"/>
          <w:marBottom w:val="0"/>
          <w:divBdr>
            <w:top w:val="none" w:sz="0" w:space="0" w:color="auto"/>
            <w:left w:val="none" w:sz="0" w:space="0" w:color="auto"/>
            <w:bottom w:val="none" w:sz="0" w:space="0" w:color="auto"/>
            <w:right w:val="none" w:sz="0" w:space="0" w:color="auto"/>
          </w:divBdr>
        </w:div>
        <w:div w:id="482085463">
          <w:marLeft w:val="1080"/>
          <w:marRight w:val="0"/>
          <w:marTop w:val="100"/>
          <w:marBottom w:val="0"/>
          <w:divBdr>
            <w:top w:val="none" w:sz="0" w:space="0" w:color="auto"/>
            <w:left w:val="none" w:sz="0" w:space="0" w:color="auto"/>
            <w:bottom w:val="none" w:sz="0" w:space="0" w:color="auto"/>
            <w:right w:val="none" w:sz="0" w:space="0" w:color="auto"/>
          </w:divBdr>
        </w:div>
        <w:div w:id="96754762">
          <w:marLeft w:val="1080"/>
          <w:marRight w:val="0"/>
          <w:marTop w:val="100"/>
          <w:marBottom w:val="0"/>
          <w:divBdr>
            <w:top w:val="none" w:sz="0" w:space="0" w:color="auto"/>
            <w:left w:val="none" w:sz="0" w:space="0" w:color="auto"/>
            <w:bottom w:val="none" w:sz="0" w:space="0" w:color="auto"/>
            <w:right w:val="none" w:sz="0" w:space="0" w:color="auto"/>
          </w:divBdr>
        </w:div>
        <w:div w:id="1443920307">
          <w:marLeft w:val="1080"/>
          <w:marRight w:val="0"/>
          <w:marTop w:val="100"/>
          <w:marBottom w:val="0"/>
          <w:divBdr>
            <w:top w:val="none" w:sz="0" w:space="0" w:color="auto"/>
            <w:left w:val="none" w:sz="0" w:space="0" w:color="auto"/>
            <w:bottom w:val="none" w:sz="0" w:space="0" w:color="auto"/>
            <w:right w:val="none" w:sz="0" w:space="0" w:color="auto"/>
          </w:divBdr>
        </w:div>
      </w:divsChild>
    </w:div>
    <w:div w:id="602418143">
      <w:bodyDiv w:val="1"/>
      <w:marLeft w:val="0"/>
      <w:marRight w:val="0"/>
      <w:marTop w:val="0"/>
      <w:marBottom w:val="0"/>
      <w:divBdr>
        <w:top w:val="none" w:sz="0" w:space="0" w:color="auto"/>
        <w:left w:val="none" w:sz="0" w:space="0" w:color="auto"/>
        <w:bottom w:val="none" w:sz="0" w:space="0" w:color="auto"/>
        <w:right w:val="none" w:sz="0" w:space="0" w:color="auto"/>
      </w:divBdr>
      <w:divsChild>
        <w:div w:id="1196456890">
          <w:marLeft w:val="360"/>
          <w:marRight w:val="0"/>
          <w:marTop w:val="200"/>
          <w:marBottom w:val="0"/>
          <w:divBdr>
            <w:top w:val="none" w:sz="0" w:space="0" w:color="auto"/>
            <w:left w:val="none" w:sz="0" w:space="0" w:color="auto"/>
            <w:bottom w:val="none" w:sz="0" w:space="0" w:color="auto"/>
            <w:right w:val="none" w:sz="0" w:space="0" w:color="auto"/>
          </w:divBdr>
        </w:div>
        <w:div w:id="620115444">
          <w:marLeft w:val="360"/>
          <w:marRight w:val="0"/>
          <w:marTop w:val="200"/>
          <w:marBottom w:val="0"/>
          <w:divBdr>
            <w:top w:val="none" w:sz="0" w:space="0" w:color="auto"/>
            <w:left w:val="none" w:sz="0" w:space="0" w:color="auto"/>
            <w:bottom w:val="none" w:sz="0" w:space="0" w:color="auto"/>
            <w:right w:val="none" w:sz="0" w:space="0" w:color="auto"/>
          </w:divBdr>
        </w:div>
        <w:div w:id="1998680896">
          <w:marLeft w:val="360"/>
          <w:marRight w:val="0"/>
          <w:marTop w:val="200"/>
          <w:marBottom w:val="0"/>
          <w:divBdr>
            <w:top w:val="none" w:sz="0" w:space="0" w:color="auto"/>
            <w:left w:val="none" w:sz="0" w:space="0" w:color="auto"/>
            <w:bottom w:val="none" w:sz="0" w:space="0" w:color="auto"/>
            <w:right w:val="none" w:sz="0" w:space="0" w:color="auto"/>
          </w:divBdr>
        </w:div>
        <w:div w:id="2123265235">
          <w:marLeft w:val="360"/>
          <w:marRight w:val="0"/>
          <w:marTop w:val="200"/>
          <w:marBottom w:val="0"/>
          <w:divBdr>
            <w:top w:val="none" w:sz="0" w:space="0" w:color="auto"/>
            <w:left w:val="none" w:sz="0" w:space="0" w:color="auto"/>
            <w:bottom w:val="none" w:sz="0" w:space="0" w:color="auto"/>
            <w:right w:val="none" w:sz="0" w:space="0" w:color="auto"/>
          </w:divBdr>
        </w:div>
        <w:div w:id="908541392">
          <w:marLeft w:val="360"/>
          <w:marRight w:val="0"/>
          <w:marTop w:val="200"/>
          <w:marBottom w:val="0"/>
          <w:divBdr>
            <w:top w:val="none" w:sz="0" w:space="0" w:color="auto"/>
            <w:left w:val="none" w:sz="0" w:space="0" w:color="auto"/>
            <w:bottom w:val="none" w:sz="0" w:space="0" w:color="auto"/>
            <w:right w:val="none" w:sz="0" w:space="0" w:color="auto"/>
          </w:divBdr>
        </w:div>
        <w:div w:id="490874877">
          <w:marLeft w:val="360"/>
          <w:marRight w:val="0"/>
          <w:marTop w:val="200"/>
          <w:marBottom w:val="0"/>
          <w:divBdr>
            <w:top w:val="none" w:sz="0" w:space="0" w:color="auto"/>
            <w:left w:val="none" w:sz="0" w:space="0" w:color="auto"/>
            <w:bottom w:val="none" w:sz="0" w:space="0" w:color="auto"/>
            <w:right w:val="none" w:sz="0" w:space="0" w:color="auto"/>
          </w:divBdr>
        </w:div>
      </w:divsChild>
    </w:div>
    <w:div w:id="1121387758">
      <w:bodyDiv w:val="1"/>
      <w:marLeft w:val="0"/>
      <w:marRight w:val="0"/>
      <w:marTop w:val="0"/>
      <w:marBottom w:val="0"/>
      <w:divBdr>
        <w:top w:val="none" w:sz="0" w:space="0" w:color="auto"/>
        <w:left w:val="none" w:sz="0" w:space="0" w:color="auto"/>
        <w:bottom w:val="none" w:sz="0" w:space="0" w:color="auto"/>
        <w:right w:val="none" w:sz="0" w:space="0" w:color="auto"/>
      </w:divBdr>
    </w:div>
    <w:div w:id="1512841557">
      <w:bodyDiv w:val="1"/>
      <w:marLeft w:val="0"/>
      <w:marRight w:val="0"/>
      <w:marTop w:val="0"/>
      <w:marBottom w:val="0"/>
      <w:divBdr>
        <w:top w:val="none" w:sz="0" w:space="0" w:color="auto"/>
        <w:left w:val="none" w:sz="0" w:space="0" w:color="auto"/>
        <w:bottom w:val="none" w:sz="0" w:space="0" w:color="auto"/>
        <w:right w:val="none" w:sz="0" w:space="0" w:color="auto"/>
      </w:divBdr>
      <w:divsChild>
        <w:div w:id="961813446">
          <w:marLeft w:val="360"/>
          <w:marRight w:val="0"/>
          <w:marTop w:val="200"/>
          <w:marBottom w:val="0"/>
          <w:divBdr>
            <w:top w:val="none" w:sz="0" w:space="0" w:color="auto"/>
            <w:left w:val="none" w:sz="0" w:space="0" w:color="auto"/>
            <w:bottom w:val="none" w:sz="0" w:space="0" w:color="auto"/>
            <w:right w:val="none" w:sz="0" w:space="0" w:color="auto"/>
          </w:divBdr>
        </w:div>
        <w:div w:id="207572823">
          <w:marLeft w:val="360"/>
          <w:marRight w:val="0"/>
          <w:marTop w:val="200"/>
          <w:marBottom w:val="0"/>
          <w:divBdr>
            <w:top w:val="none" w:sz="0" w:space="0" w:color="auto"/>
            <w:left w:val="none" w:sz="0" w:space="0" w:color="auto"/>
            <w:bottom w:val="none" w:sz="0" w:space="0" w:color="auto"/>
            <w:right w:val="none" w:sz="0" w:space="0" w:color="auto"/>
          </w:divBdr>
        </w:div>
      </w:divsChild>
    </w:div>
    <w:div w:id="1557081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sso\Documents\Custom%20Office%20Templates\Lab%20template.dotx" TargetMode="External"/></Relationships>
</file>

<file path=word/theme/theme1.xml><?xml version="1.0" encoding="utf-8"?>
<a:theme xmlns:a="http://schemas.openxmlformats.org/drawingml/2006/main" name="ThemeArchitecture">
  <a:themeElements>
    <a:clrScheme name="Custom 3">
      <a:dk1>
        <a:sysClr val="windowText" lastClr="000000"/>
      </a:dk1>
      <a:lt1>
        <a:sysClr val="window" lastClr="FFFFFF"/>
      </a:lt1>
      <a:dk2>
        <a:srgbClr val="091540"/>
      </a:dk2>
      <a:lt2>
        <a:srgbClr val="EFF1F3"/>
      </a:lt2>
      <a:accent1>
        <a:srgbClr val="444D26"/>
      </a:accent1>
      <a:accent2>
        <a:srgbClr val="F3A447"/>
      </a:accent2>
      <a:accent3>
        <a:srgbClr val="E7BC29"/>
      </a:accent3>
      <a:accent4>
        <a:srgbClr val="BF1A2F"/>
      </a:accent4>
      <a:accent5>
        <a:srgbClr val="9C85C0"/>
      </a:accent5>
      <a:accent6>
        <a:srgbClr val="1098F7"/>
      </a:accent6>
      <a:hlink>
        <a:srgbClr val="8E58B6"/>
      </a:hlink>
      <a:folHlink>
        <a:srgbClr val="7F6F6F"/>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hemeArchitecture" id="{FDBB64A4-F6B9-459D-9DC5-FA08A1E89776}" vid="{7CCDC46A-DE81-4F39-9A3E-6D83F27AB2F4}"/>
    </a:ext>
  </a:extLst>
</a:theme>
</file>

<file path=docProps/app.xml><?xml version="1.0" encoding="utf-8"?>
<Properties xmlns="http://schemas.openxmlformats.org/officeDocument/2006/extended-properties" xmlns:vt="http://schemas.openxmlformats.org/officeDocument/2006/docPropsVTypes">
  <Template>Lab template</Template>
  <TotalTime>2267</TotalTime>
  <Pages>6</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Duffin</dc:creator>
  <cp:keywords/>
  <dc:description/>
  <cp:lastModifiedBy>Mohammed Mahin Ibnay Mamun</cp:lastModifiedBy>
  <cp:revision>311</cp:revision>
  <cp:lastPrinted>2021-09-14T11:24:00Z</cp:lastPrinted>
  <dcterms:created xsi:type="dcterms:W3CDTF">2021-07-26T13:37:00Z</dcterms:created>
  <dcterms:modified xsi:type="dcterms:W3CDTF">2023-10-26T11:19:00Z</dcterms:modified>
</cp:coreProperties>
</file>