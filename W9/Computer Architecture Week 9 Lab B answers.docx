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6056" w14:textId="2AF4D8C6" w:rsidR="00195181" w:rsidRPr="004E42CB" w:rsidRDefault="00195181" w:rsidP="00195181">
      <w:pPr>
        <w:pStyle w:val="Heading1"/>
        <w:jc w:val="center"/>
        <w:rPr>
          <w:color w:val="091540" w:themeColor="text2"/>
          <w:lang w:val="en-US"/>
        </w:rPr>
      </w:pPr>
      <w:r>
        <w:rPr>
          <w:color w:val="091540" w:themeColor="text2"/>
          <w:lang w:val="en-US"/>
        </w:rPr>
        <w:t>Week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>9</w:t>
      </w:r>
      <w:r w:rsidRPr="004E42CB">
        <w:rPr>
          <w:color w:val="091540" w:themeColor="text2"/>
          <w:lang w:val="en-US"/>
        </w:rPr>
        <w:t xml:space="preserve"> </w:t>
      </w:r>
      <w:r>
        <w:rPr>
          <w:color w:val="091540" w:themeColor="text2"/>
          <w:lang w:val="en-US"/>
        </w:rPr>
        <w:t xml:space="preserve">Lab RISC-V Assembly language programming </w:t>
      </w:r>
    </w:p>
    <w:p w14:paraId="2826A131" w14:textId="77777777" w:rsidR="004E42CB" w:rsidRPr="00A05904" w:rsidRDefault="004E42CB" w:rsidP="004E42CB"/>
    <w:p w14:paraId="6BA995A1" w14:textId="3E058CFC" w:rsidR="00090B91" w:rsidRDefault="00090B91" w:rsidP="004135A8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63DE29DD" w14:textId="77777777" w:rsidR="00090B91" w:rsidRDefault="00090B91" w:rsidP="00090B91">
      <w:pPr>
        <w:rPr>
          <w:lang w:val="en-US"/>
        </w:rPr>
      </w:pPr>
      <w:r>
        <w:rPr>
          <w:lang w:val="en-US"/>
        </w:rPr>
        <w:t>Develop understanding and experience of:</w:t>
      </w:r>
    </w:p>
    <w:p w14:paraId="19F37819" w14:textId="419CE52D" w:rsidR="00331E11" w:rsidRDefault="00331E11" w:rsidP="00090B91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Using labels in assembly language code as </w:t>
      </w:r>
      <w:r w:rsidR="001D724F">
        <w:rPr>
          <w:lang w:val="en-US"/>
        </w:rPr>
        <w:t>a way to indicate a memory address.</w:t>
      </w:r>
    </w:p>
    <w:p w14:paraId="5CF8DE2C" w14:textId="7827624F" w:rsidR="00090B91" w:rsidRDefault="00090B91" w:rsidP="00090B91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Using </w:t>
      </w:r>
      <w:r w:rsidR="00CB3A6B">
        <w:rPr>
          <w:lang w:val="en-US"/>
        </w:rPr>
        <w:t xml:space="preserve">memory and outputting a string </w:t>
      </w:r>
      <w:r w:rsidR="0053600E">
        <w:rPr>
          <w:lang w:val="en-US"/>
        </w:rPr>
        <w:t>to the console.</w:t>
      </w:r>
    </w:p>
    <w:p w14:paraId="6D1C16BD" w14:textId="5824002B" w:rsidR="00195181" w:rsidRPr="00090B91" w:rsidRDefault="00090B91" w:rsidP="00D466E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Using </w:t>
      </w:r>
      <w:r w:rsidR="0053600E">
        <w:rPr>
          <w:lang w:val="en-US"/>
        </w:rPr>
        <w:t xml:space="preserve">jump and return instructions to create </w:t>
      </w:r>
      <w:r w:rsidR="00331E11">
        <w:rPr>
          <w:lang w:val="en-US"/>
        </w:rPr>
        <w:t>subroutines</w:t>
      </w:r>
    </w:p>
    <w:p w14:paraId="410A80B4" w14:textId="59C02C1F" w:rsidR="00195181" w:rsidRDefault="00152D0B" w:rsidP="00D466ED">
      <w:r>
        <w:t>Please note that some of these tasks are very similar to those required in the coursework.</w:t>
      </w:r>
    </w:p>
    <w:p w14:paraId="4A878A63" w14:textId="17D1D416" w:rsidR="00030FFE" w:rsidRDefault="00030FFE" w:rsidP="00A71E6D">
      <w:pPr>
        <w:pStyle w:val="Heading2"/>
        <w:rPr>
          <w:lang w:val="en-US"/>
        </w:rPr>
      </w:pPr>
      <w:r>
        <w:rPr>
          <w:lang w:val="en-US"/>
        </w:rPr>
        <w:t>Part B Using jump and return to create subroutines</w:t>
      </w:r>
    </w:p>
    <w:p w14:paraId="790DE8FC" w14:textId="77777777" w:rsidR="00CC6F6F" w:rsidRDefault="00CC6F6F" w:rsidP="00030FFE">
      <w:pPr>
        <w:pStyle w:val="ListParagraph"/>
        <w:ind w:left="0"/>
        <w:rPr>
          <w:lang w:val="en-US"/>
        </w:rPr>
      </w:pPr>
    </w:p>
    <w:p w14:paraId="5F415D77" w14:textId="549669A1" w:rsidR="00262E1D" w:rsidRDefault="008C384F" w:rsidP="00030FF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What command do we use to </w:t>
      </w:r>
      <w:r w:rsidR="00685E8B">
        <w:rPr>
          <w:lang w:val="en-US"/>
        </w:rPr>
        <w:t xml:space="preserve">jump to a subroutine? </w:t>
      </w:r>
    </w:p>
    <w:p w14:paraId="2AEA8B94" w14:textId="1D27076E" w:rsidR="00685E8B" w:rsidRPr="00BC2273" w:rsidRDefault="0082634B" w:rsidP="00685E8B">
      <w:pPr>
        <w:tabs>
          <w:tab w:val="left" w:pos="8789"/>
        </w:tabs>
      </w:pPr>
      <w:r>
        <w:rPr>
          <w:u w:val="single"/>
        </w:rPr>
        <w:t>jal</w:t>
      </w:r>
      <w:r w:rsidR="00685E8B" w:rsidRPr="00714F8D">
        <w:rPr>
          <w:u w:val="single"/>
        </w:rPr>
        <w:tab/>
      </w:r>
    </w:p>
    <w:p w14:paraId="4113AD42" w14:textId="77777777" w:rsidR="00685E8B" w:rsidRDefault="00685E8B" w:rsidP="00030FFE">
      <w:pPr>
        <w:pStyle w:val="ListParagraph"/>
        <w:ind w:left="0"/>
        <w:rPr>
          <w:lang w:val="en-US"/>
        </w:rPr>
      </w:pPr>
    </w:p>
    <w:p w14:paraId="2A6A59DD" w14:textId="23F0F784" w:rsidR="00685E8B" w:rsidRDefault="00685E8B" w:rsidP="00030FFE">
      <w:pPr>
        <w:pStyle w:val="ListParagraph"/>
        <w:ind w:left="0"/>
        <w:rPr>
          <w:lang w:val="en-US"/>
        </w:rPr>
      </w:pPr>
      <w:r>
        <w:rPr>
          <w:lang w:val="en-US"/>
        </w:rPr>
        <w:t>What command do we use to return back to the main program?</w:t>
      </w:r>
    </w:p>
    <w:p w14:paraId="75144999" w14:textId="0440786B" w:rsidR="00685E8B" w:rsidRPr="00BC2273" w:rsidRDefault="0082634B" w:rsidP="00685E8B">
      <w:pPr>
        <w:tabs>
          <w:tab w:val="left" w:pos="8789"/>
        </w:tabs>
      </w:pPr>
      <w:r>
        <w:rPr>
          <w:u w:val="single"/>
        </w:rPr>
        <w:t>ret</w:t>
      </w:r>
      <w:r w:rsidR="00685E8B" w:rsidRPr="00714F8D">
        <w:rPr>
          <w:u w:val="single"/>
        </w:rPr>
        <w:tab/>
      </w:r>
    </w:p>
    <w:p w14:paraId="34D1F0EB" w14:textId="77777777" w:rsidR="00685E8B" w:rsidRDefault="00685E8B" w:rsidP="00030FFE">
      <w:pPr>
        <w:pStyle w:val="ListParagraph"/>
        <w:ind w:left="0"/>
        <w:rPr>
          <w:lang w:val="en-US"/>
        </w:rPr>
      </w:pPr>
    </w:p>
    <w:p w14:paraId="3692E185" w14:textId="4D06C83E" w:rsidR="00685E8B" w:rsidRDefault="001035AD" w:rsidP="00030FFE">
      <w:pPr>
        <w:pStyle w:val="ListParagraph"/>
        <w:ind w:left="0"/>
        <w:rPr>
          <w:lang w:val="en-US"/>
        </w:rPr>
      </w:pPr>
      <w:r>
        <w:rPr>
          <w:lang w:val="en-US"/>
        </w:rPr>
        <w:t>Where is the return address stored?</w:t>
      </w:r>
    </w:p>
    <w:p w14:paraId="7F4C3566" w14:textId="2E63DA9E" w:rsidR="001035AD" w:rsidRPr="00BC2273" w:rsidRDefault="0082634B" w:rsidP="001035AD">
      <w:pPr>
        <w:tabs>
          <w:tab w:val="left" w:pos="8789"/>
        </w:tabs>
      </w:pPr>
      <w:r>
        <w:rPr>
          <w:u w:val="single"/>
        </w:rPr>
        <w:t>ra</w:t>
      </w:r>
      <w:r w:rsidR="001035AD" w:rsidRPr="00714F8D">
        <w:rPr>
          <w:u w:val="single"/>
        </w:rPr>
        <w:tab/>
      </w:r>
    </w:p>
    <w:p w14:paraId="4574900F" w14:textId="0B1183F2" w:rsidR="001035AD" w:rsidRDefault="001035AD" w:rsidP="00030FFE">
      <w:pPr>
        <w:pStyle w:val="ListParagraph"/>
        <w:ind w:left="0"/>
        <w:rPr>
          <w:lang w:val="en-US"/>
        </w:rPr>
      </w:pPr>
    </w:p>
    <w:p w14:paraId="72411B2C" w14:textId="77777777" w:rsidR="00262E1D" w:rsidRDefault="00262E1D" w:rsidP="00030FFE">
      <w:pPr>
        <w:pStyle w:val="ListParagraph"/>
        <w:ind w:left="0"/>
        <w:rPr>
          <w:lang w:val="en-US"/>
        </w:rPr>
      </w:pPr>
    </w:p>
    <w:p w14:paraId="458D25A6" w14:textId="77777777" w:rsidR="00262E1D" w:rsidRDefault="00262E1D" w:rsidP="00030FFE">
      <w:pPr>
        <w:pStyle w:val="ListParagraph"/>
        <w:ind w:left="0"/>
        <w:rPr>
          <w:lang w:val="en-US"/>
        </w:rPr>
      </w:pPr>
    </w:p>
    <w:p w14:paraId="205FB9B4" w14:textId="58D71DCF" w:rsidR="004956E6" w:rsidRDefault="00C249BF" w:rsidP="00030FF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The tutor will give some guidance as to how to start the next exercise which is very similar to part of the coursework. You </w:t>
      </w:r>
      <w:r w:rsidR="00752C34">
        <w:rPr>
          <w:lang w:val="en-US"/>
        </w:rPr>
        <w:t>may move ahead if you don’t need the tutor’s introduction.</w:t>
      </w:r>
    </w:p>
    <w:p w14:paraId="5D189ED8" w14:textId="3CCDA461" w:rsidR="00B71725" w:rsidRDefault="00B71725" w:rsidP="00B71725">
      <w:pPr>
        <w:pStyle w:val="ListParagraph"/>
        <w:ind w:left="0"/>
        <w:rPr>
          <w:lang w:val="en-US"/>
        </w:rPr>
      </w:pPr>
      <w:bookmarkStart w:id="0" w:name="_Hlk84858140"/>
    </w:p>
    <w:bookmarkEnd w:id="0"/>
    <w:p w14:paraId="6760EC80" w14:textId="77777777" w:rsidR="0074239F" w:rsidRDefault="00AE6AB6" w:rsidP="004135A8">
      <w:pPr>
        <w:pStyle w:val="ListParagraph"/>
        <w:numPr>
          <w:ilvl w:val="0"/>
          <w:numId w:val="25"/>
        </w:numPr>
      </w:pPr>
      <w:r>
        <w:t xml:space="preserve">Download the program </w:t>
      </w:r>
      <w:r w:rsidR="00781486" w:rsidRPr="00781486">
        <w:rPr>
          <w:b/>
          <w:bCs/>
        </w:rPr>
        <w:t>lab9BaStarter</w:t>
      </w:r>
      <w:r w:rsidRPr="00781486">
        <w:rPr>
          <w:b/>
          <w:bCs/>
        </w:rPr>
        <w:t>.asm</w:t>
      </w:r>
      <w:r>
        <w:t xml:space="preserve"> from Moodle. </w:t>
      </w:r>
    </w:p>
    <w:p w14:paraId="0A272B63" w14:textId="77777777" w:rsidR="0074239F" w:rsidRDefault="00AE6AB6" w:rsidP="0074239F">
      <w:pPr>
        <w:pStyle w:val="ListParagraph"/>
        <w:numPr>
          <w:ilvl w:val="1"/>
          <w:numId w:val="25"/>
        </w:numPr>
      </w:pPr>
      <w:r>
        <w:t xml:space="preserve">Assemble and run the program. It asks the user for two numbers (integers) and gives the remainder when dividing each by the other. </w:t>
      </w:r>
    </w:p>
    <w:p w14:paraId="249962C7" w14:textId="0C5DEBAE" w:rsidR="006A383D" w:rsidRDefault="00AE6AB6" w:rsidP="0074239F">
      <w:pPr>
        <w:pStyle w:val="ListParagraph"/>
        <w:numPr>
          <w:ilvl w:val="1"/>
          <w:numId w:val="25"/>
        </w:numPr>
      </w:pPr>
      <w:r>
        <w:t xml:space="preserve">Test the program with various inputs. </w:t>
      </w:r>
      <w:r w:rsidR="00257F20">
        <w:t>This program was part of a program to find out if one number is a multiple of the other.</w:t>
      </w:r>
      <w:r w:rsidR="004135A8">
        <w:t xml:space="preserve"> </w:t>
      </w:r>
    </w:p>
    <w:p w14:paraId="406E34DF" w14:textId="77777777" w:rsidR="006A383D" w:rsidRDefault="006A383D" w:rsidP="006A383D">
      <w:pPr>
        <w:pStyle w:val="ListParagraph"/>
        <w:ind w:left="360"/>
      </w:pPr>
    </w:p>
    <w:p w14:paraId="005F49AA" w14:textId="58958E62" w:rsidR="00A621BD" w:rsidRDefault="004135A8" w:rsidP="00A621BD">
      <w:pPr>
        <w:pStyle w:val="ListParagraph"/>
        <w:ind w:left="360"/>
      </w:pPr>
      <w:r w:rsidRPr="00257F20">
        <w:t xml:space="preserve">You should notice that the program has a lot of repeated code. </w:t>
      </w:r>
      <w:r w:rsidR="0074239F">
        <w:t>Use</w:t>
      </w:r>
      <w:r w:rsidRPr="00257F20">
        <w:t xml:space="preserve"> subroutines to reduce the amount of repetition.</w:t>
      </w:r>
      <w:r>
        <w:t xml:space="preserve"> </w:t>
      </w:r>
      <w:r w:rsidR="00A35CCD">
        <w:t xml:space="preserve">Make sure the subroutines are placed after the code to exit the program. </w:t>
      </w:r>
      <w:r>
        <w:t>Note</w:t>
      </w:r>
      <w:r w:rsidR="009E0B47">
        <w:t xml:space="preserve"> that </w:t>
      </w:r>
      <w:r>
        <w:t>we have</w:t>
      </w:r>
      <w:r w:rsidR="009E0B47">
        <w:t xml:space="preserve"> not </w:t>
      </w:r>
      <w:r w:rsidR="00A35CCD">
        <w:t xml:space="preserve">yet </w:t>
      </w:r>
      <w:r>
        <w:t>covered how to</w:t>
      </w:r>
      <w:r w:rsidR="009E0B47">
        <w:t xml:space="preserve"> </w:t>
      </w:r>
      <w:r w:rsidR="009B7C0B">
        <w:t>use a subroutine that calls another subroutine.</w:t>
      </w:r>
    </w:p>
    <w:p w14:paraId="13204F5B" w14:textId="77777777" w:rsidR="0019056C" w:rsidRDefault="0019056C" w:rsidP="00A621BD">
      <w:pPr>
        <w:pStyle w:val="ListParagraph"/>
        <w:ind w:left="360"/>
      </w:pPr>
    </w:p>
    <w:p w14:paraId="48543940" w14:textId="77777777" w:rsidR="0074239F" w:rsidRDefault="0074239F" w:rsidP="00A621BD">
      <w:pPr>
        <w:pStyle w:val="ListParagraph"/>
        <w:ind w:left="360"/>
      </w:pPr>
    </w:p>
    <w:p w14:paraId="47E51E80" w14:textId="77777777" w:rsidR="0074239F" w:rsidRDefault="0074239F" w:rsidP="00A621BD">
      <w:pPr>
        <w:pStyle w:val="ListParagraph"/>
        <w:ind w:left="360"/>
      </w:pPr>
    </w:p>
    <w:p w14:paraId="31A140AB" w14:textId="77777777" w:rsidR="0074239F" w:rsidRDefault="0074239F" w:rsidP="00A621BD">
      <w:pPr>
        <w:pStyle w:val="ListParagraph"/>
        <w:ind w:left="360"/>
      </w:pPr>
    </w:p>
    <w:p w14:paraId="70AC932B" w14:textId="77777777" w:rsidR="0074239F" w:rsidRDefault="0074239F" w:rsidP="00A621BD">
      <w:pPr>
        <w:pStyle w:val="ListParagraph"/>
        <w:ind w:left="360"/>
      </w:pPr>
    </w:p>
    <w:p w14:paraId="5E7C65AE" w14:textId="77777777" w:rsidR="0074239F" w:rsidRDefault="0074239F" w:rsidP="00A621BD">
      <w:pPr>
        <w:pStyle w:val="ListParagraph"/>
        <w:ind w:left="360"/>
      </w:pPr>
    </w:p>
    <w:p w14:paraId="22C231B2" w14:textId="77777777" w:rsidR="0074239F" w:rsidRDefault="0074239F" w:rsidP="00A621BD">
      <w:pPr>
        <w:pStyle w:val="ListParagraph"/>
        <w:ind w:left="360"/>
      </w:pPr>
    </w:p>
    <w:p w14:paraId="2B13AADC" w14:textId="76D61FC4" w:rsidR="0019056C" w:rsidRDefault="0060786E" w:rsidP="00A621BD">
      <w:pPr>
        <w:pStyle w:val="ListParagraph"/>
        <w:ind w:left="360"/>
      </w:pPr>
      <w:r>
        <w:lastRenderedPageBreak/>
        <w:t>Screenshot of Run I/O before</w:t>
      </w:r>
      <w:r w:rsidR="0074239F">
        <w:t xml:space="preserve"> </w:t>
      </w:r>
      <w:r>
        <w:t>any editing:</w:t>
      </w:r>
    </w:p>
    <w:p w14:paraId="5556D430" w14:textId="4B309094" w:rsidR="0060786E" w:rsidRDefault="00FA496F" w:rsidP="00A621BD">
      <w:pPr>
        <w:pStyle w:val="ListParagraph"/>
        <w:ind w:left="360"/>
      </w:pPr>
      <w:r>
        <w:rPr>
          <w:noProof/>
        </w:rPr>
        <w:drawing>
          <wp:inline distT="0" distB="0" distL="0" distR="0" wp14:anchorId="21274F5D" wp14:editId="7C1C7534">
            <wp:extent cx="29432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76A9" w14:textId="77777777" w:rsidR="0060786E" w:rsidRDefault="0060786E" w:rsidP="00A621BD">
      <w:pPr>
        <w:pStyle w:val="ListParagraph"/>
        <w:ind w:left="360"/>
      </w:pPr>
    </w:p>
    <w:p w14:paraId="5843397A" w14:textId="77777777" w:rsidR="0060786E" w:rsidRDefault="0060786E" w:rsidP="00A621BD">
      <w:pPr>
        <w:pStyle w:val="ListParagraph"/>
        <w:ind w:left="360"/>
      </w:pPr>
    </w:p>
    <w:p w14:paraId="765C72EE" w14:textId="25EADF1A" w:rsidR="0060786E" w:rsidRDefault="0060786E" w:rsidP="0060786E">
      <w:pPr>
        <w:pStyle w:val="ListParagraph"/>
        <w:ind w:left="360"/>
      </w:pPr>
      <w:r>
        <w:t>Screenshot of run I/O after editing and including subroutines:</w:t>
      </w:r>
    </w:p>
    <w:p w14:paraId="767F9FA0" w14:textId="41B4D78A" w:rsidR="0060786E" w:rsidRDefault="001F43CD" w:rsidP="0060786E">
      <w:pPr>
        <w:pStyle w:val="ListParagraph"/>
        <w:ind w:left="360"/>
      </w:pPr>
      <w:r>
        <w:rPr>
          <w:noProof/>
        </w:rPr>
        <w:drawing>
          <wp:inline distT="0" distB="0" distL="0" distR="0" wp14:anchorId="51BD9D20" wp14:editId="7241C637">
            <wp:extent cx="272415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378B" w14:textId="77777777" w:rsidR="0060786E" w:rsidRDefault="0060786E" w:rsidP="0060786E">
      <w:pPr>
        <w:pStyle w:val="ListParagraph"/>
        <w:ind w:left="360"/>
      </w:pPr>
    </w:p>
    <w:p w14:paraId="19E73C1D" w14:textId="77777777" w:rsidR="0060786E" w:rsidRDefault="0060786E" w:rsidP="0060786E">
      <w:pPr>
        <w:pStyle w:val="ListParagraph"/>
        <w:ind w:left="360"/>
      </w:pPr>
    </w:p>
    <w:p w14:paraId="4E9246B4" w14:textId="77777777" w:rsidR="0060786E" w:rsidRDefault="0060786E" w:rsidP="0060786E">
      <w:pPr>
        <w:pStyle w:val="ListParagraph"/>
        <w:ind w:left="360"/>
      </w:pPr>
    </w:p>
    <w:p w14:paraId="4AE4C06A" w14:textId="2680F7D7" w:rsidR="0060786E" w:rsidRDefault="0060786E" w:rsidP="0060786E">
      <w:pPr>
        <w:pStyle w:val="ListParagraph"/>
        <w:ind w:left="360"/>
      </w:pPr>
      <w:r>
        <w:t xml:space="preserve">Screenshot of </w:t>
      </w:r>
      <w:r w:rsidR="007B4470">
        <w:t>code:</w:t>
      </w:r>
    </w:p>
    <w:p w14:paraId="71AD110E" w14:textId="77777777" w:rsidR="0060786E" w:rsidRDefault="0060786E" w:rsidP="0060786E">
      <w:pPr>
        <w:pStyle w:val="ListParagraph"/>
        <w:ind w:left="360"/>
      </w:pPr>
    </w:p>
    <w:p w14:paraId="7913A7B2" w14:textId="7F7AE038" w:rsidR="0074239F" w:rsidRDefault="007A3056" w:rsidP="0060786E">
      <w:pPr>
        <w:pStyle w:val="ListParagraph"/>
        <w:ind w:left="360"/>
      </w:pPr>
      <w:r>
        <w:t xml:space="preserve">NOTE: There are many correct ways to do this </w:t>
      </w:r>
    </w:p>
    <w:p w14:paraId="0E7096FC" w14:textId="63FE831D" w:rsidR="007A3056" w:rsidRDefault="007A3056" w:rsidP="0060786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35F8E327" wp14:editId="3D6B345C">
            <wp:extent cx="5731510" cy="62922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7EC5" w14:textId="2E186D5E" w:rsidR="001F00B4" w:rsidRDefault="001F00B4" w:rsidP="0060786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A2882B1" wp14:editId="7F2AAE71">
            <wp:extent cx="3362325" cy="4171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8E1C" w14:textId="77777777" w:rsidR="0074239F" w:rsidRDefault="0074239F" w:rsidP="0060786E">
      <w:pPr>
        <w:pStyle w:val="ListParagraph"/>
        <w:ind w:left="360"/>
      </w:pPr>
    </w:p>
    <w:p w14:paraId="7E736A9D" w14:textId="77777777" w:rsidR="00A621BD" w:rsidRDefault="00A621BD" w:rsidP="00A621BD">
      <w:pPr>
        <w:pStyle w:val="ListParagraph"/>
        <w:ind w:left="360"/>
      </w:pPr>
    </w:p>
    <w:p w14:paraId="3BC6680C" w14:textId="77777777" w:rsidR="0074239F" w:rsidRDefault="00A621BD" w:rsidP="00342033">
      <w:pPr>
        <w:pStyle w:val="ListParagraph"/>
        <w:numPr>
          <w:ilvl w:val="0"/>
          <w:numId w:val="25"/>
        </w:numPr>
      </w:pPr>
      <w:r>
        <w:t xml:space="preserve">Download the program </w:t>
      </w:r>
      <w:r w:rsidR="00292A88">
        <w:t>week8lect_addition.asm from the folder of selected code from</w:t>
      </w:r>
      <w:r w:rsidR="00A24D89">
        <w:t xml:space="preserve"> the week 8 lecture</w:t>
      </w:r>
      <w:r w:rsidR="0074239F">
        <w:t xml:space="preserve">. </w:t>
      </w:r>
    </w:p>
    <w:p w14:paraId="56E6663E" w14:textId="77777777" w:rsidR="0074239F" w:rsidRDefault="00A24D89" w:rsidP="0074239F">
      <w:pPr>
        <w:pStyle w:val="ListParagraph"/>
        <w:numPr>
          <w:ilvl w:val="1"/>
          <w:numId w:val="25"/>
        </w:numPr>
      </w:pPr>
      <w:r>
        <w:t xml:space="preserve">Assemble and run the program. </w:t>
      </w:r>
    </w:p>
    <w:p w14:paraId="2CFC2591" w14:textId="77777777" w:rsidR="0074239F" w:rsidRDefault="00A24D89" w:rsidP="0074239F">
      <w:pPr>
        <w:pStyle w:val="ListParagraph"/>
        <w:numPr>
          <w:ilvl w:val="1"/>
          <w:numId w:val="25"/>
        </w:numPr>
      </w:pPr>
      <w:r>
        <w:t xml:space="preserve">Amend the program so that it </w:t>
      </w:r>
      <w:r w:rsidR="002E66DF">
        <w:t>outputs three separate calculations</w:t>
      </w:r>
      <w:r w:rsidR="00E31205">
        <w:t xml:space="preserve"> (on separate lines)</w:t>
      </w:r>
      <w:r w:rsidR="002E66DF">
        <w:t xml:space="preserve">, using addi to store different values in the registers for each calculation. </w:t>
      </w:r>
    </w:p>
    <w:p w14:paraId="2A26AAD4" w14:textId="77777777" w:rsidR="0074239F" w:rsidRDefault="00FB192B" w:rsidP="0074239F">
      <w:pPr>
        <w:pStyle w:val="ListParagraph"/>
        <w:numPr>
          <w:ilvl w:val="1"/>
          <w:numId w:val="25"/>
        </w:numPr>
      </w:pPr>
      <w:r>
        <w:t>Use a subroutine for the code that does the calculation and outputs to the console.</w:t>
      </w:r>
      <w:r w:rsidR="008D2A84">
        <w:t xml:space="preserve"> </w:t>
      </w:r>
    </w:p>
    <w:p w14:paraId="5D9D3E0B" w14:textId="6039F2DB" w:rsidR="00342033" w:rsidRDefault="008D2A84" w:rsidP="0074239F">
      <w:pPr>
        <w:pStyle w:val="ListParagraph"/>
        <w:numPr>
          <w:ilvl w:val="1"/>
          <w:numId w:val="25"/>
        </w:numPr>
      </w:pPr>
      <w:r>
        <w:t>Make sure that you add the code to exit the program before you</w:t>
      </w:r>
      <w:r w:rsidR="004F2283">
        <w:t>r subroutines.</w:t>
      </w:r>
    </w:p>
    <w:p w14:paraId="123074B1" w14:textId="77777777" w:rsidR="0074239F" w:rsidRDefault="0074239F" w:rsidP="00342033">
      <w:pPr>
        <w:pStyle w:val="ListParagraph"/>
        <w:ind w:left="360"/>
      </w:pPr>
    </w:p>
    <w:p w14:paraId="56569816" w14:textId="6A91B9DC" w:rsidR="00653460" w:rsidRDefault="00D82DFB" w:rsidP="00653460">
      <w:pPr>
        <w:pStyle w:val="ListParagraph"/>
        <w:ind w:left="360"/>
      </w:pPr>
      <w:r>
        <w:t>Expected Result:</w:t>
      </w:r>
    </w:p>
    <w:p w14:paraId="1543A56E" w14:textId="74A851DE" w:rsidR="00D82DFB" w:rsidRDefault="00EB08C4" w:rsidP="00653460">
      <w:pPr>
        <w:pStyle w:val="ListParagraph"/>
        <w:ind w:left="360"/>
      </w:pPr>
      <w:r>
        <w:t xml:space="preserve">Addition </w:t>
      </w:r>
    </w:p>
    <w:p w14:paraId="21094C66" w14:textId="565F5D6C" w:rsidR="00EB08C4" w:rsidRDefault="00EB08C4" w:rsidP="00653460">
      <w:pPr>
        <w:pStyle w:val="ListParagraph"/>
        <w:ind w:left="360"/>
      </w:pPr>
      <w:r>
        <w:t>8 + 5 = 13</w:t>
      </w:r>
    </w:p>
    <w:p w14:paraId="608EE828" w14:textId="28EE0AEE" w:rsidR="00EB08C4" w:rsidRDefault="00EB08C4" w:rsidP="00653460">
      <w:pPr>
        <w:pStyle w:val="ListParagraph"/>
        <w:ind w:left="360"/>
      </w:pPr>
      <w:r>
        <w:t>9 + 12 = 21</w:t>
      </w:r>
    </w:p>
    <w:p w14:paraId="00BB81A6" w14:textId="4EB87540" w:rsidR="00EB08C4" w:rsidRDefault="00EB08C4" w:rsidP="00653460">
      <w:pPr>
        <w:pStyle w:val="ListParagraph"/>
        <w:ind w:left="360"/>
      </w:pPr>
      <w:r>
        <w:t>421 + 378 = 799</w:t>
      </w:r>
    </w:p>
    <w:p w14:paraId="013DCCD9" w14:textId="77777777" w:rsidR="00D82DFB" w:rsidRDefault="00D82DFB" w:rsidP="00653460">
      <w:pPr>
        <w:pStyle w:val="ListParagraph"/>
        <w:ind w:left="360"/>
      </w:pPr>
    </w:p>
    <w:p w14:paraId="001953CE" w14:textId="77777777" w:rsidR="00D82DFB" w:rsidRDefault="00D82DFB" w:rsidP="00653460">
      <w:pPr>
        <w:pStyle w:val="ListParagraph"/>
        <w:ind w:left="360"/>
      </w:pPr>
    </w:p>
    <w:p w14:paraId="0AD55560" w14:textId="77777777" w:rsidR="00D82DFB" w:rsidRDefault="00D82DFB" w:rsidP="00653460">
      <w:pPr>
        <w:pStyle w:val="ListParagraph"/>
        <w:ind w:left="360"/>
      </w:pPr>
    </w:p>
    <w:p w14:paraId="66FCF7C7" w14:textId="4241C906" w:rsidR="00D82DFB" w:rsidRDefault="00D82DFB" w:rsidP="00653460">
      <w:pPr>
        <w:pStyle w:val="ListParagraph"/>
        <w:ind w:left="360"/>
      </w:pPr>
      <w:r>
        <w:t>Screenshot of the code:</w:t>
      </w:r>
    </w:p>
    <w:p w14:paraId="0867192E" w14:textId="3EDB745F" w:rsidR="00D82DFB" w:rsidRDefault="00884B00" w:rsidP="0065346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40C2659" wp14:editId="6127E2E5">
            <wp:extent cx="3105150" cy="668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AD20" w14:textId="77777777" w:rsidR="00D82DFB" w:rsidRDefault="00D82DFB" w:rsidP="00653460">
      <w:pPr>
        <w:pStyle w:val="ListParagraph"/>
        <w:ind w:left="360"/>
      </w:pPr>
    </w:p>
    <w:p w14:paraId="31118090" w14:textId="77777777" w:rsidR="00D82DFB" w:rsidRDefault="00D82DFB" w:rsidP="00653460">
      <w:pPr>
        <w:pStyle w:val="ListParagraph"/>
        <w:ind w:left="360"/>
      </w:pPr>
    </w:p>
    <w:p w14:paraId="38A54B0A" w14:textId="77777777" w:rsidR="00D82DFB" w:rsidRDefault="00D82DFB" w:rsidP="00653460">
      <w:pPr>
        <w:pStyle w:val="ListParagraph"/>
        <w:ind w:left="360"/>
      </w:pPr>
    </w:p>
    <w:p w14:paraId="069E380C" w14:textId="33C57FFA" w:rsidR="00D82DFB" w:rsidRDefault="00D82DFB" w:rsidP="00653460">
      <w:pPr>
        <w:pStyle w:val="ListParagraph"/>
        <w:ind w:left="360"/>
      </w:pPr>
      <w:r>
        <w:t>Screenshot of the Run I/O:</w:t>
      </w:r>
    </w:p>
    <w:p w14:paraId="2A68C8D6" w14:textId="77777777" w:rsidR="00D82DFB" w:rsidRDefault="00D82DFB" w:rsidP="00653460">
      <w:pPr>
        <w:pStyle w:val="ListParagraph"/>
        <w:ind w:left="360"/>
      </w:pPr>
    </w:p>
    <w:p w14:paraId="01415AF9" w14:textId="2CAED40B" w:rsidR="00D82DFB" w:rsidRDefault="00EB08C4" w:rsidP="00653460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A098196" wp14:editId="69BD3E4B">
            <wp:extent cx="282892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FBEF" w14:textId="77777777" w:rsidR="00D82DFB" w:rsidRDefault="00D82DFB" w:rsidP="00653460">
      <w:pPr>
        <w:pStyle w:val="ListParagraph"/>
        <w:ind w:left="360"/>
      </w:pPr>
    </w:p>
    <w:p w14:paraId="683E9699" w14:textId="77777777" w:rsidR="00D82DFB" w:rsidRPr="00653460" w:rsidRDefault="00D82DFB" w:rsidP="00653460">
      <w:pPr>
        <w:pStyle w:val="ListParagraph"/>
        <w:ind w:left="360"/>
        <w:rPr>
          <w:rFonts w:ascii="Consolas" w:hAnsi="Consolas"/>
        </w:rPr>
      </w:pPr>
    </w:p>
    <w:p w14:paraId="179AC5DB" w14:textId="77777777" w:rsidR="00D82DFB" w:rsidRDefault="00CD228E" w:rsidP="000D693A">
      <w:pPr>
        <w:pStyle w:val="ListParagraph"/>
        <w:numPr>
          <w:ilvl w:val="0"/>
          <w:numId w:val="25"/>
        </w:numPr>
      </w:pPr>
      <w:r>
        <w:t xml:space="preserve">Make a copy of your program that adds three numbers that you have improved in </w:t>
      </w:r>
      <w:r w:rsidR="00171165">
        <w:t>part A of this lab.</w:t>
      </w:r>
    </w:p>
    <w:p w14:paraId="0284D1DE" w14:textId="77777777" w:rsidR="00D82DFB" w:rsidRDefault="00171165" w:rsidP="00D82DFB">
      <w:pPr>
        <w:pStyle w:val="ListParagraph"/>
        <w:numPr>
          <w:ilvl w:val="1"/>
          <w:numId w:val="25"/>
        </w:numPr>
      </w:pPr>
      <w:r>
        <w:t xml:space="preserve"> </w:t>
      </w:r>
      <w:r w:rsidR="009B7C0B">
        <w:t>A</w:t>
      </w:r>
      <w:r>
        <w:t>mend the program to use subroutines</w:t>
      </w:r>
      <w:r w:rsidR="00C92C01">
        <w:t xml:space="preserve">. </w:t>
      </w:r>
    </w:p>
    <w:p w14:paraId="477713CA" w14:textId="77777777" w:rsidR="00D82DFB" w:rsidRDefault="00C92C01" w:rsidP="00D82DFB">
      <w:pPr>
        <w:pStyle w:val="ListParagraph"/>
        <w:numPr>
          <w:ilvl w:val="1"/>
          <w:numId w:val="25"/>
        </w:numPr>
      </w:pPr>
      <w:r>
        <w:t xml:space="preserve">Consider how you can make your program most flexible to have </w:t>
      </w:r>
      <w:r w:rsidR="00A776A6">
        <w:t xml:space="preserve">subroutines that could be reused. </w:t>
      </w:r>
    </w:p>
    <w:p w14:paraId="64A22916" w14:textId="3C73F47C" w:rsidR="000D693A" w:rsidRDefault="00A776A6" w:rsidP="00D82DFB">
      <w:pPr>
        <w:pStyle w:val="ListParagraph"/>
        <w:numPr>
          <w:ilvl w:val="1"/>
          <w:numId w:val="25"/>
        </w:numPr>
      </w:pPr>
      <w:r>
        <w:t xml:space="preserve">You will probably want to use a register to store the number we are on instead of hard coding text “Number 1”, “Number 2” etc. </w:t>
      </w:r>
    </w:p>
    <w:p w14:paraId="1A11D5D3" w14:textId="7CAF9069" w:rsidR="000D693A" w:rsidRDefault="000D693A" w:rsidP="000D693A">
      <w:pPr>
        <w:pStyle w:val="ListParagraph"/>
        <w:ind w:left="360"/>
      </w:pPr>
      <w:r>
        <w:t xml:space="preserve">Note that because we are using registers (rather than memory) we can’t </w:t>
      </w:r>
      <w:r w:rsidR="009F2952">
        <w:t>just add 1 to get from t3 to t4.</w:t>
      </w:r>
    </w:p>
    <w:p w14:paraId="7643F87D" w14:textId="77777777" w:rsidR="00715DF6" w:rsidRDefault="00715DF6" w:rsidP="000D693A">
      <w:pPr>
        <w:pStyle w:val="ListParagraph"/>
        <w:ind w:left="360"/>
      </w:pPr>
    </w:p>
    <w:p w14:paraId="7D092DC3" w14:textId="6DABAD43" w:rsidR="004F3074" w:rsidRDefault="004F3074" w:rsidP="000D693A">
      <w:pPr>
        <w:pStyle w:val="ListParagraph"/>
        <w:ind w:left="360"/>
      </w:pPr>
      <w:r>
        <w:t>Screenshot of code prior to subroutines:</w:t>
      </w:r>
    </w:p>
    <w:p w14:paraId="49DF5012" w14:textId="77777777" w:rsidR="004F3074" w:rsidRDefault="004F3074" w:rsidP="000D693A">
      <w:pPr>
        <w:pStyle w:val="ListParagraph"/>
        <w:ind w:left="360"/>
      </w:pPr>
    </w:p>
    <w:p w14:paraId="1D943417" w14:textId="2B6B2647" w:rsidR="004F3074" w:rsidRDefault="006C1F44" w:rsidP="000D693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8A84DBB" wp14:editId="7BBAD3E6">
            <wp:extent cx="4705350" cy="83702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859" cy="83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F49A" w14:textId="77777777" w:rsidR="004F3074" w:rsidRDefault="004F3074" w:rsidP="000D693A">
      <w:pPr>
        <w:pStyle w:val="ListParagraph"/>
        <w:ind w:left="360"/>
      </w:pPr>
    </w:p>
    <w:p w14:paraId="4DE2F6E1" w14:textId="77777777" w:rsidR="004F3074" w:rsidRDefault="004F3074" w:rsidP="000D693A">
      <w:pPr>
        <w:pStyle w:val="ListParagraph"/>
        <w:ind w:left="360"/>
      </w:pPr>
    </w:p>
    <w:p w14:paraId="4C878B91" w14:textId="77777777" w:rsidR="004F3074" w:rsidRDefault="004F3074" w:rsidP="000D693A">
      <w:pPr>
        <w:pStyle w:val="ListParagraph"/>
        <w:ind w:left="360"/>
      </w:pPr>
    </w:p>
    <w:p w14:paraId="74DECA31" w14:textId="7C1549A6" w:rsidR="004F3074" w:rsidRDefault="004F3074" w:rsidP="000D693A">
      <w:pPr>
        <w:pStyle w:val="ListParagraph"/>
        <w:ind w:left="360"/>
      </w:pPr>
      <w:r>
        <w:t xml:space="preserve">Screenshot of code after subroutines are added: </w:t>
      </w:r>
    </w:p>
    <w:p w14:paraId="6A748B74" w14:textId="77777777" w:rsidR="004F3074" w:rsidRDefault="004F3074" w:rsidP="000D693A">
      <w:pPr>
        <w:pStyle w:val="ListParagraph"/>
        <w:ind w:left="360"/>
      </w:pPr>
    </w:p>
    <w:p w14:paraId="680996F5" w14:textId="409E89F5" w:rsidR="004F3074" w:rsidRDefault="000460FC" w:rsidP="000D693A">
      <w:pPr>
        <w:pStyle w:val="ListParagraph"/>
        <w:ind w:left="360"/>
      </w:pPr>
      <w:r>
        <w:rPr>
          <w:noProof/>
        </w:rPr>
        <w:drawing>
          <wp:inline distT="0" distB="0" distL="0" distR="0" wp14:anchorId="1D1F4F67" wp14:editId="5535DC43">
            <wp:extent cx="4152900" cy="685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9D9" w14:textId="77777777" w:rsidR="004F3074" w:rsidRDefault="004F3074" w:rsidP="000D693A">
      <w:pPr>
        <w:pStyle w:val="ListParagraph"/>
        <w:ind w:left="360"/>
      </w:pPr>
    </w:p>
    <w:p w14:paraId="4E21A977" w14:textId="77777777" w:rsidR="004F3074" w:rsidRDefault="004F3074" w:rsidP="000D693A">
      <w:pPr>
        <w:pStyle w:val="ListParagraph"/>
        <w:ind w:left="360"/>
      </w:pPr>
    </w:p>
    <w:p w14:paraId="0928D439" w14:textId="77777777" w:rsidR="004F3074" w:rsidRDefault="004F3074" w:rsidP="000D693A">
      <w:pPr>
        <w:pStyle w:val="ListParagraph"/>
        <w:ind w:left="360"/>
      </w:pPr>
    </w:p>
    <w:p w14:paraId="384704C2" w14:textId="4FE68F7D" w:rsidR="004F3074" w:rsidRDefault="004F3074" w:rsidP="000D693A">
      <w:pPr>
        <w:pStyle w:val="ListParagraph"/>
        <w:ind w:left="360"/>
      </w:pPr>
      <w:r>
        <w:t>Screenshot of the Run I/O:</w:t>
      </w:r>
    </w:p>
    <w:p w14:paraId="49464761" w14:textId="0466C33C" w:rsidR="004F3074" w:rsidRDefault="002237B0" w:rsidP="004F3074">
      <w:r>
        <w:rPr>
          <w:noProof/>
        </w:rPr>
        <w:lastRenderedPageBreak/>
        <w:drawing>
          <wp:inline distT="0" distB="0" distL="0" distR="0" wp14:anchorId="755C88F2" wp14:editId="79FE95EF">
            <wp:extent cx="3067050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A240" w14:textId="77777777" w:rsidR="004F3074" w:rsidRDefault="004F3074" w:rsidP="004F3074"/>
    <w:p w14:paraId="32F6E9AE" w14:textId="77777777" w:rsidR="004F3074" w:rsidRDefault="004F3074" w:rsidP="004F3074"/>
    <w:p w14:paraId="6270B7F4" w14:textId="2CBAA5DC" w:rsidR="002C34E9" w:rsidRDefault="00B24910" w:rsidP="00D87259">
      <w:pPr>
        <w:pStyle w:val="Heading2"/>
      </w:pPr>
      <w:r>
        <w:t>Extension Exercises</w:t>
      </w:r>
    </w:p>
    <w:p w14:paraId="6B449BF1" w14:textId="6ECFCE17" w:rsidR="00A1616F" w:rsidRDefault="009E4279" w:rsidP="00A1616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Amend the extension exercise</w:t>
      </w:r>
      <w:r w:rsidR="00A65CDD">
        <w:rPr>
          <w:lang w:val="en-US"/>
        </w:rPr>
        <w:t xml:space="preserve"> B (binary conversion)</w:t>
      </w:r>
      <w:r>
        <w:rPr>
          <w:lang w:val="en-US"/>
        </w:rPr>
        <w:t xml:space="preserve"> from Part A </w:t>
      </w:r>
      <w:r w:rsidR="00B469EC">
        <w:rPr>
          <w:lang w:val="en-US"/>
        </w:rPr>
        <w:t>to use subroutines.</w:t>
      </w:r>
    </w:p>
    <w:p w14:paraId="75B6523A" w14:textId="77777777" w:rsidR="00B469EC" w:rsidRDefault="00B469EC" w:rsidP="00B469EC">
      <w:pPr>
        <w:pStyle w:val="ListParagraph"/>
        <w:ind w:left="360"/>
        <w:rPr>
          <w:lang w:val="en-US"/>
        </w:rPr>
      </w:pPr>
    </w:p>
    <w:p w14:paraId="7CD462E6" w14:textId="56159501" w:rsidR="00A65CDD" w:rsidRPr="00A65CDD" w:rsidRDefault="007F50EA" w:rsidP="00A65CDD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023536" wp14:editId="3DFC7247">
            <wp:extent cx="6007230" cy="859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1195" cy="85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6B5" w14:textId="77777777" w:rsidR="00A65CDD" w:rsidRPr="009E4279" w:rsidRDefault="00A65CDD" w:rsidP="00B469EC">
      <w:pPr>
        <w:pStyle w:val="ListParagraph"/>
        <w:ind w:left="360"/>
        <w:rPr>
          <w:lang w:val="en-US"/>
        </w:rPr>
      </w:pPr>
    </w:p>
    <w:p w14:paraId="0109DB38" w14:textId="2E9C1BB3" w:rsidR="00D87259" w:rsidRDefault="00A110C7" w:rsidP="0004117A">
      <w:pPr>
        <w:pStyle w:val="ListParagraph"/>
        <w:numPr>
          <w:ilvl w:val="0"/>
          <w:numId w:val="26"/>
        </w:numPr>
      </w:pPr>
      <w:r>
        <w:lastRenderedPageBreak/>
        <w:t>Travel</w:t>
      </w:r>
      <w:r w:rsidR="008B7EBE">
        <w:t xml:space="preserve"> calculator. </w:t>
      </w:r>
    </w:p>
    <w:p w14:paraId="58D994A7" w14:textId="556D6BAB" w:rsidR="0054405C" w:rsidRDefault="00D83B32" w:rsidP="00B45C58">
      <w:pPr>
        <w:pStyle w:val="ListParagraph"/>
        <w:ind w:left="360"/>
      </w:pPr>
      <w:r>
        <w:t xml:space="preserve">Create an application that </w:t>
      </w:r>
      <w:r w:rsidR="00CC35EA">
        <w:t>allows the user to calculate the cost of two trips.</w:t>
      </w:r>
      <w:r w:rsidR="0054405C">
        <w:t xml:space="preserve"> You could </w:t>
      </w:r>
      <w:r w:rsidR="00263BAF">
        <w:t>imagine</w:t>
      </w:r>
      <w:r w:rsidR="0054405C">
        <w:t xml:space="preserve"> someone </w:t>
      </w:r>
      <w:r w:rsidR="00263BAF">
        <w:t>visiting some universities some distance from their home</w:t>
      </w:r>
      <w:r w:rsidR="00F81058">
        <w:t>,</w:t>
      </w:r>
      <w:r w:rsidR="00263BAF">
        <w:t xml:space="preserve"> so they have to stay overnight.</w:t>
      </w:r>
    </w:p>
    <w:p w14:paraId="6BF07638" w14:textId="77777777" w:rsidR="0054405C" w:rsidRDefault="0054405C" w:rsidP="00B45C58">
      <w:pPr>
        <w:pStyle w:val="ListParagraph"/>
        <w:ind w:left="360"/>
      </w:pPr>
    </w:p>
    <w:p w14:paraId="62F06E88" w14:textId="793DDDA8" w:rsidR="006C24C2" w:rsidRDefault="00CC35EA" w:rsidP="00B45C58">
      <w:pPr>
        <w:pStyle w:val="ListParagraph"/>
        <w:ind w:left="360"/>
      </w:pPr>
      <w:r>
        <w:t>For each tri</w:t>
      </w:r>
      <w:r w:rsidR="00772F55">
        <w:t>p, the</w:t>
      </w:r>
      <w:r w:rsidR="0054405C">
        <w:t xml:space="preserve"> user</w:t>
      </w:r>
      <w:r w:rsidR="00772F55">
        <w:t xml:space="preserve"> should be asked for the cost per night, the number of nights and the travel cost. </w:t>
      </w:r>
      <w:r w:rsidR="00554D49">
        <w:t xml:space="preserve">The program should calculate the total cost for a trip as </w:t>
      </w:r>
      <w:r w:rsidR="00790127">
        <w:t xml:space="preserve">the nightly cost multiplied by the number of nights and added to the travel cost. The total cost for the </w:t>
      </w:r>
      <w:r w:rsidR="00B45C58">
        <w:t>two trips should then be calculated. You may assume that all the inputs are integers.</w:t>
      </w:r>
      <w:r w:rsidR="00DD1169">
        <w:t xml:space="preserve"> </w:t>
      </w:r>
    </w:p>
    <w:p w14:paraId="2BBB17F3" w14:textId="77777777" w:rsidR="006C24C2" w:rsidRDefault="006C24C2" w:rsidP="00B45C58">
      <w:pPr>
        <w:pStyle w:val="ListParagraph"/>
        <w:ind w:left="360"/>
      </w:pPr>
    </w:p>
    <w:p w14:paraId="4DD1B0D1" w14:textId="5ADC0812" w:rsidR="008700A8" w:rsidRDefault="006C24C2" w:rsidP="00263BAF">
      <w:pPr>
        <w:pStyle w:val="ListParagraph"/>
        <w:ind w:left="360"/>
      </w:pPr>
      <w:r>
        <w:t xml:space="preserve">You may wish to start by just catering for a single trip and checking that your program works. </w:t>
      </w:r>
      <w:r w:rsidR="00186A8A">
        <w:t>When extending to two trips, y</w:t>
      </w:r>
      <w:r w:rsidR="00DD1169">
        <w:t xml:space="preserve">ou should use subroutines to reduce the amount of repeated code when </w:t>
      </w:r>
      <w:r w:rsidR="008700A8">
        <w:t xml:space="preserve">catering for the two trips. </w:t>
      </w:r>
      <w:r w:rsidR="00E123F4">
        <w:t xml:space="preserve">Your program does not need to keep the input details once the </w:t>
      </w:r>
      <w:r w:rsidR="001D05DD">
        <w:t>total has been calculated</w:t>
      </w:r>
      <w:r w:rsidR="00E123F4">
        <w:t>.</w:t>
      </w:r>
      <w:r w:rsidR="00263BAF">
        <w:t xml:space="preserve"> Make sure that you check the calculations separately from your program.</w:t>
      </w:r>
    </w:p>
    <w:p w14:paraId="3FC3B00B" w14:textId="77777777" w:rsidR="008700A8" w:rsidRDefault="008700A8" w:rsidP="00B45C58">
      <w:pPr>
        <w:pStyle w:val="ListParagraph"/>
        <w:ind w:left="360"/>
      </w:pPr>
    </w:p>
    <w:p w14:paraId="061C9451" w14:textId="486E2E48" w:rsidR="00B45C58" w:rsidRDefault="00CA2094" w:rsidP="00B45C58">
      <w:pPr>
        <w:pStyle w:val="ListParagraph"/>
        <w:ind w:left="360"/>
      </w:pPr>
      <w:r>
        <w:t xml:space="preserve">You </w:t>
      </w:r>
      <w:r w:rsidR="00A36F90">
        <w:t xml:space="preserve">can be flexible about </w:t>
      </w:r>
      <w:r w:rsidR="001C02E6">
        <w:t xml:space="preserve">the wording and how the </w:t>
      </w:r>
      <w:r w:rsidR="00DF5E63">
        <w:t>console interaction is laid out, but for an example, one run of my program appears as follows:</w:t>
      </w:r>
    </w:p>
    <w:p w14:paraId="752EBBC4" w14:textId="2E23DD90" w:rsidR="00B45C58" w:rsidRDefault="00B45C58" w:rsidP="00B45C58">
      <w:pPr>
        <w:pStyle w:val="ListParagraph"/>
        <w:ind w:left="360"/>
      </w:pPr>
    </w:p>
    <w:p w14:paraId="6A4704B9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Trip 1</w:t>
      </w:r>
    </w:p>
    <w:p w14:paraId="418D1E0D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cost of each night 25</w:t>
      </w:r>
    </w:p>
    <w:p w14:paraId="5DC6A154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number of nights 5</w:t>
      </w:r>
    </w:p>
    <w:p w14:paraId="2827EDBB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travel cost 60</w:t>
      </w:r>
    </w:p>
    <w:p w14:paraId="1ED7ED16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5CAF29C6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Total for this trip: 185</w:t>
      </w:r>
    </w:p>
    <w:p w14:paraId="46E28764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7B70E7D5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357AD4C9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Trip 2</w:t>
      </w:r>
    </w:p>
    <w:p w14:paraId="4441E6FB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cost of each night 40</w:t>
      </w:r>
    </w:p>
    <w:p w14:paraId="2F46FB5C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number of nights 3</w:t>
      </w:r>
    </w:p>
    <w:p w14:paraId="5125B989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Enter the travel cost 120</w:t>
      </w:r>
    </w:p>
    <w:p w14:paraId="2F4B90B1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00FA9A91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Total for this trip: 240</w:t>
      </w:r>
    </w:p>
    <w:p w14:paraId="29084BFF" w14:textId="77777777" w:rsidR="00BB6AD2" w:rsidRPr="00BB6AD2" w:rsidRDefault="00BB6AD2" w:rsidP="00BB6AD2">
      <w:pPr>
        <w:pStyle w:val="ListParagraph"/>
        <w:ind w:left="360"/>
        <w:rPr>
          <w:rFonts w:ascii="Consolas" w:hAnsi="Consolas"/>
        </w:rPr>
      </w:pPr>
    </w:p>
    <w:p w14:paraId="10A634E9" w14:textId="1F6B9EB8" w:rsidR="005C60A2" w:rsidRDefault="00BB6AD2" w:rsidP="0094297E">
      <w:pPr>
        <w:pStyle w:val="ListParagraph"/>
        <w:ind w:left="360"/>
        <w:rPr>
          <w:rFonts w:ascii="Consolas" w:hAnsi="Consolas"/>
        </w:rPr>
      </w:pPr>
      <w:r w:rsidRPr="00BB6AD2">
        <w:rPr>
          <w:rFonts w:ascii="Consolas" w:hAnsi="Consolas"/>
        </w:rPr>
        <w:t>The grand total is: 425</w:t>
      </w:r>
    </w:p>
    <w:p w14:paraId="7EB4B502" w14:textId="504AFCA4" w:rsidR="0094297E" w:rsidRDefault="00DF32F5" w:rsidP="0094297E">
      <w:pPr>
        <w:pStyle w:val="ListParagraph"/>
        <w:ind w:left="36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7CB0840" wp14:editId="730875EF">
            <wp:extent cx="4981575" cy="681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8075" w14:textId="60DAFBCA" w:rsidR="007B7D22" w:rsidRPr="0094297E" w:rsidRDefault="007B7D22" w:rsidP="0094297E">
      <w:pPr>
        <w:pStyle w:val="ListParagraph"/>
        <w:ind w:left="360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4BFA5052" wp14:editId="5CE82EC2">
            <wp:extent cx="3933825" cy="609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DD00" w14:textId="054A1F9F" w:rsidR="00263BAF" w:rsidRDefault="00263BAF" w:rsidP="00BB6AD2">
      <w:pPr>
        <w:pStyle w:val="ListParagraph"/>
        <w:ind w:left="360"/>
        <w:rPr>
          <w:rFonts w:ascii="Consolas" w:hAnsi="Consolas"/>
        </w:rPr>
      </w:pPr>
    </w:p>
    <w:p w14:paraId="55C3ECC0" w14:textId="4CBECC72" w:rsidR="000559C0" w:rsidRDefault="00CF66DA" w:rsidP="000559C0">
      <w:pPr>
        <w:pStyle w:val="ListParagraph"/>
        <w:numPr>
          <w:ilvl w:val="0"/>
          <w:numId w:val="26"/>
        </w:numPr>
      </w:pPr>
      <w:r>
        <w:t>Handling strings as input.</w:t>
      </w:r>
      <w:r w:rsidR="000559C0">
        <w:t xml:space="preserve"> Amend your travel </w:t>
      </w:r>
      <w:r w:rsidR="00A110C7">
        <w:t xml:space="preserve">calculator so that it also asks the user </w:t>
      </w:r>
      <w:r w:rsidR="005870B2">
        <w:t>the destination of the trip</w:t>
      </w:r>
      <w:r w:rsidR="00F440FE">
        <w:t xml:space="preserve">, storing that information and </w:t>
      </w:r>
      <w:r w:rsidR="00352782">
        <w:t>then outputting it again when it gives the total for that trip. Again</w:t>
      </w:r>
      <w:r w:rsidR="005870B2">
        <w:t>,</w:t>
      </w:r>
      <w:r w:rsidR="00352782">
        <w:t xml:space="preserve"> you don’t need to </w:t>
      </w:r>
      <w:r w:rsidR="005870B2">
        <w:t>store the destination of the first trip when processing the second</w:t>
      </w:r>
      <w:r w:rsidR="00A63857">
        <w:t xml:space="preserve"> and don’t need to handle </w:t>
      </w:r>
      <w:r w:rsidR="007D1E77">
        <w:t>invalid input.</w:t>
      </w:r>
    </w:p>
    <w:p w14:paraId="4EB60662" w14:textId="77777777" w:rsidR="00A1616F" w:rsidRDefault="00A1616F" w:rsidP="00A1616F">
      <w:pPr>
        <w:pStyle w:val="ListParagraph"/>
        <w:ind w:left="360"/>
      </w:pPr>
    </w:p>
    <w:p w14:paraId="57FE5EB9" w14:textId="52EDB0A8" w:rsidR="0094297E" w:rsidRDefault="0094297E" w:rsidP="0094297E">
      <w:pPr>
        <w:pStyle w:val="ListParagraph"/>
        <w:ind w:left="360"/>
      </w:pPr>
      <w:r>
        <w:t xml:space="preserve">For this task you will need to </w:t>
      </w:r>
      <w:r w:rsidR="000559C0">
        <w:t>use the help for syscalls.</w:t>
      </w:r>
      <w:r w:rsidR="005870B2">
        <w:t xml:space="preserve"> When looking at inputing a string, you will see that you have to specify an address </w:t>
      </w:r>
      <w:r w:rsidR="00893CB1">
        <w:t xml:space="preserve">in RAM to store the string. As with output strings, this will need to be declared in the data section. One way to do so would be to </w:t>
      </w:r>
      <w:r w:rsidR="002A31FC">
        <w:t xml:space="preserve">create a dummy town name that will be overwritten when the input is read in. For example, </w:t>
      </w:r>
    </w:p>
    <w:p w14:paraId="29BDFB3D" w14:textId="77777777" w:rsidR="007E1E63" w:rsidRDefault="002A31FC" w:rsidP="0094297E">
      <w:pPr>
        <w:pStyle w:val="ListParagraph"/>
        <w:ind w:left="360"/>
      </w:pPr>
      <w:r>
        <w:t xml:space="preserve">        </w:t>
      </w:r>
      <w:r w:rsidR="007E1E63">
        <w:t xml:space="preserve">townName:   </w:t>
      </w:r>
      <w:r>
        <w:t>.string</w:t>
      </w:r>
      <w:r w:rsidR="007E1E63">
        <w:t xml:space="preserve">  “Unknown town        “</w:t>
      </w:r>
    </w:p>
    <w:p w14:paraId="42C51DDF" w14:textId="77237C09" w:rsidR="00496691" w:rsidRDefault="007E1E63" w:rsidP="0094297E">
      <w:pPr>
        <w:pStyle w:val="ListParagraph"/>
        <w:ind w:left="360"/>
      </w:pPr>
      <w:r>
        <w:t xml:space="preserve">A </w:t>
      </w:r>
      <w:r w:rsidR="00496691">
        <w:t xml:space="preserve">better way to set this up would be to use .space which specifies a number of bytes to reserve in RAM. The syntax would be </w:t>
      </w:r>
    </w:p>
    <w:p w14:paraId="039EF693" w14:textId="1FF23B37" w:rsidR="002A31FC" w:rsidRDefault="00496691" w:rsidP="0094297E">
      <w:pPr>
        <w:pStyle w:val="ListParagraph"/>
        <w:ind w:left="360"/>
      </w:pPr>
      <w:r>
        <w:t xml:space="preserve">        </w:t>
      </w:r>
      <w:r w:rsidRPr="00496691">
        <w:rPr>
          <w:i/>
          <w:iCs/>
        </w:rPr>
        <w:t>label:</w:t>
      </w:r>
      <w:r>
        <w:t xml:space="preserve">   .space     </w:t>
      </w:r>
      <w:r w:rsidRPr="00496691">
        <w:rPr>
          <w:i/>
          <w:iCs/>
        </w:rPr>
        <w:t>nn</w:t>
      </w:r>
      <w:r w:rsidR="002A31FC">
        <w:t xml:space="preserve"> </w:t>
      </w:r>
    </w:p>
    <w:p w14:paraId="51CD8319" w14:textId="75DBC1ED" w:rsidR="00CF66DA" w:rsidRDefault="00496691" w:rsidP="00CF66DA">
      <w:pPr>
        <w:pStyle w:val="ListParagraph"/>
        <w:ind w:left="360"/>
      </w:pPr>
      <w:r>
        <w:lastRenderedPageBreak/>
        <w:t xml:space="preserve">where you specify the label and replace </w:t>
      </w:r>
      <w:r w:rsidRPr="00A63857">
        <w:rPr>
          <w:i/>
          <w:iCs/>
        </w:rPr>
        <w:t>nn</w:t>
      </w:r>
      <w:r>
        <w:t xml:space="preserve"> by the number of bytes you want </w:t>
      </w:r>
      <w:r w:rsidR="00A63857">
        <w:t>to reserve. See the directives tab in the RARS help for a description of .string.</w:t>
      </w:r>
    </w:p>
    <w:p w14:paraId="3FBB59DB" w14:textId="59C628A5" w:rsidR="00F37208" w:rsidRDefault="00D92CAE" w:rsidP="00A16318">
      <w:r>
        <w:rPr>
          <w:noProof/>
        </w:rPr>
        <w:drawing>
          <wp:inline distT="0" distB="0" distL="0" distR="0" wp14:anchorId="2212364F" wp14:editId="2FBA2B8C">
            <wp:extent cx="4752975" cy="669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BD6" w14:textId="3C99AFD5" w:rsidR="001173A7" w:rsidRDefault="001173A7" w:rsidP="00A16318">
      <w:r>
        <w:rPr>
          <w:noProof/>
        </w:rPr>
        <w:lastRenderedPageBreak/>
        <w:drawing>
          <wp:inline distT="0" distB="0" distL="0" distR="0" wp14:anchorId="6EFB6601" wp14:editId="3D851638">
            <wp:extent cx="3314700" cy="655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BE87" w14:textId="2F1B73CE" w:rsidR="006D7061" w:rsidRPr="00A05904" w:rsidRDefault="006D7061" w:rsidP="00A16318">
      <w:r>
        <w:rPr>
          <w:noProof/>
        </w:rPr>
        <w:lastRenderedPageBreak/>
        <w:drawing>
          <wp:inline distT="0" distB="0" distL="0" distR="0" wp14:anchorId="4B365F28" wp14:editId="7FED59A5">
            <wp:extent cx="3705225" cy="3257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061" w:rsidRPr="00A05904" w:rsidSect="004E42CB">
      <w:headerReference w:type="default" r:id="rId22"/>
      <w:footerReference w:type="default" r:id="rId23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E25C2" w14:textId="77777777" w:rsidR="00B52827" w:rsidRDefault="00B52827" w:rsidP="004E42CB">
      <w:pPr>
        <w:spacing w:after="0" w:line="240" w:lineRule="auto"/>
      </w:pPr>
      <w:r>
        <w:separator/>
      </w:r>
    </w:p>
  </w:endnote>
  <w:endnote w:type="continuationSeparator" w:id="0">
    <w:p w14:paraId="740CBAFE" w14:textId="77777777" w:rsidR="00B52827" w:rsidRDefault="00B52827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175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CFFE0" w14:textId="597AD909" w:rsidR="00A05904" w:rsidRDefault="00A059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8F8E7" w14:textId="77777777" w:rsidR="00A05904" w:rsidRDefault="00A05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0017" w14:textId="77777777" w:rsidR="00B52827" w:rsidRDefault="00B52827" w:rsidP="004E42CB">
      <w:pPr>
        <w:spacing w:after="0" w:line="240" w:lineRule="auto"/>
      </w:pPr>
      <w:r>
        <w:separator/>
      </w:r>
    </w:p>
  </w:footnote>
  <w:footnote w:type="continuationSeparator" w:id="0">
    <w:p w14:paraId="7C021529" w14:textId="77777777" w:rsidR="00B52827" w:rsidRDefault="00B52827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4E42CB">
    <w:pPr>
      <w:pStyle w:val="Heading1"/>
      <w:jc w:val="center"/>
      <w:rPr>
        <w:lang w:val="en-US"/>
      </w:rPr>
    </w:pPr>
    <w:r>
      <w:rPr>
        <w:lang w:val="en-US"/>
      </w:rP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8694D"/>
    <w:multiLevelType w:val="hybridMultilevel"/>
    <w:tmpl w:val="E4401A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F8A"/>
    <w:multiLevelType w:val="hybridMultilevel"/>
    <w:tmpl w:val="B6488AE2"/>
    <w:lvl w:ilvl="0" w:tplc="D794DD08"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2E4E"/>
    <w:multiLevelType w:val="hybridMultilevel"/>
    <w:tmpl w:val="0C4AEE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1489B"/>
    <w:multiLevelType w:val="hybridMultilevel"/>
    <w:tmpl w:val="AEEC467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B9200B"/>
    <w:multiLevelType w:val="hybridMultilevel"/>
    <w:tmpl w:val="D22460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43EE0"/>
    <w:multiLevelType w:val="hybridMultilevel"/>
    <w:tmpl w:val="17B8427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3F4A3F"/>
    <w:multiLevelType w:val="hybridMultilevel"/>
    <w:tmpl w:val="3774BFF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4236C1"/>
    <w:multiLevelType w:val="hybridMultilevel"/>
    <w:tmpl w:val="6716543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F64532"/>
    <w:multiLevelType w:val="hybridMultilevel"/>
    <w:tmpl w:val="BBBE1B8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661F1A"/>
    <w:multiLevelType w:val="hybridMultilevel"/>
    <w:tmpl w:val="AF42EE42"/>
    <w:lvl w:ilvl="0" w:tplc="7C24FB6A"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34A84620"/>
    <w:multiLevelType w:val="hybridMultilevel"/>
    <w:tmpl w:val="50DC91F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021AF1"/>
    <w:multiLevelType w:val="hybridMultilevel"/>
    <w:tmpl w:val="45EE44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12571"/>
    <w:multiLevelType w:val="hybridMultilevel"/>
    <w:tmpl w:val="3C4476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FE2424"/>
    <w:multiLevelType w:val="hybridMultilevel"/>
    <w:tmpl w:val="C6F2AED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7153B"/>
    <w:multiLevelType w:val="hybridMultilevel"/>
    <w:tmpl w:val="1B20009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A24712"/>
    <w:multiLevelType w:val="hybridMultilevel"/>
    <w:tmpl w:val="F0208F60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48168E"/>
    <w:multiLevelType w:val="hybridMultilevel"/>
    <w:tmpl w:val="306286B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B">
      <w:start w:val="1"/>
      <w:numFmt w:val="low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95209A"/>
    <w:multiLevelType w:val="hybridMultilevel"/>
    <w:tmpl w:val="B514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A377E"/>
    <w:multiLevelType w:val="hybridMultilevel"/>
    <w:tmpl w:val="FCD62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073F5"/>
    <w:multiLevelType w:val="hybridMultilevel"/>
    <w:tmpl w:val="8934031E"/>
    <w:lvl w:ilvl="0" w:tplc="12EEA21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1564E"/>
    <w:multiLevelType w:val="hybridMultilevel"/>
    <w:tmpl w:val="5AD05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085ED3"/>
    <w:multiLevelType w:val="hybridMultilevel"/>
    <w:tmpl w:val="C4EC3BD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86666"/>
    <w:multiLevelType w:val="hybridMultilevel"/>
    <w:tmpl w:val="59F0D9F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8910374">
    <w:abstractNumId w:val="14"/>
  </w:num>
  <w:num w:numId="2" w16cid:durableId="2101487319">
    <w:abstractNumId w:val="19"/>
  </w:num>
  <w:num w:numId="3" w16cid:durableId="962806343">
    <w:abstractNumId w:val="11"/>
  </w:num>
  <w:num w:numId="4" w16cid:durableId="40059988">
    <w:abstractNumId w:val="7"/>
  </w:num>
  <w:num w:numId="5" w16cid:durableId="416905531">
    <w:abstractNumId w:val="4"/>
  </w:num>
  <w:num w:numId="6" w16cid:durableId="832598812">
    <w:abstractNumId w:val="0"/>
  </w:num>
  <w:num w:numId="7" w16cid:durableId="595988341">
    <w:abstractNumId w:val="25"/>
  </w:num>
  <w:num w:numId="8" w16cid:durableId="571624144">
    <w:abstractNumId w:val="23"/>
  </w:num>
  <w:num w:numId="9" w16cid:durableId="1581284254">
    <w:abstractNumId w:val="26"/>
  </w:num>
  <w:num w:numId="10" w16cid:durableId="1434280615">
    <w:abstractNumId w:val="3"/>
  </w:num>
  <w:num w:numId="11" w16cid:durableId="266932968">
    <w:abstractNumId w:val="2"/>
  </w:num>
  <w:num w:numId="12" w16cid:durableId="1126778542">
    <w:abstractNumId w:val="22"/>
  </w:num>
  <w:num w:numId="13" w16cid:durableId="927927678">
    <w:abstractNumId w:val="12"/>
  </w:num>
  <w:num w:numId="14" w16cid:durableId="216479120">
    <w:abstractNumId w:val="24"/>
  </w:num>
  <w:num w:numId="15" w16cid:durableId="387192106">
    <w:abstractNumId w:val="1"/>
  </w:num>
  <w:num w:numId="16" w16cid:durableId="380985849">
    <w:abstractNumId w:val="6"/>
  </w:num>
  <w:num w:numId="17" w16cid:durableId="413165728">
    <w:abstractNumId w:val="13"/>
  </w:num>
  <w:num w:numId="18" w16cid:durableId="1455323521">
    <w:abstractNumId w:val="9"/>
  </w:num>
  <w:num w:numId="19" w16cid:durableId="1292859038">
    <w:abstractNumId w:val="16"/>
  </w:num>
  <w:num w:numId="20" w16cid:durableId="1597446086">
    <w:abstractNumId w:val="20"/>
  </w:num>
  <w:num w:numId="21" w16cid:durableId="2104108499">
    <w:abstractNumId w:val="8"/>
  </w:num>
  <w:num w:numId="22" w16cid:durableId="185024947">
    <w:abstractNumId w:val="10"/>
  </w:num>
  <w:num w:numId="23" w16cid:durableId="2095083422">
    <w:abstractNumId w:val="5"/>
  </w:num>
  <w:num w:numId="24" w16cid:durableId="260341267">
    <w:abstractNumId w:val="17"/>
  </w:num>
  <w:num w:numId="25" w16cid:durableId="1103068000">
    <w:abstractNumId w:val="21"/>
  </w:num>
  <w:num w:numId="26" w16cid:durableId="814878366">
    <w:abstractNumId w:val="18"/>
  </w:num>
  <w:num w:numId="27" w16cid:durableId="8136426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14A68"/>
    <w:rsid w:val="00017CC2"/>
    <w:rsid w:val="00020DA4"/>
    <w:rsid w:val="00030FFE"/>
    <w:rsid w:val="0004117A"/>
    <w:rsid w:val="000460FC"/>
    <w:rsid w:val="000559C0"/>
    <w:rsid w:val="000655C0"/>
    <w:rsid w:val="00070C0F"/>
    <w:rsid w:val="00082580"/>
    <w:rsid w:val="00082D33"/>
    <w:rsid w:val="000836F8"/>
    <w:rsid w:val="00090B91"/>
    <w:rsid w:val="000C28EB"/>
    <w:rsid w:val="000C6ACA"/>
    <w:rsid w:val="000C78A6"/>
    <w:rsid w:val="000C78B1"/>
    <w:rsid w:val="000D693A"/>
    <w:rsid w:val="000E12E3"/>
    <w:rsid w:val="000E3954"/>
    <w:rsid w:val="00100588"/>
    <w:rsid w:val="00101652"/>
    <w:rsid w:val="001035AD"/>
    <w:rsid w:val="001173A7"/>
    <w:rsid w:val="001222D0"/>
    <w:rsid w:val="00123279"/>
    <w:rsid w:val="00126FD3"/>
    <w:rsid w:val="00131DF2"/>
    <w:rsid w:val="001344D5"/>
    <w:rsid w:val="0014244C"/>
    <w:rsid w:val="00152D0B"/>
    <w:rsid w:val="001658CC"/>
    <w:rsid w:val="00171165"/>
    <w:rsid w:val="00186A8A"/>
    <w:rsid w:val="0019056C"/>
    <w:rsid w:val="00195181"/>
    <w:rsid w:val="001A06E5"/>
    <w:rsid w:val="001C02A7"/>
    <w:rsid w:val="001C02E6"/>
    <w:rsid w:val="001C2C27"/>
    <w:rsid w:val="001D05DD"/>
    <w:rsid w:val="001D724F"/>
    <w:rsid w:val="001D7721"/>
    <w:rsid w:val="001E63FE"/>
    <w:rsid w:val="001E7103"/>
    <w:rsid w:val="001F00B4"/>
    <w:rsid w:val="001F43CD"/>
    <w:rsid w:val="001F59FB"/>
    <w:rsid w:val="002237B0"/>
    <w:rsid w:val="00241DF0"/>
    <w:rsid w:val="00257F20"/>
    <w:rsid w:val="00262742"/>
    <w:rsid w:val="00262E1D"/>
    <w:rsid w:val="00263BAF"/>
    <w:rsid w:val="00287DBF"/>
    <w:rsid w:val="00292A88"/>
    <w:rsid w:val="002A31FC"/>
    <w:rsid w:val="002B3A6E"/>
    <w:rsid w:val="002C34E9"/>
    <w:rsid w:val="002E66DF"/>
    <w:rsid w:val="002F393E"/>
    <w:rsid w:val="002F5368"/>
    <w:rsid w:val="00310813"/>
    <w:rsid w:val="00331E11"/>
    <w:rsid w:val="003351B4"/>
    <w:rsid w:val="00342033"/>
    <w:rsid w:val="003501BA"/>
    <w:rsid w:val="00352782"/>
    <w:rsid w:val="0035513D"/>
    <w:rsid w:val="00363057"/>
    <w:rsid w:val="00397D94"/>
    <w:rsid w:val="003A03D4"/>
    <w:rsid w:val="003B0570"/>
    <w:rsid w:val="003B5FB3"/>
    <w:rsid w:val="003D705D"/>
    <w:rsid w:val="004135A8"/>
    <w:rsid w:val="004246ED"/>
    <w:rsid w:val="004451C8"/>
    <w:rsid w:val="0044721A"/>
    <w:rsid w:val="004600CE"/>
    <w:rsid w:val="00460BA8"/>
    <w:rsid w:val="004657D6"/>
    <w:rsid w:val="00476EA6"/>
    <w:rsid w:val="004915AC"/>
    <w:rsid w:val="0049397C"/>
    <w:rsid w:val="004956E6"/>
    <w:rsid w:val="00496691"/>
    <w:rsid w:val="004B3475"/>
    <w:rsid w:val="004C3587"/>
    <w:rsid w:val="004C644F"/>
    <w:rsid w:val="004D3B07"/>
    <w:rsid w:val="004E4174"/>
    <w:rsid w:val="004E42CB"/>
    <w:rsid w:val="004F2283"/>
    <w:rsid w:val="004F3074"/>
    <w:rsid w:val="004F6571"/>
    <w:rsid w:val="0050143C"/>
    <w:rsid w:val="0053600E"/>
    <w:rsid w:val="0054405C"/>
    <w:rsid w:val="00547DB5"/>
    <w:rsid w:val="00554D49"/>
    <w:rsid w:val="00554FAD"/>
    <w:rsid w:val="00571DDB"/>
    <w:rsid w:val="00577A65"/>
    <w:rsid w:val="00580702"/>
    <w:rsid w:val="005870B2"/>
    <w:rsid w:val="005A3FF7"/>
    <w:rsid w:val="005C60A2"/>
    <w:rsid w:val="005D5425"/>
    <w:rsid w:val="00600AD3"/>
    <w:rsid w:val="0060786E"/>
    <w:rsid w:val="006258D2"/>
    <w:rsid w:val="00635CC8"/>
    <w:rsid w:val="00643582"/>
    <w:rsid w:val="0064467F"/>
    <w:rsid w:val="00646908"/>
    <w:rsid w:val="00651BFC"/>
    <w:rsid w:val="00653460"/>
    <w:rsid w:val="0068421A"/>
    <w:rsid w:val="00685E8B"/>
    <w:rsid w:val="00696981"/>
    <w:rsid w:val="006A383D"/>
    <w:rsid w:val="006C1F44"/>
    <w:rsid w:val="006C24C2"/>
    <w:rsid w:val="006C5298"/>
    <w:rsid w:val="006D0709"/>
    <w:rsid w:val="006D7061"/>
    <w:rsid w:val="00703DB2"/>
    <w:rsid w:val="00705D03"/>
    <w:rsid w:val="007065C8"/>
    <w:rsid w:val="00715DF6"/>
    <w:rsid w:val="00716205"/>
    <w:rsid w:val="007163F6"/>
    <w:rsid w:val="0074239F"/>
    <w:rsid w:val="00745E7E"/>
    <w:rsid w:val="00752C34"/>
    <w:rsid w:val="00770982"/>
    <w:rsid w:val="00772F55"/>
    <w:rsid w:val="00775DDB"/>
    <w:rsid w:val="00781486"/>
    <w:rsid w:val="007827E6"/>
    <w:rsid w:val="007834CC"/>
    <w:rsid w:val="00787CF5"/>
    <w:rsid w:val="00790127"/>
    <w:rsid w:val="007A2939"/>
    <w:rsid w:val="007A3056"/>
    <w:rsid w:val="007A46B3"/>
    <w:rsid w:val="007A79E4"/>
    <w:rsid w:val="007B15C8"/>
    <w:rsid w:val="007B4470"/>
    <w:rsid w:val="007B7D22"/>
    <w:rsid w:val="007D1E77"/>
    <w:rsid w:val="007D34A2"/>
    <w:rsid w:val="007E1E63"/>
    <w:rsid w:val="007F50EA"/>
    <w:rsid w:val="00801879"/>
    <w:rsid w:val="008039E9"/>
    <w:rsid w:val="0081693E"/>
    <w:rsid w:val="008224A6"/>
    <w:rsid w:val="0082634B"/>
    <w:rsid w:val="008700A8"/>
    <w:rsid w:val="008738F1"/>
    <w:rsid w:val="008834AB"/>
    <w:rsid w:val="00884B00"/>
    <w:rsid w:val="00893CB1"/>
    <w:rsid w:val="008A2AFA"/>
    <w:rsid w:val="008B7EBE"/>
    <w:rsid w:val="008C2E7B"/>
    <w:rsid w:val="008C3613"/>
    <w:rsid w:val="008C384F"/>
    <w:rsid w:val="008C7DD2"/>
    <w:rsid w:val="008D2A84"/>
    <w:rsid w:val="008E0CB2"/>
    <w:rsid w:val="008E5653"/>
    <w:rsid w:val="00903EA3"/>
    <w:rsid w:val="00906CBD"/>
    <w:rsid w:val="0091145B"/>
    <w:rsid w:val="0093400E"/>
    <w:rsid w:val="00934AFD"/>
    <w:rsid w:val="0094297E"/>
    <w:rsid w:val="009558A8"/>
    <w:rsid w:val="00965AE5"/>
    <w:rsid w:val="0097151C"/>
    <w:rsid w:val="0098075A"/>
    <w:rsid w:val="009A6E9A"/>
    <w:rsid w:val="009B3617"/>
    <w:rsid w:val="009B7C0B"/>
    <w:rsid w:val="009D292F"/>
    <w:rsid w:val="009D5E86"/>
    <w:rsid w:val="009E0B47"/>
    <w:rsid w:val="009E4279"/>
    <w:rsid w:val="009F2952"/>
    <w:rsid w:val="00A05904"/>
    <w:rsid w:val="00A110C7"/>
    <w:rsid w:val="00A1616F"/>
    <w:rsid w:val="00A16318"/>
    <w:rsid w:val="00A23603"/>
    <w:rsid w:val="00A24D89"/>
    <w:rsid w:val="00A34D8C"/>
    <w:rsid w:val="00A35CCD"/>
    <w:rsid w:val="00A36F90"/>
    <w:rsid w:val="00A47330"/>
    <w:rsid w:val="00A60292"/>
    <w:rsid w:val="00A621BD"/>
    <w:rsid w:val="00A63857"/>
    <w:rsid w:val="00A65CDD"/>
    <w:rsid w:val="00A701FF"/>
    <w:rsid w:val="00A71C77"/>
    <w:rsid w:val="00A71E6D"/>
    <w:rsid w:val="00A726F3"/>
    <w:rsid w:val="00A776A6"/>
    <w:rsid w:val="00A818EA"/>
    <w:rsid w:val="00A96997"/>
    <w:rsid w:val="00AB2513"/>
    <w:rsid w:val="00AE46E0"/>
    <w:rsid w:val="00AE6AB6"/>
    <w:rsid w:val="00B06E57"/>
    <w:rsid w:val="00B15238"/>
    <w:rsid w:val="00B24910"/>
    <w:rsid w:val="00B334ED"/>
    <w:rsid w:val="00B45C58"/>
    <w:rsid w:val="00B469EC"/>
    <w:rsid w:val="00B52827"/>
    <w:rsid w:val="00B540E3"/>
    <w:rsid w:val="00B62434"/>
    <w:rsid w:val="00B67404"/>
    <w:rsid w:val="00B71725"/>
    <w:rsid w:val="00BB1A1B"/>
    <w:rsid w:val="00BB6AD2"/>
    <w:rsid w:val="00BD708B"/>
    <w:rsid w:val="00BE2FDB"/>
    <w:rsid w:val="00BF59C7"/>
    <w:rsid w:val="00C249BF"/>
    <w:rsid w:val="00C72184"/>
    <w:rsid w:val="00C86BD4"/>
    <w:rsid w:val="00C92C01"/>
    <w:rsid w:val="00CA2094"/>
    <w:rsid w:val="00CA20F8"/>
    <w:rsid w:val="00CB3A6B"/>
    <w:rsid w:val="00CB56E2"/>
    <w:rsid w:val="00CC249F"/>
    <w:rsid w:val="00CC35EA"/>
    <w:rsid w:val="00CC6F6F"/>
    <w:rsid w:val="00CC7D55"/>
    <w:rsid w:val="00CD228E"/>
    <w:rsid w:val="00CF36E8"/>
    <w:rsid w:val="00CF66DA"/>
    <w:rsid w:val="00D066F0"/>
    <w:rsid w:val="00D11024"/>
    <w:rsid w:val="00D12F5E"/>
    <w:rsid w:val="00D23958"/>
    <w:rsid w:val="00D30050"/>
    <w:rsid w:val="00D40059"/>
    <w:rsid w:val="00D40320"/>
    <w:rsid w:val="00D419BB"/>
    <w:rsid w:val="00D466ED"/>
    <w:rsid w:val="00D60DC8"/>
    <w:rsid w:val="00D74688"/>
    <w:rsid w:val="00D82DFB"/>
    <w:rsid w:val="00D83B32"/>
    <w:rsid w:val="00D87259"/>
    <w:rsid w:val="00D92CAE"/>
    <w:rsid w:val="00D92EEE"/>
    <w:rsid w:val="00DA32FE"/>
    <w:rsid w:val="00DB190D"/>
    <w:rsid w:val="00DB215E"/>
    <w:rsid w:val="00DD1169"/>
    <w:rsid w:val="00DD4720"/>
    <w:rsid w:val="00DE2FAA"/>
    <w:rsid w:val="00DF32F5"/>
    <w:rsid w:val="00DF3FCE"/>
    <w:rsid w:val="00DF5E63"/>
    <w:rsid w:val="00DF7512"/>
    <w:rsid w:val="00E104A3"/>
    <w:rsid w:val="00E123F4"/>
    <w:rsid w:val="00E238AA"/>
    <w:rsid w:val="00E2784F"/>
    <w:rsid w:val="00E31205"/>
    <w:rsid w:val="00E43DCC"/>
    <w:rsid w:val="00E503B2"/>
    <w:rsid w:val="00E51419"/>
    <w:rsid w:val="00E53D47"/>
    <w:rsid w:val="00EA27D9"/>
    <w:rsid w:val="00EB08C4"/>
    <w:rsid w:val="00EC1FD2"/>
    <w:rsid w:val="00ED065D"/>
    <w:rsid w:val="00EE34AE"/>
    <w:rsid w:val="00EE5BA6"/>
    <w:rsid w:val="00F24DEB"/>
    <w:rsid w:val="00F371BC"/>
    <w:rsid w:val="00F37208"/>
    <w:rsid w:val="00F426FA"/>
    <w:rsid w:val="00F440FE"/>
    <w:rsid w:val="00F7689E"/>
    <w:rsid w:val="00F81058"/>
    <w:rsid w:val="00F87B0C"/>
    <w:rsid w:val="00F96909"/>
    <w:rsid w:val="00F97FD5"/>
    <w:rsid w:val="00FA4240"/>
    <w:rsid w:val="00FA496F"/>
    <w:rsid w:val="00FA63E5"/>
    <w:rsid w:val="00FB192B"/>
    <w:rsid w:val="00FC1E3A"/>
    <w:rsid w:val="00FC349D"/>
    <w:rsid w:val="00FD0A99"/>
    <w:rsid w:val="00F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2CB"/>
    <w:rPr>
      <w:rFonts w:asciiTheme="majorHAnsi" w:eastAsiaTheme="majorEastAsia" w:hAnsiTheme="majorHAnsi" w:cstheme="majorBidi"/>
      <w:color w:val="3239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6908"/>
    <w:rPr>
      <w:rFonts w:asciiTheme="majorHAnsi" w:eastAsiaTheme="majorEastAsia" w:hAnsiTheme="majorHAnsi" w:cstheme="majorBidi"/>
      <w:color w:val="21261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393E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46</TotalTime>
  <Pages>16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Elysia Barker</cp:lastModifiedBy>
  <cp:revision>19</cp:revision>
  <dcterms:created xsi:type="dcterms:W3CDTF">2023-11-24T17:43:00Z</dcterms:created>
  <dcterms:modified xsi:type="dcterms:W3CDTF">2023-11-24T18:38:00Z</dcterms:modified>
</cp:coreProperties>
</file>