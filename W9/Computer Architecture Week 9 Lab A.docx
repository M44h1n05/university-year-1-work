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BA6056" w14:textId="2AF4D8C6" w:rsidR="00195181" w:rsidRPr="004E42CB" w:rsidRDefault="00195181" w:rsidP="00195181">
      <w:pPr>
        <w:pStyle w:val="Heading1"/>
        <w:jc w:val="center"/>
        <w:rPr>
          <w:color w:val="091540" w:themeColor="text2"/>
          <w:lang w:val="en-US"/>
        </w:rPr>
      </w:pPr>
      <w:r>
        <w:rPr>
          <w:color w:val="091540" w:themeColor="text2"/>
          <w:lang w:val="en-US"/>
        </w:rPr>
        <w:t>Week</w:t>
      </w:r>
      <w:r w:rsidRPr="004E42CB">
        <w:rPr>
          <w:color w:val="091540" w:themeColor="text2"/>
          <w:lang w:val="en-US"/>
        </w:rPr>
        <w:t xml:space="preserve"> </w:t>
      </w:r>
      <w:r>
        <w:rPr>
          <w:color w:val="091540" w:themeColor="text2"/>
          <w:lang w:val="en-US"/>
        </w:rPr>
        <w:t>9</w:t>
      </w:r>
      <w:r w:rsidRPr="004E42CB">
        <w:rPr>
          <w:color w:val="091540" w:themeColor="text2"/>
          <w:lang w:val="en-US"/>
        </w:rPr>
        <w:t xml:space="preserve"> </w:t>
      </w:r>
      <w:r>
        <w:rPr>
          <w:color w:val="091540" w:themeColor="text2"/>
          <w:lang w:val="en-US"/>
        </w:rPr>
        <w:t xml:space="preserve">Lab RISC-V Assembly language programming </w:t>
      </w:r>
    </w:p>
    <w:p w14:paraId="2826A131" w14:textId="77777777" w:rsidR="004E42CB" w:rsidRPr="00A05904" w:rsidRDefault="004E42CB" w:rsidP="004E42CB"/>
    <w:p w14:paraId="6BA995A1" w14:textId="3E058CFC" w:rsidR="00090B91" w:rsidRDefault="00090B91" w:rsidP="004135A8">
      <w:pPr>
        <w:pStyle w:val="Heading2"/>
        <w:rPr>
          <w:lang w:val="en-US"/>
        </w:rPr>
      </w:pPr>
      <w:r>
        <w:rPr>
          <w:lang w:val="en-US"/>
        </w:rPr>
        <w:t>Objectives</w:t>
      </w:r>
    </w:p>
    <w:p w14:paraId="63DE29DD" w14:textId="77777777" w:rsidR="00090B91" w:rsidRDefault="00090B91" w:rsidP="00090B91">
      <w:pPr>
        <w:rPr>
          <w:lang w:val="en-US"/>
        </w:rPr>
      </w:pPr>
      <w:r>
        <w:rPr>
          <w:lang w:val="en-US"/>
        </w:rPr>
        <w:t>Develop understanding and experience of:</w:t>
      </w:r>
    </w:p>
    <w:p w14:paraId="19F37819" w14:textId="419CE52D" w:rsidR="00331E11" w:rsidRDefault="00331E11" w:rsidP="00090B91">
      <w:pPr>
        <w:pStyle w:val="ListParagraph"/>
        <w:numPr>
          <w:ilvl w:val="0"/>
          <w:numId w:val="1"/>
        </w:numPr>
        <w:ind w:left="284" w:hanging="284"/>
        <w:rPr>
          <w:lang w:val="en-US"/>
        </w:rPr>
      </w:pPr>
      <w:r>
        <w:rPr>
          <w:lang w:val="en-US"/>
        </w:rPr>
        <w:t xml:space="preserve">Using labels in assembly language code </w:t>
      </w:r>
      <w:proofErr w:type="gramStart"/>
      <w:r>
        <w:rPr>
          <w:lang w:val="en-US"/>
        </w:rPr>
        <w:t xml:space="preserve">as </w:t>
      </w:r>
      <w:r w:rsidR="001D724F">
        <w:rPr>
          <w:lang w:val="en-US"/>
        </w:rPr>
        <w:t>a way to</w:t>
      </w:r>
      <w:proofErr w:type="gramEnd"/>
      <w:r w:rsidR="001D724F">
        <w:rPr>
          <w:lang w:val="en-US"/>
        </w:rPr>
        <w:t xml:space="preserve"> indicate a memory address.</w:t>
      </w:r>
    </w:p>
    <w:p w14:paraId="5CF8DE2C" w14:textId="7827624F" w:rsidR="00090B91" w:rsidRDefault="00090B91" w:rsidP="00090B91">
      <w:pPr>
        <w:pStyle w:val="ListParagraph"/>
        <w:numPr>
          <w:ilvl w:val="0"/>
          <w:numId w:val="1"/>
        </w:numPr>
        <w:ind w:left="284" w:hanging="284"/>
        <w:rPr>
          <w:lang w:val="en-US"/>
        </w:rPr>
      </w:pPr>
      <w:r>
        <w:rPr>
          <w:lang w:val="en-US"/>
        </w:rPr>
        <w:t xml:space="preserve">Using </w:t>
      </w:r>
      <w:r w:rsidR="00CB3A6B">
        <w:rPr>
          <w:lang w:val="en-US"/>
        </w:rPr>
        <w:t xml:space="preserve">memory and outputting a string </w:t>
      </w:r>
      <w:r w:rsidR="0053600E">
        <w:rPr>
          <w:lang w:val="en-US"/>
        </w:rPr>
        <w:t>to the console.</w:t>
      </w:r>
    </w:p>
    <w:p w14:paraId="6D1C16BD" w14:textId="5824002B" w:rsidR="00195181" w:rsidRPr="00090B91" w:rsidRDefault="00090B91" w:rsidP="00D466ED">
      <w:pPr>
        <w:pStyle w:val="ListParagraph"/>
        <w:numPr>
          <w:ilvl w:val="0"/>
          <w:numId w:val="1"/>
        </w:numPr>
        <w:ind w:left="284" w:hanging="284"/>
        <w:rPr>
          <w:lang w:val="en-US"/>
        </w:rPr>
      </w:pPr>
      <w:r>
        <w:rPr>
          <w:lang w:val="en-US"/>
        </w:rPr>
        <w:t xml:space="preserve">Using </w:t>
      </w:r>
      <w:r w:rsidR="0053600E">
        <w:rPr>
          <w:lang w:val="en-US"/>
        </w:rPr>
        <w:t xml:space="preserve">jump and return instructions to create </w:t>
      </w:r>
      <w:r w:rsidR="00331E11">
        <w:rPr>
          <w:lang w:val="en-US"/>
        </w:rPr>
        <w:t>subroutines</w:t>
      </w:r>
    </w:p>
    <w:p w14:paraId="410A80B4" w14:textId="59C02C1F" w:rsidR="00195181" w:rsidRDefault="00152D0B" w:rsidP="00D466ED">
      <w:r>
        <w:t>Please note that some of these tasks are very similar to those required in the coursework.</w:t>
      </w:r>
    </w:p>
    <w:p w14:paraId="43E4B303" w14:textId="08AC9B7E" w:rsidR="00B71725" w:rsidRDefault="00B71725" w:rsidP="00A726F3">
      <w:pPr>
        <w:pStyle w:val="Heading2"/>
        <w:rPr>
          <w:lang w:val="en-US"/>
        </w:rPr>
      </w:pPr>
      <w:r>
        <w:rPr>
          <w:lang w:val="en-US"/>
        </w:rPr>
        <w:t xml:space="preserve">Part A Using memory and </w:t>
      </w:r>
      <w:r w:rsidR="00580702">
        <w:rPr>
          <w:lang w:val="en-US"/>
        </w:rPr>
        <w:t xml:space="preserve">outputting </w:t>
      </w:r>
      <w:proofErr w:type="gramStart"/>
      <w:r w:rsidR="00580702">
        <w:rPr>
          <w:lang w:val="en-US"/>
        </w:rPr>
        <w:t>strings</w:t>
      </w:r>
      <w:proofErr w:type="gramEnd"/>
    </w:p>
    <w:p w14:paraId="39D3EADE" w14:textId="77777777" w:rsidR="006E5035" w:rsidRDefault="006E5035" w:rsidP="006E5035">
      <w:pPr>
        <w:rPr>
          <w:lang w:val="en-US"/>
        </w:rPr>
      </w:pPr>
    </w:p>
    <w:p w14:paraId="1699DE4A" w14:textId="0F00F072" w:rsidR="00037872" w:rsidRDefault="00361671" w:rsidP="006E5035">
      <w:pPr>
        <w:rPr>
          <w:lang w:val="en-US"/>
        </w:rPr>
      </w:pPr>
      <w:r>
        <w:rPr>
          <w:lang w:val="en-US"/>
        </w:rPr>
        <w:t xml:space="preserve">Which directive do we use to </w:t>
      </w:r>
      <w:r w:rsidR="00B0683C">
        <w:rPr>
          <w:lang w:val="en-US"/>
        </w:rPr>
        <w:t xml:space="preserve">define </w:t>
      </w:r>
      <w:r w:rsidR="00C43790">
        <w:rPr>
          <w:lang w:val="en-US"/>
        </w:rPr>
        <w:t>the contents of memory</w:t>
      </w:r>
      <w:r w:rsidR="00B0683C">
        <w:rPr>
          <w:lang w:val="en-US"/>
        </w:rPr>
        <w:t>?</w:t>
      </w:r>
    </w:p>
    <w:p w14:paraId="65E5247B" w14:textId="26EE294F" w:rsidR="00B0683C" w:rsidRPr="00BC2273" w:rsidRDefault="00B0683C" w:rsidP="00B0683C">
      <w:pPr>
        <w:tabs>
          <w:tab w:val="left" w:pos="8789"/>
        </w:tabs>
      </w:pPr>
      <w:r w:rsidRPr="00714F8D">
        <w:rPr>
          <w:u w:val="single"/>
        </w:rPr>
        <w:tab/>
      </w:r>
    </w:p>
    <w:p w14:paraId="0729B3D8" w14:textId="77777777" w:rsidR="00B0683C" w:rsidRDefault="00B0683C" w:rsidP="006E5035">
      <w:pPr>
        <w:rPr>
          <w:lang w:val="en-US"/>
        </w:rPr>
      </w:pPr>
    </w:p>
    <w:p w14:paraId="69AE53B9" w14:textId="1DD1BE86" w:rsidR="00C43790" w:rsidRDefault="00C43790" w:rsidP="006E5035">
      <w:pPr>
        <w:rPr>
          <w:lang w:val="en-US"/>
        </w:rPr>
      </w:pPr>
      <w:r>
        <w:rPr>
          <w:lang w:val="en-US"/>
        </w:rPr>
        <w:t xml:space="preserve">Which directive do we use to write the program instructions? </w:t>
      </w:r>
    </w:p>
    <w:p w14:paraId="3E864609" w14:textId="0BD02729" w:rsidR="00C43790" w:rsidRPr="00BC2273" w:rsidRDefault="00C43790" w:rsidP="00C43790">
      <w:pPr>
        <w:tabs>
          <w:tab w:val="left" w:pos="8789"/>
        </w:tabs>
      </w:pPr>
      <w:r w:rsidRPr="00714F8D">
        <w:rPr>
          <w:u w:val="single"/>
        </w:rPr>
        <w:tab/>
      </w:r>
      <w:r w:rsidR="00D91B60">
        <w:rPr>
          <w:u w:val="single"/>
        </w:rPr>
        <w:t>n</w:t>
      </w:r>
    </w:p>
    <w:p w14:paraId="59E197B8" w14:textId="77777777" w:rsidR="00C43790" w:rsidRDefault="00C43790" w:rsidP="006E5035">
      <w:pPr>
        <w:rPr>
          <w:lang w:val="en-US"/>
        </w:rPr>
      </w:pPr>
    </w:p>
    <w:p w14:paraId="000F51E5" w14:textId="72F54F67" w:rsidR="00AC3F7F" w:rsidRDefault="00AC3F7F" w:rsidP="006E5035">
      <w:pPr>
        <w:rPr>
          <w:lang w:val="en-US"/>
        </w:rPr>
      </w:pPr>
      <w:r>
        <w:rPr>
          <w:lang w:val="en-US"/>
        </w:rPr>
        <w:t xml:space="preserve">What is the number for printing a string? </w:t>
      </w:r>
    </w:p>
    <w:p w14:paraId="0D7100BC" w14:textId="77777777" w:rsidR="00AC3F7F" w:rsidRPr="00BC2273" w:rsidRDefault="00AC3F7F" w:rsidP="00AC3F7F">
      <w:pPr>
        <w:tabs>
          <w:tab w:val="left" w:pos="8789"/>
        </w:tabs>
      </w:pPr>
      <w:r w:rsidRPr="00714F8D">
        <w:rPr>
          <w:u w:val="single"/>
        </w:rPr>
        <w:tab/>
      </w:r>
    </w:p>
    <w:p w14:paraId="77F00CD3" w14:textId="7870BE1B" w:rsidR="00AC3F7F" w:rsidRDefault="00AC3F7F" w:rsidP="006E5035">
      <w:pPr>
        <w:rPr>
          <w:lang w:val="en-US"/>
        </w:rPr>
      </w:pPr>
    </w:p>
    <w:p w14:paraId="06FFCCC5" w14:textId="1F632CA2" w:rsidR="009742DA" w:rsidRDefault="009742DA" w:rsidP="006E5035">
      <w:pPr>
        <w:rPr>
          <w:lang w:val="en-US"/>
        </w:rPr>
      </w:pPr>
      <w:r>
        <w:rPr>
          <w:lang w:val="en-US"/>
        </w:rPr>
        <w:t>What does little endian mean?</w:t>
      </w:r>
    </w:p>
    <w:p w14:paraId="0936E3DD" w14:textId="77777777" w:rsidR="009742DA" w:rsidRPr="00BC2273" w:rsidRDefault="009742DA" w:rsidP="009742DA">
      <w:pPr>
        <w:tabs>
          <w:tab w:val="left" w:pos="8789"/>
        </w:tabs>
      </w:pPr>
      <w:r w:rsidRPr="00714F8D">
        <w:rPr>
          <w:u w:val="single"/>
        </w:rPr>
        <w:tab/>
      </w:r>
    </w:p>
    <w:p w14:paraId="4794D096" w14:textId="77777777" w:rsidR="006E5035" w:rsidRPr="006E5035" w:rsidRDefault="006E5035" w:rsidP="006E5035">
      <w:pPr>
        <w:rPr>
          <w:lang w:val="en-US"/>
        </w:rPr>
      </w:pPr>
    </w:p>
    <w:p w14:paraId="5D59C6FD" w14:textId="5CBCB1FD" w:rsidR="00B71725" w:rsidRDefault="00A47330" w:rsidP="004135A8">
      <w:pPr>
        <w:rPr>
          <w:lang w:val="en-US"/>
        </w:rPr>
      </w:pPr>
      <w:r>
        <w:rPr>
          <w:lang w:val="en-US"/>
        </w:rPr>
        <w:t>The following exercises assume that you have the work available from last week</w:t>
      </w:r>
      <w:r w:rsidR="00EE5BA6">
        <w:rPr>
          <w:lang w:val="en-US"/>
        </w:rPr>
        <w:t xml:space="preserve">. </w:t>
      </w:r>
      <w:r w:rsidR="00787CF5">
        <w:rPr>
          <w:lang w:val="en-US"/>
        </w:rPr>
        <w:t xml:space="preserve">As these are practice exercises and not coursework, you are welcome to </w:t>
      </w:r>
      <w:r w:rsidR="00716205">
        <w:rPr>
          <w:lang w:val="en-US"/>
        </w:rPr>
        <w:t xml:space="preserve">share code and/or work in small groups. </w:t>
      </w:r>
    </w:p>
    <w:p w14:paraId="0A156CEE" w14:textId="77777777" w:rsidR="009742DA" w:rsidRPr="004135A8" w:rsidRDefault="009742DA" w:rsidP="004135A8">
      <w:pPr>
        <w:rPr>
          <w:lang w:val="en-US"/>
        </w:rPr>
      </w:pPr>
    </w:p>
    <w:p w14:paraId="54541F7E" w14:textId="77777777" w:rsidR="00241DF0" w:rsidRDefault="00241DF0" w:rsidP="00241DF0">
      <w:pPr>
        <w:pStyle w:val="ListParagraph"/>
        <w:numPr>
          <w:ilvl w:val="0"/>
          <w:numId w:val="23"/>
        </w:numPr>
        <w:rPr>
          <w:lang w:val="en-US"/>
        </w:rPr>
      </w:pPr>
      <w:r>
        <w:rPr>
          <w:lang w:val="en-US"/>
        </w:rPr>
        <w:t xml:space="preserve">You should have code from last week’s lab where the user entered an integer and the program added 1 and output the result (Week 8 lab part B exercise c). </w:t>
      </w:r>
    </w:p>
    <w:p w14:paraId="3A491431" w14:textId="77777777" w:rsidR="00241DF0" w:rsidRDefault="00241DF0" w:rsidP="00241DF0">
      <w:pPr>
        <w:pStyle w:val="ListParagraph"/>
        <w:ind w:left="360"/>
        <w:rPr>
          <w:lang w:val="en-US"/>
        </w:rPr>
      </w:pPr>
    </w:p>
    <w:p w14:paraId="20987977" w14:textId="2DA2758C" w:rsidR="00241DF0" w:rsidRDefault="00241DF0" w:rsidP="00241DF0">
      <w:pPr>
        <w:pStyle w:val="ListParagraph"/>
        <w:ind w:left="360"/>
        <w:rPr>
          <w:lang w:val="en-US"/>
        </w:rPr>
      </w:pPr>
      <w:r>
        <w:rPr>
          <w:lang w:val="en-US"/>
        </w:rPr>
        <w:t xml:space="preserve">For this exercise, take a copy of that program and amend it to output a message </w:t>
      </w:r>
      <w:proofErr w:type="gramStart"/>
      <w:r w:rsidR="003D7DA3">
        <w:rPr>
          <w:lang w:val="en-US"/>
        </w:rPr>
        <w:t>similar to</w:t>
      </w:r>
      <w:proofErr w:type="gramEnd"/>
      <w:r>
        <w:rPr>
          <w:lang w:val="en-US"/>
        </w:rPr>
        <w:t xml:space="preserve"> “Please enter a whole number” before the user inputs their number and output a string and integers to give an equation.</w:t>
      </w:r>
    </w:p>
    <w:p w14:paraId="14787FA8" w14:textId="77777777" w:rsidR="00241DF0" w:rsidRDefault="00241DF0" w:rsidP="00241DF0">
      <w:pPr>
        <w:pStyle w:val="ListParagraph"/>
        <w:ind w:left="360"/>
        <w:rPr>
          <w:lang w:val="en-US"/>
        </w:rPr>
      </w:pPr>
    </w:p>
    <w:p w14:paraId="6DC61710" w14:textId="77777777" w:rsidR="00241DF0" w:rsidRDefault="00241DF0" w:rsidP="00241DF0">
      <w:pPr>
        <w:pStyle w:val="ListParagraph"/>
        <w:ind w:left="360"/>
        <w:rPr>
          <w:lang w:val="en-US"/>
        </w:rPr>
      </w:pPr>
      <w:r>
        <w:rPr>
          <w:lang w:val="en-US"/>
        </w:rPr>
        <w:t xml:space="preserve">For example, one complete run of the program (including user input) might be: </w:t>
      </w:r>
    </w:p>
    <w:p w14:paraId="636FA224" w14:textId="77777777" w:rsidR="00241DF0" w:rsidRPr="00C86BD4" w:rsidRDefault="00241DF0" w:rsidP="00241DF0">
      <w:pPr>
        <w:pStyle w:val="ListParagraph"/>
        <w:rPr>
          <w:rFonts w:ascii="Consolas" w:hAnsi="Consolas"/>
          <w:lang w:val="en-US"/>
        </w:rPr>
      </w:pPr>
      <w:r w:rsidRPr="00C86BD4">
        <w:rPr>
          <w:rFonts w:ascii="Consolas" w:hAnsi="Consolas"/>
          <w:lang w:val="en-US"/>
        </w:rPr>
        <w:t>Please enter a whole number: 36</w:t>
      </w:r>
    </w:p>
    <w:p w14:paraId="4CAC3D7B" w14:textId="77777777" w:rsidR="00241DF0" w:rsidRDefault="00241DF0" w:rsidP="00241DF0">
      <w:pPr>
        <w:pStyle w:val="ListParagraph"/>
        <w:rPr>
          <w:rFonts w:ascii="Consolas" w:hAnsi="Consolas"/>
          <w:lang w:val="en-US"/>
        </w:rPr>
      </w:pPr>
      <w:r w:rsidRPr="00C86BD4">
        <w:rPr>
          <w:rFonts w:ascii="Consolas" w:hAnsi="Consolas"/>
          <w:lang w:val="en-US"/>
        </w:rPr>
        <w:t>36 + 1 = 37</w:t>
      </w:r>
    </w:p>
    <w:p w14:paraId="4A62D798" w14:textId="77777777" w:rsidR="00447BA6" w:rsidRDefault="00447BA6" w:rsidP="00241DF0">
      <w:pPr>
        <w:pStyle w:val="ListParagraph"/>
        <w:rPr>
          <w:rFonts w:ascii="Consolas" w:hAnsi="Consolas"/>
          <w:lang w:val="en-US"/>
        </w:rPr>
      </w:pPr>
    </w:p>
    <w:p w14:paraId="55DF2401" w14:textId="2591B1CC" w:rsidR="00447BA6" w:rsidRDefault="00447BA6" w:rsidP="009E34BD">
      <w:pPr>
        <w:rPr>
          <w:lang w:val="en-US"/>
        </w:rPr>
      </w:pPr>
      <w:r>
        <w:rPr>
          <w:lang w:val="en-US"/>
        </w:rPr>
        <w:lastRenderedPageBreak/>
        <w:t xml:space="preserve">Expected result: </w:t>
      </w:r>
    </w:p>
    <w:p w14:paraId="086BC527" w14:textId="77777777" w:rsidR="00447BA6" w:rsidRDefault="00447BA6" w:rsidP="009E34BD">
      <w:pPr>
        <w:rPr>
          <w:lang w:val="en-US"/>
        </w:rPr>
      </w:pPr>
    </w:p>
    <w:p w14:paraId="5CE8DF69" w14:textId="77777777" w:rsidR="00447BA6" w:rsidRDefault="00447BA6" w:rsidP="009E34BD">
      <w:pPr>
        <w:rPr>
          <w:lang w:val="en-US"/>
        </w:rPr>
      </w:pPr>
    </w:p>
    <w:p w14:paraId="29AD8307" w14:textId="01C672CC" w:rsidR="009E34BD" w:rsidRDefault="009E34BD" w:rsidP="009E34BD">
      <w:pPr>
        <w:rPr>
          <w:lang w:val="en-US"/>
        </w:rPr>
      </w:pPr>
      <w:r>
        <w:rPr>
          <w:lang w:val="en-US"/>
        </w:rPr>
        <w:t>Screenshot of Run I/O:</w:t>
      </w:r>
    </w:p>
    <w:p w14:paraId="0C1A0E7D" w14:textId="77777777" w:rsidR="009E34BD" w:rsidRPr="007D34A2" w:rsidRDefault="009E34BD" w:rsidP="009E34BD">
      <w:pPr>
        <w:rPr>
          <w:lang w:val="en-US"/>
        </w:rPr>
      </w:pPr>
    </w:p>
    <w:p w14:paraId="76D4948F" w14:textId="77777777" w:rsidR="00241DF0" w:rsidRDefault="00241DF0" w:rsidP="00241DF0">
      <w:pPr>
        <w:pStyle w:val="ListParagraph"/>
        <w:ind w:left="360"/>
        <w:rPr>
          <w:lang w:val="en-US"/>
        </w:rPr>
      </w:pPr>
    </w:p>
    <w:p w14:paraId="7BE87707" w14:textId="5D96C073" w:rsidR="00241DF0" w:rsidRDefault="00241DF0" w:rsidP="00B334ED">
      <w:pPr>
        <w:pStyle w:val="ListParagraph"/>
        <w:numPr>
          <w:ilvl w:val="0"/>
          <w:numId w:val="23"/>
        </w:numPr>
        <w:rPr>
          <w:lang w:val="en-US"/>
        </w:rPr>
      </w:pPr>
      <w:r>
        <w:rPr>
          <w:lang w:val="en-US"/>
        </w:rPr>
        <w:t xml:space="preserve">Note that this question asks you to add strings to a previous exercise and later in </w:t>
      </w:r>
      <w:r w:rsidR="009E34BD">
        <w:rPr>
          <w:lang w:val="en-US"/>
        </w:rPr>
        <w:t xml:space="preserve">part B, </w:t>
      </w:r>
      <w:r>
        <w:rPr>
          <w:lang w:val="en-US"/>
        </w:rPr>
        <w:t>you are asked to further extend it to add subroutines. I</w:t>
      </w:r>
      <w:r w:rsidR="00CB56E2">
        <w:rPr>
          <w:lang w:val="en-US"/>
        </w:rPr>
        <w:t>f you are confident about your work, you should attempt both aspects together.</w:t>
      </w:r>
    </w:p>
    <w:p w14:paraId="47C25E68" w14:textId="77777777" w:rsidR="00CB56E2" w:rsidRDefault="00CB56E2" w:rsidP="00CB56E2">
      <w:pPr>
        <w:pStyle w:val="ListParagraph"/>
        <w:ind w:left="360"/>
        <w:rPr>
          <w:lang w:val="en-US"/>
        </w:rPr>
      </w:pPr>
    </w:p>
    <w:p w14:paraId="1C0C1C8F" w14:textId="04B44317" w:rsidR="00B334ED" w:rsidRDefault="00B334ED" w:rsidP="00241DF0">
      <w:pPr>
        <w:pStyle w:val="ListParagraph"/>
        <w:ind w:left="360"/>
        <w:rPr>
          <w:lang w:val="en-US"/>
        </w:rPr>
      </w:pPr>
      <w:r>
        <w:rPr>
          <w:lang w:val="en-US"/>
        </w:rPr>
        <w:t>You should have some code from last week that stores three initial values in registers and calculates the sum of those numbers, outputting all the numbers with characters between each one</w:t>
      </w:r>
      <w:r w:rsidR="00D50A20">
        <w:rPr>
          <w:lang w:val="en-US"/>
        </w:rPr>
        <w:t>.</w:t>
      </w:r>
    </w:p>
    <w:p w14:paraId="524168A5" w14:textId="77777777" w:rsidR="00D50A20" w:rsidRDefault="00D50A20" w:rsidP="00D50A20">
      <w:pPr>
        <w:rPr>
          <w:lang w:val="en-US"/>
        </w:rPr>
      </w:pPr>
    </w:p>
    <w:p w14:paraId="0F89F7C9" w14:textId="1AABF778" w:rsidR="00B334ED" w:rsidRPr="00D50A20" w:rsidRDefault="00B334ED" w:rsidP="00D50A20">
      <w:pPr>
        <w:ind w:firstLine="360"/>
        <w:rPr>
          <w:lang w:val="en-US"/>
        </w:rPr>
      </w:pPr>
      <w:r w:rsidRPr="00D50A20">
        <w:rPr>
          <w:lang w:val="en-US"/>
        </w:rPr>
        <w:t xml:space="preserve">You should change your program so that it gives </w:t>
      </w:r>
      <w:r w:rsidR="005A3FF7" w:rsidRPr="00D50A20">
        <w:rPr>
          <w:lang w:val="en-US"/>
        </w:rPr>
        <w:t xml:space="preserve">output </w:t>
      </w:r>
      <w:proofErr w:type="gramStart"/>
      <w:r w:rsidR="005A3FF7" w:rsidRPr="00D50A20">
        <w:rPr>
          <w:lang w:val="en-US"/>
        </w:rPr>
        <w:t>similar to</w:t>
      </w:r>
      <w:proofErr w:type="gramEnd"/>
      <w:r w:rsidR="005A3FF7" w:rsidRPr="00D50A20">
        <w:rPr>
          <w:lang w:val="en-US"/>
        </w:rPr>
        <w:t xml:space="preserve"> the following</w:t>
      </w:r>
      <w:r w:rsidR="00E31205" w:rsidRPr="00D50A20">
        <w:rPr>
          <w:lang w:val="en-US"/>
        </w:rPr>
        <w:t>:</w:t>
      </w:r>
    </w:p>
    <w:p w14:paraId="21783EBC" w14:textId="12AC9569" w:rsidR="00460BA8" w:rsidRPr="00653460" w:rsidRDefault="00460BA8" w:rsidP="00460BA8">
      <w:pPr>
        <w:pStyle w:val="ListParagraph"/>
        <w:ind w:left="360"/>
        <w:rPr>
          <w:rFonts w:ascii="Consolas" w:hAnsi="Consolas"/>
          <w:lang w:val="en-US"/>
        </w:rPr>
      </w:pPr>
      <w:r w:rsidRPr="00653460">
        <w:rPr>
          <w:rFonts w:ascii="Consolas" w:hAnsi="Consolas"/>
          <w:lang w:val="en-US"/>
        </w:rPr>
        <w:t>Number 1:</w:t>
      </w:r>
      <w:r w:rsidRPr="00653460">
        <w:rPr>
          <w:rFonts w:ascii="Consolas" w:hAnsi="Consolas"/>
          <w:lang w:val="en-US"/>
        </w:rPr>
        <w:tab/>
        <w:t>5</w:t>
      </w:r>
    </w:p>
    <w:p w14:paraId="1D0B8266" w14:textId="01EC88FB" w:rsidR="00460BA8" w:rsidRPr="00653460" w:rsidRDefault="00460BA8" w:rsidP="00460BA8">
      <w:pPr>
        <w:pStyle w:val="ListParagraph"/>
        <w:ind w:left="360"/>
        <w:rPr>
          <w:rFonts w:ascii="Consolas" w:hAnsi="Consolas"/>
          <w:lang w:val="en-US"/>
        </w:rPr>
      </w:pPr>
      <w:r w:rsidRPr="00653460">
        <w:rPr>
          <w:rFonts w:ascii="Consolas" w:hAnsi="Consolas"/>
          <w:lang w:val="en-US"/>
        </w:rPr>
        <w:t>Number 2:</w:t>
      </w:r>
      <w:r w:rsidRPr="00653460">
        <w:rPr>
          <w:rFonts w:ascii="Consolas" w:hAnsi="Consolas"/>
          <w:lang w:val="en-US"/>
        </w:rPr>
        <w:tab/>
        <w:t>12</w:t>
      </w:r>
    </w:p>
    <w:p w14:paraId="5D963D33" w14:textId="6A4FC29F" w:rsidR="00460BA8" w:rsidRPr="00653460" w:rsidRDefault="00460BA8" w:rsidP="00460BA8">
      <w:pPr>
        <w:pStyle w:val="ListParagraph"/>
        <w:ind w:left="360"/>
        <w:rPr>
          <w:rFonts w:ascii="Consolas" w:hAnsi="Consolas"/>
          <w:lang w:val="en-US"/>
        </w:rPr>
      </w:pPr>
      <w:r w:rsidRPr="00653460">
        <w:rPr>
          <w:rFonts w:ascii="Consolas" w:hAnsi="Consolas"/>
          <w:lang w:val="en-US"/>
        </w:rPr>
        <w:t>Number 3:</w:t>
      </w:r>
      <w:r w:rsidRPr="00653460">
        <w:rPr>
          <w:rFonts w:ascii="Consolas" w:hAnsi="Consolas"/>
          <w:lang w:val="en-US"/>
        </w:rPr>
        <w:tab/>
        <w:t>137</w:t>
      </w:r>
    </w:p>
    <w:p w14:paraId="049FD965" w14:textId="15759396" w:rsidR="00775DDB" w:rsidRPr="00653460" w:rsidRDefault="00460BA8" w:rsidP="00460BA8">
      <w:pPr>
        <w:pStyle w:val="ListParagraph"/>
        <w:ind w:left="360"/>
        <w:rPr>
          <w:rFonts w:ascii="Consolas" w:hAnsi="Consolas"/>
          <w:lang w:val="en-US"/>
        </w:rPr>
      </w:pPr>
      <w:r w:rsidRPr="00653460">
        <w:rPr>
          <w:rFonts w:ascii="Consolas" w:hAnsi="Consolas"/>
          <w:lang w:val="en-US"/>
        </w:rPr>
        <w:t>Total:</w:t>
      </w:r>
      <w:r w:rsidRPr="00653460">
        <w:rPr>
          <w:rFonts w:ascii="Consolas" w:hAnsi="Consolas"/>
          <w:lang w:val="en-US"/>
        </w:rPr>
        <w:tab/>
      </w:r>
      <w:r w:rsidRPr="00653460">
        <w:rPr>
          <w:rFonts w:ascii="Consolas" w:hAnsi="Consolas"/>
          <w:lang w:val="en-US"/>
        </w:rPr>
        <w:tab/>
        <w:t>154</w:t>
      </w:r>
    </w:p>
    <w:p w14:paraId="5AABA946" w14:textId="0689BCB9" w:rsidR="00460BA8" w:rsidRDefault="00460BA8" w:rsidP="00460BA8">
      <w:pPr>
        <w:pStyle w:val="ListParagraph"/>
        <w:ind w:left="360"/>
        <w:rPr>
          <w:lang w:val="en-US"/>
        </w:rPr>
      </w:pPr>
    </w:p>
    <w:p w14:paraId="2549D20E" w14:textId="2D9B340D" w:rsidR="00B334ED" w:rsidRDefault="00F87B0C" w:rsidP="004135A8">
      <w:pPr>
        <w:pStyle w:val="ListParagraph"/>
        <w:ind w:left="360"/>
        <w:rPr>
          <w:lang w:val="en-US"/>
        </w:rPr>
      </w:pPr>
      <w:r>
        <w:rPr>
          <w:lang w:val="en-US"/>
        </w:rPr>
        <w:t>Make sure that you use the assembler directives .data and .text</w:t>
      </w:r>
      <w:r w:rsidR="00FC349D">
        <w:rPr>
          <w:lang w:val="en-US"/>
        </w:rPr>
        <w:t xml:space="preserve">. Set up suitable labels for the strings you want to output, use the assembler </w:t>
      </w:r>
      <w:proofErr w:type="gramStart"/>
      <w:r w:rsidR="00FC349D">
        <w:rPr>
          <w:lang w:val="en-US"/>
        </w:rPr>
        <w:t>directive .string</w:t>
      </w:r>
      <w:proofErr w:type="gramEnd"/>
      <w:r w:rsidR="00FC349D">
        <w:rPr>
          <w:lang w:val="en-US"/>
        </w:rPr>
        <w:t xml:space="preserve"> and put the string in double quotes. Use </w:t>
      </w:r>
      <w:r w:rsidR="007D34A2">
        <w:rPr>
          <w:lang w:val="en-US"/>
        </w:rPr>
        <w:t xml:space="preserve">code provided on Moodle to find a block of code to output a string. </w:t>
      </w:r>
      <w:r w:rsidR="00460BA8">
        <w:rPr>
          <w:lang w:val="en-US"/>
        </w:rPr>
        <w:t>Note that</w:t>
      </w:r>
      <w:r w:rsidR="00CB56E2">
        <w:rPr>
          <w:lang w:val="en-US"/>
        </w:rPr>
        <w:t xml:space="preserve"> if you </w:t>
      </w:r>
      <w:r w:rsidR="009D5E86">
        <w:rPr>
          <w:lang w:val="en-US"/>
        </w:rPr>
        <w:t>add strings only,</w:t>
      </w:r>
      <w:r w:rsidR="00460BA8">
        <w:rPr>
          <w:lang w:val="en-US"/>
        </w:rPr>
        <w:t xml:space="preserve"> your program will have a lot of repetition</w:t>
      </w:r>
      <w:r w:rsidR="00A23603">
        <w:rPr>
          <w:lang w:val="en-US"/>
        </w:rPr>
        <w:t xml:space="preserve"> as you </w:t>
      </w:r>
      <w:r w:rsidR="006C5298">
        <w:rPr>
          <w:lang w:val="en-US"/>
        </w:rPr>
        <w:t>haven’t been asked to use a subroutine yet.</w:t>
      </w:r>
      <w:r w:rsidR="00DE2FAA">
        <w:rPr>
          <w:lang w:val="en-US"/>
        </w:rPr>
        <w:t xml:space="preserve"> You might want to look at the hex values stored in the data segment in RARS to see how the strings are stored.</w:t>
      </w:r>
    </w:p>
    <w:p w14:paraId="52B6CE39" w14:textId="77777777" w:rsidR="00302842" w:rsidRDefault="00302842" w:rsidP="004135A8">
      <w:pPr>
        <w:pStyle w:val="ListParagraph"/>
        <w:ind w:left="360"/>
        <w:rPr>
          <w:lang w:val="en-US"/>
        </w:rPr>
      </w:pPr>
    </w:p>
    <w:p w14:paraId="2B31B1E5" w14:textId="0ABD774B" w:rsidR="00692B3D" w:rsidRDefault="00692B3D" w:rsidP="004135A8">
      <w:pPr>
        <w:pStyle w:val="ListParagraph"/>
        <w:ind w:left="360"/>
        <w:rPr>
          <w:lang w:val="en-US"/>
        </w:rPr>
      </w:pPr>
      <w:r>
        <w:rPr>
          <w:lang w:val="en-US"/>
        </w:rPr>
        <w:t>Expected Result:</w:t>
      </w:r>
    </w:p>
    <w:p w14:paraId="187CF0DD" w14:textId="77777777" w:rsidR="00692B3D" w:rsidRDefault="00692B3D" w:rsidP="004135A8">
      <w:pPr>
        <w:pStyle w:val="ListParagraph"/>
        <w:ind w:left="360"/>
        <w:rPr>
          <w:lang w:val="en-US"/>
        </w:rPr>
      </w:pPr>
    </w:p>
    <w:p w14:paraId="53A6B343" w14:textId="77777777" w:rsidR="00692B3D" w:rsidRDefault="00692B3D" w:rsidP="004135A8">
      <w:pPr>
        <w:pStyle w:val="ListParagraph"/>
        <w:ind w:left="360"/>
        <w:rPr>
          <w:lang w:val="en-US"/>
        </w:rPr>
      </w:pPr>
    </w:p>
    <w:p w14:paraId="28AA2E54" w14:textId="1AF160BD" w:rsidR="00692B3D" w:rsidRDefault="00692B3D" w:rsidP="004135A8">
      <w:pPr>
        <w:pStyle w:val="ListParagraph"/>
        <w:ind w:left="360"/>
        <w:rPr>
          <w:lang w:val="en-US"/>
        </w:rPr>
      </w:pPr>
    </w:p>
    <w:p w14:paraId="0ABD6457" w14:textId="59514E6C" w:rsidR="00692B3D" w:rsidRDefault="00692B3D" w:rsidP="004135A8">
      <w:pPr>
        <w:pStyle w:val="ListParagraph"/>
        <w:ind w:left="360"/>
        <w:rPr>
          <w:lang w:val="en-US"/>
        </w:rPr>
      </w:pPr>
      <w:r>
        <w:rPr>
          <w:lang w:val="en-US"/>
        </w:rPr>
        <w:t>Screenshot of the Run I/O:</w:t>
      </w:r>
    </w:p>
    <w:p w14:paraId="207D49A0" w14:textId="77777777" w:rsidR="00692B3D" w:rsidRDefault="00692B3D" w:rsidP="004135A8">
      <w:pPr>
        <w:pStyle w:val="ListParagraph"/>
        <w:ind w:left="360"/>
        <w:rPr>
          <w:lang w:val="en-US"/>
        </w:rPr>
      </w:pPr>
    </w:p>
    <w:p w14:paraId="3B7BFA94" w14:textId="77777777" w:rsidR="00302842" w:rsidRDefault="00302842" w:rsidP="004135A8">
      <w:pPr>
        <w:pStyle w:val="ListParagraph"/>
        <w:ind w:left="360"/>
        <w:rPr>
          <w:lang w:val="en-US"/>
        </w:rPr>
      </w:pPr>
    </w:p>
    <w:p w14:paraId="6C88D8B4" w14:textId="77777777" w:rsidR="00302842" w:rsidRDefault="00302842" w:rsidP="004135A8">
      <w:pPr>
        <w:pStyle w:val="ListParagraph"/>
        <w:ind w:left="360"/>
        <w:rPr>
          <w:lang w:val="en-US"/>
        </w:rPr>
      </w:pPr>
    </w:p>
    <w:p w14:paraId="496FA0AE" w14:textId="0B41ED6F" w:rsidR="00302842" w:rsidRDefault="00302842" w:rsidP="00302842">
      <w:pPr>
        <w:pStyle w:val="Heading2"/>
        <w:rPr>
          <w:lang w:val="en-US"/>
        </w:rPr>
      </w:pPr>
      <w:r>
        <w:rPr>
          <w:lang w:val="en-US"/>
        </w:rPr>
        <w:t>Extension Exercises:</w:t>
      </w:r>
    </w:p>
    <w:p w14:paraId="4AD39AB0" w14:textId="77777777" w:rsidR="00692B3D" w:rsidRDefault="00692B3D" w:rsidP="00302842">
      <w:pPr>
        <w:rPr>
          <w:lang w:val="en-US"/>
        </w:rPr>
      </w:pPr>
    </w:p>
    <w:p w14:paraId="5F855459" w14:textId="770AB985" w:rsidR="00302842" w:rsidRDefault="00DA29D7" w:rsidP="00302842">
      <w:pPr>
        <w:pStyle w:val="ListParagraph"/>
        <w:numPr>
          <w:ilvl w:val="0"/>
          <w:numId w:val="23"/>
        </w:numPr>
        <w:rPr>
          <w:lang w:val="en-US"/>
        </w:rPr>
      </w:pPr>
      <w:r>
        <w:rPr>
          <w:lang w:val="en-US"/>
        </w:rPr>
        <w:t xml:space="preserve">Amend the extension </w:t>
      </w:r>
      <w:r w:rsidR="00170D4F">
        <w:rPr>
          <w:lang w:val="en-US"/>
        </w:rPr>
        <w:t>exercises from last week</w:t>
      </w:r>
      <w:r w:rsidR="00A81095">
        <w:rPr>
          <w:lang w:val="en-US"/>
        </w:rPr>
        <w:t>’s lab B</w:t>
      </w:r>
      <w:r w:rsidR="00170D4F">
        <w:rPr>
          <w:lang w:val="en-US"/>
        </w:rPr>
        <w:t xml:space="preserve"> to </w:t>
      </w:r>
      <w:r w:rsidR="00A81095">
        <w:rPr>
          <w:lang w:val="en-US"/>
        </w:rPr>
        <w:t>output appropriate message prompts before</w:t>
      </w:r>
      <w:r w:rsidR="0055224C">
        <w:rPr>
          <w:lang w:val="en-US"/>
        </w:rPr>
        <w:t xml:space="preserve"> and after</w:t>
      </w:r>
      <w:r w:rsidR="00A81095">
        <w:rPr>
          <w:lang w:val="en-US"/>
        </w:rPr>
        <w:t xml:space="preserve"> the user inputs their values to </w:t>
      </w:r>
      <w:r w:rsidR="00442F3B">
        <w:rPr>
          <w:lang w:val="en-US"/>
        </w:rPr>
        <w:t>give suitable instructions</w:t>
      </w:r>
      <w:r w:rsidR="0055224C">
        <w:rPr>
          <w:lang w:val="en-US"/>
        </w:rPr>
        <w:t>/information</w:t>
      </w:r>
      <w:r w:rsidR="00444B61">
        <w:rPr>
          <w:lang w:val="en-US"/>
        </w:rPr>
        <w:t xml:space="preserve"> detailing what to </w:t>
      </w:r>
      <w:r w:rsidR="00135DAF">
        <w:rPr>
          <w:lang w:val="en-US"/>
        </w:rPr>
        <w:t>do</w:t>
      </w:r>
      <w:r w:rsidR="00444B61">
        <w:rPr>
          <w:lang w:val="en-US"/>
        </w:rPr>
        <w:t xml:space="preserve"> (</w:t>
      </w:r>
      <w:proofErr w:type="gramStart"/>
      <w:r w:rsidR="00444B61">
        <w:rPr>
          <w:lang w:val="en-US"/>
        </w:rPr>
        <w:t>e.</w:t>
      </w:r>
      <w:r w:rsidR="004C1A5B">
        <w:rPr>
          <w:lang w:val="en-US"/>
        </w:rPr>
        <w:t>g.</w:t>
      </w:r>
      <w:proofErr w:type="gramEnd"/>
      <w:r w:rsidR="004C1A5B">
        <w:rPr>
          <w:lang w:val="en-US"/>
        </w:rPr>
        <w:t xml:space="preserve"> </w:t>
      </w:r>
      <w:r w:rsidR="00B4424B">
        <w:rPr>
          <w:lang w:val="en-US"/>
        </w:rPr>
        <w:t xml:space="preserve">for extension task 1, </w:t>
      </w:r>
      <w:r w:rsidR="00135DAF">
        <w:rPr>
          <w:lang w:val="en-US"/>
        </w:rPr>
        <w:t xml:space="preserve">you could use </w:t>
      </w:r>
      <w:r w:rsidR="004C1A5B">
        <w:rPr>
          <w:lang w:val="en-US"/>
        </w:rPr>
        <w:t xml:space="preserve">‘Enter </w:t>
      </w:r>
      <w:r w:rsidR="00B4424B">
        <w:rPr>
          <w:lang w:val="en-US"/>
        </w:rPr>
        <w:t>a numerical character between 0 and 9’)</w:t>
      </w:r>
      <w:r w:rsidR="0055224C">
        <w:rPr>
          <w:lang w:val="en-US"/>
        </w:rPr>
        <w:t>.</w:t>
      </w:r>
    </w:p>
    <w:p w14:paraId="3FBB59DB" w14:textId="15692273" w:rsidR="00F37208" w:rsidRPr="00A05904" w:rsidRDefault="00F37208" w:rsidP="00A16318"/>
    <w:sectPr w:rsidR="00F37208" w:rsidRPr="00A05904" w:rsidSect="004E42CB">
      <w:headerReference w:type="default" r:id="rId7"/>
      <w:footerReference w:type="default" r:id="rId8"/>
      <w:pgSz w:w="11906" w:h="16838"/>
      <w:pgMar w:top="1440" w:right="1440" w:bottom="1440" w:left="1440" w:header="680" w:footer="708" w:gutter="0"/>
      <w:pgBorders w:offsetFrom="page">
        <w:top w:val="single" w:sz="24" w:space="24" w:color="BF1A2F" w:themeColor="accent4"/>
        <w:left w:val="single" w:sz="24" w:space="24" w:color="BF1A2F" w:themeColor="accent4"/>
        <w:bottom w:val="single" w:sz="24" w:space="24" w:color="BF1A2F" w:themeColor="accent4"/>
        <w:right w:val="single" w:sz="24" w:space="24" w:color="BF1A2F" w:themeColor="accent4"/>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929C10" w14:textId="77777777" w:rsidR="00355D46" w:rsidRDefault="00355D46" w:rsidP="004E42CB">
      <w:pPr>
        <w:spacing w:after="0" w:line="240" w:lineRule="auto"/>
      </w:pPr>
      <w:r>
        <w:separator/>
      </w:r>
    </w:p>
  </w:endnote>
  <w:endnote w:type="continuationSeparator" w:id="0">
    <w:p w14:paraId="543B3860" w14:textId="77777777" w:rsidR="00355D46" w:rsidRDefault="00355D46" w:rsidP="004E42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2175596"/>
      <w:docPartObj>
        <w:docPartGallery w:val="Page Numbers (Bottom of Page)"/>
        <w:docPartUnique/>
      </w:docPartObj>
    </w:sdtPr>
    <w:sdtEndPr>
      <w:rPr>
        <w:noProof/>
      </w:rPr>
    </w:sdtEndPr>
    <w:sdtContent>
      <w:p w14:paraId="60DCFFE0" w14:textId="597AD909" w:rsidR="00A05904" w:rsidRDefault="00A0590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B38F8E7" w14:textId="77777777" w:rsidR="00A05904" w:rsidRDefault="00A05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D75FB6" w14:textId="77777777" w:rsidR="00355D46" w:rsidRDefault="00355D46" w:rsidP="004E42CB">
      <w:pPr>
        <w:spacing w:after="0" w:line="240" w:lineRule="auto"/>
      </w:pPr>
      <w:r>
        <w:separator/>
      </w:r>
    </w:p>
  </w:footnote>
  <w:footnote w:type="continuationSeparator" w:id="0">
    <w:p w14:paraId="2A7C1B1F" w14:textId="77777777" w:rsidR="00355D46" w:rsidRDefault="00355D46" w:rsidP="004E42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810457" w14:textId="77777777" w:rsidR="004E42CB" w:rsidRPr="004E42CB" w:rsidRDefault="004E42CB" w:rsidP="004E42CB">
    <w:pPr>
      <w:pStyle w:val="Heading1"/>
      <w:jc w:val="center"/>
      <w:rPr>
        <w:lang w:val="en-US"/>
      </w:rPr>
    </w:pPr>
    <w:r>
      <w:rPr>
        <w:lang w:val="en-US"/>
      </w:rPr>
      <w:t>Computer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C5B9A"/>
    <w:multiLevelType w:val="hybridMultilevel"/>
    <w:tmpl w:val="039E10DE"/>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408694D"/>
    <w:multiLevelType w:val="hybridMultilevel"/>
    <w:tmpl w:val="E4401AD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48E5F8A"/>
    <w:multiLevelType w:val="hybridMultilevel"/>
    <w:tmpl w:val="B6488AE2"/>
    <w:lvl w:ilvl="0" w:tplc="D794DD08">
      <w:numFmt w:val="decimal"/>
      <w:lvlText w:val="%1."/>
      <w:lvlJc w:val="left"/>
      <w:pPr>
        <w:ind w:left="540" w:hanging="18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67E2E4E"/>
    <w:multiLevelType w:val="hybridMultilevel"/>
    <w:tmpl w:val="0C4AEE18"/>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0F">
      <w:start w:val="1"/>
      <w:numFmt w:val="decimal"/>
      <w:lvlText w:val="%3."/>
      <w:lvlJc w:val="lef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CF42261"/>
    <w:multiLevelType w:val="hybridMultilevel"/>
    <w:tmpl w:val="5832068C"/>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D81489B"/>
    <w:multiLevelType w:val="hybridMultilevel"/>
    <w:tmpl w:val="0B088E72"/>
    <w:lvl w:ilvl="0" w:tplc="08090001">
      <w:start w:val="1"/>
      <w:numFmt w:val="bullet"/>
      <w:lvlText w:val=""/>
      <w:lvlJc w:val="left"/>
      <w:pPr>
        <w:ind w:left="360" w:hanging="36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18B9200B"/>
    <w:multiLevelType w:val="hybridMultilevel"/>
    <w:tmpl w:val="D22460B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235A6AD8"/>
    <w:multiLevelType w:val="hybridMultilevel"/>
    <w:tmpl w:val="2FC8652C"/>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24143EE0"/>
    <w:multiLevelType w:val="hybridMultilevel"/>
    <w:tmpl w:val="17B8427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273F4A3F"/>
    <w:multiLevelType w:val="hybridMultilevel"/>
    <w:tmpl w:val="3774BFF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2B4236C1"/>
    <w:multiLevelType w:val="hybridMultilevel"/>
    <w:tmpl w:val="67165438"/>
    <w:lvl w:ilvl="0" w:tplc="08090017">
      <w:start w:val="1"/>
      <w:numFmt w:val="lowerLetter"/>
      <w:lvlText w:val="%1)"/>
      <w:lvlJc w:val="left"/>
      <w:pPr>
        <w:ind w:left="360" w:hanging="360"/>
      </w:pPr>
      <w:rPr>
        <w:rFonts w:hint="default"/>
      </w:r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2EF64532"/>
    <w:multiLevelType w:val="hybridMultilevel"/>
    <w:tmpl w:val="BBBE1B8E"/>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32661F1A"/>
    <w:multiLevelType w:val="hybridMultilevel"/>
    <w:tmpl w:val="AF42EE42"/>
    <w:lvl w:ilvl="0" w:tplc="7C24FB6A">
      <w:numFmt w:val="decimal"/>
      <w:lvlText w:val="%1."/>
      <w:lvlJc w:val="left"/>
      <w:pPr>
        <w:ind w:left="1980" w:hanging="360"/>
      </w:pPr>
      <w:rPr>
        <w:rFonts w:hint="default"/>
      </w:rPr>
    </w:lvl>
    <w:lvl w:ilvl="1" w:tplc="08090019" w:tentative="1">
      <w:start w:val="1"/>
      <w:numFmt w:val="lowerLetter"/>
      <w:lvlText w:val="%2."/>
      <w:lvlJc w:val="left"/>
      <w:pPr>
        <w:ind w:left="2700" w:hanging="360"/>
      </w:pPr>
    </w:lvl>
    <w:lvl w:ilvl="2" w:tplc="0809001B" w:tentative="1">
      <w:start w:val="1"/>
      <w:numFmt w:val="lowerRoman"/>
      <w:lvlText w:val="%3."/>
      <w:lvlJc w:val="right"/>
      <w:pPr>
        <w:ind w:left="3420" w:hanging="180"/>
      </w:pPr>
    </w:lvl>
    <w:lvl w:ilvl="3" w:tplc="0809000F" w:tentative="1">
      <w:start w:val="1"/>
      <w:numFmt w:val="decimal"/>
      <w:lvlText w:val="%4."/>
      <w:lvlJc w:val="left"/>
      <w:pPr>
        <w:ind w:left="4140" w:hanging="360"/>
      </w:pPr>
    </w:lvl>
    <w:lvl w:ilvl="4" w:tplc="08090019" w:tentative="1">
      <w:start w:val="1"/>
      <w:numFmt w:val="lowerLetter"/>
      <w:lvlText w:val="%5."/>
      <w:lvlJc w:val="left"/>
      <w:pPr>
        <w:ind w:left="4860" w:hanging="360"/>
      </w:pPr>
    </w:lvl>
    <w:lvl w:ilvl="5" w:tplc="0809001B" w:tentative="1">
      <w:start w:val="1"/>
      <w:numFmt w:val="lowerRoman"/>
      <w:lvlText w:val="%6."/>
      <w:lvlJc w:val="right"/>
      <w:pPr>
        <w:ind w:left="5580" w:hanging="180"/>
      </w:pPr>
    </w:lvl>
    <w:lvl w:ilvl="6" w:tplc="0809000F" w:tentative="1">
      <w:start w:val="1"/>
      <w:numFmt w:val="decimal"/>
      <w:lvlText w:val="%7."/>
      <w:lvlJc w:val="left"/>
      <w:pPr>
        <w:ind w:left="6300" w:hanging="360"/>
      </w:pPr>
    </w:lvl>
    <w:lvl w:ilvl="7" w:tplc="08090019" w:tentative="1">
      <w:start w:val="1"/>
      <w:numFmt w:val="lowerLetter"/>
      <w:lvlText w:val="%8."/>
      <w:lvlJc w:val="left"/>
      <w:pPr>
        <w:ind w:left="7020" w:hanging="360"/>
      </w:pPr>
    </w:lvl>
    <w:lvl w:ilvl="8" w:tplc="0809001B" w:tentative="1">
      <w:start w:val="1"/>
      <w:numFmt w:val="lowerRoman"/>
      <w:lvlText w:val="%9."/>
      <w:lvlJc w:val="right"/>
      <w:pPr>
        <w:ind w:left="7740" w:hanging="180"/>
      </w:pPr>
    </w:lvl>
  </w:abstractNum>
  <w:abstractNum w:abstractNumId="13" w15:restartNumberingAfterBreak="0">
    <w:nsid w:val="34A84620"/>
    <w:multiLevelType w:val="hybridMultilevel"/>
    <w:tmpl w:val="50DC91F8"/>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15:restartNumberingAfterBreak="0">
    <w:nsid w:val="36021AF1"/>
    <w:multiLevelType w:val="hybridMultilevel"/>
    <w:tmpl w:val="45EE44D8"/>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9A12571"/>
    <w:multiLevelType w:val="hybridMultilevel"/>
    <w:tmpl w:val="3C44767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BFE2424"/>
    <w:multiLevelType w:val="hybridMultilevel"/>
    <w:tmpl w:val="C6F2AED8"/>
    <w:lvl w:ilvl="0" w:tplc="0809001B">
      <w:start w:val="1"/>
      <w:numFmt w:val="lowerRoman"/>
      <w:lvlText w:val="%1."/>
      <w:lvlJc w:val="right"/>
      <w:pPr>
        <w:ind w:left="720" w:hanging="360"/>
      </w:p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D27153B"/>
    <w:multiLevelType w:val="hybridMultilevel"/>
    <w:tmpl w:val="1B20009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53A24712"/>
    <w:multiLevelType w:val="hybridMultilevel"/>
    <w:tmpl w:val="F0208F60"/>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448168E"/>
    <w:multiLevelType w:val="hybridMultilevel"/>
    <w:tmpl w:val="306286B0"/>
    <w:lvl w:ilvl="0" w:tplc="08090017">
      <w:start w:val="1"/>
      <w:numFmt w:val="lowerLetter"/>
      <w:lvlText w:val="%1)"/>
      <w:lvlJc w:val="left"/>
      <w:pPr>
        <w:ind w:left="360" w:hanging="360"/>
      </w:pPr>
    </w:lvl>
    <w:lvl w:ilvl="1" w:tplc="0809001B">
      <w:start w:val="1"/>
      <w:numFmt w:val="lowerRoman"/>
      <w:lvlText w:val="%2."/>
      <w:lvlJc w:val="righ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95209A"/>
    <w:multiLevelType w:val="hybridMultilevel"/>
    <w:tmpl w:val="B51470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CA377E"/>
    <w:multiLevelType w:val="hybridMultilevel"/>
    <w:tmpl w:val="3E6C476A"/>
    <w:lvl w:ilvl="0" w:tplc="08090017">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D5073F5"/>
    <w:multiLevelType w:val="hybridMultilevel"/>
    <w:tmpl w:val="8934031E"/>
    <w:lvl w:ilvl="0" w:tplc="12EEA218">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A1564E"/>
    <w:multiLevelType w:val="hybridMultilevel"/>
    <w:tmpl w:val="5AD05A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085ED3"/>
    <w:multiLevelType w:val="hybridMultilevel"/>
    <w:tmpl w:val="C4EC3BD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72B446DE"/>
    <w:multiLevelType w:val="hybridMultilevel"/>
    <w:tmpl w:val="0A361B2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4C86666"/>
    <w:multiLevelType w:val="hybridMultilevel"/>
    <w:tmpl w:val="59F0D9F4"/>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118910374">
    <w:abstractNumId w:val="14"/>
  </w:num>
  <w:num w:numId="2" w16cid:durableId="2101487319">
    <w:abstractNumId w:val="19"/>
  </w:num>
  <w:num w:numId="3" w16cid:durableId="962806343">
    <w:abstractNumId w:val="11"/>
  </w:num>
  <w:num w:numId="4" w16cid:durableId="40059988">
    <w:abstractNumId w:val="7"/>
  </w:num>
  <w:num w:numId="5" w16cid:durableId="416905531">
    <w:abstractNumId w:val="4"/>
  </w:num>
  <w:num w:numId="6" w16cid:durableId="832598812">
    <w:abstractNumId w:val="0"/>
  </w:num>
  <w:num w:numId="7" w16cid:durableId="595988341">
    <w:abstractNumId w:val="25"/>
  </w:num>
  <w:num w:numId="8" w16cid:durableId="571624144">
    <w:abstractNumId w:val="23"/>
  </w:num>
  <w:num w:numId="9" w16cid:durableId="1581284254">
    <w:abstractNumId w:val="26"/>
  </w:num>
  <w:num w:numId="10" w16cid:durableId="1434280615">
    <w:abstractNumId w:val="3"/>
  </w:num>
  <w:num w:numId="11" w16cid:durableId="266932968">
    <w:abstractNumId w:val="2"/>
  </w:num>
  <w:num w:numId="12" w16cid:durableId="1126778542">
    <w:abstractNumId w:val="22"/>
  </w:num>
  <w:num w:numId="13" w16cid:durableId="927927678">
    <w:abstractNumId w:val="12"/>
  </w:num>
  <w:num w:numId="14" w16cid:durableId="216479120">
    <w:abstractNumId w:val="24"/>
  </w:num>
  <w:num w:numId="15" w16cid:durableId="387192106">
    <w:abstractNumId w:val="1"/>
  </w:num>
  <w:num w:numId="16" w16cid:durableId="380985849">
    <w:abstractNumId w:val="6"/>
  </w:num>
  <w:num w:numId="17" w16cid:durableId="413165728">
    <w:abstractNumId w:val="13"/>
  </w:num>
  <w:num w:numId="18" w16cid:durableId="1455323521">
    <w:abstractNumId w:val="9"/>
  </w:num>
  <w:num w:numId="19" w16cid:durableId="1292859038">
    <w:abstractNumId w:val="16"/>
  </w:num>
  <w:num w:numId="20" w16cid:durableId="1597446086">
    <w:abstractNumId w:val="20"/>
  </w:num>
  <w:num w:numId="21" w16cid:durableId="2104108499">
    <w:abstractNumId w:val="8"/>
  </w:num>
  <w:num w:numId="22" w16cid:durableId="185024947">
    <w:abstractNumId w:val="10"/>
  </w:num>
  <w:num w:numId="23" w16cid:durableId="2095083422">
    <w:abstractNumId w:val="5"/>
  </w:num>
  <w:num w:numId="24" w16cid:durableId="260341267">
    <w:abstractNumId w:val="17"/>
  </w:num>
  <w:num w:numId="25" w16cid:durableId="1103068000">
    <w:abstractNumId w:val="21"/>
  </w:num>
  <w:num w:numId="26" w16cid:durableId="814878366">
    <w:abstractNumId w:val="18"/>
  </w:num>
  <w:num w:numId="27" w16cid:durableId="81364264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6ED"/>
    <w:rsid w:val="00014A68"/>
    <w:rsid w:val="00017CC2"/>
    <w:rsid w:val="00020DA4"/>
    <w:rsid w:val="00030FFE"/>
    <w:rsid w:val="00037872"/>
    <w:rsid w:val="0004117A"/>
    <w:rsid w:val="000559C0"/>
    <w:rsid w:val="000655C0"/>
    <w:rsid w:val="00070C0F"/>
    <w:rsid w:val="00082580"/>
    <w:rsid w:val="00082D33"/>
    <w:rsid w:val="000836F8"/>
    <w:rsid w:val="00090B91"/>
    <w:rsid w:val="000C6ACA"/>
    <w:rsid w:val="000C78A6"/>
    <w:rsid w:val="000C78B1"/>
    <w:rsid w:val="000D693A"/>
    <w:rsid w:val="000E12E3"/>
    <w:rsid w:val="000E3954"/>
    <w:rsid w:val="00100588"/>
    <w:rsid w:val="00101652"/>
    <w:rsid w:val="001222D0"/>
    <w:rsid w:val="00123279"/>
    <w:rsid w:val="00126FD3"/>
    <w:rsid w:val="00131DF2"/>
    <w:rsid w:val="001344D5"/>
    <w:rsid w:val="00135DAF"/>
    <w:rsid w:val="0014244C"/>
    <w:rsid w:val="00152D0B"/>
    <w:rsid w:val="001658CC"/>
    <w:rsid w:val="00170D4F"/>
    <w:rsid w:val="00171165"/>
    <w:rsid w:val="00186A8A"/>
    <w:rsid w:val="00195181"/>
    <w:rsid w:val="001A06E5"/>
    <w:rsid w:val="001C02A7"/>
    <w:rsid w:val="001C02E6"/>
    <w:rsid w:val="001C2C27"/>
    <w:rsid w:val="001D05DD"/>
    <w:rsid w:val="001D724F"/>
    <w:rsid w:val="001D7721"/>
    <w:rsid w:val="001E63FE"/>
    <w:rsid w:val="001E7103"/>
    <w:rsid w:val="001F59FB"/>
    <w:rsid w:val="00241DF0"/>
    <w:rsid w:val="00257F20"/>
    <w:rsid w:val="00262742"/>
    <w:rsid w:val="00263BAF"/>
    <w:rsid w:val="00287DBF"/>
    <w:rsid w:val="00292A88"/>
    <w:rsid w:val="002A31FC"/>
    <w:rsid w:val="002B3A6E"/>
    <w:rsid w:val="002C34E9"/>
    <w:rsid w:val="002E66DF"/>
    <w:rsid w:val="002F393E"/>
    <w:rsid w:val="002F5368"/>
    <w:rsid w:val="00302842"/>
    <w:rsid w:val="00310813"/>
    <w:rsid w:val="00331E11"/>
    <w:rsid w:val="003351B4"/>
    <w:rsid w:val="00342033"/>
    <w:rsid w:val="003501BA"/>
    <w:rsid w:val="00352782"/>
    <w:rsid w:val="0035513D"/>
    <w:rsid w:val="00355D46"/>
    <w:rsid w:val="00361671"/>
    <w:rsid w:val="00363057"/>
    <w:rsid w:val="00397D94"/>
    <w:rsid w:val="003A03D4"/>
    <w:rsid w:val="003B0570"/>
    <w:rsid w:val="003B5FB3"/>
    <w:rsid w:val="003D705D"/>
    <w:rsid w:val="003D7DA3"/>
    <w:rsid w:val="004135A8"/>
    <w:rsid w:val="004246ED"/>
    <w:rsid w:val="00442F3B"/>
    <w:rsid w:val="00444B61"/>
    <w:rsid w:val="004451C8"/>
    <w:rsid w:val="0044721A"/>
    <w:rsid w:val="00447BA6"/>
    <w:rsid w:val="004600CE"/>
    <w:rsid w:val="00460BA8"/>
    <w:rsid w:val="004657D6"/>
    <w:rsid w:val="004915AC"/>
    <w:rsid w:val="0049397C"/>
    <w:rsid w:val="004956E6"/>
    <w:rsid w:val="00496691"/>
    <w:rsid w:val="004B3475"/>
    <w:rsid w:val="004C1A5B"/>
    <w:rsid w:val="004C3587"/>
    <w:rsid w:val="004C644F"/>
    <w:rsid w:val="004D3B07"/>
    <w:rsid w:val="004E4174"/>
    <w:rsid w:val="004E42CB"/>
    <w:rsid w:val="004F2283"/>
    <w:rsid w:val="004F6571"/>
    <w:rsid w:val="0050143C"/>
    <w:rsid w:val="0053600E"/>
    <w:rsid w:val="0054405C"/>
    <w:rsid w:val="00547DB5"/>
    <w:rsid w:val="0055224C"/>
    <w:rsid w:val="00554D49"/>
    <w:rsid w:val="00554FAD"/>
    <w:rsid w:val="00571DDB"/>
    <w:rsid w:val="00577A65"/>
    <w:rsid w:val="00580702"/>
    <w:rsid w:val="005870B2"/>
    <w:rsid w:val="005A3FF7"/>
    <w:rsid w:val="005C60A2"/>
    <w:rsid w:val="005D5425"/>
    <w:rsid w:val="00600AD3"/>
    <w:rsid w:val="006258D2"/>
    <w:rsid w:val="00635CC8"/>
    <w:rsid w:val="00643582"/>
    <w:rsid w:val="0064467F"/>
    <w:rsid w:val="00646908"/>
    <w:rsid w:val="00651BFC"/>
    <w:rsid w:val="00653460"/>
    <w:rsid w:val="0068421A"/>
    <w:rsid w:val="00692B3D"/>
    <w:rsid w:val="00696981"/>
    <w:rsid w:val="006A383D"/>
    <w:rsid w:val="006C24C2"/>
    <w:rsid w:val="006C5298"/>
    <w:rsid w:val="006D0709"/>
    <w:rsid w:val="006E5035"/>
    <w:rsid w:val="00703DB2"/>
    <w:rsid w:val="00705D03"/>
    <w:rsid w:val="007065C8"/>
    <w:rsid w:val="00715DF6"/>
    <w:rsid w:val="00716205"/>
    <w:rsid w:val="007163F6"/>
    <w:rsid w:val="00745E7E"/>
    <w:rsid w:val="00752C34"/>
    <w:rsid w:val="00770982"/>
    <w:rsid w:val="00772F55"/>
    <w:rsid w:val="00775DDB"/>
    <w:rsid w:val="00781486"/>
    <w:rsid w:val="007827E6"/>
    <w:rsid w:val="007834CC"/>
    <w:rsid w:val="00787CF5"/>
    <w:rsid w:val="00790127"/>
    <w:rsid w:val="007A2939"/>
    <w:rsid w:val="007A46B3"/>
    <w:rsid w:val="007A79E4"/>
    <w:rsid w:val="007D1E77"/>
    <w:rsid w:val="007D34A2"/>
    <w:rsid w:val="007E1E63"/>
    <w:rsid w:val="00801879"/>
    <w:rsid w:val="008039E9"/>
    <w:rsid w:val="0081693E"/>
    <w:rsid w:val="008224A6"/>
    <w:rsid w:val="008700A8"/>
    <w:rsid w:val="008738F1"/>
    <w:rsid w:val="008834AB"/>
    <w:rsid w:val="00893CB1"/>
    <w:rsid w:val="008A2AFA"/>
    <w:rsid w:val="008B7EBE"/>
    <w:rsid w:val="008C2E7B"/>
    <w:rsid w:val="008C3613"/>
    <w:rsid w:val="008C7DD2"/>
    <w:rsid w:val="008D2A84"/>
    <w:rsid w:val="008E0CB2"/>
    <w:rsid w:val="008E5653"/>
    <w:rsid w:val="00903EA3"/>
    <w:rsid w:val="00906CBD"/>
    <w:rsid w:val="0091145B"/>
    <w:rsid w:val="00915EC5"/>
    <w:rsid w:val="0093400E"/>
    <w:rsid w:val="00934AFD"/>
    <w:rsid w:val="0094297E"/>
    <w:rsid w:val="009558A8"/>
    <w:rsid w:val="00965AE5"/>
    <w:rsid w:val="009742DA"/>
    <w:rsid w:val="0098075A"/>
    <w:rsid w:val="009A6E9A"/>
    <w:rsid w:val="009B3617"/>
    <w:rsid w:val="009B7C0B"/>
    <w:rsid w:val="009D292F"/>
    <w:rsid w:val="009D5E86"/>
    <w:rsid w:val="009E0B47"/>
    <w:rsid w:val="009E34BD"/>
    <w:rsid w:val="009F2952"/>
    <w:rsid w:val="00A05904"/>
    <w:rsid w:val="00A110C7"/>
    <w:rsid w:val="00A1616F"/>
    <w:rsid w:val="00A16318"/>
    <w:rsid w:val="00A23603"/>
    <w:rsid w:val="00A24D89"/>
    <w:rsid w:val="00A34D8C"/>
    <w:rsid w:val="00A35CCD"/>
    <w:rsid w:val="00A36F90"/>
    <w:rsid w:val="00A47330"/>
    <w:rsid w:val="00A60292"/>
    <w:rsid w:val="00A621BD"/>
    <w:rsid w:val="00A63857"/>
    <w:rsid w:val="00A701FF"/>
    <w:rsid w:val="00A71C77"/>
    <w:rsid w:val="00A71E6D"/>
    <w:rsid w:val="00A726F3"/>
    <w:rsid w:val="00A776A6"/>
    <w:rsid w:val="00A81095"/>
    <w:rsid w:val="00A818EA"/>
    <w:rsid w:val="00A96997"/>
    <w:rsid w:val="00AB2513"/>
    <w:rsid w:val="00AC3F7F"/>
    <w:rsid w:val="00AE46E0"/>
    <w:rsid w:val="00AE6AB6"/>
    <w:rsid w:val="00B0683C"/>
    <w:rsid w:val="00B06E57"/>
    <w:rsid w:val="00B15238"/>
    <w:rsid w:val="00B24910"/>
    <w:rsid w:val="00B334ED"/>
    <w:rsid w:val="00B4424B"/>
    <w:rsid w:val="00B45C58"/>
    <w:rsid w:val="00B540E3"/>
    <w:rsid w:val="00B62434"/>
    <w:rsid w:val="00B67404"/>
    <w:rsid w:val="00B71725"/>
    <w:rsid w:val="00BB1A1B"/>
    <w:rsid w:val="00BB6AD2"/>
    <w:rsid w:val="00BD708B"/>
    <w:rsid w:val="00BE2FDB"/>
    <w:rsid w:val="00BF59C7"/>
    <w:rsid w:val="00C249BF"/>
    <w:rsid w:val="00C43790"/>
    <w:rsid w:val="00C72184"/>
    <w:rsid w:val="00C86BD4"/>
    <w:rsid w:val="00C90CD7"/>
    <w:rsid w:val="00C92C01"/>
    <w:rsid w:val="00CA2094"/>
    <w:rsid w:val="00CA20F8"/>
    <w:rsid w:val="00CB3A6B"/>
    <w:rsid w:val="00CB56E2"/>
    <w:rsid w:val="00CC249F"/>
    <w:rsid w:val="00CC35EA"/>
    <w:rsid w:val="00CC6F6F"/>
    <w:rsid w:val="00CC7D55"/>
    <w:rsid w:val="00CD228E"/>
    <w:rsid w:val="00CF36E8"/>
    <w:rsid w:val="00CF66DA"/>
    <w:rsid w:val="00D066F0"/>
    <w:rsid w:val="00D11024"/>
    <w:rsid w:val="00D12F5E"/>
    <w:rsid w:val="00D23958"/>
    <w:rsid w:val="00D30050"/>
    <w:rsid w:val="00D40059"/>
    <w:rsid w:val="00D40320"/>
    <w:rsid w:val="00D419BB"/>
    <w:rsid w:val="00D466ED"/>
    <w:rsid w:val="00D50A20"/>
    <w:rsid w:val="00D60DC8"/>
    <w:rsid w:val="00D74688"/>
    <w:rsid w:val="00D83B32"/>
    <w:rsid w:val="00D87259"/>
    <w:rsid w:val="00D91B60"/>
    <w:rsid w:val="00D92EEE"/>
    <w:rsid w:val="00DA29D7"/>
    <w:rsid w:val="00DA32FE"/>
    <w:rsid w:val="00DB190D"/>
    <w:rsid w:val="00DB215E"/>
    <w:rsid w:val="00DD1169"/>
    <w:rsid w:val="00DE2FAA"/>
    <w:rsid w:val="00DF3FCE"/>
    <w:rsid w:val="00DF5E63"/>
    <w:rsid w:val="00DF7512"/>
    <w:rsid w:val="00E104A3"/>
    <w:rsid w:val="00E123F4"/>
    <w:rsid w:val="00E238AA"/>
    <w:rsid w:val="00E2784F"/>
    <w:rsid w:val="00E31205"/>
    <w:rsid w:val="00E43DCC"/>
    <w:rsid w:val="00E503B2"/>
    <w:rsid w:val="00E51419"/>
    <w:rsid w:val="00EA27D9"/>
    <w:rsid w:val="00EC1FD2"/>
    <w:rsid w:val="00ED065D"/>
    <w:rsid w:val="00EE34AE"/>
    <w:rsid w:val="00EE5BA6"/>
    <w:rsid w:val="00F24DEB"/>
    <w:rsid w:val="00F371BC"/>
    <w:rsid w:val="00F37208"/>
    <w:rsid w:val="00F426FA"/>
    <w:rsid w:val="00F440FE"/>
    <w:rsid w:val="00F7689E"/>
    <w:rsid w:val="00F81058"/>
    <w:rsid w:val="00F87B0C"/>
    <w:rsid w:val="00F96909"/>
    <w:rsid w:val="00F97FD5"/>
    <w:rsid w:val="00FA4240"/>
    <w:rsid w:val="00FA63E5"/>
    <w:rsid w:val="00FB192B"/>
    <w:rsid w:val="00FC1E3A"/>
    <w:rsid w:val="00FC349D"/>
    <w:rsid w:val="00FC44B7"/>
    <w:rsid w:val="00FD0A99"/>
    <w:rsid w:val="00FF1F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0D8DB1"/>
  <w15:chartTrackingRefBased/>
  <w15:docId w15:val="{F7F48F37-0A9D-4B6A-AF12-56ECE6FF4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2CB"/>
    <w:pPr>
      <w:keepNext/>
      <w:keepLines/>
      <w:spacing w:before="240" w:after="0"/>
      <w:outlineLvl w:val="0"/>
    </w:pPr>
    <w:rPr>
      <w:rFonts w:asciiTheme="majorHAnsi" w:eastAsiaTheme="majorEastAsia" w:hAnsiTheme="majorHAnsi" w:cstheme="majorBidi"/>
      <w:color w:val="32391C" w:themeColor="accent1" w:themeShade="BF"/>
      <w:sz w:val="32"/>
      <w:szCs w:val="32"/>
    </w:rPr>
  </w:style>
  <w:style w:type="paragraph" w:styleId="Heading2">
    <w:name w:val="heading 2"/>
    <w:basedOn w:val="Normal"/>
    <w:next w:val="Normal"/>
    <w:link w:val="Heading2Char"/>
    <w:uiPriority w:val="9"/>
    <w:unhideWhenUsed/>
    <w:qFormat/>
    <w:rsid w:val="004E42CB"/>
    <w:pPr>
      <w:keepNext/>
      <w:keepLines/>
      <w:spacing w:before="40" w:after="0"/>
      <w:outlineLvl w:val="1"/>
    </w:pPr>
    <w:rPr>
      <w:rFonts w:asciiTheme="majorHAnsi" w:eastAsiaTheme="majorEastAsia" w:hAnsiTheme="majorHAnsi" w:cstheme="majorBidi"/>
      <w:color w:val="32391C" w:themeColor="accent1" w:themeShade="BF"/>
      <w:sz w:val="26"/>
      <w:szCs w:val="26"/>
    </w:rPr>
  </w:style>
  <w:style w:type="paragraph" w:styleId="Heading3">
    <w:name w:val="heading 3"/>
    <w:basedOn w:val="Normal"/>
    <w:next w:val="Normal"/>
    <w:link w:val="Heading3Char"/>
    <w:uiPriority w:val="9"/>
    <w:unhideWhenUsed/>
    <w:qFormat/>
    <w:rsid w:val="00646908"/>
    <w:pPr>
      <w:keepNext/>
      <w:keepLines/>
      <w:spacing w:before="40" w:after="0"/>
      <w:outlineLvl w:val="2"/>
    </w:pPr>
    <w:rPr>
      <w:rFonts w:asciiTheme="majorHAnsi" w:eastAsiaTheme="majorEastAsia" w:hAnsiTheme="majorHAnsi" w:cstheme="majorBidi"/>
      <w:color w:val="21261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42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42CB"/>
  </w:style>
  <w:style w:type="paragraph" w:styleId="Footer">
    <w:name w:val="footer"/>
    <w:basedOn w:val="Normal"/>
    <w:link w:val="FooterChar"/>
    <w:uiPriority w:val="99"/>
    <w:unhideWhenUsed/>
    <w:rsid w:val="004E42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42CB"/>
  </w:style>
  <w:style w:type="character" w:customStyle="1" w:styleId="Heading1Char">
    <w:name w:val="Heading 1 Char"/>
    <w:basedOn w:val="DefaultParagraphFont"/>
    <w:link w:val="Heading1"/>
    <w:uiPriority w:val="9"/>
    <w:rsid w:val="004E42CB"/>
    <w:rPr>
      <w:rFonts w:asciiTheme="majorHAnsi" w:eastAsiaTheme="majorEastAsia" w:hAnsiTheme="majorHAnsi" w:cstheme="majorBidi"/>
      <w:color w:val="32391C" w:themeColor="accent1" w:themeShade="BF"/>
      <w:sz w:val="32"/>
      <w:szCs w:val="32"/>
    </w:rPr>
  </w:style>
  <w:style w:type="character" w:customStyle="1" w:styleId="Heading2Char">
    <w:name w:val="Heading 2 Char"/>
    <w:basedOn w:val="DefaultParagraphFont"/>
    <w:link w:val="Heading2"/>
    <w:uiPriority w:val="9"/>
    <w:rsid w:val="004E42CB"/>
    <w:rPr>
      <w:rFonts w:asciiTheme="majorHAnsi" w:eastAsiaTheme="majorEastAsia" w:hAnsiTheme="majorHAnsi" w:cstheme="majorBidi"/>
      <w:color w:val="32391C" w:themeColor="accent1" w:themeShade="BF"/>
      <w:sz w:val="26"/>
      <w:szCs w:val="26"/>
    </w:rPr>
  </w:style>
  <w:style w:type="paragraph" w:styleId="ListParagraph">
    <w:name w:val="List Paragraph"/>
    <w:basedOn w:val="Normal"/>
    <w:uiPriority w:val="34"/>
    <w:qFormat/>
    <w:rsid w:val="00D466ED"/>
    <w:pPr>
      <w:ind w:left="720"/>
      <w:contextualSpacing/>
    </w:pPr>
  </w:style>
  <w:style w:type="character" w:customStyle="1" w:styleId="Heading3Char">
    <w:name w:val="Heading 3 Char"/>
    <w:basedOn w:val="DefaultParagraphFont"/>
    <w:link w:val="Heading3"/>
    <w:uiPriority w:val="9"/>
    <w:rsid w:val="00646908"/>
    <w:rPr>
      <w:rFonts w:asciiTheme="majorHAnsi" w:eastAsiaTheme="majorEastAsia" w:hAnsiTheme="majorHAnsi" w:cstheme="majorBidi"/>
      <w:color w:val="212613" w:themeColor="accent1" w:themeShade="7F"/>
      <w:sz w:val="24"/>
      <w:szCs w:val="24"/>
    </w:rPr>
  </w:style>
  <w:style w:type="character" w:styleId="Hyperlink">
    <w:name w:val="Hyperlink"/>
    <w:basedOn w:val="DefaultParagraphFont"/>
    <w:uiPriority w:val="99"/>
    <w:unhideWhenUsed/>
    <w:rsid w:val="002F393E"/>
    <w:rPr>
      <w:color w:val="8E58B6" w:themeColor="hyperlink"/>
      <w:u w:val="single"/>
    </w:rPr>
  </w:style>
  <w:style w:type="character" w:styleId="UnresolvedMention">
    <w:name w:val="Unresolved Mention"/>
    <w:basedOn w:val="DefaultParagraphFont"/>
    <w:uiPriority w:val="99"/>
    <w:semiHidden/>
    <w:unhideWhenUsed/>
    <w:rsid w:val="002F393E"/>
    <w:rPr>
      <w:color w:val="605E5C"/>
      <w:shd w:val="clear" w:color="auto" w:fill="E1DFDD"/>
    </w:rPr>
  </w:style>
  <w:style w:type="table" w:styleId="TableGrid">
    <w:name w:val="Table Grid"/>
    <w:basedOn w:val="TableNormal"/>
    <w:uiPriority w:val="39"/>
    <w:rsid w:val="00B674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asso\Documents\Custom%20Office%20Templates\Lab%20template.dotx" TargetMode="External"/></Relationships>
</file>

<file path=word/theme/theme1.xml><?xml version="1.0" encoding="utf-8"?>
<a:theme xmlns:a="http://schemas.openxmlformats.org/drawingml/2006/main" name="ThemeArchitecture">
  <a:themeElements>
    <a:clrScheme name="Custom 3">
      <a:dk1>
        <a:sysClr val="windowText" lastClr="000000"/>
      </a:dk1>
      <a:lt1>
        <a:sysClr val="window" lastClr="FFFFFF"/>
      </a:lt1>
      <a:dk2>
        <a:srgbClr val="091540"/>
      </a:dk2>
      <a:lt2>
        <a:srgbClr val="EFF1F3"/>
      </a:lt2>
      <a:accent1>
        <a:srgbClr val="444D26"/>
      </a:accent1>
      <a:accent2>
        <a:srgbClr val="F3A447"/>
      </a:accent2>
      <a:accent3>
        <a:srgbClr val="E7BC29"/>
      </a:accent3>
      <a:accent4>
        <a:srgbClr val="BF1A2F"/>
      </a:accent4>
      <a:accent5>
        <a:srgbClr val="9C85C0"/>
      </a:accent5>
      <a:accent6>
        <a:srgbClr val="1098F7"/>
      </a:accent6>
      <a:hlink>
        <a:srgbClr val="8E58B6"/>
      </a:hlink>
      <a:folHlink>
        <a:srgbClr val="7F6F6F"/>
      </a:folHlink>
    </a:clrScheme>
    <a:fontScheme name="Office">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ThemeArchitecture" id="{FDBB64A4-F6B9-459D-9DC5-FA08A1E89776}" vid="{7CCDC46A-DE81-4F39-9A3E-6D83F27AB2F4}"/>
    </a:ext>
  </a:extLst>
</a:theme>
</file>

<file path=docProps/app.xml><?xml version="1.0" encoding="utf-8"?>
<Properties xmlns="http://schemas.openxmlformats.org/officeDocument/2006/extended-properties" xmlns:vt="http://schemas.openxmlformats.org/officeDocument/2006/docPropsVTypes">
  <Template>Lab template</Template>
  <TotalTime>38</TotalTime>
  <Pages>2</Pages>
  <Words>415</Words>
  <Characters>2372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Elaine Duffin</dc:creator>
  <cp:keywords/>
  <dc:description/>
  <cp:lastModifiedBy>Mohammed Mahin Ibnay Mamun</cp:lastModifiedBy>
  <cp:revision>27</cp:revision>
  <dcterms:created xsi:type="dcterms:W3CDTF">2023-11-22T14:12:00Z</dcterms:created>
  <dcterms:modified xsi:type="dcterms:W3CDTF">2023-11-30T11:59:00Z</dcterms:modified>
</cp:coreProperties>
</file>