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204F2C4E"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sidR="004C3088">
        <w:rPr>
          <w:color w:val="091540" w:themeColor="text2"/>
          <w:lang w:val="en-US"/>
        </w:rPr>
        <w:t>8</w:t>
      </w:r>
      <w:r w:rsidRPr="004E42CB">
        <w:rPr>
          <w:color w:val="091540" w:themeColor="text2"/>
          <w:lang w:val="en-US"/>
        </w:rPr>
        <w:t xml:space="preserve"> </w:t>
      </w:r>
      <w:r>
        <w:rPr>
          <w:color w:val="091540" w:themeColor="text2"/>
          <w:lang w:val="en-US"/>
        </w:rPr>
        <w:t>Lab</w:t>
      </w:r>
      <w:r w:rsidR="008E22C8">
        <w:rPr>
          <w:color w:val="091540" w:themeColor="text2"/>
          <w:lang w:val="en-US"/>
        </w:rPr>
        <w:t xml:space="preserve"> </w:t>
      </w:r>
      <w:r w:rsidR="00934C96">
        <w:rPr>
          <w:color w:val="091540" w:themeColor="text2"/>
          <w:lang w:val="en-US"/>
        </w:rPr>
        <w:t>B</w:t>
      </w:r>
      <w:r w:rsidR="005E06A3">
        <w:rPr>
          <w:color w:val="091540" w:themeColor="text2"/>
          <w:lang w:val="en-US"/>
        </w:rPr>
        <w:t xml:space="preserve"> </w:t>
      </w:r>
      <w:r w:rsidR="004C3088">
        <w:rPr>
          <w:color w:val="091540" w:themeColor="text2"/>
          <w:lang w:val="en-US"/>
        </w:rPr>
        <w:t>RISC-V</w:t>
      </w:r>
      <w:r w:rsidR="00E238AA">
        <w:rPr>
          <w:color w:val="091540" w:themeColor="text2"/>
          <w:lang w:val="en-US"/>
        </w:rPr>
        <w:t xml:space="preserve"> </w:t>
      </w:r>
      <w:r w:rsidR="00EF714A">
        <w:rPr>
          <w:color w:val="091540" w:themeColor="text2"/>
          <w:lang w:val="en-US"/>
        </w:rPr>
        <w:t>Assembly language programming</w:t>
      </w:r>
      <w:r>
        <w:rPr>
          <w:color w:val="091540" w:themeColor="text2"/>
          <w:lang w:val="en-US"/>
        </w:rPr>
        <w:t xml:space="preserve"> </w:t>
      </w:r>
    </w:p>
    <w:p w14:paraId="2826A131" w14:textId="77777777" w:rsidR="004E42CB" w:rsidRDefault="004E42CB" w:rsidP="004E42CB">
      <w:pPr>
        <w:rPr>
          <w:lang w:val="en-US"/>
        </w:rPr>
      </w:pPr>
    </w:p>
    <w:p w14:paraId="78696DCC" w14:textId="1E97F00A" w:rsidR="00BC7D89" w:rsidRDefault="004E42CB" w:rsidP="00BC7D89">
      <w:pPr>
        <w:pStyle w:val="Heading2"/>
        <w:rPr>
          <w:lang w:val="en-US"/>
        </w:rPr>
      </w:pPr>
      <w:r>
        <w:rPr>
          <w:lang w:val="en-US"/>
        </w:rPr>
        <w:t>Objectives</w:t>
      </w:r>
    </w:p>
    <w:p w14:paraId="37D5C2C8" w14:textId="77777777" w:rsidR="00D72C45" w:rsidRPr="00D72C45" w:rsidRDefault="00D72C45" w:rsidP="00D72C45">
      <w:pPr>
        <w:rPr>
          <w:lang w:val="en-US"/>
        </w:rPr>
      </w:pPr>
    </w:p>
    <w:p w14:paraId="54C88F76" w14:textId="78AEDB80" w:rsidR="00BC7D89" w:rsidRPr="00BC7D89" w:rsidRDefault="00AA71D3" w:rsidP="00D72C45">
      <w:pPr>
        <w:pStyle w:val="ListParagraph"/>
        <w:numPr>
          <w:ilvl w:val="0"/>
          <w:numId w:val="23"/>
        </w:numPr>
        <w:spacing w:line="360" w:lineRule="auto"/>
        <w:rPr>
          <w:lang w:val="en-US"/>
        </w:rPr>
      </w:pPr>
      <w:r>
        <w:t xml:space="preserve">By the end of the session, </w:t>
      </w:r>
      <w:r w:rsidR="00BC7D89">
        <w:t>you</w:t>
      </w:r>
      <w:r>
        <w:t xml:space="preserve"> will be able to construct their own basic program using RISC-V Assembly Language. </w:t>
      </w:r>
    </w:p>
    <w:p w14:paraId="5382E904" w14:textId="63858B7C" w:rsidR="00BC7D89" w:rsidRPr="00BC7D89" w:rsidRDefault="00BC7D89" w:rsidP="00D72C45">
      <w:pPr>
        <w:pStyle w:val="ListParagraph"/>
        <w:numPr>
          <w:ilvl w:val="0"/>
          <w:numId w:val="23"/>
        </w:numPr>
        <w:spacing w:line="360" w:lineRule="auto"/>
        <w:rPr>
          <w:lang w:val="en-US"/>
        </w:rPr>
      </w:pPr>
      <w:r>
        <w:t>You</w:t>
      </w:r>
      <w:r w:rsidR="00AA71D3">
        <w:t xml:space="preserve"> will be able to write a program which will add, subtract and store numbers in different registers. </w:t>
      </w:r>
    </w:p>
    <w:p w14:paraId="72655E49" w14:textId="0E970A5E" w:rsidR="00BC209E" w:rsidRPr="00BC7D89" w:rsidRDefault="00BC7D89" w:rsidP="00D72C45">
      <w:pPr>
        <w:pStyle w:val="ListParagraph"/>
        <w:numPr>
          <w:ilvl w:val="0"/>
          <w:numId w:val="23"/>
        </w:numPr>
        <w:spacing w:line="360" w:lineRule="auto"/>
        <w:rPr>
          <w:lang w:val="en-US"/>
        </w:rPr>
      </w:pPr>
      <w:r>
        <w:t>You</w:t>
      </w:r>
      <w:r w:rsidR="00AA71D3">
        <w:t xml:space="preserve"> will be able to write a program which will output to the console in the software RARS.</w:t>
      </w:r>
    </w:p>
    <w:p w14:paraId="3B86C940" w14:textId="3E0637C8" w:rsidR="009F5AAA" w:rsidRDefault="009F5AAA" w:rsidP="00BC209E">
      <w:pPr>
        <w:pStyle w:val="Heading2"/>
        <w:rPr>
          <w:lang w:val="en-US"/>
        </w:rPr>
      </w:pPr>
      <w:r>
        <w:rPr>
          <w:lang w:val="en-US"/>
        </w:rPr>
        <w:t xml:space="preserve">Part B </w:t>
      </w:r>
      <w:r w:rsidR="00FE0054">
        <w:rPr>
          <w:lang w:val="en-US"/>
        </w:rPr>
        <w:t xml:space="preserve">Using environment calls in </w:t>
      </w:r>
      <w:r>
        <w:rPr>
          <w:lang w:val="en-US"/>
        </w:rPr>
        <w:t>RISC-V assembly language</w:t>
      </w:r>
    </w:p>
    <w:p w14:paraId="3A36BF84" w14:textId="77777777" w:rsidR="00934C96" w:rsidRPr="00934C96" w:rsidRDefault="00934C96" w:rsidP="00934C96">
      <w:pPr>
        <w:rPr>
          <w:lang w:val="en-US"/>
        </w:rPr>
      </w:pPr>
    </w:p>
    <w:p w14:paraId="00C55397" w14:textId="59C0ED1D" w:rsidR="00C754EA" w:rsidRDefault="00D55999" w:rsidP="009F5AAA">
      <w:pPr>
        <w:rPr>
          <w:lang w:val="en-US"/>
        </w:rPr>
      </w:pPr>
      <w:r>
        <w:rPr>
          <w:lang w:val="en-US"/>
        </w:rPr>
        <w:t xml:space="preserve">Again, </w:t>
      </w:r>
      <w:r w:rsidR="00DF3FAD">
        <w:rPr>
          <w:lang w:val="en-US"/>
        </w:rPr>
        <w:t xml:space="preserve">you might want to </w:t>
      </w:r>
      <w:r w:rsidR="00FB4112">
        <w:rPr>
          <w:lang w:val="en-US"/>
        </w:rPr>
        <w:t xml:space="preserve">use </w:t>
      </w:r>
      <w:r w:rsidR="00DF3FAD">
        <w:rPr>
          <w:lang w:val="en-US"/>
        </w:rPr>
        <w:t>the</w:t>
      </w:r>
      <w:r w:rsidR="00FB4112">
        <w:rPr>
          <w:lang w:val="en-US"/>
        </w:rPr>
        <w:t xml:space="preserve"> </w:t>
      </w:r>
      <w:r w:rsidR="00FE358F">
        <w:rPr>
          <w:lang w:val="en-US"/>
        </w:rPr>
        <w:t>concepts</w:t>
      </w:r>
      <w:r w:rsidR="00FB4112">
        <w:rPr>
          <w:lang w:val="en-US"/>
        </w:rPr>
        <w:t xml:space="preserve"> code from Moodle to get started. </w:t>
      </w:r>
      <w:r w:rsidR="00F86DB4">
        <w:rPr>
          <w:lang w:val="en-US"/>
        </w:rPr>
        <w:t xml:space="preserve">Now that your programs are getting longer, you should add </w:t>
      </w:r>
      <w:r w:rsidR="00876A09">
        <w:rPr>
          <w:lang w:val="en-US"/>
        </w:rPr>
        <w:t>comments</w:t>
      </w:r>
      <w:r w:rsidR="00073760">
        <w:rPr>
          <w:lang w:val="en-US"/>
        </w:rPr>
        <w:t xml:space="preserve"> (st</w:t>
      </w:r>
      <w:r w:rsidR="00935942">
        <w:rPr>
          <w:lang w:val="en-US"/>
        </w:rPr>
        <w:t xml:space="preserve">arting with a #) to explain your code. </w:t>
      </w:r>
      <w:r w:rsidR="009531B2">
        <w:rPr>
          <w:lang w:val="en-US"/>
        </w:rPr>
        <w:t xml:space="preserve">Remember to use the </w:t>
      </w:r>
      <w:r w:rsidR="009531B2" w:rsidRPr="00934C96">
        <w:rPr>
          <w:b/>
          <w:bCs/>
          <w:lang w:val="en-US"/>
        </w:rPr>
        <w:t>Syscalls</w:t>
      </w:r>
      <w:r w:rsidR="009531B2">
        <w:rPr>
          <w:lang w:val="en-US"/>
        </w:rPr>
        <w:t xml:space="preserve"> tab from the </w:t>
      </w:r>
      <w:r w:rsidR="009531B2" w:rsidRPr="00934C96">
        <w:rPr>
          <w:b/>
          <w:bCs/>
          <w:lang w:val="en-US"/>
        </w:rPr>
        <w:t>help</w:t>
      </w:r>
      <w:r w:rsidR="009531B2">
        <w:rPr>
          <w:lang w:val="en-US"/>
        </w:rPr>
        <w:t xml:space="preserve"> to remind you how to interact with the operating system.</w:t>
      </w:r>
    </w:p>
    <w:p w14:paraId="682887E5" w14:textId="77777777" w:rsidR="00934C96" w:rsidRDefault="00934C96" w:rsidP="009F5AAA">
      <w:pPr>
        <w:rPr>
          <w:lang w:val="en-US"/>
        </w:rPr>
      </w:pPr>
    </w:p>
    <w:p w14:paraId="6B28FEE2" w14:textId="426A1C4B" w:rsidR="00934C96" w:rsidRDefault="00510B2B" w:rsidP="009F5AAA">
      <w:pPr>
        <w:rPr>
          <w:lang w:val="en-US"/>
        </w:rPr>
      </w:pPr>
      <w:r>
        <w:rPr>
          <w:lang w:val="en-US"/>
        </w:rPr>
        <w:t xml:space="preserve">What </w:t>
      </w:r>
      <w:r w:rsidR="00077068">
        <w:rPr>
          <w:lang w:val="en-US"/>
        </w:rPr>
        <w:t>does</w:t>
      </w:r>
      <w:r>
        <w:rPr>
          <w:lang w:val="en-US"/>
        </w:rPr>
        <w:t xml:space="preserve"> </w:t>
      </w:r>
      <w:r w:rsidRPr="00510B2B">
        <w:rPr>
          <w:b/>
          <w:bCs/>
          <w:lang w:val="en-US"/>
        </w:rPr>
        <w:t>ecall</w:t>
      </w:r>
      <w:r w:rsidR="00077068">
        <w:rPr>
          <w:b/>
          <w:bCs/>
          <w:lang w:val="en-US"/>
        </w:rPr>
        <w:t xml:space="preserve"> </w:t>
      </w:r>
      <w:r w:rsidR="00077068" w:rsidRPr="00077068">
        <w:rPr>
          <w:lang w:val="en-US"/>
        </w:rPr>
        <w:t>do</w:t>
      </w:r>
      <w:r>
        <w:rPr>
          <w:lang w:val="en-US"/>
        </w:rPr>
        <w:t>?</w:t>
      </w:r>
    </w:p>
    <w:p w14:paraId="2FE41011" w14:textId="5EF7C018" w:rsidR="00510B2B" w:rsidRDefault="002E5EE2" w:rsidP="004570C5">
      <w:pPr>
        <w:tabs>
          <w:tab w:val="left" w:pos="8789"/>
        </w:tabs>
      </w:pPr>
      <w:r>
        <w:rPr>
          <w:u w:val="single"/>
        </w:rPr>
        <w:t>Gives control to the OS</w:t>
      </w:r>
      <w:r w:rsidR="00510B2B" w:rsidRPr="00714F8D">
        <w:rPr>
          <w:u w:val="single"/>
        </w:rPr>
        <w:tab/>
      </w:r>
    </w:p>
    <w:p w14:paraId="61F6B560" w14:textId="77777777" w:rsidR="004570C5" w:rsidRDefault="004570C5" w:rsidP="004570C5">
      <w:pPr>
        <w:tabs>
          <w:tab w:val="left" w:pos="8789"/>
        </w:tabs>
      </w:pPr>
    </w:p>
    <w:p w14:paraId="1D5A8CD4" w14:textId="57CF7754" w:rsidR="004570C5" w:rsidRDefault="004570C5" w:rsidP="004570C5">
      <w:pPr>
        <w:tabs>
          <w:tab w:val="left" w:pos="8789"/>
        </w:tabs>
      </w:pPr>
      <w:r>
        <w:t xml:space="preserve">What register do we store values in </w:t>
      </w:r>
      <w:r w:rsidR="002C331C">
        <w:t>to instruct the operating system?</w:t>
      </w:r>
    </w:p>
    <w:p w14:paraId="7A006CAF" w14:textId="3A5357A7" w:rsidR="002C331C" w:rsidRPr="00BC2273" w:rsidRDefault="00EC6268" w:rsidP="002C331C">
      <w:pPr>
        <w:tabs>
          <w:tab w:val="left" w:pos="8789"/>
        </w:tabs>
      </w:pPr>
      <w:r>
        <w:rPr>
          <w:u w:val="single"/>
        </w:rPr>
        <w:t>A7</w:t>
      </w:r>
      <w:r w:rsidR="002C331C" w:rsidRPr="00714F8D">
        <w:rPr>
          <w:u w:val="single"/>
        </w:rPr>
        <w:tab/>
      </w:r>
    </w:p>
    <w:p w14:paraId="2152A13D" w14:textId="77777777" w:rsidR="002C331C" w:rsidRDefault="002C331C" w:rsidP="004570C5">
      <w:pPr>
        <w:tabs>
          <w:tab w:val="left" w:pos="8789"/>
        </w:tabs>
      </w:pPr>
    </w:p>
    <w:p w14:paraId="44C017EB" w14:textId="5ED7F856" w:rsidR="002C331C" w:rsidRDefault="002C331C" w:rsidP="004570C5">
      <w:pPr>
        <w:tabs>
          <w:tab w:val="left" w:pos="8789"/>
        </w:tabs>
      </w:pPr>
      <w:r>
        <w:t>What register stores additional information</w:t>
      </w:r>
      <w:r w:rsidR="004B3C90">
        <w:t xml:space="preserve"> depending on the instruction?</w:t>
      </w:r>
    </w:p>
    <w:p w14:paraId="381CF60C" w14:textId="1E0C35E6" w:rsidR="004B3C90" w:rsidRPr="00BC2273" w:rsidRDefault="00EC6268" w:rsidP="004B3C90">
      <w:pPr>
        <w:tabs>
          <w:tab w:val="left" w:pos="8789"/>
        </w:tabs>
      </w:pPr>
      <w:r>
        <w:rPr>
          <w:u w:val="single"/>
        </w:rPr>
        <w:t>A0</w:t>
      </w:r>
      <w:r w:rsidR="004B3C90" w:rsidRPr="00714F8D">
        <w:rPr>
          <w:u w:val="single"/>
        </w:rPr>
        <w:tab/>
      </w:r>
    </w:p>
    <w:p w14:paraId="3AC1CE87" w14:textId="77777777" w:rsidR="004B3C90" w:rsidRDefault="004B3C90" w:rsidP="004570C5">
      <w:pPr>
        <w:tabs>
          <w:tab w:val="left" w:pos="8789"/>
        </w:tabs>
      </w:pPr>
    </w:p>
    <w:p w14:paraId="67E88122" w14:textId="23392146" w:rsidR="00077068" w:rsidRDefault="002C4695" w:rsidP="004570C5">
      <w:pPr>
        <w:tabs>
          <w:tab w:val="left" w:pos="8789"/>
        </w:tabs>
      </w:pPr>
      <w:r>
        <w:t xml:space="preserve">What value is used if </w:t>
      </w:r>
      <w:r w:rsidR="00D47FF1">
        <w:t xml:space="preserve">you want to output an integer to the console? </w:t>
      </w:r>
    </w:p>
    <w:p w14:paraId="16CFE82D" w14:textId="557C6CDB" w:rsidR="00D47FF1" w:rsidRPr="00BC2273" w:rsidRDefault="00EC6268" w:rsidP="00D47FF1">
      <w:pPr>
        <w:tabs>
          <w:tab w:val="left" w:pos="8789"/>
        </w:tabs>
      </w:pPr>
      <w:r>
        <w:rPr>
          <w:u w:val="single"/>
        </w:rPr>
        <w:t>1</w:t>
      </w:r>
      <w:r w:rsidR="00D47FF1" w:rsidRPr="00714F8D">
        <w:rPr>
          <w:u w:val="single"/>
        </w:rPr>
        <w:tab/>
      </w:r>
    </w:p>
    <w:p w14:paraId="5824CCC1" w14:textId="77777777" w:rsidR="00D47FF1" w:rsidRPr="004570C5" w:rsidRDefault="00D47FF1" w:rsidP="004570C5">
      <w:pPr>
        <w:tabs>
          <w:tab w:val="left" w:pos="8789"/>
        </w:tabs>
      </w:pPr>
    </w:p>
    <w:p w14:paraId="5502C189" w14:textId="77777777" w:rsidR="00934C96" w:rsidRDefault="00934C96" w:rsidP="009F5AAA">
      <w:pPr>
        <w:rPr>
          <w:lang w:val="en-US"/>
        </w:rPr>
      </w:pPr>
    </w:p>
    <w:p w14:paraId="0A878CA9" w14:textId="2E39027E" w:rsidR="00935942" w:rsidRDefault="00935942" w:rsidP="009F5AAA">
      <w:pPr>
        <w:rPr>
          <w:lang w:val="en-US"/>
        </w:rPr>
      </w:pPr>
      <w:r>
        <w:rPr>
          <w:lang w:val="en-US"/>
        </w:rPr>
        <w:t xml:space="preserve">The next two exercises </w:t>
      </w:r>
      <w:r w:rsidR="005D0C86">
        <w:rPr>
          <w:lang w:val="en-US"/>
        </w:rPr>
        <w:t xml:space="preserve">build on each other, so you might want to work on both parts as one. </w:t>
      </w:r>
      <w:r w:rsidR="00C65078">
        <w:rPr>
          <w:lang w:val="en-US"/>
        </w:rPr>
        <w:t xml:space="preserve">Make sure that you </w:t>
      </w:r>
      <w:r w:rsidR="00A337FF">
        <w:rPr>
          <w:lang w:val="en-US"/>
        </w:rPr>
        <w:t>separate code that does different actions and use comments in the code.</w:t>
      </w:r>
    </w:p>
    <w:p w14:paraId="6DD3DDF6" w14:textId="77777777" w:rsidR="00934C96" w:rsidRPr="009F5AAA" w:rsidRDefault="00934C96" w:rsidP="009F5AAA">
      <w:pPr>
        <w:rPr>
          <w:lang w:val="en-US"/>
        </w:rPr>
      </w:pPr>
    </w:p>
    <w:p w14:paraId="27150FA3" w14:textId="5811EAC4" w:rsidR="001B3EDB" w:rsidRDefault="00F4068D" w:rsidP="005F29D4">
      <w:pPr>
        <w:pStyle w:val="ListParagraph"/>
        <w:numPr>
          <w:ilvl w:val="0"/>
          <w:numId w:val="20"/>
        </w:numPr>
        <w:spacing w:line="360" w:lineRule="auto"/>
        <w:rPr>
          <w:lang w:val="en-US"/>
        </w:rPr>
      </w:pPr>
      <w:r>
        <w:rPr>
          <w:lang w:val="en-US"/>
        </w:rPr>
        <w:lastRenderedPageBreak/>
        <w:t xml:space="preserve">Take a copy of your </w:t>
      </w:r>
      <w:r w:rsidR="00534441">
        <w:rPr>
          <w:lang w:val="en-US"/>
        </w:rPr>
        <w:t>program that adds three numbers</w:t>
      </w:r>
      <w:r w:rsidR="00A7370D">
        <w:rPr>
          <w:lang w:val="en-US"/>
        </w:rPr>
        <w:t xml:space="preserve"> (</w:t>
      </w:r>
      <w:r w:rsidR="001B3EDB">
        <w:rPr>
          <w:lang w:val="en-US"/>
        </w:rPr>
        <w:t xml:space="preserve">from </w:t>
      </w:r>
      <w:r w:rsidR="00876A09">
        <w:rPr>
          <w:lang w:val="en-US"/>
        </w:rPr>
        <w:t>part A)</w:t>
      </w:r>
      <w:r w:rsidR="00534441">
        <w:rPr>
          <w:lang w:val="en-US"/>
        </w:rPr>
        <w:t xml:space="preserve"> and</w:t>
      </w:r>
      <w:r>
        <w:rPr>
          <w:lang w:val="en-US"/>
        </w:rPr>
        <w:t xml:space="preserve"> amend i</w:t>
      </w:r>
      <w:r w:rsidR="00685306">
        <w:rPr>
          <w:lang w:val="en-US"/>
        </w:rPr>
        <w:t>t</w:t>
      </w:r>
      <w:r w:rsidR="005F29D4">
        <w:rPr>
          <w:lang w:val="en-US"/>
        </w:rPr>
        <w:t>:</w:t>
      </w:r>
    </w:p>
    <w:p w14:paraId="06E33C2A" w14:textId="37133238" w:rsidR="005F29D4" w:rsidRDefault="001B3EDB" w:rsidP="005F29D4">
      <w:pPr>
        <w:pStyle w:val="ListParagraph"/>
        <w:numPr>
          <w:ilvl w:val="1"/>
          <w:numId w:val="20"/>
        </w:numPr>
        <w:spacing w:line="360" w:lineRule="auto"/>
        <w:rPr>
          <w:lang w:val="en-US"/>
        </w:rPr>
      </w:pPr>
      <w:r>
        <w:rPr>
          <w:lang w:val="en-US"/>
        </w:rPr>
        <w:t>O</w:t>
      </w:r>
      <w:r w:rsidR="00534441">
        <w:rPr>
          <w:lang w:val="en-US"/>
        </w:rPr>
        <w:t>utput the</w:t>
      </w:r>
      <w:r w:rsidR="00F4068D">
        <w:rPr>
          <w:lang w:val="en-US"/>
        </w:rPr>
        <w:t xml:space="preserve"> initial values</w:t>
      </w:r>
      <w:r w:rsidR="00876A09">
        <w:rPr>
          <w:lang w:val="en-US"/>
        </w:rPr>
        <w:t xml:space="preserve"> from the </w:t>
      </w:r>
      <w:r w:rsidR="00323562">
        <w:rPr>
          <w:lang w:val="en-US"/>
        </w:rPr>
        <w:t xml:space="preserve">three </w:t>
      </w:r>
      <w:r w:rsidR="00876A09">
        <w:rPr>
          <w:lang w:val="en-US"/>
        </w:rPr>
        <w:t>registers</w:t>
      </w:r>
      <w:r w:rsidR="00F4068D">
        <w:rPr>
          <w:lang w:val="en-US"/>
        </w:rPr>
        <w:t xml:space="preserve"> and the</w:t>
      </w:r>
      <w:r w:rsidR="00534441">
        <w:rPr>
          <w:lang w:val="en-US"/>
        </w:rPr>
        <w:t xml:space="preserve"> result to the console</w:t>
      </w:r>
      <w:r w:rsidR="00F4068D">
        <w:rPr>
          <w:lang w:val="en-US"/>
        </w:rPr>
        <w:t xml:space="preserve">. </w:t>
      </w:r>
    </w:p>
    <w:p w14:paraId="1C71FAF5" w14:textId="64680DB8" w:rsidR="006A2996" w:rsidRDefault="00F4068D" w:rsidP="005F29D4">
      <w:pPr>
        <w:ind w:left="720"/>
        <w:rPr>
          <w:lang w:val="en-US"/>
        </w:rPr>
      </w:pPr>
      <w:r w:rsidRPr="005F29D4">
        <w:rPr>
          <w:lang w:val="en-US"/>
        </w:rPr>
        <w:t>At this point you will be outputting just the numbers and no text.</w:t>
      </w:r>
    </w:p>
    <w:p w14:paraId="698360A6" w14:textId="77777777" w:rsidR="00EE55F7" w:rsidRDefault="00EE55F7" w:rsidP="00EE55F7">
      <w:pPr>
        <w:rPr>
          <w:lang w:val="en-US"/>
        </w:rPr>
      </w:pPr>
    </w:p>
    <w:p w14:paraId="60745339" w14:textId="3F141DB5" w:rsidR="00EE55F7" w:rsidRDefault="00EE55F7" w:rsidP="00EE55F7">
      <w:pPr>
        <w:rPr>
          <w:lang w:val="en-US"/>
        </w:rPr>
      </w:pPr>
      <w:r>
        <w:rPr>
          <w:lang w:val="en-US"/>
        </w:rPr>
        <w:t>Expected Result</w:t>
      </w:r>
      <w:r w:rsidR="00323562">
        <w:rPr>
          <w:lang w:val="en-US"/>
        </w:rPr>
        <w:t xml:space="preserve"> </w:t>
      </w:r>
      <w:r w:rsidR="00837D95">
        <w:rPr>
          <w:lang w:val="en-US"/>
        </w:rPr>
        <w:t>in the Run I/O</w:t>
      </w:r>
      <w:r w:rsidR="0055789C">
        <w:rPr>
          <w:lang w:val="en-US"/>
        </w:rPr>
        <w:t>:</w:t>
      </w:r>
    </w:p>
    <w:p w14:paraId="1B4FA01F" w14:textId="77CA72AB" w:rsidR="0055789C" w:rsidRDefault="00316780" w:rsidP="00EE55F7">
      <w:pPr>
        <w:rPr>
          <w:lang w:val="en-US"/>
        </w:rPr>
      </w:pPr>
      <w:r>
        <w:rPr>
          <w:lang w:val="en-US"/>
        </w:rPr>
        <w:t>512320</w:t>
      </w:r>
    </w:p>
    <w:p w14:paraId="5BCE1E43" w14:textId="3883CC53" w:rsidR="00837D95" w:rsidRDefault="00316780" w:rsidP="00EE55F7">
      <w:pPr>
        <w:rPr>
          <w:lang w:val="en-US"/>
        </w:rPr>
      </w:pPr>
      <w:r>
        <w:rPr>
          <w:lang w:val="en-US"/>
        </w:rPr>
        <w:t xml:space="preserve">No </w:t>
      </w:r>
      <w:r w:rsidR="00436EC6">
        <w:rPr>
          <w:lang w:val="en-US"/>
        </w:rPr>
        <w:t>character between so they will appear as a continuous list of numbers</w:t>
      </w:r>
    </w:p>
    <w:p w14:paraId="1546F356" w14:textId="77777777" w:rsidR="00436EC6" w:rsidRDefault="00436EC6" w:rsidP="00EE55F7">
      <w:pPr>
        <w:rPr>
          <w:lang w:val="en-US"/>
        </w:rPr>
      </w:pPr>
    </w:p>
    <w:p w14:paraId="419E514F" w14:textId="41B898AE" w:rsidR="00BC43E4" w:rsidRDefault="00BC43E4" w:rsidP="00BC43E4">
      <w:pPr>
        <w:rPr>
          <w:lang w:val="en-US"/>
        </w:rPr>
      </w:pPr>
      <w:r>
        <w:rPr>
          <w:lang w:val="en-US"/>
        </w:rPr>
        <w:t xml:space="preserve">Take a screenshot of </w:t>
      </w:r>
      <w:r w:rsidRPr="0055789C">
        <w:rPr>
          <w:b/>
          <w:bCs/>
          <w:lang w:val="en-US"/>
        </w:rPr>
        <w:t>both</w:t>
      </w:r>
      <w:r>
        <w:rPr>
          <w:lang w:val="en-US"/>
        </w:rPr>
        <w:t xml:space="preserve"> your code and the Run I/</w:t>
      </w:r>
      <w:r w:rsidR="0055789C">
        <w:rPr>
          <w:lang w:val="en-US"/>
        </w:rPr>
        <w:t>O</w:t>
      </w:r>
      <w:r w:rsidR="00EE55F7">
        <w:rPr>
          <w:lang w:val="en-US"/>
        </w:rPr>
        <w:t>:</w:t>
      </w:r>
    </w:p>
    <w:p w14:paraId="3011904A" w14:textId="104A57AC" w:rsidR="00EE55F7" w:rsidRDefault="00E442FA" w:rsidP="00BC43E4">
      <w:pPr>
        <w:rPr>
          <w:lang w:val="en-US"/>
        </w:rPr>
      </w:pPr>
      <w:r>
        <w:rPr>
          <w:noProof/>
        </w:rPr>
        <w:drawing>
          <wp:inline distT="0" distB="0" distL="0" distR="0" wp14:anchorId="0F120933" wp14:editId="607EC066">
            <wp:extent cx="5731510" cy="2811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1780"/>
                    </a:xfrm>
                    <a:prstGeom prst="rect">
                      <a:avLst/>
                    </a:prstGeom>
                  </pic:spPr>
                </pic:pic>
              </a:graphicData>
            </a:graphic>
          </wp:inline>
        </w:drawing>
      </w:r>
    </w:p>
    <w:p w14:paraId="0B7F7895" w14:textId="579BB056" w:rsidR="00EE55F7" w:rsidRPr="005F29D4" w:rsidRDefault="00E442FA" w:rsidP="00BC43E4">
      <w:pPr>
        <w:rPr>
          <w:lang w:val="en-US"/>
        </w:rPr>
      </w:pPr>
      <w:r>
        <w:rPr>
          <w:noProof/>
        </w:rPr>
        <w:drawing>
          <wp:inline distT="0" distB="0" distL="0" distR="0" wp14:anchorId="2AD82EC1" wp14:editId="42867057">
            <wp:extent cx="38004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866775"/>
                    </a:xfrm>
                    <a:prstGeom prst="rect">
                      <a:avLst/>
                    </a:prstGeom>
                  </pic:spPr>
                </pic:pic>
              </a:graphicData>
            </a:graphic>
          </wp:inline>
        </w:drawing>
      </w:r>
    </w:p>
    <w:p w14:paraId="585A9ED7" w14:textId="77777777" w:rsidR="00F4068D" w:rsidRDefault="00F4068D" w:rsidP="00685306">
      <w:pPr>
        <w:pStyle w:val="ListParagraph"/>
        <w:ind w:left="360"/>
        <w:rPr>
          <w:lang w:val="en-US"/>
        </w:rPr>
      </w:pPr>
    </w:p>
    <w:p w14:paraId="7132A5DA" w14:textId="77777777" w:rsidR="0055789C" w:rsidRDefault="002D2C6C" w:rsidP="00F908CC">
      <w:pPr>
        <w:pStyle w:val="ListParagraph"/>
        <w:numPr>
          <w:ilvl w:val="0"/>
          <w:numId w:val="20"/>
        </w:numPr>
        <w:spacing w:line="360" w:lineRule="auto"/>
        <w:rPr>
          <w:lang w:val="en-US"/>
        </w:rPr>
      </w:pPr>
      <w:r>
        <w:rPr>
          <w:lang w:val="en-US"/>
        </w:rPr>
        <w:t>Now</w:t>
      </w:r>
      <w:r w:rsidR="00F4068D">
        <w:rPr>
          <w:lang w:val="en-US"/>
        </w:rPr>
        <w:t xml:space="preserve"> amend </w:t>
      </w:r>
      <w:r>
        <w:rPr>
          <w:lang w:val="en-US"/>
        </w:rPr>
        <w:t>your program</w:t>
      </w:r>
      <w:r w:rsidR="0055789C">
        <w:rPr>
          <w:lang w:val="en-US"/>
        </w:rPr>
        <w:t>:</w:t>
      </w:r>
    </w:p>
    <w:p w14:paraId="7C2F4D42" w14:textId="77777777" w:rsidR="00837D95" w:rsidRDefault="00F4068D" w:rsidP="00F908CC">
      <w:pPr>
        <w:pStyle w:val="ListParagraph"/>
        <w:numPr>
          <w:ilvl w:val="1"/>
          <w:numId w:val="20"/>
        </w:numPr>
        <w:spacing w:line="360" w:lineRule="auto"/>
        <w:rPr>
          <w:lang w:val="en-US"/>
        </w:rPr>
      </w:pPr>
      <w:r>
        <w:rPr>
          <w:lang w:val="en-US"/>
        </w:rPr>
        <w:t xml:space="preserve"> </w:t>
      </w:r>
      <w:r w:rsidR="0055789C">
        <w:rPr>
          <w:lang w:val="en-US"/>
        </w:rPr>
        <w:t>Output</w:t>
      </w:r>
      <w:r>
        <w:rPr>
          <w:lang w:val="en-US"/>
        </w:rPr>
        <w:t xml:space="preserve"> a single character between each number. </w:t>
      </w:r>
    </w:p>
    <w:p w14:paraId="5F17F6C4" w14:textId="0D6BD0A0" w:rsidR="00685306" w:rsidRDefault="00756A38" w:rsidP="00F908CC">
      <w:pPr>
        <w:pStyle w:val="ListParagraph"/>
        <w:numPr>
          <w:ilvl w:val="1"/>
          <w:numId w:val="20"/>
        </w:numPr>
        <w:spacing w:line="360" w:lineRule="auto"/>
        <w:rPr>
          <w:lang w:val="en-US"/>
        </w:rPr>
      </w:pPr>
      <w:r>
        <w:rPr>
          <w:lang w:val="en-US"/>
        </w:rPr>
        <w:t xml:space="preserve">Use the service to output </w:t>
      </w:r>
      <w:r w:rsidR="008018A0">
        <w:rPr>
          <w:lang w:val="en-US"/>
        </w:rPr>
        <w:t xml:space="preserve">a character, please don’t use a string at this stage. </w:t>
      </w:r>
      <w:r w:rsidR="00F4068D">
        <w:rPr>
          <w:lang w:val="en-US"/>
        </w:rPr>
        <w:t>The single character could be a comma, a space, a tab or a newline character according to your preference.</w:t>
      </w:r>
    </w:p>
    <w:p w14:paraId="567E8135" w14:textId="1E467615" w:rsidR="00B81CE0" w:rsidRDefault="00F908CC" w:rsidP="005F5CC3">
      <w:pPr>
        <w:rPr>
          <w:lang w:val="en-US"/>
        </w:rPr>
      </w:pPr>
      <w:r w:rsidRPr="005F5CC3">
        <w:rPr>
          <w:lang w:val="en-US"/>
        </w:rPr>
        <w:t>The expected output in the Run I/O is:</w:t>
      </w:r>
    </w:p>
    <w:p w14:paraId="064FFAAC" w14:textId="5C78CC4F" w:rsidR="000D26D6" w:rsidRPr="005F5CC3" w:rsidRDefault="009B629D" w:rsidP="005F5CC3">
      <w:pPr>
        <w:rPr>
          <w:lang w:val="en-US"/>
        </w:rPr>
      </w:pPr>
      <w:r>
        <w:rPr>
          <w:lang w:val="en-US"/>
        </w:rPr>
        <w:t>5+12+3=20</w:t>
      </w:r>
    </w:p>
    <w:p w14:paraId="4210737E" w14:textId="77777777" w:rsidR="00F908CC" w:rsidRDefault="00F908CC" w:rsidP="00B81CE0">
      <w:pPr>
        <w:pStyle w:val="ListParagraph"/>
        <w:ind w:left="360"/>
        <w:rPr>
          <w:lang w:val="en-US"/>
        </w:rPr>
      </w:pPr>
    </w:p>
    <w:p w14:paraId="7E387BF1" w14:textId="77777777" w:rsidR="00F908CC" w:rsidRPr="00B81CE0" w:rsidRDefault="00F908CC" w:rsidP="00B81CE0">
      <w:pPr>
        <w:pStyle w:val="ListParagraph"/>
        <w:ind w:left="360"/>
        <w:rPr>
          <w:lang w:val="en-US"/>
        </w:rPr>
      </w:pPr>
    </w:p>
    <w:p w14:paraId="6C95C940" w14:textId="3C7AE5EC" w:rsidR="00F908CC" w:rsidRDefault="00123B36" w:rsidP="00123B36">
      <w:pPr>
        <w:rPr>
          <w:rFonts w:cstheme="minorHAnsi"/>
          <w:lang w:val="en-US"/>
        </w:rPr>
      </w:pPr>
      <w:r w:rsidRPr="00123B36">
        <w:rPr>
          <w:rFonts w:cstheme="minorHAnsi"/>
          <w:lang w:val="en-US"/>
        </w:rPr>
        <w:t>Paste a screenshot of your Run I/O here:</w:t>
      </w:r>
    </w:p>
    <w:p w14:paraId="3784D3E2" w14:textId="0C5B5D0A" w:rsidR="00123B36" w:rsidRDefault="009B629D" w:rsidP="00123B36">
      <w:pPr>
        <w:rPr>
          <w:rFonts w:cstheme="minorHAnsi"/>
          <w:lang w:val="en-US"/>
        </w:rPr>
      </w:pPr>
      <w:r>
        <w:rPr>
          <w:noProof/>
        </w:rPr>
        <w:drawing>
          <wp:inline distT="0" distB="0" distL="0" distR="0" wp14:anchorId="280CED33" wp14:editId="12F48995">
            <wp:extent cx="38481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704850"/>
                    </a:xfrm>
                    <a:prstGeom prst="rect">
                      <a:avLst/>
                    </a:prstGeom>
                  </pic:spPr>
                </pic:pic>
              </a:graphicData>
            </a:graphic>
          </wp:inline>
        </w:drawing>
      </w:r>
    </w:p>
    <w:p w14:paraId="599B48C6" w14:textId="77777777" w:rsidR="005F5CC3" w:rsidRPr="00123B36" w:rsidRDefault="005F5CC3" w:rsidP="00123B36">
      <w:pPr>
        <w:rPr>
          <w:rFonts w:cstheme="minorHAnsi"/>
          <w:lang w:val="en-US"/>
        </w:rPr>
      </w:pPr>
    </w:p>
    <w:p w14:paraId="1329074E" w14:textId="77777777" w:rsidR="00123B36" w:rsidRDefault="006E57D4" w:rsidP="00123B36">
      <w:pPr>
        <w:pStyle w:val="ListParagraph"/>
        <w:numPr>
          <w:ilvl w:val="0"/>
          <w:numId w:val="20"/>
        </w:numPr>
        <w:spacing w:line="360" w:lineRule="auto"/>
        <w:rPr>
          <w:lang w:val="en-US"/>
        </w:rPr>
      </w:pPr>
      <w:r>
        <w:rPr>
          <w:lang w:val="en-US"/>
        </w:rPr>
        <w:t>Create a program</w:t>
      </w:r>
      <w:r w:rsidR="00123B36">
        <w:rPr>
          <w:lang w:val="en-US"/>
        </w:rPr>
        <w:t>:</w:t>
      </w:r>
    </w:p>
    <w:p w14:paraId="656E6335" w14:textId="77777777" w:rsidR="00123B36" w:rsidRDefault="00123B36" w:rsidP="00123B36">
      <w:pPr>
        <w:pStyle w:val="ListParagraph"/>
        <w:numPr>
          <w:ilvl w:val="1"/>
          <w:numId w:val="20"/>
        </w:numPr>
        <w:spacing w:line="360" w:lineRule="auto"/>
        <w:rPr>
          <w:lang w:val="en-US"/>
        </w:rPr>
      </w:pPr>
      <w:r>
        <w:rPr>
          <w:lang w:val="en-US"/>
        </w:rPr>
        <w:t>T</w:t>
      </w:r>
      <w:r w:rsidR="006E57D4">
        <w:rPr>
          <w:lang w:val="en-US"/>
        </w:rPr>
        <w:t>he user input</w:t>
      </w:r>
      <w:r w:rsidR="00864B35">
        <w:rPr>
          <w:lang w:val="en-US"/>
        </w:rPr>
        <w:t>s</w:t>
      </w:r>
      <w:r w:rsidR="006E57D4">
        <w:rPr>
          <w:lang w:val="en-US"/>
        </w:rPr>
        <w:t xml:space="preserve"> a whole number </w:t>
      </w:r>
    </w:p>
    <w:p w14:paraId="7A3B3825" w14:textId="77777777" w:rsidR="00123B36" w:rsidRDefault="00123B36" w:rsidP="00123B36">
      <w:pPr>
        <w:pStyle w:val="ListParagraph"/>
        <w:numPr>
          <w:ilvl w:val="1"/>
          <w:numId w:val="20"/>
        </w:numPr>
        <w:spacing w:line="360" w:lineRule="auto"/>
        <w:rPr>
          <w:lang w:val="en-US"/>
        </w:rPr>
      </w:pPr>
      <w:r>
        <w:rPr>
          <w:lang w:val="en-US"/>
        </w:rPr>
        <w:t>T</w:t>
      </w:r>
      <w:r w:rsidR="006E57D4">
        <w:rPr>
          <w:lang w:val="en-US"/>
        </w:rPr>
        <w:t>he program</w:t>
      </w:r>
      <w:r w:rsidR="00980FFD">
        <w:rPr>
          <w:lang w:val="en-US"/>
        </w:rPr>
        <w:t xml:space="preserve"> stores that number</w:t>
      </w:r>
      <w:r>
        <w:rPr>
          <w:lang w:val="en-US"/>
        </w:rPr>
        <w:t xml:space="preserve"> and</w:t>
      </w:r>
      <w:r w:rsidR="006E57D4">
        <w:rPr>
          <w:lang w:val="en-US"/>
        </w:rPr>
        <w:t xml:space="preserve"> </w:t>
      </w:r>
      <w:r w:rsidR="00DD0A2A">
        <w:rPr>
          <w:lang w:val="en-US"/>
        </w:rPr>
        <w:t xml:space="preserve">adds 1 to </w:t>
      </w:r>
      <w:r w:rsidR="00980FFD">
        <w:rPr>
          <w:lang w:val="en-US"/>
        </w:rPr>
        <w:t xml:space="preserve">it, </w:t>
      </w:r>
    </w:p>
    <w:p w14:paraId="61C9D705" w14:textId="05E36A5B" w:rsidR="005D0C86" w:rsidRDefault="00123B36" w:rsidP="00123B36">
      <w:pPr>
        <w:pStyle w:val="ListParagraph"/>
        <w:numPr>
          <w:ilvl w:val="1"/>
          <w:numId w:val="20"/>
        </w:numPr>
        <w:spacing w:line="360" w:lineRule="auto"/>
        <w:rPr>
          <w:lang w:val="en-US"/>
        </w:rPr>
      </w:pPr>
      <w:r>
        <w:rPr>
          <w:lang w:val="en-US"/>
        </w:rPr>
        <w:t>S</w:t>
      </w:r>
      <w:r w:rsidR="00980FFD">
        <w:rPr>
          <w:lang w:val="en-US"/>
        </w:rPr>
        <w:t>tor</w:t>
      </w:r>
      <w:r>
        <w:rPr>
          <w:lang w:val="en-US"/>
        </w:rPr>
        <w:t>e</w:t>
      </w:r>
      <w:r w:rsidR="00980FFD">
        <w:rPr>
          <w:lang w:val="en-US"/>
        </w:rPr>
        <w:t xml:space="preserve"> the result in a different register, and</w:t>
      </w:r>
      <w:r w:rsidR="00DD0A2A">
        <w:rPr>
          <w:lang w:val="en-US"/>
        </w:rPr>
        <w:t xml:space="preserve"> outputs the result. </w:t>
      </w:r>
    </w:p>
    <w:p w14:paraId="21FB7FF6" w14:textId="1D8FE74D" w:rsidR="0093126D" w:rsidRDefault="005F5CC3" w:rsidP="00685306">
      <w:pPr>
        <w:rPr>
          <w:lang w:val="en-US"/>
        </w:rPr>
      </w:pPr>
      <w:r>
        <w:rPr>
          <w:lang w:val="en-US"/>
        </w:rPr>
        <w:t>Expected Result:</w:t>
      </w:r>
    </w:p>
    <w:p w14:paraId="031491B9" w14:textId="73C8AE6A" w:rsidR="005F5CC3" w:rsidRDefault="006355D1" w:rsidP="00685306">
      <w:pPr>
        <w:rPr>
          <w:lang w:val="en-US"/>
        </w:rPr>
      </w:pPr>
      <w:r>
        <w:rPr>
          <w:lang w:val="en-US"/>
        </w:rPr>
        <w:t>27</w:t>
      </w:r>
    </w:p>
    <w:p w14:paraId="1DAC78BC" w14:textId="33CC30D8" w:rsidR="006355D1" w:rsidRDefault="006355D1" w:rsidP="00685306">
      <w:pPr>
        <w:rPr>
          <w:lang w:val="en-US"/>
        </w:rPr>
      </w:pPr>
      <w:r>
        <w:rPr>
          <w:lang w:val="en-US"/>
        </w:rPr>
        <w:t>28</w:t>
      </w:r>
    </w:p>
    <w:p w14:paraId="3FFA784E" w14:textId="77777777" w:rsidR="005F5CC3" w:rsidRDefault="005F5CC3" w:rsidP="00685306">
      <w:pPr>
        <w:rPr>
          <w:lang w:val="en-US"/>
        </w:rPr>
      </w:pPr>
    </w:p>
    <w:p w14:paraId="433EA69A" w14:textId="611D209C" w:rsidR="005F5CC3" w:rsidRDefault="005F5CC3" w:rsidP="00685306">
      <w:pPr>
        <w:rPr>
          <w:lang w:val="en-US"/>
        </w:rPr>
      </w:pPr>
      <w:r>
        <w:rPr>
          <w:lang w:val="en-US"/>
        </w:rPr>
        <w:t>Paste a screenshot of your code and Run I/O:</w:t>
      </w:r>
    </w:p>
    <w:p w14:paraId="79385BB0" w14:textId="00596950" w:rsidR="005F5CC3" w:rsidRDefault="00A2453F" w:rsidP="00685306">
      <w:pPr>
        <w:rPr>
          <w:lang w:val="en-US"/>
        </w:rPr>
      </w:pPr>
      <w:r>
        <w:rPr>
          <w:noProof/>
        </w:rPr>
        <w:drawing>
          <wp:inline distT="0" distB="0" distL="0" distR="0" wp14:anchorId="0129D6BE" wp14:editId="3D1FDEBD">
            <wp:extent cx="5181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1914525"/>
                    </a:xfrm>
                    <a:prstGeom prst="rect">
                      <a:avLst/>
                    </a:prstGeom>
                  </pic:spPr>
                </pic:pic>
              </a:graphicData>
            </a:graphic>
          </wp:inline>
        </w:drawing>
      </w:r>
    </w:p>
    <w:p w14:paraId="7E48073C" w14:textId="5D3BA6BA" w:rsidR="005F5CC3" w:rsidRDefault="006355D1" w:rsidP="00685306">
      <w:pPr>
        <w:rPr>
          <w:lang w:val="en-US"/>
        </w:rPr>
      </w:pPr>
      <w:r>
        <w:rPr>
          <w:noProof/>
        </w:rPr>
        <w:drawing>
          <wp:inline distT="0" distB="0" distL="0" distR="0" wp14:anchorId="54780503" wp14:editId="1B651CF5">
            <wp:extent cx="393382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752475"/>
                    </a:xfrm>
                    <a:prstGeom prst="rect">
                      <a:avLst/>
                    </a:prstGeom>
                  </pic:spPr>
                </pic:pic>
              </a:graphicData>
            </a:graphic>
          </wp:inline>
        </w:drawing>
      </w:r>
    </w:p>
    <w:p w14:paraId="42964C54" w14:textId="77777777" w:rsidR="005F5CC3" w:rsidRDefault="005F5CC3" w:rsidP="00685306">
      <w:pPr>
        <w:rPr>
          <w:lang w:val="en-US"/>
        </w:rPr>
      </w:pPr>
    </w:p>
    <w:p w14:paraId="2AA8C128" w14:textId="77777777" w:rsidR="005F5CC3" w:rsidRDefault="005F5CC3" w:rsidP="00685306">
      <w:pPr>
        <w:rPr>
          <w:lang w:val="en-US"/>
        </w:rPr>
      </w:pPr>
    </w:p>
    <w:p w14:paraId="41D1A86F" w14:textId="77777777" w:rsidR="006355D1" w:rsidRDefault="006355D1" w:rsidP="00685306">
      <w:pPr>
        <w:rPr>
          <w:lang w:val="en-US"/>
        </w:rPr>
      </w:pPr>
    </w:p>
    <w:p w14:paraId="4EE0C7A0" w14:textId="77777777" w:rsidR="005F5CC3" w:rsidRPr="00685306" w:rsidRDefault="005F5CC3" w:rsidP="00685306">
      <w:pPr>
        <w:rPr>
          <w:lang w:val="en-US"/>
        </w:rPr>
      </w:pPr>
    </w:p>
    <w:p w14:paraId="173F3163" w14:textId="1E483E3A" w:rsidR="00070C0F" w:rsidRDefault="00251A71" w:rsidP="00691F04">
      <w:pPr>
        <w:pStyle w:val="Heading2"/>
        <w:rPr>
          <w:lang w:val="en-US"/>
        </w:rPr>
      </w:pPr>
      <w:r>
        <w:rPr>
          <w:lang w:val="en-US"/>
        </w:rPr>
        <w:lastRenderedPageBreak/>
        <w:t>Extension Exercises</w:t>
      </w:r>
    </w:p>
    <w:p w14:paraId="5487F496" w14:textId="045966A6" w:rsidR="00691F04" w:rsidRDefault="00421B70" w:rsidP="00691F04">
      <w:pPr>
        <w:rPr>
          <w:lang w:val="en-US"/>
        </w:rPr>
      </w:pPr>
      <w:r>
        <w:rPr>
          <w:lang w:val="en-US"/>
        </w:rPr>
        <w:t>Some of these tasks are likely to need some thought and so it might be good to work in small groups on the problem solving.</w:t>
      </w:r>
    </w:p>
    <w:p w14:paraId="00047E26" w14:textId="5EB9FC9A" w:rsidR="00691F04" w:rsidRDefault="00BF68E6" w:rsidP="00BF68E6">
      <w:pPr>
        <w:pStyle w:val="ListParagraph"/>
        <w:numPr>
          <w:ilvl w:val="0"/>
          <w:numId w:val="21"/>
        </w:numPr>
        <w:rPr>
          <w:lang w:val="en-US"/>
        </w:rPr>
      </w:pPr>
      <w:r>
        <w:rPr>
          <w:lang w:val="en-US"/>
        </w:rPr>
        <w:t xml:space="preserve">Write some code that will convert a single digit entered as a character to an integer. </w:t>
      </w:r>
      <w:r w:rsidR="004F2709">
        <w:rPr>
          <w:lang w:val="en-US"/>
        </w:rPr>
        <w:t xml:space="preserve">Look at the ASCII table to work out what you need to do to convert a character (0, 1, 2 … 9) to its numeric equivalent. </w:t>
      </w:r>
      <w:r w:rsidR="002735B7">
        <w:rPr>
          <w:lang w:val="en-US"/>
        </w:rPr>
        <w:t>You should assume that the input is always a digit.</w:t>
      </w:r>
      <w:r w:rsidR="00CD22E5">
        <w:rPr>
          <w:lang w:val="en-US"/>
        </w:rPr>
        <w:t xml:space="preserve"> Remember that when you key input to a Java program (or other) it always starts out as a </w:t>
      </w:r>
      <w:r w:rsidR="00DE6A01">
        <w:rPr>
          <w:lang w:val="en-US"/>
        </w:rPr>
        <w:t>string of characters and is converted to an int in the program. When we are doing the environment call to read in an int, we are expecting the operating system to do that conversion.</w:t>
      </w:r>
    </w:p>
    <w:p w14:paraId="7516D316" w14:textId="536FE5DC" w:rsidR="00CE650E" w:rsidRDefault="00CE650E" w:rsidP="00CE650E">
      <w:pPr>
        <w:pStyle w:val="ListParagraph"/>
        <w:ind w:left="360"/>
        <w:rPr>
          <w:lang w:val="en-US"/>
        </w:rPr>
      </w:pPr>
      <w:r>
        <w:rPr>
          <w:noProof/>
        </w:rPr>
        <w:drawing>
          <wp:inline distT="0" distB="0" distL="0" distR="0" wp14:anchorId="06D21546" wp14:editId="4486C491">
            <wp:extent cx="37719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3743325"/>
                    </a:xfrm>
                    <a:prstGeom prst="rect">
                      <a:avLst/>
                    </a:prstGeom>
                  </pic:spPr>
                </pic:pic>
              </a:graphicData>
            </a:graphic>
          </wp:inline>
        </w:drawing>
      </w:r>
    </w:p>
    <w:p w14:paraId="1923C9F9" w14:textId="48DD1637" w:rsidR="00E812FB" w:rsidRDefault="00E812FB" w:rsidP="00CE650E">
      <w:pPr>
        <w:pStyle w:val="ListParagraph"/>
        <w:ind w:left="360"/>
        <w:rPr>
          <w:lang w:val="en-US"/>
        </w:rPr>
      </w:pPr>
      <w:r>
        <w:rPr>
          <w:noProof/>
        </w:rPr>
        <w:drawing>
          <wp:inline distT="0" distB="0" distL="0" distR="0" wp14:anchorId="64AA1BBD" wp14:editId="6CF700BE">
            <wp:extent cx="3905250" cy="590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590550"/>
                    </a:xfrm>
                    <a:prstGeom prst="rect">
                      <a:avLst/>
                    </a:prstGeom>
                  </pic:spPr>
                </pic:pic>
              </a:graphicData>
            </a:graphic>
          </wp:inline>
        </w:drawing>
      </w:r>
    </w:p>
    <w:p w14:paraId="493BDDC5" w14:textId="77777777" w:rsidR="005B4EF9" w:rsidRDefault="005B4EF9" w:rsidP="005B4EF9">
      <w:pPr>
        <w:pStyle w:val="ListParagraph"/>
        <w:ind w:left="360"/>
        <w:rPr>
          <w:lang w:val="en-US"/>
        </w:rPr>
      </w:pPr>
    </w:p>
    <w:p w14:paraId="441C0BEA" w14:textId="13B93651" w:rsidR="002735B7" w:rsidRDefault="005B4EF9" w:rsidP="00BF68E6">
      <w:pPr>
        <w:pStyle w:val="ListParagraph"/>
        <w:numPr>
          <w:ilvl w:val="0"/>
          <w:numId w:val="21"/>
        </w:numPr>
        <w:rPr>
          <w:lang w:val="en-US"/>
        </w:rPr>
      </w:pPr>
      <w:r>
        <w:rPr>
          <w:lang w:val="en-US"/>
        </w:rPr>
        <w:t xml:space="preserve">Write a program that will convert a 4-digit binary number </w:t>
      </w:r>
      <w:r w:rsidR="009E4697">
        <w:rPr>
          <w:lang w:val="en-US"/>
        </w:rPr>
        <w:t>entered as</w:t>
      </w:r>
      <w:r w:rsidR="00FE394E">
        <w:rPr>
          <w:lang w:val="en-US"/>
        </w:rPr>
        <w:t xml:space="preserve"> four</w:t>
      </w:r>
      <w:r w:rsidR="009E4697">
        <w:rPr>
          <w:lang w:val="en-US"/>
        </w:rPr>
        <w:t xml:space="preserve"> individual characters to its decimal equivalent, store that decimal equivalent in a register and output it as an integer.</w:t>
      </w:r>
      <w:r w:rsidR="00FE394E">
        <w:rPr>
          <w:lang w:val="en-US"/>
        </w:rPr>
        <w:t xml:space="preserve"> So, for the input 1101, it should output </w:t>
      </w:r>
      <w:r w:rsidR="0093126D">
        <w:rPr>
          <w:lang w:val="en-US"/>
        </w:rPr>
        <w:t>13.</w:t>
      </w:r>
      <w:r w:rsidR="00FE394E">
        <w:rPr>
          <w:lang w:val="en-US"/>
        </w:rPr>
        <w:t xml:space="preserve"> </w:t>
      </w:r>
    </w:p>
    <w:p w14:paraId="0ED083A4" w14:textId="161297A0" w:rsidR="00BB07C4" w:rsidRDefault="00BB07C4" w:rsidP="00BB07C4">
      <w:pPr>
        <w:pStyle w:val="ListParagraph"/>
        <w:ind w:left="360"/>
        <w:rPr>
          <w:lang w:val="en-US"/>
        </w:rPr>
      </w:pPr>
    </w:p>
    <w:p w14:paraId="7899CABF" w14:textId="06AEB82E" w:rsidR="00BB07C4" w:rsidRDefault="003B254D" w:rsidP="00BB07C4">
      <w:pPr>
        <w:pStyle w:val="ListParagraph"/>
        <w:ind w:left="360"/>
        <w:rPr>
          <w:lang w:val="en-US"/>
        </w:rPr>
      </w:pPr>
      <w:r>
        <w:rPr>
          <w:noProof/>
        </w:rPr>
        <w:lastRenderedPageBreak/>
        <w:drawing>
          <wp:inline distT="0" distB="0" distL="0" distR="0" wp14:anchorId="77DC6CE3" wp14:editId="2EB3B174">
            <wp:extent cx="5731510" cy="41814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81475"/>
                    </a:xfrm>
                    <a:prstGeom prst="rect">
                      <a:avLst/>
                    </a:prstGeom>
                  </pic:spPr>
                </pic:pic>
              </a:graphicData>
            </a:graphic>
          </wp:inline>
        </w:drawing>
      </w:r>
    </w:p>
    <w:p w14:paraId="4530D1CA" w14:textId="6E671326" w:rsidR="00082020" w:rsidRDefault="00082020" w:rsidP="00BB07C4">
      <w:pPr>
        <w:pStyle w:val="ListParagraph"/>
        <w:ind w:left="360"/>
        <w:rPr>
          <w:lang w:val="en-US"/>
        </w:rPr>
      </w:pPr>
      <w:r>
        <w:rPr>
          <w:noProof/>
        </w:rPr>
        <w:drawing>
          <wp:inline distT="0" distB="0" distL="0" distR="0" wp14:anchorId="035698B6" wp14:editId="2C2D33FE">
            <wp:extent cx="4505325" cy="126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25" cy="1266825"/>
                    </a:xfrm>
                    <a:prstGeom prst="rect">
                      <a:avLst/>
                    </a:prstGeom>
                  </pic:spPr>
                </pic:pic>
              </a:graphicData>
            </a:graphic>
          </wp:inline>
        </w:drawing>
      </w:r>
    </w:p>
    <w:p w14:paraId="49F4ABE1" w14:textId="77777777" w:rsidR="009E4697" w:rsidRPr="009E4697" w:rsidRDefault="009E4697" w:rsidP="009E4697">
      <w:pPr>
        <w:pStyle w:val="ListParagraph"/>
        <w:rPr>
          <w:lang w:val="en-US"/>
        </w:rPr>
      </w:pPr>
    </w:p>
    <w:p w14:paraId="1081727C" w14:textId="3025D4A7" w:rsidR="00C713A0" w:rsidRPr="0093126D" w:rsidRDefault="0093126D" w:rsidP="0093126D">
      <w:pPr>
        <w:pStyle w:val="ListParagraph"/>
        <w:ind w:left="360"/>
        <w:rPr>
          <w:lang w:val="en-US"/>
        </w:rPr>
      </w:pPr>
      <w:r>
        <w:rPr>
          <w:lang w:val="en-US"/>
        </w:rPr>
        <w:t>A</w:t>
      </w:r>
      <w:r w:rsidR="00F3457D">
        <w:rPr>
          <w:lang w:val="en-US"/>
        </w:rPr>
        <w:t xml:space="preserve">ssume that the </w:t>
      </w:r>
      <w:r w:rsidR="000A3EF7">
        <w:rPr>
          <w:lang w:val="en-US"/>
        </w:rPr>
        <w:t>characters that the user inputs are all 0 or 1 as expected and</w:t>
      </w:r>
      <w:r w:rsidR="004B05CE">
        <w:rPr>
          <w:lang w:val="en-US"/>
        </w:rPr>
        <w:t xml:space="preserve"> include the code you wrote for part a to convert from </w:t>
      </w:r>
      <w:r w:rsidR="00712C88">
        <w:rPr>
          <w:lang w:val="en-US"/>
        </w:rPr>
        <w:t>ASCII input to an integer. You can decide whether to store all the 4 input characters in registers or just work out the decimal conversion as you go along.</w:t>
      </w:r>
      <w:r w:rsidR="0094174B">
        <w:rPr>
          <w:lang w:val="en-US"/>
        </w:rPr>
        <w:t xml:space="preserve"> </w:t>
      </w:r>
      <w:r w:rsidR="00A14F28">
        <w:rPr>
          <w:lang w:val="en-US"/>
        </w:rPr>
        <w:t>You will find that your code has a lot of repetition as we haven’t covered any instructions to use for subroutines or loops.</w:t>
      </w:r>
      <w:r>
        <w:rPr>
          <w:lang w:val="en-US"/>
        </w:rPr>
        <w:t xml:space="preserve"> </w:t>
      </w:r>
      <w:r w:rsidR="00A14F28" w:rsidRPr="0093126D">
        <w:rPr>
          <w:lang w:val="en-US"/>
        </w:rPr>
        <w:t>Make sure you test your program.</w:t>
      </w:r>
    </w:p>
    <w:p w14:paraId="27A74523" w14:textId="77777777" w:rsidR="00A14F28" w:rsidRPr="00A14F28" w:rsidRDefault="00A14F28" w:rsidP="00A14F28">
      <w:pPr>
        <w:pStyle w:val="ListParagraph"/>
        <w:ind w:left="360"/>
        <w:rPr>
          <w:lang w:val="en-US"/>
        </w:rPr>
      </w:pPr>
    </w:p>
    <w:p w14:paraId="2E8D5544" w14:textId="41A04ED1" w:rsidR="00C713A0" w:rsidRDefault="00C713A0" w:rsidP="00C713A0">
      <w:pPr>
        <w:pStyle w:val="ListParagraph"/>
        <w:numPr>
          <w:ilvl w:val="0"/>
          <w:numId w:val="21"/>
        </w:numPr>
        <w:rPr>
          <w:lang w:val="en-US"/>
        </w:rPr>
      </w:pPr>
      <w:r>
        <w:rPr>
          <w:lang w:val="en-US"/>
        </w:rPr>
        <w:t>Write a program that converts a number of minutes</w:t>
      </w:r>
      <w:r w:rsidR="00065508">
        <w:rPr>
          <w:lang w:val="en-US"/>
        </w:rPr>
        <w:t xml:space="preserve"> input by a user</w:t>
      </w:r>
      <w:r>
        <w:rPr>
          <w:lang w:val="en-US"/>
        </w:rPr>
        <w:t xml:space="preserve"> to a number of hours and minutes.</w:t>
      </w:r>
      <w:r w:rsidR="0093126D">
        <w:rPr>
          <w:lang w:val="en-US"/>
        </w:rPr>
        <w:t xml:space="preserve"> </w:t>
      </w:r>
      <w:r w:rsidR="00065508">
        <w:rPr>
          <w:lang w:val="en-US"/>
        </w:rPr>
        <w:t xml:space="preserve">For example, film lengths are often written as a number of minutes, such as </w:t>
      </w:r>
      <w:r w:rsidR="005E6483">
        <w:rPr>
          <w:lang w:val="en-US"/>
        </w:rPr>
        <w:t>108 which should be converted to 1 h 48 m.</w:t>
      </w:r>
    </w:p>
    <w:p w14:paraId="3DFC7F11" w14:textId="77777777" w:rsidR="00F36743" w:rsidRDefault="00F36743" w:rsidP="00F36743">
      <w:pPr>
        <w:pStyle w:val="ListParagraph"/>
        <w:ind w:left="360"/>
        <w:rPr>
          <w:lang w:val="en-US"/>
        </w:rPr>
      </w:pPr>
    </w:p>
    <w:p w14:paraId="0E2E8CB7" w14:textId="2DE1FF73" w:rsidR="001C0529" w:rsidRDefault="0094174B" w:rsidP="009E4697">
      <w:pPr>
        <w:pStyle w:val="ListParagraph"/>
        <w:ind w:left="360"/>
        <w:rPr>
          <w:lang w:val="en-US"/>
        </w:rPr>
      </w:pPr>
      <w:r>
        <w:rPr>
          <w:lang w:val="en-US"/>
        </w:rPr>
        <w:t xml:space="preserve">For this exercise you will need to </w:t>
      </w:r>
      <w:r w:rsidR="00BC209E">
        <w:rPr>
          <w:lang w:val="en-US"/>
        </w:rPr>
        <w:t xml:space="preserve">look at </w:t>
      </w:r>
      <w:r w:rsidR="00127FF4">
        <w:rPr>
          <w:lang w:val="en-US"/>
        </w:rPr>
        <w:t>the RISC-V instructions that are available for integer division</w:t>
      </w:r>
      <w:r w:rsidR="0044271E">
        <w:rPr>
          <w:lang w:val="en-US"/>
        </w:rPr>
        <w:t xml:space="preserve"> and remainder.</w:t>
      </w:r>
      <w:r w:rsidR="00127FF4">
        <w:rPr>
          <w:lang w:val="en-US"/>
        </w:rPr>
        <w:t xml:space="preserve"> </w:t>
      </w:r>
      <w:r w:rsidR="000D62C7">
        <w:rPr>
          <w:lang w:val="en-US"/>
        </w:rPr>
        <w:t>You should assume that the input will be a valid integer.</w:t>
      </w:r>
    </w:p>
    <w:p w14:paraId="13967B70" w14:textId="5E2F0199" w:rsidR="00685306" w:rsidRDefault="00464764" w:rsidP="0093126D">
      <w:pPr>
        <w:pStyle w:val="ListParagraph"/>
        <w:ind w:left="360"/>
        <w:rPr>
          <w:lang w:val="en-US"/>
        </w:rPr>
      </w:pPr>
      <w:r>
        <w:rPr>
          <w:lang w:val="en-US"/>
        </w:rPr>
        <w:t xml:space="preserve">Remember to test your program using numbers you have worked out separately. </w:t>
      </w:r>
    </w:p>
    <w:p w14:paraId="65CBA2B4" w14:textId="77777777" w:rsidR="005822EF" w:rsidRDefault="005822EF" w:rsidP="0093126D">
      <w:pPr>
        <w:pStyle w:val="ListParagraph"/>
        <w:ind w:left="360"/>
        <w:rPr>
          <w:lang w:val="en-US"/>
        </w:rPr>
      </w:pPr>
    </w:p>
    <w:p w14:paraId="04F3AFBF" w14:textId="6DDC5FC1" w:rsidR="005822EF" w:rsidRDefault="00F34AAC" w:rsidP="0093126D">
      <w:pPr>
        <w:pStyle w:val="ListParagraph"/>
        <w:ind w:left="360"/>
        <w:rPr>
          <w:lang w:val="en-US"/>
        </w:rPr>
      </w:pPr>
      <w:r>
        <w:rPr>
          <w:noProof/>
        </w:rPr>
        <w:lastRenderedPageBreak/>
        <w:drawing>
          <wp:inline distT="0" distB="0" distL="0" distR="0" wp14:anchorId="3A524EDF" wp14:editId="02A8A040">
            <wp:extent cx="5486400" cy="3905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905250"/>
                    </a:xfrm>
                    <a:prstGeom prst="rect">
                      <a:avLst/>
                    </a:prstGeom>
                  </pic:spPr>
                </pic:pic>
              </a:graphicData>
            </a:graphic>
          </wp:inline>
        </w:drawing>
      </w:r>
    </w:p>
    <w:p w14:paraId="7B997089" w14:textId="0EA86226" w:rsidR="00F34AAC" w:rsidRPr="0093126D" w:rsidRDefault="00F34AAC" w:rsidP="0093126D">
      <w:pPr>
        <w:pStyle w:val="ListParagraph"/>
        <w:ind w:left="360"/>
        <w:rPr>
          <w:lang w:val="en-US"/>
        </w:rPr>
      </w:pPr>
      <w:r>
        <w:rPr>
          <w:noProof/>
        </w:rPr>
        <w:drawing>
          <wp:inline distT="0" distB="0" distL="0" distR="0" wp14:anchorId="6CC9F9E2" wp14:editId="3691ED81">
            <wp:extent cx="406717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9540"/>
                    <a:stretch/>
                  </pic:blipFill>
                  <pic:spPr bwMode="auto">
                    <a:xfrm>
                      <a:off x="0" y="0"/>
                      <a:ext cx="4067175" cy="666750"/>
                    </a:xfrm>
                    <a:prstGeom prst="rect">
                      <a:avLst/>
                    </a:prstGeom>
                    <a:ln>
                      <a:noFill/>
                    </a:ln>
                    <a:extLst>
                      <a:ext uri="{53640926-AAD7-44D8-BBD7-CCE9431645EC}">
                        <a14:shadowObscured xmlns:a14="http://schemas.microsoft.com/office/drawing/2010/main"/>
                      </a:ext>
                    </a:extLst>
                  </pic:spPr>
                </pic:pic>
              </a:graphicData>
            </a:graphic>
          </wp:inline>
        </w:drawing>
      </w:r>
    </w:p>
    <w:sectPr w:rsidR="00F34AAC" w:rsidRPr="0093126D" w:rsidSect="004E42CB">
      <w:headerReference w:type="default" r:id="rId18"/>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46E83" w14:textId="77777777" w:rsidR="00816F81" w:rsidRDefault="00816F81" w:rsidP="004E42CB">
      <w:pPr>
        <w:spacing w:after="0" w:line="240" w:lineRule="auto"/>
      </w:pPr>
      <w:r>
        <w:separator/>
      </w:r>
    </w:p>
  </w:endnote>
  <w:endnote w:type="continuationSeparator" w:id="0">
    <w:p w14:paraId="15763DE0" w14:textId="77777777" w:rsidR="00816F81" w:rsidRDefault="00816F81"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82AAE" w14:textId="77777777" w:rsidR="00816F81" w:rsidRDefault="00816F81" w:rsidP="004E42CB">
      <w:pPr>
        <w:spacing w:after="0" w:line="240" w:lineRule="auto"/>
      </w:pPr>
      <w:r>
        <w:separator/>
      </w:r>
    </w:p>
  </w:footnote>
  <w:footnote w:type="continuationSeparator" w:id="0">
    <w:p w14:paraId="00724982" w14:textId="77777777" w:rsidR="00816F81" w:rsidRDefault="00816F81"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229"/>
    <w:multiLevelType w:val="hybridMultilevel"/>
    <w:tmpl w:val="4FDE5C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310BA4"/>
    <w:multiLevelType w:val="hybridMultilevel"/>
    <w:tmpl w:val="EF7CFBDA"/>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2E6B5F"/>
    <w:multiLevelType w:val="hybridMultilevel"/>
    <w:tmpl w:val="C6180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81489B"/>
    <w:multiLevelType w:val="hybridMultilevel"/>
    <w:tmpl w:val="1B20009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E755E43"/>
    <w:multiLevelType w:val="hybridMultilevel"/>
    <w:tmpl w:val="FF3EA6C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21C28D5"/>
    <w:multiLevelType w:val="hybridMultilevel"/>
    <w:tmpl w:val="59906A6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5" w15:restartNumberingAfterBreak="0">
    <w:nsid w:val="34A84620"/>
    <w:multiLevelType w:val="hybridMultilevel"/>
    <w:tmpl w:val="50DC91F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5B07B96"/>
    <w:multiLevelType w:val="hybridMultilevel"/>
    <w:tmpl w:val="FE165C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E594539"/>
    <w:multiLevelType w:val="hybridMultilevel"/>
    <w:tmpl w:val="BF104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7A2F37"/>
    <w:multiLevelType w:val="hybridMultilevel"/>
    <w:tmpl w:val="F8208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D93758"/>
    <w:multiLevelType w:val="hybridMultilevel"/>
    <w:tmpl w:val="672EEE3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085ED3"/>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91851304">
    <w:abstractNumId w:val="16"/>
  </w:num>
  <w:num w:numId="2" w16cid:durableId="1597055431">
    <w:abstractNumId w:val="17"/>
  </w:num>
  <w:num w:numId="3" w16cid:durableId="202405364">
    <w:abstractNumId w:val="12"/>
  </w:num>
  <w:num w:numId="4" w16cid:durableId="123622416">
    <w:abstractNumId w:val="11"/>
  </w:num>
  <w:num w:numId="5" w16cid:durableId="1381781133">
    <w:abstractNumId w:val="7"/>
  </w:num>
  <w:num w:numId="6" w16cid:durableId="925722660">
    <w:abstractNumId w:val="1"/>
  </w:num>
  <w:num w:numId="7" w16cid:durableId="910582807">
    <w:abstractNumId w:val="25"/>
  </w:num>
  <w:num w:numId="8" w16cid:durableId="419985341">
    <w:abstractNumId w:val="23"/>
  </w:num>
  <w:num w:numId="9" w16cid:durableId="938295879">
    <w:abstractNumId w:val="26"/>
  </w:num>
  <w:num w:numId="10" w16cid:durableId="47726517">
    <w:abstractNumId w:val="6"/>
  </w:num>
  <w:num w:numId="11" w16cid:durableId="786043253">
    <w:abstractNumId w:val="4"/>
  </w:num>
  <w:num w:numId="12" w16cid:durableId="861013977">
    <w:abstractNumId w:val="22"/>
  </w:num>
  <w:num w:numId="13" w16cid:durableId="1642223816">
    <w:abstractNumId w:val="14"/>
  </w:num>
  <w:num w:numId="14" w16cid:durableId="633680654">
    <w:abstractNumId w:val="24"/>
  </w:num>
  <w:num w:numId="15" w16cid:durableId="1275557915">
    <w:abstractNumId w:val="3"/>
  </w:num>
  <w:num w:numId="16" w16cid:durableId="558899033">
    <w:abstractNumId w:val="10"/>
  </w:num>
  <w:num w:numId="17" w16cid:durableId="1341393673">
    <w:abstractNumId w:val="15"/>
  </w:num>
  <w:num w:numId="18" w16cid:durableId="1278877724">
    <w:abstractNumId w:val="13"/>
  </w:num>
  <w:num w:numId="19" w16cid:durableId="597953176">
    <w:abstractNumId w:val="8"/>
  </w:num>
  <w:num w:numId="20" w16cid:durableId="1781953420">
    <w:abstractNumId w:val="2"/>
  </w:num>
  <w:num w:numId="21" w16cid:durableId="1796942038">
    <w:abstractNumId w:val="18"/>
  </w:num>
  <w:num w:numId="22" w16cid:durableId="2050449374">
    <w:abstractNumId w:val="9"/>
  </w:num>
  <w:num w:numId="23" w16cid:durableId="1269778876">
    <w:abstractNumId w:val="5"/>
  </w:num>
  <w:num w:numId="24" w16cid:durableId="254827449">
    <w:abstractNumId w:val="0"/>
  </w:num>
  <w:num w:numId="25" w16cid:durableId="1739664255">
    <w:abstractNumId w:val="20"/>
  </w:num>
  <w:num w:numId="26" w16cid:durableId="1119029146">
    <w:abstractNumId w:val="19"/>
  </w:num>
  <w:num w:numId="27" w16cid:durableId="19353576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3376"/>
    <w:rsid w:val="00032508"/>
    <w:rsid w:val="000579A0"/>
    <w:rsid w:val="00062E01"/>
    <w:rsid w:val="00063583"/>
    <w:rsid w:val="000636B3"/>
    <w:rsid w:val="00065508"/>
    <w:rsid w:val="00066408"/>
    <w:rsid w:val="00070C0F"/>
    <w:rsid w:val="00071251"/>
    <w:rsid w:val="00073760"/>
    <w:rsid w:val="00077068"/>
    <w:rsid w:val="000774B2"/>
    <w:rsid w:val="00077595"/>
    <w:rsid w:val="00082020"/>
    <w:rsid w:val="000829E8"/>
    <w:rsid w:val="000836F8"/>
    <w:rsid w:val="000A2405"/>
    <w:rsid w:val="000A3EF7"/>
    <w:rsid w:val="000C6ACA"/>
    <w:rsid w:val="000C78B1"/>
    <w:rsid w:val="000C7906"/>
    <w:rsid w:val="000D26D6"/>
    <w:rsid w:val="000D62C7"/>
    <w:rsid w:val="000F0532"/>
    <w:rsid w:val="001210AE"/>
    <w:rsid w:val="001222D0"/>
    <w:rsid w:val="00123B36"/>
    <w:rsid w:val="00127FF4"/>
    <w:rsid w:val="001344D5"/>
    <w:rsid w:val="001658CC"/>
    <w:rsid w:val="00195988"/>
    <w:rsid w:val="001B3EDB"/>
    <w:rsid w:val="001C0529"/>
    <w:rsid w:val="001C2BC7"/>
    <w:rsid w:val="001D0B7E"/>
    <w:rsid w:val="0020257F"/>
    <w:rsid w:val="00246C5B"/>
    <w:rsid w:val="00251A71"/>
    <w:rsid w:val="00264A0E"/>
    <w:rsid w:val="002735B7"/>
    <w:rsid w:val="00280EA8"/>
    <w:rsid w:val="00287DBF"/>
    <w:rsid w:val="00297A51"/>
    <w:rsid w:val="002A4E82"/>
    <w:rsid w:val="002B745A"/>
    <w:rsid w:val="002C331C"/>
    <w:rsid w:val="002C4695"/>
    <w:rsid w:val="002D2C6C"/>
    <w:rsid w:val="002E4391"/>
    <w:rsid w:val="002E5EE2"/>
    <w:rsid w:val="002F1976"/>
    <w:rsid w:val="002F42E8"/>
    <w:rsid w:val="0030520B"/>
    <w:rsid w:val="003131AC"/>
    <w:rsid w:val="00313729"/>
    <w:rsid w:val="00316780"/>
    <w:rsid w:val="00323562"/>
    <w:rsid w:val="0034437C"/>
    <w:rsid w:val="00381BA0"/>
    <w:rsid w:val="00392051"/>
    <w:rsid w:val="00393622"/>
    <w:rsid w:val="003B254D"/>
    <w:rsid w:val="003B3FA0"/>
    <w:rsid w:val="003B7086"/>
    <w:rsid w:val="003C5000"/>
    <w:rsid w:val="003F79B1"/>
    <w:rsid w:val="00407647"/>
    <w:rsid w:val="00412ED6"/>
    <w:rsid w:val="00420635"/>
    <w:rsid w:val="00421B70"/>
    <w:rsid w:val="004246ED"/>
    <w:rsid w:val="00435CA2"/>
    <w:rsid w:val="00436EC6"/>
    <w:rsid w:val="0044271E"/>
    <w:rsid w:val="00443743"/>
    <w:rsid w:val="004451C8"/>
    <w:rsid w:val="00447FC2"/>
    <w:rsid w:val="004570C5"/>
    <w:rsid w:val="00464764"/>
    <w:rsid w:val="004657D6"/>
    <w:rsid w:val="0047396D"/>
    <w:rsid w:val="004915AC"/>
    <w:rsid w:val="00495AF7"/>
    <w:rsid w:val="004A2D27"/>
    <w:rsid w:val="004A4D19"/>
    <w:rsid w:val="004A4F89"/>
    <w:rsid w:val="004B05CE"/>
    <w:rsid w:val="004B3C90"/>
    <w:rsid w:val="004C3088"/>
    <w:rsid w:val="004E4174"/>
    <w:rsid w:val="004E42CB"/>
    <w:rsid w:val="004F2709"/>
    <w:rsid w:val="0050143C"/>
    <w:rsid w:val="00510B2B"/>
    <w:rsid w:val="00534441"/>
    <w:rsid w:val="00547DB5"/>
    <w:rsid w:val="00554FAD"/>
    <w:rsid w:val="0055789C"/>
    <w:rsid w:val="00566357"/>
    <w:rsid w:val="00571DDB"/>
    <w:rsid w:val="00577A65"/>
    <w:rsid w:val="005822EF"/>
    <w:rsid w:val="00587276"/>
    <w:rsid w:val="005927B1"/>
    <w:rsid w:val="005B4EF9"/>
    <w:rsid w:val="005D0C86"/>
    <w:rsid w:val="005D1AD9"/>
    <w:rsid w:val="005D5425"/>
    <w:rsid w:val="005E06A3"/>
    <w:rsid w:val="005E6483"/>
    <w:rsid w:val="005F29D4"/>
    <w:rsid w:val="005F5CC3"/>
    <w:rsid w:val="00600F58"/>
    <w:rsid w:val="006139C6"/>
    <w:rsid w:val="00615287"/>
    <w:rsid w:val="0063233F"/>
    <w:rsid w:val="00633DF2"/>
    <w:rsid w:val="006355D1"/>
    <w:rsid w:val="00646908"/>
    <w:rsid w:val="006578E6"/>
    <w:rsid w:val="00672DF8"/>
    <w:rsid w:val="0068421A"/>
    <w:rsid w:val="00685306"/>
    <w:rsid w:val="00691652"/>
    <w:rsid w:val="00691F04"/>
    <w:rsid w:val="006A2996"/>
    <w:rsid w:val="006C7DE5"/>
    <w:rsid w:val="006E57D4"/>
    <w:rsid w:val="006F11A8"/>
    <w:rsid w:val="00705455"/>
    <w:rsid w:val="00705D03"/>
    <w:rsid w:val="00712C88"/>
    <w:rsid w:val="0073221F"/>
    <w:rsid w:val="00756A38"/>
    <w:rsid w:val="00770982"/>
    <w:rsid w:val="00775565"/>
    <w:rsid w:val="007827E6"/>
    <w:rsid w:val="007861B9"/>
    <w:rsid w:val="00786B01"/>
    <w:rsid w:val="00797799"/>
    <w:rsid w:val="007A2939"/>
    <w:rsid w:val="007A46B3"/>
    <w:rsid w:val="007A6434"/>
    <w:rsid w:val="007C43F9"/>
    <w:rsid w:val="007C7999"/>
    <w:rsid w:val="007E6BC3"/>
    <w:rsid w:val="007F0CAC"/>
    <w:rsid w:val="007F0F54"/>
    <w:rsid w:val="007F7C5C"/>
    <w:rsid w:val="008018A0"/>
    <w:rsid w:val="00816F81"/>
    <w:rsid w:val="00817225"/>
    <w:rsid w:val="00820D8B"/>
    <w:rsid w:val="008224A6"/>
    <w:rsid w:val="00823E64"/>
    <w:rsid w:val="00837D95"/>
    <w:rsid w:val="00863656"/>
    <w:rsid w:val="00864B35"/>
    <w:rsid w:val="00867056"/>
    <w:rsid w:val="00875A2D"/>
    <w:rsid w:val="00876670"/>
    <w:rsid w:val="00876A09"/>
    <w:rsid w:val="008834AB"/>
    <w:rsid w:val="008924BA"/>
    <w:rsid w:val="008A31C1"/>
    <w:rsid w:val="008B7BB8"/>
    <w:rsid w:val="008C3613"/>
    <w:rsid w:val="008E22C8"/>
    <w:rsid w:val="008E3958"/>
    <w:rsid w:val="008E5653"/>
    <w:rsid w:val="00901595"/>
    <w:rsid w:val="00903EA3"/>
    <w:rsid w:val="00931168"/>
    <w:rsid w:val="0093126D"/>
    <w:rsid w:val="00934C96"/>
    <w:rsid w:val="00935942"/>
    <w:rsid w:val="0094174B"/>
    <w:rsid w:val="009531B2"/>
    <w:rsid w:val="00954823"/>
    <w:rsid w:val="00965AE5"/>
    <w:rsid w:val="0098075A"/>
    <w:rsid w:val="00980FFD"/>
    <w:rsid w:val="00990FA8"/>
    <w:rsid w:val="009A44EF"/>
    <w:rsid w:val="009A53CF"/>
    <w:rsid w:val="009B3617"/>
    <w:rsid w:val="009B629D"/>
    <w:rsid w:val="009B7DFB"/>
    <w:rsid w:val="009D292F"/>
    <w:rsid w:val="009E4697"/>
    <w:rsid w:val="009F5AAA"/>
    <w:rsid w:val="00A14F28"/>
    <w:rsid w:val="00A157C0"/>
    <w:rsid w:val="00A16318"/>
    <w:rsid w:val="00A17279"/>
    <w:rsid w:val="00A2453F"/>
    <w:rsid w:val="00A32538"/>
    <w:rsid w:val="00A32889"/>
    <w:rsid w:val="00A337FF"/>
    <w:rsid w:val="00A41035"/>
    <w:rsid w:val="00A60292"/>
    <w:rsid w:val="00A71C77"/>
    <w:rsid w:val="00A7370D"/>
    <w:rsid w:val="00A81714"/>
    <w:rsid w:val="00AA365F"/>
    <w:rsid w:val="00AA71D3"/>
    <w:rsid w:val="00AE2580"/>
    <w:rsid w:val="00AF66AC"/>
    <w:rsid w:val="00B00ABF"/>
    <w:rsid w:val="00B034C8"/>
    <w:rsid w:val="00B27D74"/>
    <w:rsid w:val="00B62434"/>
    <w:rsid w:val="00B6470A"/>
    <w:rsid w:val="00B81462"/>
    <w:rsid w:val="00B81CE0"/>
    <w:rsid w:val="00B865A8"/>
    <w:rsid w:val="00B91423"/>
    <w:rsid w:val="00BA1C0F"/>
    <w:rsid w:val="00BB034C"/>
    <w:rsid w:val="00BB07C4"/>
    <w:rsid w:val="00BB3B6C"/>
    <w:rsid w:val="00BC05D9"/>
    <w:rsid w:val="00BC17D6"/>
    <w:rsid w:val="00BC209E"/>
    <w:rsid w:val="00BC43E4"/>
    <w:rsid w:val="00BC57DA"/>
    <w:rsid w:val="00BC7D89"/>
    <w:rsid w:val="00BE2FDB"/>
    <w:rsid w:val="00BF4A6B"/>
    <w:rsid w:val="00BF59C7"/>
    <w:rsid w:val="00BF68E6"/>
    <w:rsid w:val="00C11417"/>
    <w:rsid w:val="00C279D6"/>
    <w:rsid w:val="00C420D0"/>
    <w:rsid w:val="00C65078"/>
    <w:rsid w:val="00C713A0"/>
    <w:rsid w:val="00C754EA"/>
    <w:rsid w:val="00CA20F8"/>
    <w:rsid w:val="00CB3427"/>
    <w:rsid w:val="00CD22E5"/>
    <w:rsid w:val="00CE650E"/>
    <w:rsid w:val="00D0460A"/>
    <w:rsid w:val="00D071E9"/>
    <w:rsid w:val="00D2053D"/>
    <w:rsid w:val="00D23958"/>
    <w:rsid w:val="00D466ED"/>
    <w:rsid w:val="00D47FF1"/>
    <w:rsid w:val="00D55999"/>
    <w:rsid w:val="00D72C45"/>
    <w:rsid w:val="00D77192"/>
    <w:rsid w:val="00DD0A2A"/>
    <w:rsid w:val="00DE6A01"/>
    <w:rsid w:val="00DF3FAD"/>
    <w:rsid w:val="00DF7512"/>
    <w:rsid w:val="00E238AA"/>
    <w:rsid w:val="00E43DCC"/>
    <w:rsid w:val="00E442FA"/>
    <w:rsid w:val="00E454B4"/>
    <w:rsid w:val="00E51E0E"/>
    <w:rsid w:val="00E671A3"/>
    <w:rsid w:val="00E812FB"/>
    <w:rsid w:val="00E927C6"/>
    <w:rsid w:val="00EC6268"/>
    <w:rsid w:val="00EE5450"/>
    <w:rsid w:val="00EE55F7"/>
    <w:rsid w:val="00EF714A"/>
    <w:rsid w:val="00F014C5"/>
    <w:rsid w:val="00F02E87"/>
    <w:rsid w:val="00F11CA4"/>
    <w:rsid w:val="00F2752F"/>
    <w:rsid w:val="00F3457D"/>
    <w:rsid w:val="00F34AAC"/>
    <w:rsid w:val="00F36743"/>
    <w:rsid w:val="00F371EF"/>
    <w:rsid w:val="00F37B4D"/>
    <w:rsid w:val="00F4068D"/>
    <w:rsid w:val="00F7689E"/>
    <w:rsid w:val="00F86DB4"/>
    <w:rsid w:val="00F908CC"/>
    <w:rsid w:val="00F96909"/>
    <w:rsid w:val="00F97FD5"/>
    <w:rsid w:val="00FA4240"/>
    <w:rsid w:val="00FB4112"/>
    <w:rsid w:val="00FC1E3A"/>
    <w:rsid w:val="00FD0A99"/>
    <w:rsid w:val="00FD2A22"/>
    <w:rsid w:val="00FE0054"/>
    <w:rsid w:val="00FE358F"/>
    <w:rsid w:val="00FE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PlaceholderText">
    <w:name w:val="Placeholder Text"/>
    <w:basedOn w:val="DefaultParagraphFont"/>
    <w:uiPriority w:val="99"/>
    <w:semiHidden/>
    <w:rsid w:val="006C7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34</TotalTime>
  <Pages>6</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Elysia Barker</cp:lastModifiedBy>
  <cp:revision>4</cp:revision>
  <dcterms:created xsi:type="dcterms:W3CDTF">2023-11-20T16:54:00Z</dcterms:created>
  <dcterms:modified xsi:type="dcterms:W3CDTF">2023-11-24T17:11:00Z</dcterms:modified>
</cp:coreProperties>
</file>