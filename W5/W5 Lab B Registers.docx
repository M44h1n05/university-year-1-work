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8AB9" w14:textId="56EAF50E" w:rsidR="004E42CB" w:rsidRPr="004E42CB" w:rsidRDefault="004E42CB" w:rsidP="004E42CB">
      <w:pPr>
        <w:pStyle w:val="Heading1"/>
        <w:jc w:val="center"/>
        <w:rPr>
          <w:color w:val="091540" w:themeColor="text2"/>
          <w:lang w:val="en-US"/>
        </w:rPr>
      </w:pPr>
      <w:r>
        <w:rPr>
          <w:color w:val="091540" w:themeColor="text2"/>
          <w:lang w:val="en-US"/>
        </w:rPr>
        <w:t>Week</w:t>
      </w:r>
      <w:r w:rsidRPr="004E42CB">
        <w:rPr>
          <w:color w:val="091540" w:themeColor="text2"/>
          <w:lang w:val="en-US"/>
        </w:rPr>
        <w:t xml:space="preserve"> </w:t>
      </w:r>
      <w:r w:rsidR="004F768F">
        <w:rPr>
          <w:color w:val="091540" w:themeColor="text2"/>
          <w:lang w:val="en-US"/>
        </w:rPr>
        <w:t>5</w:t>
      </w:r>
      <w:r w:rsidRPr="004E42CB">
        <w:rPr>
          <w:color w:val="091540" w:themeColor="text2"/>
          <w:lang w:val="en-US"/>
        </w:rPr>
        <w:t xml:space="preserve"> </w:t>
      </w:r>
      <w:r>
        <w:rPr>
          <w:color w:val="091540" w:themeColor="text2"/>
          <w:lang w:val="en-US"/>
        </w:rPr>
        <w:t>Lab</w:t>
      </w:r>
      <w:r w:rsidR="00543D96">
        <w:rPr>
          <w:color w:val="091540" w:themeColor="text2"/>
          <w:lang w:val="en-US"/>
        </w:rPr>
        <w:t xml:space="preserve"> </w:t>
      </w:r>
      <w:r w:rsidR="00FE63EB">
        <w:rPr>
          <w:color w:val="091540" w:themeColor="text2"/>
          <w:lang w:val="en-US"/>
        </w:rPr>
        <w:t>B</w:t>
      </w:r>
      <w:r w:rsidR="00DF599D">
        <w:rPr>
          <w:color w:val="091540" w:themeColor="text2"/>
          <w:lang w:val="en-US"/>
        </w:rPr>
        <w:t xml:space="preserve">: </w:t>
      </w:r>
      <w:r w:rsidR="00FE63EB">
        <w:rPr>
          <w:color w:val="091540" w:themeColor="text2"/>
          <w:lang w:val="en-US"/>
        </w:rPr>
        <w:t>Registers</w:t>
      </w:r>
    </w:p>
    <w:p w14:paraId="2826A131" w14:textId="77777777" w:rsidR="004E42CB" w:rsidRDefault="004E42CB" w:rsidP="004E42CB">
      <w:pPr>
        <w:rPr>
          <w:lang w:val="en-US"/>
        </w:rPr>
      </w:pPr>
    </w:p>
    <w:p w14:paraId="18F2F246" w14:textId="362B188F" w:rsidR="004E42CB" w:rsidRDefault="004E42CB" w:rsidP="000759E6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6C1C43C1" w14:textId="381ECCBC" w:rsidR="004E4174" w:rsidRDefault="004E4174" w:rsidP="004E42CB">
      <w:pPr>
        <w:rPr>
          <w:lang w:val="en-US"/>
        </w:rPr>
      </w:pPr>
      <w:r>
        <w:rPr>
          <w:lang w:val="en-US"/>
        </w:rPr>
        <w:t>Develop understanding and experience of:</w:t>
      </w:r>
    </w:p>
    <w:p w14:paraId="7C0600A6" w14:textId="2C9734B7" w:rsidR="00084F62" w:rsidRPr="00D92276" w:rsidRDefault="001B412E" w:rsidP="00D92276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Using a register to store a </w:t>
      </w:r>
      <w:r w:rsidR="00D92276">
        <w:rPr>
          <w:lang w:val="en-US"/>
        </w:rPr>
        <w:t>value.</w:t>
      </w:r>
    </w:p>
    <w:p w14:paraId="2B30291B" w14:textId="6D6A1D9D" w:rsidR="009669A2" w:rsidRPr="009669A2" w:rsidRDefault="00FE63EB" w:rsidP="009669A2">
      <w:pPr>
        <w:pStyle w:val="Heading2"/>
        <w:rPr>
          <w:lang w:val="en-US"/>
        </w:rPr>
      </w:pPr>
      <w:r>
        <w:rPr>
          <w:lang w:val="en-US"/>
        </w:rPr>
        <w:t>Registers</w:t>
      </w:r>
    </w:p>
    <w:p w14:paraId="28D88E3C" w14:textId="678502F4" w:rsidR="007C3D47" w:rsidRDefault="009669A2" w:rsidP="007C3D47">
      <w:pPr>
        <w:numPr>
          <w:ilvl w:val="0"/>
          <w:numId w:val="24"/>
        </w:numPr>
      </w:pPr>
      <w:r>
        <w:t>What is a clock signal</w:t>
      </w:r>
      <w:r w:rsidR="007C3D47" w:rsidRPr="007C3D47">
        <w:t>?</w:t>
      </w:r>
    </w:p>
    <w:p w14:paraId="692C9E61" w14:textId="05D6A121" w:rsidR="009669A2" w:rsidRPr="007C3D47" w:rsidRDefault="00D92276" w:rsidP="009669A2">
      <w:pPr>
        <w:tabs>
          <w:tab w:val="left" w:pos="8789"/>
        </w:tabs>
      </w:pPr>
      <w:r>
        <w:t xml:space="preserve">It alternates 0 and 1. </w:t>
      </w:r>
    </w:p>
    <w:p w14:paraId="16D55CEE" w14:textId="787E008D" w:rsidR="007C3D47" w:rsidRPr="007C3D47" w:rsidRDefault="007465EC" w:rsidP="00FC7FCC">
      <w:pPr>
        <w:numPr>
          <w:ilvl w:val="0"/>
          <w:numId w:val="24"/>
        </w:numPr>
      </w:pPr>
      <w:r>
        <w:t>Why do some components need a clock signal?</w:t>
      </w:r>
      <w:r w:rsidR="007C3D47" w:rsidRPr="007C3D47">
        <w:t xml:space="preserve"> </w:t>
      </w:r>
    </w:p>
    <w:p w14:paraId="2F48CE63" w14:textId="6A2B98C8" w:rsidR="00036E1D" w:rsidRDefault="00D92276" w:rsidP="00FC7FCC">
      <w:pPr>
        <w:tabs>
          <w:tab w:val="left" w:pos="8789"/>
        </w:tabs>
      </w:pPr>
      <w:r>
        <w:t xml:space="preserve">To synchronise the </w:t>
      </w:r>
      <w:r w:rsidR="00EA26B3">
        <w:t>components.</w:t>
      </w:r>
    </w:p>
    <w:p w14:paraId="58C2B68F" w14:textId="1B6D9110" w:rsidR="00FE63EB" w:rsidRPr="00FE63EB" w:rsidRDefault="007322C0" w:rsidP="00AF7159">
      <w:pPr>
        <w:pStyle w:val="Heading2"/>
      </w:pPr>
      <w:r>
        <w:t>Use registers.</w:t>
      </w:r>
    </w:p>
    <w:p w14:paraId="410FF120" w14:textId="40E27D51" w:rsidR="00554FAD" w:rsidRPr="00FC1E3A" w:rsidRDefault="00554FAD" w:rsidP="00554FAD">
      <w:pPr>
        <w:pStyle w:val="ListParagraph"/>
        <w:ind w:left="360"/>
        <w:rPr>
          <w:lang w:val="en-US"/>
        </w:rPr>
      </w:pPr>
    </w:p>
    <w:p w14:paraId="2DB74047" w14:textId="6E3F637A" w:rsidR="004F0072" w:rsidRDefault="0033069E" w:rsidP="004F0072">
      <w:pPr>
        <w:pStyle w:val="ListParagraph"/>
        <w:numPr>
          <w:ilvl w:val="0"/>
          <w:numId w:val="14"/>
        </w:numPr>
        <w:rPr>
          <w:lang w:val="en-US"/>
        </w:rPr>
      </w:pPr>
      <w:r w:rsidRPr="0026513F">
        <w:rPr>
          <w:lang w:val="en-US"/>
        </w:rPr>
        <w:t>C</w:t>
      </w:r>
      <w:r w:rsidR="005E6880">
        <w:rPr>
          <w:lang w:val="en-US"/>
        </w:rPr>
        <w:t xml:space="preserve">reate the 8-bit counter as </w:t>
      </w:r>
      <w:r w:rsidR="0005145E">
        <w:rPr>
          <w:lang w:val="en-US"/>
        </w:rPr>
        <w:t>described</w:t>
      </w:r>
      <w:r w:rsidR="005E6880">
        <w:rPr>
          <w:lang w:val="en-US"/>
        </w:rPr>
        <w:t xml:space="preserve"> in the week 4 lecture (and </w:t>
      </w:r>
      <w:r w:rsidR="0005145E">
        <w:rPr>
          <w:lang w:val="en-US"/>
        </w:rPr>
        <w:t xml:space="preserve">shown </w:t>
      </w:r>
      <w:r w:rsidR="00AF7159">
        <w:rPr>
          <w:lang w:val="en-US"/>
        </w:rPr>
        <w:t>below</w:t>
      </w:r>
      <w:r w:rsidR="0005145E">
        <w:rPr>
          <w:lang w:val="en-US"/>
        </w:rPr>
        <w:t>).</w:t>
      </w:r>
    </w:p>
    <w:p w14:paraId="37A65DEE" w14:textId="72246BF1" w:rsidR="004F0072" w:rsidRDefault="004F0072" w:rsidP="004F0072">
      <w:pPr>
        <w:ind w:left="360"/>
        <w:rPr>
          <w:lang w:val="en-US"/>
        </w:rPr>
      </w:pPr>
      <w:r>
        <w:rPr>
          <w:lang w:val="en-US"/>
        </w:rPr>
        <w:t>You can set your counter to tick automatically</w:t>
      </w:r>
      <w:r w:rsidR="00065F17">
        <w:rPr>
          <w:lang w:val="en-US"/>
        </w:rPr>
        <w:t xml:space="preserve">. Use the simulate menu </w:t>
      </w:r>
      <w:r w:rsidR="007C0E50">
        <w:rPr>
          <w:lang w:val="en-US"/>
        </w:rPr>
        <w:t xml:space="preserve">and “Auto Tick Enabled” or </w:t>
      </w:r>
      <w:proofErr w:type="spellStart"/>
      <w:r w:rsidR="007C0E50">
        <w:rPr>
          <w:lang w:val="en-US"/>
        </w:rPr>
        <w:t>Ctrl+K</w:t>
      </w:r>
      <w:proofErr w:type="spellEnd"/>
      <w:r w:rsidR="007C0E50">
        <w:rPr>
          <w:lang w:val="en-US"/>
        </w:rPr>
        <w:t xml:space="preserve"> to s</w:t>
      </w:r>
      <w:r w:rsidR="00AF7159">
        <w:rPr>
          <w:lang w:val="en-US"/>
        </w:rPr>
        <w:t>witch ticks on and off. The Auto Tick Frequency is the number of ticks per second.</w:t>
      </w:r>
    </w:p>
    <w:p w14:paraId="0A478B74" w14:textId="4D9A0598" w:rsidR="004F0072" w:rsidRPr="004F0072" w:rsidRDefault="00065F17" w:rsidP="004F007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8D581F2" wp14:editId="00D15ECF">
            <wp:extent cx="4148919" cy="3161496"/>
            <wp:effectExtent l="0" t="0" r="4445" b="1270"/>
            <wp:docPr id="1800323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23178" name="Picture 1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64197" cy="317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00EB7" w14:textId="63376836" w:rsidR="006747E0" w:rsidRPr="00AF7159" w:rsidRDefault="006747E0" w:rsidP="00AF7159">
      <w:pPr>
        <w:rPr>
          <w:lang w:val="en-US"/>
        </w:rPr>
      </w:pPr>
      <w:bookmarkStart w:id="0" w:name="_Hlk84246196"/>
    </w:p>
    <w:p w14:paraId="0A4120D6" w14:textId="77777777" w:rsidR="00C872BB" w:rsidRDefault="00C872BB" w:rsidP="0033069E">
      <w:pPr>
        <w:pStyle w:val="ListParagraph"/>
        <w:ind w:left="360"/>
        <w:rPr>
          <w:lang w:val="en-US"/>
        </w:rPr>
      </w:pPr>
    </w:p>
    <w:bookmarkEnd w:id="0"/>
    <w:p w14:paraId="52639080" w14:textId="4CB92472" w:rsidR="00123440" w:rsidRDefault="00AF7159" w:rsidP="00AF7159">
      <w:pPr>
        <w:pStyle w:val="ListParagraph"/>
        <w:numPr>
          <w:ilvl w:val="0"/>
          <w:numId w:val="14"/>
        </w:numPr>
        <w:rPr>
          <w:lang w:val="en-US"/>
        </w:rPr>
      </w:pPr>
      <w:r w:rsidRPr="00AF7159">
        <w:rPr>
          <w:lang w:val="en-US"/>
        </w:rPr>
        <w:t xml:space="preserve">Open your </w:t>
      </w:r>
      <w:r>
        <w:rPr>
          <w:lang w:val="en-US"/>
        </w:rPr>
        <w:t xml:space="preserve">traffic light simulation from last </w:t>
      </w:r>
      <w:proofErr w:type="gramStart"/>
      <w:r>
        <w:rPr>
          <w:lang w:val="en-US"/>
        </w:rPr>
        <w:t>week</w:t>
      </w:r>
      <w:r w:rsidR="00F3710F">
        <w:rPr>
          <w:lang w:val="en-US"/>
        </w:rPr>
        <w:t>,</w:t>
      </w:r>
      <w:r>
        <w:rPr>
          <w:lang w:val="en-US"/>
        </w:rPr>
        <w:t xml:space="preserve"> if</w:t>
      </w:r>
      <w:proofErr w:type="gramEnd"/>
      <w:r>
        <w:rPr>
          <w:lang w:val="en-US"/>
        </w:rPr>
        <w:t xml:space="preserve"> you completed it. </w:t>
      </w:r>
      <w:r w:rsidR="00F3710F">
        <w:rPr>
          <w:lang w:val="en-US"/>
        </w:rPr>
        <w:t xml:space="preserve">Add a register and addition so that it will automatically cycle through the </w:t>
      </w:r>
      <w:r w:rsidR="00B875DB">
        <w:rPr>
          <w:lang w:val="en-US"/>
        </w:rPr>
        <w:t>stages for the traffic lights.</w:t>
      </w:r>
    </w:p>
    <w:p w14:paraId="2F676607" w14:textId="77777777" w:rsidR="00B875DB" w:rsidRPr="00B875DB" w:rsidRDefault="00B875DB" w:rsidP="00B875DB">
      <w:pPr>
        <w:rPr>
          <w:lang w:val="en-US"/>
        </w:rPr>
      </w:pPr>
    </w:p>
    <w:p w14:paraId="6A535357" w14:textId="4FCC3E3F" w:rsidR="00B1667B" w:rsidRDefault="00CC1432" w:rsidP="00197CF6">
      <w:pPr>
        <w:pStyle w:val="Heading2"/>
        <w:rPr>
          <w:lang w:val="en-US"/>
        </w:rPr>
      </w:pPr>
      <w:r>
        <w:rPr>
          <w:lang w:val="en-US"/>
        </w:rPr>
        <w:lastRenderedPageBreak/>
        <w:t>Extension exercises</w:t>
      </w:r>
    </w:p>
    <w:p w14:paraId="28089CC0" w14:textId="19E0AB53" w:rsidR="00D00E8B" w:rsidRDefault="00D00E8B" w:rsidP="00D00E8B">
      <w:pPr>
        <w:rPr>
          <w:lang w:val="en-US"/>
        </w:rPr>
      </w:pPr>
      <w:r>
        <w:rPr>
          <w:lang w:val="en-US"/>
        </w:rPr>
        <w:t>These exercises are a little more challenging but sho</w:t>
      </w:r>
      <w:r w:rsidR="00543721">
        <w:rPr>
          <w:lang w:val="en-US"/>
        </w:rPr>
        <w:t>w that we can now build complex components with what we have covered.</w:t>
      </w:r>
    </w:p>
    <w:p w14:paraId="17D9785B" w14:textId="38602E59" w:rsidR="00543721" w:rsidRDefault="00543721" w:rsidP="00027A7C">
      <w:pPr>
        <w:pStyle w:val="Heading2"/>
        <w:rPr>
          <w:lang w:val="en-US"/>
        </w:rPr>
      </w:pPr>
      <w:r>
        <w:rPr>
          <w:lang w:val="en-US"/>
        </w:rPr>
        <w:t>Fibonacci Sequence</w:t>
      </w:r>
    </w:p>
    <w:p w14:paraId="15D0969E" w14:textId="76A71159" w:rsidR="00027A7C" w:rsidRDefault="00027A7C" w:rsidP="00027A7C">
      <w:pPr>
        <w:rPr>
          <w:lang w:val="en-US"/>
        </w:rPr>
      </w:pPr>
      <w:r>
        <w:rPr>
          <w:lang w:val="en-US"/>
        </w:rPr>
        <w:t xml:space="preserve">The Fibonacci Sequence </w:t>
      </w:r>
      <w:r w:rsidR="00854211">
        <w:rPr>
          <w:lang w:val="en-US"/>
        </w:rPr>
        <w:t xml:space="preserve">is formed by starting with 0 and 1 and </w:t>
      </w:r>
      <w:r w:rsidR="00122BCA">
        <w:rPr>
          <w:lang w:val="en-US"/>
        </w:rPr>
        <w:t xml:space="preserve">forming each following term by adding the previous two. </w:t>
      </w:r>
    </w:p>
    <w:p w14:paraId="0A9D82A0" w14:textId="49425C02" w:rsidR="00122BCA" w:rsidRDefault="00122BCA" w:rsidP="00027A7C">
      <w:pPr>
        <w:rPr>
          <w:lang w:val="en-US"/>
        </w:rPr>
      </w:pPr>
      <w:r>
        <w:rPr>
          <w:lang w:val="en-US"/>
        </w:rPr>
        <w:t>The first few terms are as follows:</w:t>
      </w:r>
    </w:p>
    <w:p w14:paraId="07DBCA23" w14:textId="601FD6AD" w:rsidR="00122BCA" w:rsidRDefault="00122BCA" w:rsidP="00027A7C">
      <w:pPr>
        <w:rPr>
          <w:lang w:val="en-US"/>
        </w:rPr>
      </w:pPr>
      <w:r>
        <w:rPr>
          <w:lang w:val="en-US"/>
        </w:rPr>
        <w:t xml:space="preserve">0, 1, 1, </w:t>
      </w:r>
      <w:r w:rsidR="00BD6E7D">
        <w:rPr>
          <w:lang w:val="en-US"/>
        </w:rPr>
        <w:t>2, 3, 5, 8, 13, 21</w:t>
      </w:r>
    </w:p>
    <w:p w14:paraId="3D296342" w14:textId="2CC4E502" w:rsidR="00BD6E7D" w:rsidRPr="00027A7C" w:rsidRDefault="00BD6E7D" w:rsidP="00027A7C">
      <w:pPr>
        <w:rPr>
          <w:lang w:val="en-US"/>
        </w:rPr>
      </w:pPr>
      <w:r>
        <w:rPr>
          <w:lang w:val="en-US"/>
        </w:rPr>
        <w:t>Create a circuit that calculates the Fibonacci sequence. Use two registers</w:t>
      </w:r>
      <w:r w:rsidR="00EC0AEA">
        <w:rPr>
          <w:lang w:val="en-US"/>
        </w:rPr>
        <w:t xml:space="preserve"> and an addition component as well as an output pin</w:t>
      </w:r>
      <w:r>
        <w:rPr>
          <w:lang w:val="en-US"/>
        </w:rPr>
        <w:t xml:space="preserve">. You will need to copy the </w:t>
      </w:r>
      <w:r w:rsidR="00C7633F">
        <w:rPr>
          <w:lang w:val="en-US"/>
        </w:rPr>
        <w:t xml:space="preserve">total at each step to </w:t>
      </w:r>
      <w:r w:rsidR="00914BAC">
        <w:rPr>
          <w:lang w:val="en-US"/>
        </w:rPr>
        <w:t xml:space="preserve">one register and copy the previous total to the other register. </w:t>
      </w:r>
      <w:r w:rsidR="00F97CE3">
        <w:rPr>
          <w:lang w:val="en-US"/>
        </w:rPr>
        <w:t>Decide how many bits you want to cater for and check the output against an online source. You will have to manually set one of the regist</w:t>
      </w:r>
      <w:r w:rsidR="00DC227C">
        <w:rPr>
          <w:lang w:val="en-US"/>
        </w:rPr>
        <w:t>ers to store 1 to start your simulation.</w:t>
      </w:r>
    </w:p>
    <w:p w14:paraId="7301C8B4" w14:textId="77583FFE" w:rsidR="005A3332" w:rsidRDefault="00197CF6" w:rsidP="005A3332">
      <w:pPr>
        <w:pStyle w:val="Heading3"/>
      </w:pPr>
      <w:r>
        <w:t xml:space="preserve">Create a </w:t>
      </w:r>
      <w:proofErr w:type="gramStart"/>
      <w:r>
        <w:t>clock</w:t>
      </w:r>
      <w:proofErr w:type="gramEnd"/>
    </w:p>
    <w:p w14:paraId="576C3BAC" w14:textId="78406CFB" w:rsidR="00437853" w:rsidRDefault="00197CF6" w:rsidP="00197CF6">
      <w:r>
        <w:t xml:space="preserve">For this exercise you should create a </w:t>
      </w:r>
      <w:r w:rsidR="00473C26">
        <w:t>clock that shows the time on a digital display.</w:t>
      </w:r>
      <w:r w:rsidR="00437853">
        <w:t xml:space="preserve"> This task is </w:t>
      </w:r>
      <w:proofErr w:type="gramStart"/>
      <w:r w:rsidR="00437853">
        <w:t>fairly challenging</w:t>
      </w:r>
      <w:proofErr w:type="gramEnd"/>
      <w:r w:rsidR="00437853">
        <w:t xml:space="preserve"> so you should build up in stages.</w:t>
      </w:r>
      <w:r w:rsidR="00473C26">
        <w:t xml:space="preserve"> </w:t>
      </w:r>
      <w:r w:rsidR="00A142F8">
        <w:t xml:space="preserve">The output would </w:t>
      </w:r>
      <w:r w:rsidR="00183421">
        <w:t>display the time</w:t>
      </w:r>
      <w:r w:rsidR="00C47ABA">
        <w:t xml:space="preserve"> in hours, </w:t>
      </w:r>
      <w:proofErr w:type="gramStart"/>
      <w:r w:rsidR="00C47ABA">
        <w:t>minutes</w:t>
      </w:r>
      <w:proofErr w:type="gramEnd"/>
      <w:r w:rsidR="00C47ABA">
        <w:t xml:space="preserve"> and seconds</w:t>
      </w:r>
      <w:r w:rsidR="001F3937">
        <w:t xml:space="preserve"> for example 10.</w:t>
      </w:r>
      <w:r w:rsidR="00C47ABA">
        <w:t>43.17</w:t>
      </w:r>
      <w:r w:rsidR="00852AA0">
        <w:t>.</w:t>
      </w:r>
    </w:p>
    <w:p w14:paraId="72844390" w14:textId="1C007C07" w:rsidR="00CD1912" w:rsidRDefault="00437853" w:rsidP="00197CF6">
      <w:r>
        <w:t xml:space="preserve">In the </w:t>
      </w:r>
      <w:r w:rsidR="00657045">
        <w:t xml:space="preserve">Input/Output tools in Logisim Evolution you will find a hex digit display. Use registers that hold 4 bits so that you can feed them directly to a hex digit display. For this exercise you </w:t>
      </w:r>
      <w:r w:rsidR="00DA421D">
        <w:t xml:space="preserve">will be using binary coded decimal (BCD) as you will not allow the digits to get to </w:t>
      </w:r>
      <w:r w:rsidR="00111EE6">
        <w:t xml:space="preserve">a, b etc and </w:t>
      </w:r>
      <w:r w:rsidR="00CD1912">
        <w:t>carry to the next register as in decimal.</w:t>
      </w:r>
      <w:r w:rsidR="00074959">
        <w:t xml:space="preserve"> You might want to research binary coded decimal as well.</w:t>
      </w:r>
    </w:p>
    <w:p w14:paraId="6CA78357" w14:textId="5FA490A7" w:rsidR="00197CF6" w:rsidRDefault="00CD1912" w:rsidP="00CD1912">
      <w:pPr>
        <w:pStyle w:val="ListParagraph"/>
        <w:numPr>
          <w:ilvl w:val="0"/>
          <w:numId w:val="26"/>
        </w:numPr>
      </w:pPr>
      <w:r>
        <w:t xml:space="preserve">Create a counter using a 4-bit register. Add </w:t>
      </w:r>
      <w:r w:rsidR="004A0721">
        <w:t>gates and wiring so that the register resets to zero as soon as it gets to hex a (decimal 10).</w:t>
      </w:r>
    </w:p>
    <w:p w14:paraId="21DDAC67" w14:textId="0EF0AD76" w:rsidR="004A0721" w:rsidRDefault="004A0721" w:rsidP="00CD1912">
      <w:pPr>
        <w:pStyle w:val="ListParagraph"/>
        <w:numPr>
          <w:ilvl w:val="0"/>
          <w:numId w:val="26"/>
        </w:numPr>
      </w:pPr>
      <w:r>
        <w:t xml:space="preserve">Add a </w:t>
      </w:r>
      <w:r w:rsidR="000813ED">
        <w:t>second register (to the left) that only adds 1 when the first register is reset to zero</w:t>
      </w:r>
      <w:r w:rsidR="00423232">
        <w:t xml:space="preserve">. You can control this using the clock input to the register. This would create a counter that displays values from 0 to 99. Although you are using a hex digit display, we </w:t>
      </w:r>
      <w:r w:rsidR="00A142F8">
        <w:t>are interpreting the digits in decimal.</w:t>
      </w:r>
    </w:p>
    <w:p w14:paraId="740EAFD5" w14:textId="44C08022" w:rsidR="00A142F8" w:rsidRDefault="00A142F8" w:rsidP="00CD1912">
      <w:pPr>
        <w:pStyle w:val="ListParagraph"/>
        <w:numPr>
          <w:ilvl w:val="0"/>
          <w:numId w:val="26"/>
        </w:numPr>
      </w:pPr>
      <w:r>
        <w:t xml:space="preserve">To make the second register </w:t>
      </w:r>
      <w:r w:rsidR="003B7A1B">
        <w:t xml:space="preserve">be part of the seconds, it needs to reset when it gets to </w:t>
      </w:r>
      <w:r w:rsidR="00F86599">
        <w:t>6</w:t>
      </w:r>
      <w:r w:rsidR="003B7A1B">
        <w:t xml:space="preserve"> and the minutes needs to go up.</w:t>
      </w:r>
    </w:p>
    <w:p w14:paraId="36F3D460" w14:textId="23EADCC7" w:rsidR="003B7A1B" w:rsidRDefault="003B7A1B" w:rsidP="00CD1912">
      <w:pPr>
        <w:pStyle w:val="ListParagraph"/>
        <w:numPr>
          <w:ilvl w:val="0"/>
          <w:numId w:val="26"/>
        </w:numPr>
      </w:pPr>
      <w:r>
        <w:t>The minutes will be built in a similar way to the seconds.</w:t>
      </w:r>
    </w:p>
    <w:p w14:paraId="080A6344" w14:textId="3C306C40" w:rsidR="003B7A1B" w:rsidRPr="00197CF6" w:rsidRDefault="005F7EC9" w:rsidP="00CD1912">
      <w:pPr>
        <w:pStyle w:val="ListParagraph"/>
        <w:numPr>
          <w:ilvl w:val="0"/>
          <w:numId w:val="26"/>
        </w:numPr>
      </w:pPr>
      <w:r>
        <w:t>You could choose to make a 12-hour or 24-hour clock.</w:t>
      </w:r>
    </w:p>
    <w:p w14:paraId="0F203113" w14:textId="357FDBDB" w:rsidR="00852AA0" w:rsidRDefault="00852AA0" w:rsidP="00965C64">
      <w:pPr>
        <w:rPr>
          <w:lang w:val="en-US"/>
        </w:rPr>
      </w:pPr>
      <w:r>
        <w:rPr>
          <w:lang w:val="en-US"/>
        </w:rPr>
        <w:t xml:space="preserve">Make sure that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your changes </w:t>
      </w:r>
      <w:r w:rsidR="00C4252A">
        <w:rPr>
          <w:lang w:val="en-US"/>
        </w:rPr>
        <w:t xml:space="preserve">to add to hours, minutes and seconds work correctly so that you don’t gain or lose a second each time. You will also want to simulate it with </w:t>
      </w:r>
      <w:r w:rsidR="002645F9">
        <w:rPr>
          <w:lang w:val="en-US"/>
        </w:rPr>
        <w:t>a high frequency of ticks.</w:t>
      </w:r>
    </w:p>
    <w:p w14:paraId="337786AE" w14:textId="77777777" w:rsidR="008231C7" w:rsidRDefault="008231C7" w:rsidP="00965C64">
      <w:pPr>
        <w:rPr>
          <w:lang w:val="en-US"/>
        </w:rPr>
      </w:pPr>
    </w:p>
    <w:sectPr w:rsidR="008231C7" w:rsidSect="004E42CB">
      <w:headerReference w:type="default" r:id="rId8"/>
      <w:footerReference w:type="default" r:id="rId9"/>
      <w:pgSz w:w="11906" w:h="16838"/>
      <w:pgMar w:top="1440" w:right="1440" w:bottom="1440" w:left="1440" w:header="680" w:footer="708" w:gutter="0"/>
      <w:pgBorders w:offsetFrom="page">
        <w:top w:val="single" w:sz="24" w:space="24" w:color="BF1A2F" w:themeColor="accent4"/>
        <w:left w:val="single" w:sz="24" w:space="24" w:color="BF1A2F" w:themeColor="accent4"/>
        <w:bottom w:val="single" w:sz="24" w:space="24" w:color="BF1A2F" w:themeColor="accent4"/>
        <w:right w:val="single" w:sz="24" w:space="24" w:color="BF1A2F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96BDA" w14:textId="77777777" w:rsidR="00647A94" w:rsidRDefault="00647A94" w:rsidP="004E42CB">
      <w:pPr>
        <w:spacing w:after="0" w:line="240" w:lineRule="auto"/>
      </w:pPr>
      <w:r>
        <w:separator/>
      </w:r>
    </w:p>
  </w:endnote>
  <w:endnote w:type="continuationSeparator" w:id="0">
    <w:p w14:paraId="751357B3" w14:textId="77777777" w:rsidR="00647A94" w:rsidRDefault="00647A94" w:rsidP="004E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6664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6984F" w14:textId="2BD09E5E" w:rsidR="00A054F7" w:rsidRDefault="00A054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B8717A" w14:textId="77777777" w:rsidR="00A054F7" w:rsidRDefault="00A05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09682" w14:textId="77777777" w:rsidR="00647A94" w:rsidRDefault="00647A94" w:rsidP="004E42CB">
      <w:pPr>
        <w:spacing w:after="0" w:line="240" w:lineRule="auto"/>
      </w:pPr>
      <w:r>
        <w:separator/>
      </w:r>
    </w:p>
  </w:footnote>
  <w:footnote w:type="continuationSeparator" w:id="0">
    <w:p w14:paraId="285E7F29" w14:textId="77777777" w:rsidR="00647A94" w:rsidRDefault="00647A94" w:rsidP="004E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0457" w14:textId="77777777" w:rsidR="004E42CB" w:rsidRPr="004E42CB" w:rsidRDefault="004E42CB" w:rsidP="004E42CB">
    <w:pPr>
      <w:pStyle w:val="Heading1"/>
      <w:jc w:val="center"/>
      <w:rPr>
        <w:lang w:val="en-US"/>
      </w:rPr>
    </w:pPr>
    <w:r>
      <w:rPr>
        <w:lang w:val="en-US"/>
      </w:rP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B9A"/>
    <w:multiLevelType w:val="hybridMultilevel"/>
    <w:tmpl w:val="039E10D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8694D"/>
    <w:multiLevelType w:val="hybridMultilevel"/>
    <w:tmpl w:val="E4401A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5F8A"/>
    <w:multiLevelType w:val="hybridMultilevel"/>
    <w:tmpl w:val="B6488AE2"/>
    <w:lvl w:ilvl="0" w:tplc="D794DD08"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E2E4E"/>
    <w:multiLevelType w:val="hybridMultilevel"/>
    <w:tmpl w:val="0C4AEE1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42261"/>
    <w:multiLevelType w:val="hybridMultilevel"/>
    <w:tmpl w:val="58320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9200B"/>
    <w:multiLevelType w:val="hybridMultilevel"/>
    <w:tmpl w:val="D22460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81C1B"/>
    <w:multiLevelType w:val="hybridMultilevel"/>
    <w:tmpl w:val="25EE5FD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5A6AD8"/>
    <w:multiLevelType w:val="hybridMultilevel"/>
    <w:tmpl w:val="2FC8652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F64532"/>
    <w:multiLevelType w:val="hybridMultilevel"/>
    <w:tmpl w:val="BBBE1B8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661F1A"/>
    <w:multiLevelType w:val="hybridMultilevel"/>
    <w:tmpl w:val="AF42EE42"/>
    <w:lvl w:ilvl="0" w:tplc="7C24FB6A"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34A84620"/>
    <w:multiLevelType w:val="hybridMultilevel"/>
    <w:tmpl w:val="BE929E6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021AF1"/>
    <w:multiLevelType w:val="hybridMultilevel"/>
    <w:tmpl w:val="1D9E9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345DB"/>
    <w:multiLevelType w:val="hybridMultilevel"/>
    <w:tmpl w:val="75105BF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EF0927"/>
    <w:multiLevelType w:val="hybridMultilevel"/>
    <w:tmpl w:val="C4EC3BD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285373"/>
    <w:multiLevelType w:val="hybridMultilevel"/>
    <w:tmpl w:val="4C500E4E"/>
    <w:lvl w:ilvl="0" w:tplc="0752146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46CB1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1EFD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0AADF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94428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2410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7A49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425E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59801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5448168E"/>
    <w:multiLevelType w:val="hybridMultilevel"/>
    <w:tmpl w:val="306286B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504D25"/>
    <w:multiLevelType w:val="hybridMultilevel"/>
    <w:tmpl w:val="836C253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42471F"/>
    <w:multiLevelType w:val="hybridMultilevel"/>
    <w:tmpl w:val="55BA24C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895326"/>
    <w:multiLevelType w:val="hybridMultilevel"/>
    <w:tmpl w:val="50DC91F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D02DD9"/>
    <w:multiLevelType w:val="hybridMultilevel"/>
    <w:tmpl w:val="271848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EB5256"/>
    <w:multiLevelType w:val="hybridMultilevel"/>
    <w:tmpl w:val="E2907370"/>
    <w:lvl w:ilvl="0" w:tplc="27B83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C30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69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8E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543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0B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0E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766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E8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5073F5"/>
    <w:multiLevelType w:val="hybridMultilevel"/>
    <w:tmpl w:val="8934031E"/>
    <w:lvl w:ilvl="0" w:tplc="12EEA2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1564E"/>
    <w:multiLevelType w:val="hybridMultilevel"/>
    <w:tmpl w:val="5AD05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85ED3"/>
    <w:multiLevelType w:val="hybridMultilevel"/>
    <w:tmpl w:val="A5D218C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B446DE"/>
    <w:multiLevelType w:val="hybridMultilevel"/>
    <w:tmpl w:val="0A361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86666"/>
    <w:multiLevelType w:val="hybridMultilevel"/>
    <w:tmpl w:val="59F0D9F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1025657">
    <w:abstractNumId w:val="11"/>
  </w:num>
  <w:num w:numId="2" w16cid:durableId="1024019070">
    <w:abstractNumId w:val="15"/>
  </w:num>
  <w:num w:numId="3" w16cid:durableId="1703936575">
    <w:abstractNumId w:val="8"/>
  </w:num>
  <w:num w:numId="4" w16cid:durableId="1198855811">
    <w:abstractNumId w:val="7"/>
  </w:num>
  <w:num w:numId="5" w16cid:durableId="271282379">
    <w:abstractNumId w:val="4"/>
  </w:num>
  <w:num w:numId="6" w16cid:durableId="930430228">
    <w:abstractNumId w:val="0"/>
  </w:num>
  <w:num w:numId="7" w16cid:durableId="1621376221">
    <w:abstractNumId w:val="24"/>
  </w:num>
  <w:num w:numId="8" w16cid:durableId="1598320184">
    <w:abstractNumId w:val="22"/>
  </w:num>
  <w:num w:numId="9" w16cid:durableId="485706190">
    <w:abstractNumId w:val="25"/>
  </w:num>
  <w:num w:numId="10" w16cid:durableId="1750693884">
    <w:abstractNumId w:val="3"/>
  </w:num>
  <w:num w:numId="11" w16cid:durableId="1241720440">
    <w:abstractNumId w:val="2"/>
  </w:num>
  <w:num w:numId="12" w16cid:durableId="1061366175">
    <w:abstractNumId w:val="21"/>
  </w:num>
  <w:num w:numId="13" w16cid:durableId="683896677">
    <w:abstractNumId w:val="9"/>
  </w:num>
  <w:num w:numId="14" w16cid:durableId="1741826771">
    <w:abstractNumId w:val="23"/>
  </w:num>
  <w:num w:numId="15" w16cid:durableId="692389937">
    <w:abstractNumId w:val="1"/>
  </w:num>
  <w:num w:numId="16" w16cid:durableId="367492591">
    <w:abstractNumId w:val="5"/>
  </w:num>
  <w:num w:numId="17" w16cid:durableId="608901581">
    <w:abstractNumId w:val="10"/>
  </w:num>
  <w:num w:numId="18" w16cid:durableId="1278022849">
    <w:abstractNumId w:val="19"/>
  </w:num>
  <w:num w:numId="19" w16cid:durableId="747070310">
    <w:abstractNumId w:val="13"/>
  </w:num>
  <w:num w:numId="20" w16cid:durableId="1071196177">
    <w:abstractNumId w:val="12"/>
  </w:num>
  <w:num w:numId="21" w16cid:durableId="1391226935">
    <w:abstractNumId w:val="18"/>
  </w:num>
  <w:num w:numId="22" w16cid:durableId="638338081">
    <w:abstractNumId w:val="6"/>
  </w:num>
  <w:num w:numId="23" w16cid:durableId="1984461521">
    <w:abstractNumId w:val="17"/>
  </w:num>
  <w:num w:numId="24" w16cid:durableId="1036085444">
    <w:abstractNumId w:val="14"/>
  </w:num>
  <w:num w:numId="25" w16cid:durableId="1634752151">
    <w:abstractNumId w:val="20"/>
  </w:num>
  <w:num w:numId="26" w16cid:durableId="14842752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00ED8"/>
    <w:rsid w:val="00003020"/>
    <w:rsid w:val="000078CE"/>
    <w:rsid w:val="00024F4D"/>
    <w:rsid w:val="00027A7C"/>
    <w:rsid w:val="00034F35"/>
    <w:rsid w:val="00036E1D"/>
    <w:rsid w:val="0005145E"/>
    <w:rsid w:val="00062204"/>
    <w:rsid w:val="00065F17"/>
    <w:rsid w:val="0006646C"/>
    <w:rsid w:val="00070C0F"/>
    <w:rsid w:val="00074959"/>
    <w:rsid w:val="000759E6"/>
    <w:rsid w:val="000813ED"/>
    <w:rsid w:val="000836F8"/>
    <w:rsid w:val="00084F62"/>
    <w:rsid w:val="00095E87"/>
    <w:rsid w:val="00097E56"/>
    <w:rsid w:val="000A2D8C"/>
    <w:rsid w:val="000B73D2"/>
    <w:rsid w:val="000C5061"/>
    <w:rsid w:val="000C6ACA"/>
    <w:rsid w:val="000C78B1"/>
    <w:rsid w:val="00111EE6"/>
    <w:rsid w:val="001222D0"/>
    <w:rsid w:val="00122A06"/>
    <w:rsid w:val="00122BCA"/>
    <w:rsid w:val="00123440"/>
    <w:rsid w:val="001344D5"/>
    <w:rsid w:val="00135429"/>
    <w:rsid w:val="00136F9B"/>
    <w:rsid w:val="001527BC"/>
    <w:rsid w:val="001658CC"/>
    <w:rsid w:val="0017211A"/>
    <w:rsid w:val="00173BE7"/>
    <w:rsid w:val="00183327"/>
    <w:rsid w:val="00183421"/>
    <w:rsid w:val="00197CF6"/>
    <w:rsid w:val="001B0EAD"/>
    <w:rsid w:val="001B126A"/>
    <w:rsid w:val="001B13A9"/>
    <w:rsid w:val="001B412E"/>
    <w:rsid w:val="001C73E2"/>
    <w:rsid w:val="001E5638"/>
    <w:rsid w:val="001F3937"/>
    <w:rsid w:val="001F4DFE"/>
    <w:rsid w:val="00213776"/>
    <w:rsid w:val="002249DF"/>
    <w:rsid w:val="00237E01"/>
    <w:rsid w:val="002419A0"/>
    <w:rsid w:val="00246762"/>
    <w:rsid w:val="002645F9"/>
    <w:rsid w:val="0026513F"/>
    <w:rsid w:val="0027763E"/>
    <w:rsid w:val="002811CF"/>
    <w:rsid w:val="0028142F"/>
    <w:rsid w:val="002867B4"/>
    <w:rsid w:val="00287DBF"/>
    <w:rsid w:val="00295EDF"/>
    <w:rsid w:val="00296F7A"/>
    <w:rsid w:val="002A1D09"/>
    <w:rsid w:val="002A6C24"/>
    <w:rsid w:val="002D2720"/>
    <w:rsid w:val="00300CD1"/>
    <w:rsid w:val="0031766E"/>
    <w:rsid w:val="0033069E"/>
    <w:rsid w:val="0033087C"/>
    <w:rsid w:val="00331AEB"/>
    <w:rsid w:val="003328EA"/>
    <w:rsid w:val="0037232C"/>
    <w:rsid w:val="00372C2E"/>
    <w:rsid w:val="00377C16"/>
    <w:rsid w:val="003826C8"/>
    <w:rsid w:val="003A0637"/>
    <w:rsid w:val="003A6FDA"/>
    <w:rsid w:val="003A76A0"/>
    <w:rsid w:val="003B2366"/>
    <w:rsid w:val="003B7A1B"/>
    <w:rsid w:val="003F7B0F"/>
    <w:rsid w:val="0040125B"/>
    <w:rsid w:val="00402DF0"/>
    <w:rsid w:val="00406F94"/>
    <w:rsid w:val="00417D25"/>
    <w:rsid w:val="00423232"/>
    <w:rsid w:val="004246ED"/>
    <w:rsid w:val="00437853"/>
    <w:rsid w:val="004451C8"/>
    <w:rsid w:val="00451CDB"/>
    <w:rsid w:val="004562CD"/>
    <w:rsid w:val="00463BA2"/>
    <w:rsid w:val="004657D6"/>
    <w:rsid w:val="00473C26"/>
    <w:rsid w:val="004804BA"/>
    <w:rsid w:val="004915AC"/>
    <w:rsid w:val="00492571"/>
    <w:rsid w:val="004A0721"/>
    <w:rsid w:val="004A3DF3"/>
    <w:rsid w:val="004A6224"/>
    <w:rsid w:val="004B04A4"/>
    <w:rsid w:val="004B29A7"/>
    <w:rsid w:val="004C193A"/>
    <w:rsid w:val="004D2270"/>
    <w:rsid w:val="004E4174"/>
    <w:rsid w:val="004E42CB"/>
    <w:rsid w:val="004F0072"/>
    <w:rsid w:val="004F768F"/>
    <w:rsid w:val="0050143C"/>
    <w:rsid w:val="005050B2"/>
    <w:rsid w:val="005067C0"/>
    <w:rsid w:val="00512333"/>
    <w:rsid w:val="005223F4"/>
    <w:rsid w:val="00522CED"/>
    <w:rsid w:val="00531F86"/>
    <w:rsid w:val="005339BF"/>
    <w:rsid w:val="00543721"/>
    <w:rsid w:val="00543D96"/>
    <w:rsid w:val="00543F6B"/>
    <w:rsid w:val="00547DB5"/>
    <w:rsid w:val="00554FAD"/>
    <w:rsid w:val="00562070"/>
    <w:rsid w:val="00571DDB"/>
    <w:rsid w:val="0057797D"/>
    <w:rsid w:val="00577A65"/>
    <w:rsid w:val="00585752"/>
    <w:rsid w:val="00592510"/>
    <w:rsid w:val="0059541B"/>
    <w:rsid w:val="005A3332"/>
    <w:rsid w:val="005A3A63"/>
    <w:rsid w:val="005B12D9"/>
    <w:rsid w:val="005B1993"/>
    <w:rsid w:val="005B44C0"/>
    <w:rsid w:val="005B6636"/>
    <w:rsid w:val="005C0BE6"/>
    <w:rsid w:val="005C66B9"/>
    <w:rsid w:val="005D169B"/>
    <w:rsid w:val="005D5189"/>
    <w:rsid w:val="005D5425"/>
    <w:rsid w:val="005D550A"/>
    <w:rsid w:val="005E2D78"/>
    <w:rsid w:val="005E6880"/>
    <w:rsid w:val="005F582E"/>
    <w:rsid w:val="005F7EC9"/>
    <w:rsid w:val="00610F9B"/>
    <w:rsid w:val="00620FFF"/>
    <w:rsid w:val="0062527F"/>
    <w:rsid w:val="00631017"/>
    <w:rsid w:val="006341AC"/>
    <w:rsid w:val="006346BB"/>
    <w:rsid w:val="00646908"/>
    <w:rsid w:val="00647A94"/>
    <w:rsid w:val="00657045"/>
    <w:rsid w:val="0066217A"/>
    <w:rsid w:val="006737D5"/>
    <w:rsid w:val="006747E0"/>
    <w:rsid w:val="00681AA6"/>
    <w:rsid w:val="0068421A"/>
    <w:rsid w:val="00695B34"/>
    <w:rsid w:val="00697FDF"/>
    <w:rsid w:val="006A5F1C"/>
    <w:rsid w:val="006B2F77"/>
    <w:rsid w:val="006B6ADF"/>
    <w:rsid w:val="00702FDA"/>
    <w:rsid w:val="0070462E"/>
    <w:rsid w:val="00705D03"/>
    <w:rsid w:val="00706D6B"/>
    <w:rsid w:val="00711339"/>
    <w:rsid w:val="00717701"/>
    <w:rsid w:val="007205AB"/>
    <w:rsid w:val="007322C0"/>
    <w:rsid w:val="00741CC0"/>
    <w:rsid w:val="00742223"/>
    <w:rsid w:val="00743677"/>
    <w:rsid w:val="007465EC"/>
    <w:rsid w:val="00770982"/>
    <w:rsid w:val="007827E6"/>
    <w:rsid w:val="00787C09"/>
    <w:rsid w:val="007A2939"/>
    <w:rsid w:val="007A46B3"/>
    <w:rsid w:val="007A57B1"/>
    <w:rsid w:val="007A5A17"/>
    <w:rsid w:val="007C0E50"/>
    <w:rsid w:val="007C3D47"/>
    <w:rsid w:val="007D63B2"/>
    <w:rsid w:val="007F39D7"/>
    <w:rsid w:val="007F62A1"/>
    <w:rsid w:val="008061FA"/>
    <w:rsid w:val="00817E63"/>
    <w:rsid w:val="008224A6"/>
    <w:rsid w:val="008231C7"/>
    <w:rsid w:val="00852AA0"/>
    <w:rsid w:val="00854211"/>
    <w:rsid w:val="00860B05"/>
    <w:rsid w:val="008665DB"/>
    <w:rsid w:val="00881F2A"/>
    <w:rsid w:val="008834AB"/>
    <w:rsid w:val="008876AD"/>
    <w:rsid w:val="008A0DF2"/>
    <w:rsid w:val="008A7037"/>
    <w:rsid w:val="008B1CF8"/>
    <w:rsid w:val="008B297E"/>
    <w:rsid w:val="008C2CBA"/>
    <w:rsid w:val="008C3613"/>
    <w:rsid w:val="008E13DD"/>
    <w:rsid w:val="008E5653"/>
    <w:rsid w:val="008F4B93"/>
    <w:rsid w:val="00903EA3"/>
    <w:rsid w:val="00911339"/>
    <w:rsid w:val="00914BAC"/>
    <w:rsid w:val="00932F2F"/>
    <w:rsid w:val="00961F08"/>
    <w:rsid w:val="00965AE5"/>
    <w:rsid w:val="00965C64"/>
    <w:rsid w:val="009669A2"/>
    <w:rsid w:val="0098075A"/>
    <w:rsid w:val="0098529B"/>
    <w:rsid w:val="009A0AD5"/>
    <w:rsid w:val="009A3A4E"/>
    <w:rsid w:val="009B3617"/>
    <w:rsid w:val="009B792C"/>
    <w:rsid w:val="009C62BF"/>
    <w:rsid w:val="009D292F"/>
    <w:rsid w:val="009F54A9"/>
    <w:rsid w:val="00A028AD"/>
    <w:rsid w:val="00A054F7"/>
    <w:rsid w:val="00A142F8"/>
    <w:rsid w:val="00A16318"/>
    <w:rsid w:val="00A37221"/>
    <w:rsid w:val="00A46C6E"/>
    <w:rsid w:val="00A5482E"/>
    <w:rsid w:val="00A54EDF"/>
    <w:rsid w:val="00A60292"/>
    <w:rsid w:val="00A66353"/>
    <w:rsid w:val="00A71C77"/>
    <w:rsid w:val="00AA4CE2"/>
    <w:rsid w:val="00AC2AA8"/>
    <w:rsid w:val="00AD3AE8"/>
    <w:rsid w:val="00AE4F44"/>
    <w:rsid w:val="00AF7159"/>
    <w:rsid w:val="00B1667B"/>
    <w:rsid w:val="00B32914"/>
    <w:rsid w:val="00B41AB9"/>
    <w:rsid w:val="00B4454D"/>
    <w:rsid w:val="00B47E89"/>
    <w:rsid w:val="00B547EC"/>
    <w:rsid w:val="00B57F99"/>
    <w:rsid w:val="00B62434"/>
    <w:rsid w:val="00B648A3"/>
    <w:rsid w:val="00B807BD"/>
    <w:rsid w:val="00B875DB"/>
    <w:rsid w:val="00B95EBA"/>
    <w:rsid w:val="00BA70E2"/>
    <w:rsid w:val="00BC74AF"/>
    <w:rsid w:val="00BD4F54"/>
    <w:rsid w:val="00BD625E"/>
    <w:rsid w:val="00BD6E7D"/>
    <w:rsid w:val="00BE2FDB"/>
    <w:rsid w:val="00BF4F92"/>
    <w:rsid w:val="00BF59C7"/>
    <w:rsid w:val="00C07AE2"/>
    <w:rsid w:val="00C103DE"/>
    <w:rsid w:val="00C10CC4"/>
    <w:rsid w:val="00C179AA"/>
    <w:rsid w:val="00C17EF6"/>
    <w:rsid w:val="00C33F2B"/>
    <w:rsid w:val="00C4252A"/>
    <w:rsid w:val="00C47ABA"/>
    <w:rsid w:val="00C6660E"/>
    <w:rsid w:val="00C7633F"/>
    <w:rsid w:val="00C80621"/>
    <w:rsid w:val="00C8539D"/>
    <w:rsid w:val="00C872BB"/>
    <w:rsid w:val="00C92955"/>
    <w:rsid w:val="00CA20F8"/>
    <w:rsid w:val="00CA4EE1"/>
    <w:rsid w:val="00CC1432"/>
    <w:rsid w:val="00CC7B5A"/>
    <w:rsid w:val="00CD132D"/>
    <w:rsid w:val="00CD1912"/>
    <w:rsid w:val="00D00CF2"/>
    <w:rsid w:val="00D00E8B"/>
    <w:rsid w:val="00D06B45"/>
    <w:rsid w:val="00D13FEE"/>
    <w:rsid w:val="00D23958"/>
    <w:rsid w:val="00D26AF0"/>
    <w:rsid w:val="00D466ED"/>
    <w:rsid w:val="00D55938"/>
    <w:rsid w:val="00D80CA2"/>
    <w:rsid w:val="00D9089F"/>
    <w:rsid w:val="00D92276"/>
    <w:rsid w:val="00D95568"/>
    <w:rsid w:val="00DA421D"/>
    <w:rsid w:val="00DA590F"/>
    <w:rsid w:val="00DB4356"/>
    <w:rsid w:val="00DC227C"/>
    <w:rsid w:val="00DE4B1E"/>
    <w:rsid w:val="00DE5AB1"/>
    <w:rsid w:val="00DF599D"/>
    <w:rsid w:val="00DF7512"/>
    <w:rsid w:val="00E40E42"/>
    <w:rsid w:val="00E43DCC"/>
    <w:rsid w:val="00E43EB8"/>
    <w:rsid w:val="00E443B3"/>
    <w:rsid w:val="00E55FC3"/>
    <w:rsid w:val="00E56046"/>
    <w:rsid w:val="00E56F83"/>
    <w:rsid w:val="00E60779"/>
    <w:rsid w:val="00E75C04"/>
    <w:rsid w:val="00E85B52"/>
    <w:rsid w:val="00E90C92"/>
    <w:rsid w:val="00E96075"/>
    <w:rsid w:val="00EA164C"/>
    <w:rsid w:val="00EA26B3"/>
    <w:rsid w:val="00EA326A"/>
    <w:rsid w:val="00EA4ABD"/>
    <w:rsid w:val="00EA700D"/>
    <w:rsid w:val="00EC0AEA"/>
    <w:rsid w:val="00EF26C8"/>
    <w:rsid w:val="00EF327F"/>
    <w:rsid w:val="00F04F17"/>
    <w:rsid w:val="00F31FC7"/>
    <w:rsid w:val="00F36615"/>
    <w:rsid w:val="00F3710F"/>
    <w:rsid w:val="00F41E39"/>
    <w:rsid w:val="00F42496"/>
    <w:rsid w:val="00F42653"/>
    <w:rsid w:val="00F4641E"/>
    <w:rsid w:val="00F53C59"/>
    <w:rsid w:val="00F70E62"/>
    <w:rsid w:val="00F7689E"/>
    <w:rsid w:val="00F86599"/>
    <w:rsid w:val="00F901F6"/>
    <w:rsid w:val="00F96909"/>
    <w:rsid w:val="00F97C4E"/>
    <w:rsid w:val="00F97CE3"/>
    <w:rsid w:val="00FA4240"/>
    <w:rsid w:val="00FA71A4"/>
    <w:rsid w:val="00FC1E3A"/>
    <w:rsid w:val="00FC7FCC"/>
    <w:rsid w:val="00FD0A99"/>
    <w:rsid w:val="00FE2F6A"/>
    <w:rsid w:val="00FE63EB"/>
    <w:rsid w:val="00FF4AA9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D8DB1"/>
  <w15:chartTrackingRefBased/>
  <w15:docId w15:val="{F7F48F37-0A9D-4B6A-AF12-56ECE6F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B"/>
  </w:style>
  <w:style w:type="paragraph" w:styleId="Footer">
    <w:name w:val="footer"/>
    <w:basedOn w:val="Normal"/>
    <w:link w:val="Foot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B"/>
  </w:style>
  <w:style w:type="character" w:customStyle="1" w:styleId="Heading1Char">
    <w:name w:val="Heading 1 Char"/>
    <w:basedOn w:val="DefaultParagraphFont"/>
    <w:link w:val="Heading1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6908"/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3DD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1F6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7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5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8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3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4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o\Documents\Custom%20Office%20Templates\Lab%20template.dotx" TargetMode="External"/></Relationships>
</file>

<file path=word/theme/theme1.xml><?xml version="1.0" encoding="utf-8"?>
<a:theme xmlns:a="http://schemas.openxmlformats.org/drawingml/2006/main" name="ThemeArchitecture">
  <a:themeElements>
    <a:clrScheme name="Custom 3">
      <a:dk1>
        <a:sysClr val="windowText" lastClr="000000"/>
      </a:dk1>
      <a:lt1>
        <a:sysClr val="window" lastClr="FFFFFF"/>
      </a:lt1>
      <a:dk2>
        <a:srgbClr val="091540"/>
      </a:dk2>
      <a:lt2>
        <a:srgbClr val="EFF1F3"/>
      </a:lt2>
      <a:accent1>
        <a:srgbClr val="444D26"/>
      </a:accent1>
      <a:accent2>
        <a:srgbClr val="F3A447"/>
      </a:accent2>
      <a:accent3>
        <a:srgbClr val="E7BC29"/>
      </a:accent3>
      <a:accent4>
        <a:srgbClr val="BF1A2F"/>
      </a:accent4>
      <a:accent5>
        <a:srgbClr val="9C85C0"/>
      </a:accent5>
      <a:accent6>
        <a:srgbClr val="1098F7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Architecture" id="{FDBB64A4-F6B9-459D-9DC5-FA08A1E89776}" vid="{7CCDC46A-DE81-4F39-9A3E-6D83F27AB2F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1896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Duffin</dc:creator>
  <cp:keywords/>
  <dc:description/>
  <cp:lastModifiedBy>Mohammed Mahin Ibnay Mamun</cp:lastModifiedBy>
  <cp:revision>280</cp:revision>
  <dcterms:created xsi:type="dcterms:W3CDTF">2021-07-26T13:37:00Z</dcterms:created>
  <dcterms:modified xsi:type="dcterms:W3CDTF">2023-11-02T12:29:00Z</dcterms:modified>
</cp:coreProperties>
</file>