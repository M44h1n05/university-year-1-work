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33EAF" w:rsidR="004E42CB" w:rsidP="004E42CB" w:rsidRDefault="004E42CB" w14:paraId="34908AB9" w14:textId="4E21440A">
      <w:pPr>
        <w:pStyle w:val="Heading1"/>
        <w:jc w:val="center"/>
        <w:rPr>
          <w:color w:val="091540" w:themeColor="text2"/>
        </w:rPr>
      </w:pPr>
      <w:r w:rsidRPr="00A33EAF">
        <w:rPr>
          <w:color w:val="091540" w:themeColor="text2"/>
        </w:rPr>
        <w:t xml:space="preserve">Week </w:t>
      </w:r>
      <w:r w:rsidR="003C2311">
        <w:rPr>
          <w:color w:val="091540" w:themeColor="text2"/>
        </w:rPr>
        <w:t>3</w:t>
      </w:r>
      <w:r w:rsidRPr="00A33EAF">
        <w:rPr>
          <w:color w:val="091540" w:themeColor="text2"/>
        </w:rPr>
        <w:t xml:space="preserve"> Lab</w:t>
      </w:r>
      <w:r w:rsidR="007B46DC">
        <w:rPr>
          <w:color w:val="091540" w:themeColor="text2"/>
        </w:rPr>
        <w:t xml:space="preserve"> B</w:t>
      </w:r>
      <w:r w:rsidR="00EC5475">
        <w:rPr>
          <w:color w:val="091540" w:themeColor="text2"/>
        </w:rPr>
        <w:t xml:space="preserve">: </w:t>
      </w:r>
      <w:r w:rsidR="00B772B7">
        <w:rPr>
          <w:color w:val="091540" w:themeColor="text2"/>
        </w:rPr>
        <w:t>Multiplexers</w:t>
      </w:r>
      <w:r w:rsidRPr="00A33EAF" w:rsidR="003D03E9">
        <w:rPr>
          <w:color w:val="091540" w:themeColor="text2"/>
        </w:rPr>
        <w:t xml:space="preserve"> </w:t>
      </w:r>
    </w:p>
    <w:p w:rsidR="000759D1" w:rsidP="000759D1" w:rsidRDefault="000759D1" w14:paraId="24588B1D" w14:textId="77777777">
      <w:pPr>
        <w:pStyle w:val="Heading2"/>
        <w:rPr>
          <w:lang w:val="en-US"/>
        </w:rPr>
      </w:pPr>
      <w:r>
        <w:rPr>
          <w:lang w:val="en-US"/>
        </w:rPr>
        <w:t>Objectives</w:t>
      </w:r>
    </w:p>
    <w:p w:rsidRPr="00B772B7" w:rsidR="000759D1" w:rsidP="000759D1" w:rsidRDefault="000759D1" w14:paraId="73DD96B2" w14:textId="77777777">
      <w:pPr>
        <w:rPr>
          <w:lang w:val="en-US"/>
        </w:rPr>
      </w:pPr>
      <w:r w:rsidRPr="00B772B7">
        <w:rPr>
          <w:lang w:val="en-US"/>
        </w:rPr>
        <w:t>Develop understanding and experience of:</w:t>
      </w:r>
    </w:p>
    <w:p w:rsidRPr="00B772B7" w:rsidR="004E42CB" w:rsidP="004E42CB" w:rsidRDefault="000D2FF5" w14:paraId="2826A131" w14:textId="3023203D">
      <w:pPr>
        <w:pStyle w:val="ListParagraph"/>
        <w:numPr>
          <w:ilvl w:val="0"/>
          <w:numId w:val="1"/>
        </w:numPr>
        <w:ind w:left="284" w:hanging="284"/>
        <w:rPr>
          <w:lang w:val="en-US"/>
        </w:rPr>
      </w:pPr>
      <w:r w:rsidRPr="00B772B7">
        <w:rPr>
          <w:lang w:val="en-US"/>
        </w:rPr>
        <w:t>Using a multiplexer</w:t>
      </w:r>
      <w:r w:rsidRPr="00B772B7" w:rsidR="00F24E7A">
        <w:rPr>
          <w:lang w:val="en-US"/>
        </w:rPr>
        <w:t xml:space="preserve"> to select </w:t>
      </w:r>
      <w:r w:rsidRPr="00B772B7" w:rsidR="006F288E">
        <w:rPr>
          <w:lang w:val="en-US"/>
        </w:rPr>
        <w:t>one from a set of signals.</w:t>
      </w:r>
    </w:p>
    <w:p w:rsidR="000759D1" w:rsidP="00034EA3" w:rsidRDefault="000759D1" w14:paraId="50889F6A" w14:textId="77777777"/>
    <w:p w:rsidRPr="00C160BF" w:rsidR="004E42CB" w:rsidP="00C160BF" w:rsidRDefault="003C1638" w14:paraId="18F2F246" w14:textId="50B4EC3A">
      <w:pPr>
        <w:pStyle w:val="Heading2"/>
      </w:pPr>
      <w:r>
        <w:t xml:space="preserve">Investigate </w:t>
      </w:r>
      <w:r w:rsidR="0063310E">
        <w:t>Multiplexer</w:t>
      </w:r>
      <w:r>
        <w:t>s</w:t>
      </w:r>
    </w:p>
    <w:p w:rsidRPr="00A33EAF" w:rsidR="004E4174" w:rsidP="004E42CB" w:rsidRDefault="00F54340" w14:paraId="6C1C43C1" w14:textId="09C9231E">
      <w:r>
        <w:t xml:space="preserve">A multiplexer </w:t>
      </w:r>
      <w:r w:rsidR="00D25072">
        <w:t>will be a</w:t>
      </w:r>
      <w:r w:rsidR="006F288E">
        <w:t xml:space="preserve"> very useful component as </w:t>
      </w:r>
      <w:r w:rsidR="00D25072">
        <w:t>we start to connect</w:t>
      </w:r>
      <w:r w:rsidR="007C2F91">
        <w:t xml:space="preserve"> components together </w:t>
      </w:r>
      <w:r w:rsidR="008A7440">
        <w:t>to form a programmable computer. The select signal indicates which of the values should be passed on.</w:t>
      </w:r>
    </w:p>
    <w:p w:rsidR="000836F8" w:rsidP="0056132A" w:rsidRDefault="001050FB" w14:paraId="039E8732" w14:textId="1FEA7493">
      <w:pPr>
        <w:pStyle w:val="ListParagraph"/>
        <w:numPr>
          <w:ilvl w:val="0"/>
          <w:numId w:val="29"/>
        </w:numPr>
      </w:pPr>
      <w:r>
        <w:t>General information about multiplexers</w:t>
      </w:r>
    </w:p>
    <w:p w:rsidRPr="00A33EAF" w:rsidR="0056132A" w:rsidP="0056132A" w:rsidRDefault="0056132A" w14:paraId="32141671" w14:textId="77777777">
      <w:pPr>
        <w:pStyle w:val="ListParagraph"/>
        <w:ind w:left="284"/>
      </w:pPr>
    </w:p>
    <w:p w:rsidR="00454EE5" w:rsidP="275F5E15" w:rsidRDefault="008A7440" w14:paraId="735862B3" w14:textId="045ADBB4">
      <w:pPr>
        <w:pStyle w:val="ListParagraph"/>
        <w:numPr>
          <w:ilvl w:val="0"/>
          <w:numId w:val="35"/>
        </w:numPr>
        <w:tabs>
          <w:tab w:val="right" w:pos="10080"/>
        </w:tabs>
        <w:spacing w:line="360" w:lineRule="auto"/>
        <w:ind w:hanging="218"/>
        <w:rPr/>
      </w:pPr>
      <w:r w:rsidR="008A7440">
        <w:rPr/>
        <w:t>How many bits will the select signal need if we have two choices?</w:t>
      </w:r>
      <w:r w:rsidR="61094F08">
        <w:rPr/>
        <w:t xml:space="preserve"> </w:t>
      </w:r>
      <w:r w:rsidR="30C56291">
        <w:rPr/>
        <w:t>1</w:t>
      </w:r>
    </w:p>
    <w:p w:rsidR="00454EE5" w:rsidP="008A7440" w:rsidRDefault="00454EE5" w14:paraId="6FD16ADE" w14:textId="730C0B72">
      <w:pPr>
        <w:pStyle w:val="ListParagraph"/>
        <w:numPr>
          <w:ilvl w:val="0"/>
          <w:numId w:val="35"/>
        </w:numPr>
        <w:tabs>
          <w:tab w:val="right" w:pos="10080"/>
        </w:tabs>
        <w:spacing w:line="360" w:lineRule="auto"/>
        <w:ind w:hanging="218"/>
        <w:rPr>
          <w:u w:val="single"/>
        </w:rPr>
      </w:pPr>
      <w:r w:rsidR="00454EE5">
        <w:rPr/>
        <w:t>How many bits will the select signal need if we have four choices?</w:t>
      </w:r>
      <w:r w:rsidRPr="275F5E15" w:rsidR="00454EE5">
        <w:rPr>
          <w:lang w:val="en-US"/>
        </w:rPr>
        <w:t xml:space="preserve"> </w:t>
      </w:r>
      <w:r w:rsidRPr="275F5E15" w:rsidR="3F4A9613">
        <w:rPr>
          <w:lang w:val="en-US"/>
        </w:rPr>
        <w:t>2</w:t>
      </w:r>
    </w:p>
    <w:p w:rsidR="00454EE5" w:rsidP="275F5E15" w:rsidRDefault="00454EE5" w14:paraId="28E43522" w14:textId="48B01997">
      <w:pPr>
        <w:pStyle w:val="ListParagraph"/>
        <w:numPr>
          <w:ilvl w:val="0"/>
          <w:numId w:val="35"/>
        </w:numPr>
        <w:tabs>
          <w:tab w:val="right" w:leader="none" w:pos="10080"/>
        </w:tabs>
        <w:spacing w:line="360" w:lineRule="auto"/>
        <w:ind w:hanging="218"/>
        <w:rPr>
          <w:u w:val="none"/>
        </w:rPr>
      </w:pPr>
      <w:r w:rsidR="00454EE5">
        <w:rPr/>
        <w:t>How many bits will the select signal need if we have eight choices?</w:t>
      </w:r>
      <w:r w:rsidR="6FAAD9E6">
        <w:rPr/>
        <w:t xml:space="preserve"> </w:t>
      </w:r>
      <w:r w:rsidR="0CB2F7C7">
        <w:rPr>
          <w:u w:val="none"/>
        </w:rPr>
        <w:t>3</w:t>
      </w:r>
    </w:p>
    <w:p w:rsidR="275F5E15" w:rsidP="275F5E15" w:rsidRDefault="275F5E15" w14:paraId="4FB8EB4D" w14:textId="2AE5958D">
      <w:pPr>
        <w:pStyle w:val="Normal"/>
        <w:tabs>
          <w:tab w:val="right" w:leader="none" w:pos="10080"/>
        </w:tabs>
        <w:spacing w:line="360" w:lineRule="auto"/>
        <w:ind w:left="0"/>
        <w:rPr>
          <w:u w:val="none"/>
        </w:rPr>
      </w:pPr>
    </w:p>
    <w:p w:rsidR="001050FB" w:rsidP="006D7047" w:rsidRDefault="001050FB" w14:paraId="53C2A788" w14:textId="3AC5FF9E">
      <w:pPr>
        <w:pStyle w:val="ListParagraph"/>
        <w:numPr>
          <w:ilvl w:val="0"/>
          <w:numId w:val="29"/>
        </w:numPr>
      </w:pPr>
      <w:r>
        <w:t>Predict the output from a multiplexer.</w:t>
      </w:r>
    </w:p>
    <w:p w:rsidR="00C9401D" w:rsidP="001050FB" w:rsidRDefault="00121524" w14:paraId="3C367395" w14:textId="70D0969D">
      <w:pPr>
        <w:pStyle w:val="ListParagraph"/>
        <w:ind w:left="0"/>
      </w:pPr>
      <w:r>
        <w:t>The following multiplexer p</w:t>
      </w:r>
      <w:r w:rsidR="00D36F56">
        <w:t>ass</w:t>
      </w:r>
      <w:r>
        <w:t>es</w:t>
      </w:r>
      <w:r w:rsidR="00D36F56">
        <w:t xml:space="preserve"> on </w:t>
      </w:r>
      <w:r w:rsidR="002B5CF5">
        <w:t>a different part of the</w:t>
      </w:r>
      <w:r w:rsidR="00A512A2">
        <w:t xml:space="preserve"> input</w:t>
      </w:r>
      <w:r w:rsidR="002B5CF5">
        <w:t xml:space="preserve"> data according to the select signal.</w:t>
      </w:r>
      <w:r>
        <w:t xml:space="preserve"> Note that the data input is 16 bits which is shown as 4 hex digits. The select input is 2 bits. Remember that bits are numbered from the least significant bit</w:t>
      </w:r>
      <w:r w:rsidR="00482D2A">
        <w:t xml:space="preserve">, so bits 3-0 are the right-most hex digit. </w:t>
      </w:r>
      <w:r w:rsidR="002B5CF5">
        <w:t>What would be the output in each of these cases</w:t>
      </w:r>
      <w:r w:rsidR="00782171">
        <w:t>?</w:t>
      </w:r>
      <w:r w:rsidR="002B5CF5">
        <w:t xml:space="preserve"> </w:t>
      </w:r>
      <w:r w:rsidR="008A7440">
        <w:t xml:space="preserve">The first one is done for you. </w:t>
      </w:r>
    </w:p>
    <w:p w:rsidR="00782171" w:rsidP="00782171" w:rsidRDefault="00782171" w14:paraId="75A7F413" w14:textId="5822E182">
      <w:r>
        <w:rPr>
          <w:noProof/>
        </w:rPr>
        <w:drawing>
          <wp:inline distT="0" distB="0" distL="0" distR="0" wp14:anchorId="52D23DB1" wp14:editId="50A6714C">
            <wp:extent cx="2997642" cy="1824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13"/>
                    <a:stretch/>
                  </pic:blipFill>
                  <pic:spPr bwMode="auto">
                    <a:xfrm>
                      <a:off x="0" y="0"/>
                      <a:ext cx="3004888" cy="1829401"/>
                    </a:xfrm>
                    <a:prstGeom prst="rect">
                      <a:avLst/>
                    </a:prstGeom>
                    <a:noFill/>
                    <a:ln>
                      <a:noFill/>
                    </a:ln>
                    <a:extLst>
                      <a:ext uri="{53640926-AAD7-44D8-BBD7-CCE9431645EC}">
                        <a14:shadowObscured xmlns:a14="http://schemas.microsoft.com/office/drawing/2010/main"/>
                      </a:ext>
                    </a:extLst>
                  </pic:spPr>
                </pic:pic>
              </a:graphicData>
            </a:graphic>
          </wp:inline>
        </w:drawing>
      </w:r>
    </w:p>
    <w:p w:rsidRPr="00714F8D" w:rsidR="00482D2A" w:rsidP="00714F8D" w:rsidRDefault="00482D2A" w14:paraId="56FA1911" w14:textId="3524C7F3">
      <w:pPr>
        <w:pStyle w:val="ListParagraph"/>
        <w:numPr>
          <w:ilvl w:val="1"/>
          <w:numId w:val="29"/>
        </w:numPr>
        <w:tabs>
          <w:tab w:val="right" w:pos="10080"/>
        </w:tabs>
        <w:spacing w:line="360" w:lineRule="auto"/>
        <w:rPr>
          <w:u w:val="single"/>
        </w:rPr>
      </w:pPr>
      <w:r w:rsidRPr="00482D2A">
        <w:rPr>
          <w:lang w:val="en-US"/>
        </w:rPr>
        <w:t xml:space="preserve">Output </w:t>
      </w:r>
      <w:r w:rsidRPr="008A7440" w:rsidR="008A7440">
        <w:rPr>
          <w:b/>
          <w:bCs/>
          <w:lang w:val="en-US"/>
        </w:rPr>
        <w:t>d</w:t>
      </w:r>
      <w:r w:rsidRPr="00714F8D">
        <w:rPr>
          <w:u w:val="single"/>
        </w:rPr>
        <w:tab/>
      </w:r>
    </w:p>
    <w:p w:rsidR="00482D2A" w:rsidP="00482D2A" w:rsidRDefault="00482D2A" w14:paraId="0643CA70" w14:textId="6C99E564">
      <w:pPr>
        <w:pStyle w:val="ListParagraph"/>
      </w:pPr>
    </w:p>
    <w:p w:rsidR="00782171" w:rsidP="00782171" w:rsidRDefault="00B2216E" w14:paraId="3D6B984E" w14:textId="59658432">
      <w:r>
        <w:rPr>
          <w:noProof/>
        </w:rPr>
        <w:lastRenderedPageBreak/>
        <w:drawing>
          <wp:inline distT="0" distB="0" distL="0" distR="0" wp14:anchorId="23C6DC04" wp14:editId="19D63598">
            <wp:extent cx="3005593" cy="18497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3"/>
                    <a:stretch/>
                  </pic:blipFill>
                  <pic:spPr bwMode="auto">
                    <a:xfrm>
                      <a:off x="0" y="0"/>
                      <a:ext cx="3016036" cy="1856182"/>
                    </a:xfrm>
                    <a:prstGeom prst="rect">
                      <a:avLst/>
                    </a:prstGeom>
                    <a:noFill/>
                    <a:ln>
                      <a:noFill/>
                    </a:ln>
                    <a:extLst>
                      <a:ext uri="{53640926-AAD7-44D8-BBD7-CCE9431645EC}">
                        <a14:shadowObscured xmlns:a14="http://schemas.microsoft.com/office/drawing/2010/main"/>
                      </a:ext>
                    </a:extLst>
                  </pic:spPr>
                </pic:pic>
              </a:graphicData>
            </a:graphic>
          </wp:inline>
        </w:drawing>
      </w:r>
    </w:p>
    <w:p w:rsidRPr="00865EFD" w:rsidR="00865EFD" w:rsidP="00782171" w:rsidRDefault="00865EFD" w14:paraId="0D89D111" w14:textId="31EAE66B">
      <w:pPr>
        <w:pStyle w:val="ListParagraph"/>
        <w:numPr>
          <w:ilvl w:val="1"/>
          <w:numId w:val="29"/>
        </w:numPr>
        <w:tabs>
          <w:tab w:val="right" w:pos="10080"/>
        </w:tabs>
        <w:spacing w:line="360" w:lineRule="auto"/>
        <w:rPr>
          <w:u w:val="single"/>
        </w:rPr>
      </w:pPr>
      <w:r w:rsidRPr="275F5E15" w:rsidR="00865EFD">
        <w:rPr>
          <w:lang w:val="en-US"/>
        </w:rPr>
        <w:t>Output</w:t>
      </w:r>
      <w:r w:rsidRPr="275F5E15" w:rsidR="2BFB7EEA">
        <w:rPr>
          <w:lang w:val="en-US"/>
        </w:rPr>
        <w:t xml:space="preserve"> e</w:t>
      </w:r>
      <w:r w:rsidRPr="275F5E15" w:rsidR="00865EFD">
        <w:rPr>
          <w:lang w:val="en-US"/>
        </w:rPr>
        <w:t xml:space="preserve"> </w:t>
      </w:r>
      <w:r>
        <w:tab/>
      </w:r>
    </w:p>
    <w:p w:rsidR="00B2216E" w:rsidP="00782171" w:rsidRDefault="00B2216E" w14:paraId="1F557D4C" w14:textId="75D3A8E0">
      <w:r>
        <w:rPr>
          <w:noProof/>
        </w:rPr>
        <w:drawing>
          <wp:inline distT="0" distB="0" distL="0" distR="0" wp14:anchorId="3E5931BF" wp14:editId="42F85367">
            <wp:extent cx="2918460" cy="1829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r="-480"/>
                    <a:stretch/>
                  </pic:blipFill>
                  <pic:spPr bwMode="auto">
                    <a:xfrm>
                      <a:off x="0" y="0"/>
                      <a:ext cx="2945367" cy="1846187"/>
                    </a:xfrm>
                    <a:prstGeom prst="rect">
                      <a:avLst/>
                    </a:prstGeom>
                    <a:noFill/>
                    <a:ln>
                      <a:noFill/>
                    </a:ln>
                    <a:extLst>
                      <a:ext uri="{53640926-AAD7-44D8-BBD7-CCE9431645EC}">
                        <a14:shadowObscured xmlns:a14="http://schemas.microsoft.com/office/drawing/2010/main"/>
                      </a:ext>
                    </a:extLst>
                  </pic:spPr>
                </pic:pic>
              </a:graphicData>
            </a:graphic>
          </wp:inline>
        </w:drawing>
      </w:r>
    </w:p>
    <w:p w:rsidRPr="00714F8D" w:rsidR="00865EFD" w:rsidP="00865EFD" w:rsidRDefault="00865EFD" w14:paraId="422098CB" w14:textId="305C54B6">
      <w:pPr>
        <w:pStyle w:val="ListParagraph"/>
        <w:numPr>
          <w:ilvl w:val="1"/>
          <w:numId w:val="29"/>
        </w:numPr>
        <w:tabs>
          <w:tab w:val="right" w:pos="10080"/>
        </w:tabs>
        <w:spacing w:line="360" w:lineRule="auto"/>
        <w:rPr>
          <w:u w:val="single"/>
        </w:rPr>
      </w:pPr>
      <w:r w:rsidRPr="275F5E15" w:rsidR="00865EFD">
        <w:rPr>
          <w:lang w:val="en-US"/>
        </w:rPr>
        <w:t xml:space="preserve">Output </w:t>
      </w:r>
      <w:r w:rsidRPr="275F5E15" w:rsidR="57F0D311">
        <w:rPr>
          <w:lang w:val="en-US"/>
        </w:rPr>
        <w:t>a</w:t>
      </w:r>
      <w:r>
        <w:tab/>
      </w:r>
    </w:p>
    <w:p w:rsidR="00865EFD" w:rsidP="00782171" w:rsidRDefault="00865EFD" w14:paraId="420482F4" w14:textId="77777777"/>
    <w:p w:rsidR="00B2216E" w:rsidP="00F5608A" w:rsidRDefault="00B2216E" w14:paraId="1FECB537" w14:textId="6997C564">
      <w:r>
        <w:rPr>
          <w:noProof/>
        </w:rPr>
        <w:drawing>
          <wp:inline distT="0" distB="0" distL="0" distR="0" wp14:anchorId="248406D6" wp14:editId="2D4DB99B">
            <wp:extent cx="2918460" cy="1878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r="445"/>
                    <a:stretch/>
                  </pic:blipFill>
                  <pic:spPr bwMode="auto">
                    <a:xfrm>
                      <a:off x="0" y="0"/>
                      <a:ext cx="2972135" cy="1913522"/>
                    </a:xfrm>
                    <a:prstGeom prst="rect">
                      <a:avLst/>
                    </a:prstGeom>
                    <a:noFill/>
                    <a:ln>
                      <a:noFill/>
                    </a:ln>
                    <a:extLst>
                      <a:ext uri="{53640926-AAD7-44D8-BBD7-CCE9431645EC}">
                        <a14:shadowObscured xmlns:a14="http://schemas.microsoft.com/office/drawing/2010/main"/>
                      </a:ext>
                    </a:extLst>
                  </pic:spPr>
                </pic:pic>
              </a:graphicData>
            </a:graphic>
          </wp:inline>
        </w:drawing>
      </w:r>
    </w:p>
    <w:p w:rsidRPr="00714F8D" w:rsidR="00865EFD" w:rsidP="00865EFD" w:rsidRDefault="00865EFD" w14:paraId="5888D10E" w14:textId="58B5700D">
      <w:pPr>
        <w:pStyle w:val="ListParagraph"/>
        <w:numPr>
          <w:ilvl w:val="1"/>
          <w:numId w:val="29"/>
        </w:numPr>
        <w:tabs>
          <w:tab w:val="right" w:pos="10080"/>
        </w:tabs>
        <w:spacing w:line="360" w:lineRule="auto"/>
        <w:rPr>
          <w:u w:val="single"/>
        </w:rPr>
      </w:pPr>
      <w:r w:rsidRPr="275F5E15" w:rsidR="00865EFD">
        <w:rPr>
          <w:lang w:val="en-US"/>
        </w:rPr>
        <w:t xml:space="preserve">Output </w:t>
      </w:r>
      <w:r w:rsidRPr="275F5E15" w:rsidR="092F18F7">
        <w:rPr>
          <w:lang w:val="en-US"/>
        </w:rPr>
        <w:t>9</w:t>
      </w:r>
      <w:r>
        <w:tab/>
      </w:r>
    </w:p>
    <w:p w:rsidR="00865EFD" w:rsidP="00782171" w:rsidRDefault="00865EFD" w14:paraId="1DC2CDDE" w14:textId="77777777"/>
    <w:p w:rsidR="00782171" w:rsidP="00782171" w:rsidRDefault="00782171" w14:paraId="653CBB28" w14:textId="77777777">
      <w:pPr>
        <w:pStyle w:val="ListParagraph"/>
        <w:ind w:left="360"/>
      </w:pPr>
    </w:p>
    <w:p w:rsidR="006F6C4A" w:rsidP="006D7047" w:rsidRDefault="00DB4FFC" w14:paraId="06D8060B" w14:textId="66D983C2">
      <w:pPr>
        <w:pStyle w:val="ListParagraph"/>
        <w:numPr>
          <w:ilvl w:val="0"/>
          <w:numId w:val="29"/>
        </w:numPr>
      </w:pPr>
      <w:r>
        <w:t xml:space="preserve">Mystery </w:t>
      </w:r>
      <w:r w:rsidR="0063310E">
        <w:t>Multiplexer</w:t>
      </w:r>
      <w:r w:rsidR="00D25072">
        <w:t xml:space="preserve">. </w:t>
      </w:r>
    </w:p>
    <w:p w:rsidR="002C48F4" w:rsidP="001050FB" w:rsidRDefault="001050FB" w14:paraId="5D082AEA" w14:textId="4D471B03">
      <w:pPr>
        <w:pStyle w:val="ListParagraph"/>
        <w:ind w:left="0"/>
      </w:pPr>
      <w:r>
        <w:t xml:space="preserve">You are not expected to build the circuit shown below. Trace the lines back from the input choices to the MUX to fill in the table with a short description of what each choice does. </w:t>
      </w:r>
      <w:r w:rsidR="002C48F4">
        <w:t xml:space="preserve">The first two have been done for you </w:t>
      </w:r>
    </w:p>
    <w:p w:rsidR="002C48F4" w:rsidP="001050FB" w:rsidRDefault="002C48F4" w14:paraId="002C98F9" w14:textId="77777777">
      <w:pPr>
        <w:pStyle w:val="ListParagraph"/>
        <w:ind w:left="0"/>
      </w:pPr>
    </w:p>
    <w:p w:rsidR="001050FB" w:rsidP="001050FB" w:rsidRDefault="001050FB" w14:paraId="20EA56BC" w14:textId="1D63291A">
      <w:pPr>
        <w:pStyle w:val="ListParagraph"/>
        <w:ind w:left="0"/>
      </w:pPr>
      <w:r>
        <w:lastRenderedPageBreak/>
        <w:t>Remember that a dot indicates a signal that is being copied along multiple paths. When lines just cross over each other they do so without affecting each other. Note that the select input has the pin showing in hexadecimal.</w:t>
      </w:r>
    </w:p>
    <w:p w:rsidR="00D152BD" w:rsidP="003C2311" w:rsidRDefault="006D0FA8" w14:paraId="6F3ACAFF" w14:textId="6EA34F10">
      <w:r>
        <w:rPr>
          <w:noProof/>
        </w:rPr>
        <w:drawing>
          <wp:anchor distT="0" distB="0" distL="114300" distR="114300" simplePos="0" relativeHeight="251658240" behindDoc="0" locked="0" layoutInCell="1" allowOverlap="1" wp14:anchorId="57732C78" wp14:editId="1B14C888">
            <wp:simplePos x="0" y="0"/>
            <wp:positionH relativeFrom="margin">
              <wp:align>center</wp:align>
            </wp:positionH>
            <wp:positionV relativeFrom="paragraph">
              <wp:posOffset>99695</wp:posOffset>
            </wp:positionV>
            <wp:extent cx="6824345" cy="29089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24345"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271"/>
        <w:gridCol w:w="7745"/>
      </w:tblGrid>
      <w:tr w:rsidR="00C4762E" w:rsidTr="275F5E15" w14:paraId="71F45AF4" w14:textId="77777777">
        <w:tc>
          <w:tcPr>
            <w:tcW w:w="1271" w:type="dxa"/>
            <w:tcMar/>
          </w:tcPr>
          <w:p w:rsidR="00C4762E" w:rsidP="003C2311" w:rsidRDefault="00C4762E" w14:paraId="5CA653A2" w14:textId="50CA7637">
            <w:r>
              <w:t>Select</w:t>
            </w:r>
          </w:p>
        </w:tc>
        <w:tc>
          <w:tcPr>
            <w:tcW w:w="7745" w:type="dxa"/>
            <w:tcMar/>
          </w:tcPr>
          <w:p w:rsidR="00C4762E" w:rsidP="003C2311" w:rsidRDefault="00BA599D" w14:paraId="73E34C55" w14:textId="77947BB0">
            <w:r>
              <w:t>Output</w:t>
            </w:r>
          </w:p>
        </w:tc>
      </w:tr>
      <w:tr w:rsidR="00C4762E" w:rsidTr="275F5E15" w14:paraId="305115F4" w14:textId="77777777">
        <w:tc>
          <w:tcPr>
            <w:tcW w:w="1271" w:type="dxa"/>
            <w:tcMar/>
          </w:tcPr>
          <w:p w:rsidR="00C4762E" w:rsidP="003C2311" w:rsidRDefault="00C4762E" w14:paraId="46522911" w14:textId="0225FB25">
            <w:r>
              <w:t>0</w:t>
            </w:r>
          </w:p>
        </w:tc>
        <w:tc>
          <w:tcPr>
            <w:tcW w:w="7745" w:type="dxa"/>
            <w:tcMar/>
          </w:tcPr>
          <w:p w:rsidR="00C4762E" w:rsidP="003C2311" w:rsidRDefault="00BA599D" w14:paraId="58FE56B4" w14:textId="0BC0E958">
            <w:r>
              <w:t xml:space="preserve">Hex </w:t>
            </w:r>
            <w:r w:rsidR="00E80A77">
              <w:t>ff</w:t>
            </w:r>
            <w:r>
              <w:t xml:space="preserve"> which is 11111111 in binary</w:t>
            </w:r>
            <w:r w:rsidR="00E80A77">
              <w:t xml:space="preserve"> </w:t>
            </w:r>
            <w:r w:rsidR="00213FCE">
              <w:t>(whatever value A has)</w:t>
            </w:r>
          </w:p>
        </w:tc>
      </w:tr>
      <w:tr w:rsidR="00C4762E" w:rsidTr="275F5E15" w14:paraId="64A16686" w14:textId="77777777">
        <w:tc>
          <w:tcPr>
            <w:tcW w:w="1271" w:type="dxa"/>
            <w:tcMar/>
          </w:tcPr>
          <w:p w:rsidR="00C4762E" w:rsidP="003C2311" w:rsidRDefault="00C4762E" w14:paraId="31C3EDF6" w14:textId="062061C8">
            <w:r>
              <w:t>1</w:t>
            </w:r>
          </w:p>
        </w:tc>
        <w:tc>
          <w:tcPr>
            <w:tcW w:w="7745" w:type="dxa"/>
            <w:tcMar/>
          </w:tcPr>
          <w:p w:rsidR="00C4762E" w:rsidP="003C2311" w:rsidRDefault="00BA599D" w14:paraId="448CB24F" w14:textId="090431AE">
            <w:r>
              <w:t>T</w:t>
            </w:r>
            <w:r w:rsidR="00213FCE">
              <w:t>he</w:t>
            </w:r>
            <w:r>
              <w:t xml:space="preserve"> result of a</w:t>
            </w:r>
            <w:r w:rsidR="00213FCE">
              <w:t xml:space="preserve"> </w:t>
            </w:r>
            <w:r w:rsidR="00860581">
              <w:t xml:space="preserve">bitwise NOT </w:t>
            </w:r>
            <w:r>
              <w:t>on</w:t>
            </w:r>
            <w:r w:rsidR="00860581">
              <w:t xml:space="preserve"> A</w:t>
            </w:r>
          </w:p>
        </w:tc>
      </w:tr>
      <w:tr w:rsidR="00C4762E" w:rsidTr="275F5E15" w14:paraId="037FF0BE" w14:textId="77777777">
        <w:tc>
          <w:tcPr>
            <w:tcW w:w="1271" w:type="dxa"/>
            <w:tcMar/>
          </w:tcPr>
          <w:p w:rsidR="00C4762E" w:rsidP="003C2311" w:rsidRDefault="00C4762E" w14:paraId="1EE71D1D" w14:textId="2353F700">
            <w:r>
              <w:t>2</w:t>
            </w:r>
          </w:p>
        </w:tc>
        <w:tc>
          <w:tcPr>
            <w:tcW w:w="7745" w:type="dxa"/>
            <w:tcMar/>
          </w:tcPr>
          <w:p w:rsidR="00C4762E" w:rsidP="003C2311" w:rsidRDefault="00C4762E" w14:paraId="2354B3BC" w14:textId="601B6026">
            <w:r w:rsidR="55A3FE83">
              <w:rPr/>
              <w:t>Same as A</w:t>
            </w:r>
          </w:p>
        </w:tc>
      </w:tr>
      <w:tr w:rsidR="00C4762E" w:rsidTr="275F5E15" w14:paraId="07CF1870" w14:textId="77777777">
        <w:trPr>
          <w:trHeight w:val="315"/>
        </w:trPr>
        <w:tc>
          <w:tcPr>
            <w:tcW w:w="1271" w:type="dxa"/>
            <w:tcMar/>
          </w:tcPr>
          <w:p w:rsidR="00C4762E" w:rsidP="003C2311" w:rsidRDefault="00C4762E" w14:paraId="5E435A66" w14:textId="31A06035">
            <w:r w:rsidR="55A3FE83">
              <w:rPr/>
              <w:t>3</w:t>
            </w:r>
          </w:p>
        </w:tc>
        <w:tc>
          <w:tcPr>
            <w:tcW w:w="7745" w:type="dxa"/>
            <w:tcMar/>
          </w:tcPr>
          <w:p w:rsidR="00C4762E" w:rsidP="003C2311" w:rsidRDefault="00C4762E" w14:paraId="58EFEFCB" w14:textId="0A80CABA">
            <w:r w:rsidR="7D6EC84F">
              <w:rPr/>
              <w:t>Add the constant 01 to a</w:t>
            </w:r>
          </w:p>
        </w:tc>
      </w:tr>
      <w:tr w:rsidR="00C4762E" w:rsidTr="275F5E15" w14:paraId="0D774621" w14:textId="77777777">
        <w:tc>
          <w:tcPr>
            <w:tcW w:w="1271" w:type="dxa"/>
            <w:tcMar/>
          </w:tcPr>
          <w:p w:rsidR="00C4762E" w:rsidP="003C2311" w:rsidRDefault="00C4762E" w14:paraId="2EE9446D" w14:textId="28820876">
            <w:r w:rsidR="55A3FE83">
              <w:rPr/>
              <w:t>4</w:t>
            </w:r>
          </w:p>
        </w:tc>
        <w:tc>
          <w:tcPr>
            <w:tcW w:w="7745" w:type="dxa"/>
            <w:tcMar/>
          </w:tcPr>
          <w:p w:rsidR="00C4762E" w:rsidP="003C2311" w:rsidRDefault="00C4762E" w14:paraId="45F2C4DE" w14:textId="28C38B10">
            <w:r w:rsidR="45D5F3BF">
              <w:rPr/>
              <w:t xml:space="preserve">Constant 01 </w:t>
            </w:r>
          </w:p>
        </w:tc>
      </w:tr>
      <w:tr w:rsidR="00C4762E" w:rsidTr="275F5E15" w14:paraId="0ACACE97" w14:textId="77777777">
        <w:tc>
          <w:tcPr>
            <w:tcW w:w="1271" w:type="dxa"/>
            <w:tcMar/>
          </w:tcPr>
          <w:p w:rsidR="00C4762E" w:rsidP="003C2311" w:rsidRDefault="00C4762E" w14:paraId="33CA0C6C" w14:textId="7FACB0B4">
            <w:r w:rsidR="55A3FE83">
              <w:rPr/>
              <w:t>5</w:t>
            </w:r>
          </w:p>
        </w:tc>
        <w:tc>
          <w:tcPr>
            <w:tcW w:w="7745" w:type="dxa"/>
            <w:tcMar/>
          </w:tcPr>
          <w:p w:rsidR="00C4762E" w:rsidP="003C2311" w:rsidRDefault="00C4762E" w14:paraId="694B5A0F" w14:textId="0C229AC8">
            <w:r w:rsidR="6848491D">
              <w:rPr/>
              <w:t xml:space="preserve">A is multiplied by a </w:t>
            </w:r>
          </w:p>
        </w:tc>
      </w:tr>
      <w:tr w:rsidR="00C4762E" w:rsidTr="275F5E15" w14:paraId="1210CCF8" w14:textId="77777777">
        <w:tc>
          <w:tcPr>
            <w:tcW w:w="1271" w:type="dxa"/>
            <w:tcMar/>
          </w:tcPr>
          <w:p w:rsidR="00C4762E" w:rsidP="003C2311" w:rsidRDefault="00C4762E" w14:paraId="216421DE" w14:textId="1125BACD">
            <w:r w:rsidR="55A3FE83">
              <w:rPr/>
              <w:t>6</w:t>
            </w:r>
          </w:p>
        </w:tc>
        <w:tc>
          <w:tcPr>
            <w:tcW w:w="7745" w:type="dxa"/>
            <w:tcMar/>
          </w:tcPr>
          <w:p w:rsidR="00C4762E" w:rsidP="275F5E15" w:rsidRDefault="00C4762E" w14:paraId="1973FF2B" w14:textId="00E02D54">
            <w:pPr>
              <w:pStyle w:val="Normal"/>
              <w:bidi w:val="0"/>
              <w:spacing w:before="0" w:beforeAutospacing="off" w:after="0" w:afterAutospacing="off" w:line="259" w:lineRule="auto"/>
              <w:ind w:left="0" w:right="0"/>
              <w:jc w:val="left"/>
            </w:pPr>
            <w:r w:rsidR="3D196137">
              <w:rPr/>
              <w:t>FF minus A</w:t>
            </w:r>
          </w:p>
        </w:tc>
      </w:tr>
      <w:tr w:rsidR="275F5E15" w:rsidTr="275F5E15" w14:paraId="1AA576C7">
        <w:trPr>
          <w:trHeight w:val="300"/>
        </w:trPr>
        <w:tc>
          <w:tcPr>
            <w:tcW w:w="1271" w:type="dxa"/>
            <w:tcMar/>
          </w:tcPr>
          <w:p w:rsidR="3D196137" w:rsidP="275F5E15" w:rsidRDefault="3D196137" w14:paraId="1B07D2F0" w14:textId="53CC1D4F">
            <w:pPr>
              <w:pStyle w:val="Normal"/>
            </w:pPr>
            <w:r w:rsidR="3D196137">
              <w:rPr/>
              <w:t>7</w:t>
            </w:r>
          </w:p>
        </w:tc>
        <w:tc>
          <w:tcPr>
            <w:tcW w:w="7745" w:type="dxa"/>
            <w:tcMar/>
          </w:tcPr>
          <w:p w:rsidR="3D196137" w:rsidP="275F5E15" w:rsidRDefault="3D196137" w14:paraId="347D2BA8" w14:textId="597A2A13">
            <w:pPr>
              <w:pStyle w:val="Normal"/>
              <w:spacing w:line="259" w:lineRule="auto"/>
              <w:jc w:val="left"/>
            </w:pPr>
            <w:r w:rsidR="3D196137">
              <w:rPr/>
              <w:t>A + 1 or A</w:t>
            </w:r>
          </w:p>
        </w:tc>
      </w:tr>
      <w:tr w:rsidR="275F5E15" w:rsidTr="275F5E15" w14:paraId="58562F59">
        <w:trPr>
          <w:trHeight w:val="300"/>
        </w:trPr>
        <w:tc>
          <w:tcPr>
            <w:tcW w:w="1271" w:type="dxa"/>
            <w:tcMar/>
          </w:tcPr>
          <w:p w:rsidR="275F5E15" w:rsidP="275F5E15" w:rsidRDefault="275F5E15" w14:paraId="378E1571" w14:textId="3E8B1610">
            <w:pPr>
              <w:pStyle w:val="Normal"/>
            </w:pPr>
          </w:p>
        </w:tc>
        <w:tc>
          <w:tcPr>
            <w:tcW w:w="7745" w:type="dxa"/>
            <w:tcMar/>
          </w:tcPr>
          <w:p w:rsidR="3D196137" w:rsidP="275F5E15" w:rsidRDefault="3D196137" w14:paraId="691A80AE" w14:textId="535BBABB">
            <w:pPr>
              <w:pStyle w:val="Normal"/>
              <w:spacing w:line="259" w:lineRule="auto"/>
              <w:jc w:val="left"/>
            </w:pPr>
            <w:r w:rsidR="3D196137">
              <w:rPr/>
              <w:t>Select input is displayed</w:t>
            </w:r>
          </w:p>
        </w:tc>
      </w:tr>
    </w:tbl>
    <w:p w:rsidR="0056232D" w:rsidP="275F5E15" w:rsidRDefault="0056232D" w14:paraId="16086639" w14:textId="3EF23700">
      <w:pPr>
        <w:pStyle w:val="Normal"/>
      </w:pPr>
    </w:p>
    <w:p w:rsidRPr="00296805" w:rsidR="00D40100" w:rsidP="00296805" w:rsidRDefault="00FF3510" w14:paraId="620ACB7F" w14:textId="4A3CA50E">
      <w:pPr>
        <w:pStyle w:val="ListParagraph"/>
        <w:numPr>
          <w:ilvl w:val="0"/>
          <w:numId w:val="29"/>
        </w:numPr>
        <w:rPr>
          <w:lang w:val="en-US"/>
        </w:rPr>
      </w:pPr>
      <w:r w:rsidRPr="00296805">
        <w:rPr>
          <w:lang w:val="en-US"/>
        </w:rPr>
        <w:t>In Logisim Evolution</w:t>
      </w:r>
      <w:r w:rsidR="00223212">
        <w:rPr>
          <w:lang w:val="en-US"/>
        </w:rPr>
        <w:t>,</w:t>
      </w:r>
      <w:r w:rsidRPr="00296805">
        <w:rPr>
          <w:lang w:val="en-US"/>
        </w:rPr>
        <w:t xml:space="preserve"> create a circuit that has </w:t>
      </w:r>
      <w:r w:rsidRPr="00296805" w:rsidR="00D40100">
        <w:rPr>
          <w:lang w:val="en-US"/>
        </w:rPr>
        <w:t xml:space="preserve">four </w:t>
      </w:r>
      <w:r w:rsidRPr="00296805" w:rsidR="00701305">
        <w:rPr>
          <w:lang w:val="en-US"/>
        </w:rPr>
        <w:t>3</w:t>
      </w:r>
      <w:r w:rsidRPr="00296805" w:rsidR="0097372F">
        <w:rPr>
          <w:lang w:val="en-US"/>
        </w:rPr>
        <w:t>-bit input pins</w:t>
      </w:r>
      <w:r w:rsidRPr="00296805" w:rsidR="00D40100">
        <w:rPr>
          <w:lang w:val="en-US"/>
        </w:rPr>
        <w:t xml:space="preserve"> as </w:t>
      </w:r>
      <w:r w:rsidRPr="00296805" w:rsidR="00600361">
        <w:rPr>
          <w:lang w:val="en-US"/>
        </w:rPr>
        <w:t>the input choices (labelled C0 to C3 below</w:t>
      </w:r>
      <w:r w:rsidR="00CE35A1">
        <w:rPr>
          <w:lang w:val="en-US"/>
        </w:rPr>
        <w:t xml:space="preserve"> in the partial image below</w:t>
      </w:r>
      <w:r w:rsidRPr="00296805" w:rsidR="00600361">
        <w:rPr>
          <w:lang w:val="en-US"/>
        </w:rPr>
        <w:t>)</w:t>
      </w:r>
      <w:r w:rsidRPr="00296805" w:rsidR="000A013B">
        <w:rPr>
          <w:lang w:val="en-US"/>
        </w:rPr>
        <w:t>. Use</w:t>
      </w:r>
      <w:r w:rsidRPr="00296805" w:rsidR="00D40100">
        <w:rPr>
          <w:lang w:val="en-US"/>
        </w:rPr>
        <w:t xml:space="preserve"> a separate</w:t>
      </w:r>
      <w:r w:rsidRPr="00296805" w:rsidR="000A013B">
        <w:rPr>
          <w:lang w:val="en-US"/>
        </w:rPr>
        <w:t xml:space="preserve"> input pin for the</w:t>
      </w:r>
      <w:r w:rsidRPr="00296805" w:rsidR="00D40100">
        <w:rPr>
          <w:lang w:val="en-US"/>
        </w:rPr>
        <w:t xml:space="preserve"> select input</w:t>
      </w:r>
      <w:r w:rsidRPr="00296805" w:rsidR="00A128E4">
        <w:rPr>
          <w:lang w:val="en-US"/>
        </w:rPr>
        <w:t xml:space="preserve"> (not shown below)</w:t>
      </w:r>
      <w:r w:rsidRPr="00296805" w:rsidR="00FE33BE">
        <w:rPr>
          <w:lang w:val="en-US"/>
        </w:rPr>
        <w:t xml:space="preserve">. </w:t>
      </w:r>
      <w:r w:rsidR="00CE35A1">
        <w:rPr>
          <w:lang w:val="en-US"/>
        </w:rPr>
        <w:t>All inputs</w:t>
      </w:r>
      <w:r w:rsidRPr="00296805" w:rsidR="00647EB0">
        <w:rPr>
          <w:lang w:val="en-US"/>
        </w:rPr>
        <w:t xml:space="preserve"> need to all feed into a multiplexer</w:t>
      </w:r>
      <w:r w:rsidRPr="00296805" w:rsidR="00933D00">
        <w:rPr>
          <w:lang w:val="en-US"/>
        </w:rPr>
        <w:t xml:space="preserve"> (from the Plexers tools in Logisim Evolution</w:t>
      </w:r>
      <w:r w:rsidRPr="00296805" w:rsidR="00956DD7">
        <w:rPr>
          <w:lang w:val="en-US"/>
        </w:rPr>
        <w:t>).</w:t>
      </w:r>
    </w:p>
    <w:p w:rsidR="005D5E2A" w:rsidP="275F5E15" w:rsidRDefault="00CE35A1" w14:paraId="73EF3008" w14:textId="4A95E640">
      <w:pPr>
        <w:pStyle w:val="Normal"/>
        <w:ind w:left="360"/>
        <w:rPr>
          <w:lang w:val="en-US"/>
        </w:rPr>
      </w:pPr>
      <w:r w:rsidRPr="275F5E15" w:rsidR="00CE35A1">
        <w:rPr>
          <w:lang w:val="en-US"/>
        </w:rPr>
        <w:t>S</w:t>
      </w:r>
      <w:r w:rsidRPr="275F5E15" w:rsidR="00915736">
        <w:rPr>
          <w:lang w:val="en-US"/>
        </w:rPr>
        <w:t xml:space="preserve">et the select bits and data bits properties for the multiplexer. The select bits </w:t>
      </w:r>
      <w:r w:rsidRPr="275F5E15" w:rsidR="00915736">
        <w:rPr>
          <w:lang w:val="en-US"/>
        </w:rPr>
        <w:t>controls</w:t>
      </w:r>
      <w:r w:rsidRPr="275F5E15" w:rsidR="00915736">
        <w:rPr>
          <w:lang w:val="en-US"/>
        </w:rPr>
        <w:t xml:space="preserve"> how many choices the m</w:t>
      </w:r>
      <w:r w:rsidRPr="275F5E15" w:rsidR="00915736">
        <w:rPr>
          <w:lang w:val="en-US"/>
        </w:rPr>
        <w:t xml:space="preserve">ultiplexer can handle. The </w:t>
      </w:r>
      <w:r w:rsidRPr="275F5E15" w:rsidR="00607164">
        <w:rPr>
          <w:lang w:val="en-US"/>
        </w:rPr>
        <w:t>data bits</w:t>
      </w:r>
      <w:r w:rsidRPr="275F5E15" w:rsidR="00C86A81">
        <w:rPr>
          <w:lang w:val="en-US"/>
        </w:rPr>
        <w:t xml:space="preserve"> setting</w:t>
      </w:r>
      <w:r w:rsidRPr="275F5E15" w:rsidR="00607164">
        <w:rPr>
          <w:lang w:val="en-US"/>
        </w:rPr>
        <w:t xml:space="preserve"> is the bit width of each choice.</w:t>
      </w:r>
      <w:r w:rsidR="7658E3EA">
        <w:drawing>
          <wp:inline wp14:editId="0F98173C" wp14:anchorId="0D0B7FBC">
            <wp:extent cx="2489286" cy="1581176"/>
            <wp:effectExtent l="0" t="0" r="6350" b="0"/>
            <wp:docPr id="1947082526" name="Picture 1" title=""/>
            <wp:cNvGraphicFramePr>
              <a:graphicFrameLocks noChangeAspect="1"/>
            </wp:cNvGraphicFramePr>
            <a:graphic>
              <a:graphicData uri="http://schemas.openxmlformats.org/drawingml/2006/picture">
                <pic:pic>
                  <pic:nvPicPr>
                    <pic:cNvPr id="0" name="Picture 1"/>
                    <pic:cNvPicPr/>
                  </pic:nvPicPr>
                  <pic:blipFill>
                    <a:blip r:embed="R1d71a70d78324cfa">
                      <a:extLst xmlns:a="http://schemas.openxmlformats.org/drawingml/2006/main">
                        <a:ext uri="{28A0092B-C50C-407E-A947-70E740481C1C}">
                          <a14:useLocalDpi xmlns:a14="http://schemas.microsoft.com/office/drawing/2010/main" val="0"/>
                        </a:ext>
                      </a:extLst>
                    </a:blip>
                    <a:srcRect r="26924" b="17463"/>
                    <a:stretch>
                      <a:fillRect/>
                    </a:stretch>
                  </pic:blipFill>
                  <pic:spPr xmlns:pic="http://schemas.openxmlformats.org/drawingml/2006/picture" bwMode="auto">
                    <a:xfrm xmlns:a="http://schemas.openxmlformats.org/drawingml/2006/main" rot="0" flipH="0" flipV="0">
                      <a:off x="0" y="0"/>
                      <a:ext cx="2489286" cy="1581176"/>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0069189D" w:rsidP="003C2311" w:rsidRDefault="00A23FCE" w14:paraId="76C0640F" w14:textId="4990A473">
      <w:pPr/>
    </w:p>
    <w:p w:rsidR="000C5C42" w:rsidP="003C2311" w:rsidRDefault="000C5C42" w14:paraId="1AB3C57C" w14:textId="11916A91">
      <w:pPr>
        <w:rPr>
          <w:lang w:val="en-US"/>
        </w:rPr>
      </w:pPr>
      <w:r>
        <w:rPr>
          <w:lang w:val="en-US"/>
        </w:rPr>
        <w:lastRenderedPageBreak/>
        <w:t>Connect the output of the MUX to a splitter and split the signal into its three separate bits</w:t>
      </w:r>
      <w:r w:rsidR="00972B67">
        <w:rPr>
          <w:lang w:val="en-US"/>
        </w:rPr>
        <w:t>. Connect the separate bits to the three inputs of</w:t>
      </w:r>
      <w:r w:rsidR="00091460">
        <w:rPr>
          <w:lang w:val="en-US"/>
        </w:rPr>
        <w:t xml:space="preserve"> an RGB LED from the Input/Output tools in Logisim Evolution</w:t>
      </w:r>
      <w:r w:rsidR="00972B67">
        <w:rPr>
          <w:lang w:val="en-US"/>
        </w:rPr>
        <w:t xml:space="preserve">. Make sure that you keep the order </w:t>
      </w:r>
      <w:r w:rsidR="00AD1336">
        <w:rPr>
          <w:lang w:val="en-US"/>
        </w:rPr>
        <w:t xml:space="preserve">RGB, so bit 0 </w:t>
      </w:r>
      <w:r w:rsidR="00C92988">
        <w:rPr>
          <w:lang w:val="en-US"/>
        </w:rPr>
        <w:t>(the least significant digit)</w:t>
      </w:r>
      <w:r w:rsidR="00AD1336">
        <w:rPr>
          <w:lang w:val="en-US"/>
        </w:rPr>
        <w:t xml:space="preserve"> needs to be the Blue value. You may need to </w:t>
      </w:r>
      <w:r w:rsidR="00126B5E">
        <w:rPr>
          <w:lang w:val="en-US"/>
        </w:rPr>
        <w:t>change the direction the RGB LED is facing to make it easier</w:t>
      </w:r>
      <w:r w:rsidR="00C92988">
        <w:rPr>
          <w:lang w:val="en-US"/>
        </w:rPr>
        <w:t xml:space="preserve"> to arrange the wires.</w:t>
      </w:r>
    </w:p>
    <w:p w:rsidR="00126B5E" w:rsidP="003C2311" w:rsidRDefault="00600361" w14:paraId="66C5BD24" w14:textId="05086570">
      <w:pPr>
        <w:rPr>
          <w:lang w:val="en-US"/>
        </w:rPr>
      </w:pPr>
      <w:r>
        <w:rPr>
          <w:lang w:val="en-US"/>
        </w:rPr>
        <w:t xml:space="preserve">Set </w:t>
      </w:r>
      <w:r w:rsidR="00A128E4">
        <w:rPr>
          <w:lang w:val="en-US"/>
        </w:rPr>
        <w:t>the inputs</w:t>
      </w:r>
      <w:r w:rsidR="00C92988">
        <w:rPr>
          <w:lang w:val="en-US"/>
        </w:rPr>
        <w:t xml:space="preserve"> </w:t>
      </w:r>
      <w:r w:rsidR="00F14DD6">
        <w:rPr>
          <w:lang w:val="en-US"/>
        </w:rPr>
        <w:t xml:space="preserve">to 4 different binary values. Test your circuit by changing the value of the select signal and checking that the </w:t>
      </w:r>
      <w:r w:rsidR="006A21EB">
        <w:rPr>
          <w:lang w:val="en-US"/>
        </w:rPr>
        <w:t>colour shown on the LED is as expected. Paste some images of your testing.</w:t>
      </w:r>
      <w:r w:rsidR="00A128E4">
        <w:rPr>
          <w:lang w:val="en-US"/>
        </w:rPr>
        <w:t xml:space="preserve"> </w:t>
      </w:r>
    </w:p>
    <w:p w:rsidR="00276C4C" w:rsidP="003C2311" w:rsidRDefault="00276C4C" w14:paraId="04CB360B" w14:textId="77777777">
      <w:pPr>
        <w:rPr>
          <w:lang w:val="en-US"/>
        </w:rPr>
      </w:pPr>
    </w:p>
    <w:p w:rsidR="0069189D" w:rsidP="003C2311" w:rsidRDefault="0069189D" w14:paraId="1639DC00" w14:textId="77777777">
      <w:pPr>
        <w:rPr>
          <w:lang w:val="en-US"/>
        </w:rPr>
      </w:pPr>
    </w:p>
    <w:p w:rsidR="00B772B7" w:rsidP="003C2311" w:rsidRDefault="00B772B7" w14:paraId="3727EABC" w14:textId="77777777">
      <w:pPr>
        <w:rPr>
          <w:lang w:val="en-US"/>
        </w:rPr>
      </w:pPr>
    </w:p>
    <w:p w:rsidR="00B772B7" w:rsidP="003C2311" w:rsidRDefault="00B772B7" w14:paraId="692A3896" w14:textId="77777777">
      <w:pPr>
        <w:rPr>
          <w:lang w:val="en-US"/>
        </w:rPr>
      </w:pPr>
    </w:p>
    <w:p w:rsidR="00B772B7" w:rsidP="003C2311" w:rsidRDefault="00B772B7" w14:paraId="3F20B9CC" w14:textId="77777777">
      <w:pPr>
        <w:rPr>
          <w:lang w:val="en-US"/>
        </w:rPr>
      </w:pPr>
    </w:p>
    <w:p w:rsidR="001E6A86" w:rsidP="00445C26" w:rsidRDefault="001E6A86" w14:paraId="74C34CF7" w14:textId="77777777">
      <w:pPr>
        <w:rPr>
          <w:lang w:val="en-US"/>
        </w:rPr>
      </w:pPr>
    </w:p>
    <w:p w:rsidRPr="00445C26" w:rsidR="006B70A7" w:rsidP="00445C26" w:rsidRDefault="006B70A7" w14:paraId="2EC9B342" w14:textId="66D6A28A">
      <w:pPr>
        <w:rPr>
          <w:lang w:val="en-US"/>
        </w:rPr>
      </w:pPr>
    </w:p>
    <w:p w:rsidR="005B51A7" w:rsidP="00996B2C" w:rsidRDefault="00996B2C" w14:paraId="7358018C" w14:textId="6DF5D39F">
      <w:pPr>
        <w:pStyle w:val="Heading2"/>
      </w:pPr>
      <w:r>
        <w:t xml:space="preserve">Extensions - </w:t>
      </w:r>
      <w:r w:rsidR="003C1638">
        <w:t>Build Multiplexers</w:t>
      </w:r>
    </w:p>
    <w:p w:rsidR="00027FF8" w:rsidP="0052120B" w:rsidRDefault="00AC22C0" w14:paraId="318B46B7" w14:textId="7E33A86E">
      <w:r>
        <w:t xml:space="preserve">To achieve the aim of showing that all components for a </w:t>
      </w:r>
      <w:r w:rsidR="00217D96">
        <w:t xml:space="preserve">computer can be constructed from basic logic gates, you should </w:t>
      </w:r>
      <w:r w:rsidR="004B39DC">
        <w:t>have a go at building some multiplexers</w:t>
      </w:r>
      <w:r w:rsidR="00C44658">
        <w:t xml:space="preserve"> from scratch.</w:t>
      </w:r>
      <w:r w:rsidR="004B39DC">
        <w:t xml:space="preserve"> </w:t>
      </w:r>
      <w:r w:rsidR="00C21914">
        <w:t xml:space="preserve">Make sure that you test and save your circuits and add suitable images to this worksheet. </w:t>
      </w:r>
    </w:p>
    <w:tbl>
      <w:tblPr>
        <w:tblStyle w:val="GridTable4-Accent6"/>
        <w:tblW w:w="0" w:type="auto"/>
        <w:tblLook w:val="0420" w:firstRow="1" w:lastRow="0" w:firstColumn="0" w:lastColumn="0" w:noHBand="0" w:noVBand="1"/>
      </w:tblPr>
      <w:tblGrid>
        <w:gridCol w:w="1555"/>
        <w:gridCol w:w="1417"/>
        <w:gridCol w:w="1559"/>
        <w:gridCol w:w="1560"/>
      </w:tblGrid>
      <w:tr w:rsidR="00A622AD" w:rsidTr="00307D41" w14:paraId="5D1796DB" w14:textId="0932B0F4">
        <w:trPr>
          <w:cnfStyle w:val="100000000000" w:firstRow="1" w:lastRow="0" w:firstColumn="0" w:lastColumn="0" w:oddVBand="0" w:evenVBand="0" w:oddHBand="0" w:evenHBand="0" w:firstRowFirstColumn="0" w:firstRowLastColumn="0" w:lastRowFirstColumn="0" w:lastRowLastColumn="0"/>
        </w:trPr>
        <w:tc>
          <w:tcPr>
            <w:tcW w:w="1555" w:type="dxa"/>
          </w:tcPr>
          <w:p w:rsidR="00A622AD" w:rsidP="00A622AD" w:rsidRDefault="00A622AD" w14:paraId="35D158E1" w14:textId="7955D9B3">
            <w:r w:rsidRPr="00764265">
              <w:t>D0</w:t>
            </w:r>
          </w:p>
        </w:tc>
        <w:tc>
          <w:tcPr>
            <w:tcW w:w="1417" w:type="dxa"/>
          </w:tcPr>
          <w:p w:rsidR="00A622AD" w:rsidP="00A622AD" w:rsidRDefault="00A622AD" w14:paraId="3B4B9172" w14:textId="6D8DA348">
            <w:r w:rsidRPr="00764265">
              <w:t>D1</w:t>
            </w:r>
          </w:p>
        </w:tc>
        <w:tc>
          <w:tcPr>
            <w:tcW w:w="1559" w:type="dxa"/>
          </w:tcPr>
          <w:p w:rsidR="00A622AD" w:rsidP="00A622AD" w:rsidRDefault="00A622AD" w14:paraId="0EFA9103" w14:textId="6DBDF9B7">
            <w:r w:rsidRPr="00764265">
              <w:t>S</w:t>
            </w:r>
          </w:p>
        </w:tc>
        <w:tc>
          <w:tcPr>
            <w:tcW w:w="1560" w:type="dxa"/>
          </w:tcPr>
          <w:p w:rsidR="00A622AD" w:rsidP="00A622AD" w:rsidRDefault="00A622AD" w14:paraId="78BB3ADB" w14:textId="2C21C55D">
            <w:r w:rsidRPr="00764265">
              <w:t>X</w:t>
            </w:r>
          </w:p>
        </w:tc>
      </w:tr>
      <w:tr w:rsidR="00A622AD" w:rsidTr="00307D41" w14:paraId="01D28259" w14:textId="781AE26F">
        <w:trPr>
          <w:cnfStyle w:val="000000100000" w:firstRow="0" w:lastRow="0" w:firstColumn="0" w:lastColumn="0" w:oddVBand="0" w:evenVBand="0" w:oddHBand="1" w:evenHBand="0" w:firstRowFirstColumn="0" w:firstRowLastColumn="0" w:lastRowFirstColumn="0" w:lastRowLastColumn="0"/>
        </w:trPr>
        <w:tc>
          <w:tcPr>
            <w:tcW w:w="1555" w:type="dxa"/>
          </w:tcPr>
          <w:p w:rsidR="00A622AD" w:rsidP="00A622AD" w:rsidRDefault="00A622AD" w14:paraId="6D034498" w14:textId="269D3935">
            <w:r w:rsidRPr="00764265">
              <w:t>0</w:t>
            </w:r>
          </w:p>
        </w:tc>
        <w:tc>
          <w:tcPr>
            <w:tcW w:w="1417" w:type="dxa"/>
          </w:tcPr>
          <w:p w:rsidR="00A622AD" w:rsidP="00A622AD" w:rsidRDefault="00A622AD" w14:paraId="316B70C8" w14:textId="78A87779">
            <w:r w:rsidRPr="00764265">
              <w:t>0</w:t>
            </w:r>
          </w:p>
        </w:tc>
        <w:tc>
          <w:tcPr>
            <w:tcW w:w="1559" w:type="dxa"/>
          </w:tcPr>
          <w:p w:rsidR="00A622AD" w:rsidP="00A622AD" w:rsidRDefault="00A622AD" w14:paraId="52116BF0" w14:textId="71FC5943">
            <w:r w:rsidRPr="00764265">
              <w:t>0</w:t>
            </w:r>
          </w:p>
        </w:tc>
        <w:tc>
          <w:tcPr>
            <w:tcW w:w="1560" w:type="dxa"/>
          </w:tcPr>
          <w:p w:rsidR="00A622AD" w:rsidP="00A622AD" w:rsidRDefault="00A622AD" w14:paraId="3A6DA466" w14:textId="78F9465D">
            <w:r w:rsidRPr="00764265">
              <w:t>0</w:t>
            </w:r>
          </w:p>
        </w:tc>
      </w:tr>
      <w:tr w:rsidR="00A622AD" w:rsidTr="00307D41" w14:paraId="515176AB" w14:textId="3529EAD6">
        <w:tc>
          <w:tcPr>
            <w:tcW w:w="1555" w:type="dxa"/>
          </w:tcPr>
          <w:p w:rsidR="00A622AD" w:rsidP="00A622AD" w:rsidRDefault="00A622AD" w14:paraId="03DF5412" w14:textId="0E0D54B3">
            <w:r w:rsidRPr="00764265">
              <w:t>0</w:t>
            </w:r>
          </w:p>
        </w:tc>
        <w:tc>
          <w:tcPr>
            <w:tcW w:w="1417" w:type="dxa"/>
          </w:tcPr>
          <w:p w:rsidR="00A622AD" w:rsidP="00A622AD" w:rsidRDefault="00A622AD" w14:paraId="29A8F1D0" w14:textId="307714B2">
            <w:r w:rsidRPr="00764265">
              <w:t>0</w:t>
            </w:r>
          </w:p>
        </w:tc>
        <w:tc>
          <w:tcPr>
            <w:tcW w:w="1559" w:type="dxa"/>
          </w:tcPr>
          <w:p w:rsidR="00A622AD" w:rsidP="00A622AD" w:rsidRDefault="00A622AD" w14:paraId="6D244D3A" w14:textId="6361B6F2">
            <w:r w:rsidRPr="00764265">
              <w:t>1</w:t>
            </w:r>
          </w:p>
        </w:tc>
        <w:tc>
          <w:tcPr>
            <w:tcW w:w="1560" w:type="dxa"/>
          </w:tcPr>
          <w:p w:rsidR="00A622AD" w:rsidP="00A622AD" w:rsidRDefault="00A622AD" w14:paraId="2422F54D" w14:textId="36B44A4A">
            <w:r w:rsidRPr="00764265">
              <w:t>0</w:t>
            </w:r>
          </w:p>
        </w:tc>
      </w:tr>
      <w:tr w:rsidR="00A622AD" w:rsidTr="00307D41" w14:paraId="1F1F57BD" w14:textId="75FB8C64">
        <w:trPr>
          <w:cnfStyle w:val="000000100000" w:firstRow="0" w:lastRow="0" w:firstColumn="0" w:lastColumn="0" w:oddVBand="0" w:evenVBand="0" w:oddHBand="1" w:evenHBand="0" w:firstRowFirstColumn="0" w:firstRowLastColumn="0" w:lastRowFirstColumn="0" w:lastRowLastColumn="0"/>
        </w:trPr>
        <w:tc>
          <w:tcPr>
            <w:tcW w:w="1555" w:type="dxa"/>
          </w:tcPr>
          <w:p w:rsidR="00A622AD" w:rsidP="00A622AD" w:rsidRDefault="00A622AD" w14:paraId="3D425EF7" w14:textId="3D92D3B2">
            <w:r w:rsidRPr="00764265">
              <w:t>0</w:t>
            </w:r>
          </w:p>
        </w:tc>
        <w:tc>
          <w:tcPr>
            <w:tcW w:w="1417" w:type="dxa"/>
          </w:tcPr>
          <w:p w:rsidR="00A622AD" w:rsidP="00A622AD" w:rsidRDefault="00A622AD" w14:paraId="36420DFC" w14:textId="44D03333">
            <w:r w:rsidRPr="00764265">
              <w:t>1</w:t>
            </w:r>
          </w:p>
        </w:tc>
        <w:tc>
          <w:tcPr>
            <w:tcW w:w="1559" w:type="dxa"/>
          </w:tcPr>
          <w:p w:rsidR="00A622AD" w:rsidP="00A622AD" w:rsidRDefault="00A622AD" w14:paraId="238B85F9" w14:textId="0248F5B6">
            <w:r w:rsidRPr="00764265">
              <w:t>0</w:t>
            </w:r>
          </w:p>
        </w:tc>
        <w:tc>
          <w:tcPr>
            <w:tcW w:w="1560" w:type="dxa"/>
          </w:tcPr>
          <w:p w:rsidR="00A622AD" w:rsidP="00A622AD" w:rsidRDefault="00A622AD" w14:paraId="4E45DF59" w14:textId="4406F3D9">
            <w:r w:rsidRPr="00764265">
              <w:t>0</w:t>
            </w:r>
          </w:p>
        </w:tc>
      </w:tr>
      <w:tr w:rsidR="00A622AD" w:rsidTr="00307D41" w14:paraId="003DE730" w14:textId="4F7A0C7D">
        <w:tc>
          <w:tcPr>
            <w:tcW w:w="1555" w:type="dxa"/>
          </w:tcPr>
          <w:p w:rsidR="00A622AD" w:rsidP="00A622AD" w:rsidRDefault="00A622AD" w14:paraId="1075A350" w14:textId="59C5B688">
            <w:r w:rsidRPr="00764265">
              <w:t>0</w:t>
            </w:r>
          </w:p>
        </w:tc>
        <w:tc>
          <w:tcPr>
            <w:tcW w:w="1417" w:type="dxa"/>
          </w:tcPr>
          <w:p w:rsidR="00A622AD" w:rsidP="00A622AD" w:rsidRDefault="00A622AD" w14:paraId="0C06E9A4" w14:textId="10F86310">
            <w:r w:rsidRPr="00764265">
              <w:t>1</w:t>
            </w:r>
          </w:p>
        </w:tc>
        <w:tc>
          <w:tcPr>
            <w:tcW w:w="1559" w:type="dxa"/>
          </w:tcPr>
          <w:p w:rsidR="00A622AD" w:rsidP="00A622AD" w:rsidRDefault="00A622AD" w14:paraId="7A12E7B6" w14:textId="23FD269E">
            <w:r w:rsidRPr="00764265">
              <w:t>1</w:t>
            </w:r>
          </w:p>
        </w:tc>
        <w:tc>
          <w:tcPr>
            <w:tcW w:w="1560" w:type="dxa"/>
          </w:tcPr>
          <w:p w:rsidR="00A622AD" w:rsidP="00A622AD" w:rsidRDefault="00A622AD" w14:paraId="183DFCB7" w14:textId="41BF5204">
            <w:r w:rsidRPr="00764265">
              <w:t xml:space="preserve">1 </w:t>
            </w:r>
          </w:p>
        </w:tc>
      </w:tr>
      <w:tr w:rsidR="00A622AD" w:rsidTr="00307D41" w14:paraId="18F77915" w14:textId="0438E0E1">
        <w:trPr>
          <w:cnfStyle w:val="000000100000" w:firstRow="0" w:lastRow="0" w:firstColumn="0" w:lastColumn="0" w:oddVBand="0" w:evenVBand="0" w:oddHBand="1" w:evenHBand="0" w:firstRowFirstColumn="0" w:firstRowLastColumn="0" w:lastRowFirstColumn="0" w:lastRowLastColumn="0"/>
        </w:trPr>
        <w:tc>
          <w:tcPr>
            <w:tcW w:w="1555" w:type="dxa"/>
          </w:tcPr>
          <w:p w:rsidR="00A622AD" w:rsidP="00A622AD" w:rsidRDefault="00A622AD" w14:paraId="61DACF2A" w14:textId="63BA3C64">
            <w:r w:rsidRPr="00764265">
              <w:t>1</w:t>
            </w:r>
          </w:p>
        </w:tc>
        <w:tc>
          <w:tcPr>
            <w:tcW w:w="1417" w:type="dxa"/>
          </w:tcPr>
          <w:p w:rsidR="00A622AD" w:rsidP="00A622AD" w:rsidRDefault="00A622AD" w14:paraId="224A56FA" w14:textId="7AABB977">
            <w:r w:rsidRPr="00764265">
              <w:t>0</w:t>
            </w:r>
          </w:p>
        </w:tc>
        <w:tc>
          <w:tcPr>
            <w:tcW w:w="1559" w:type="dxa"/>
          </w:tcPr>
          <w:p w:rsidR="00A622AD" w:rsidP="00A622AD" w:rsidRDefault="00A622AD" w14:paraId="2BE25E1D" w14:textId="28F71513">
            <w:r w:rsidRPr="00764265">
              <w:t>0</w:t>
            </w:r>
          </w:p>
        </w:tc>
        <w:tc>
          <w:tcPr>
            <w:tcW w:w="1560" w:type="dxa"/>
          </w:tcPr>
          <w:p w:rsidR="00A622AD" w:rsidP="00A622AD" w:rsidRDefault="00A622AD" w14:paraId="1517BB68" w14:textId="29F043B5">
            <w:r w:rsidRPr="00764265">
              <w:t xml:space="preserve">1 </w:t>
            </w:r>
          </w:p>
        </w:tc>
      </w:tr>
      <w:tr w:rsidR="00A622AD" w:rsidTr="00307D41" w14:paraId="05E7D282" w14:textId="30D610E4">
        <w:tc>
          <w:tcPr>
            <w:tcW w:w="1555" w:type="dxa"/>
          </w:tcPr>
          <w:p w:rsidR="00A622AD" w:rsidP="00A622AD" w:rsidRDefault="00A622AD" w14:paraId="68ECE04F" w14:textId="01624D60">
            <w:r w:rsidRPr="00764265">
              <w:t>1</w:t>
            </w:r>
          </w:p>
        </w:tc>
        <w:tc>
          <w:tcPr>
            <w:tcW w:w="1417" w:type="dxa"/>
          </w:tcPr>
          <w:p w:rsidR="00A622AD" w:rsidP="00A622AD" w:rsidRDefault="00A622AD" w14:paraId="6266340D" w14:textId="333F0E74">
            <w:r w:rsidRPr="00764265">
              <w:t>0</w:t>
            </w:r>
          </w:p>
        </w:tc>
        <w:tc>
          <w:tcPr>
            <w:tcW w:w="1559" w:type="dxa"/>
          </w:tcPr>
          <w:p w:rsidR="00A622AD" w:rsidP="00A622AD" w:rsidRDefault="00A622AD" w14:paraId="2F2F694B" w14:textId="151A42EC">
            <w:r w:rsidRPr="00764265">
              <w:t>1</w:t>
            </w:r>
          </w:p>
        </w:tc>
        <w:tc>
          <w:tcPr>
            <w:tcW w:w="1560" w:type="dxa"/>
          </w:tcPr>
          <w:p w:rsidR="00A622AD" w:rsidP="00A622AD" w:rsidRDefault="00A622AD" w14:paraId="1F52D4BF" w14:textId="2B86215A">
            <w:r w:rsidRPr="00764265">
              <w:t>0</w:t>
            </w:r>
          </w:p>
        </w:tc>
      </w:tr>
      <w:tr w:rsidR="00A622AD" w:rsidTr="00307D41" w14:paraId="125E1A45" w14:textId="792E4B24">
        <w:trPr>
          <w:cnfStyle w:val="000000100000" w:firstRow="0" w:lastRow="0" w:firstColumn="0" w:lastColumn="0" w:oddVBand="0" w:evenVBand="0" w:oddHBand="1" w:evenHBand="0" w:firstRowFirstColumn="0" w:firstRowLastColumn="0" w:lastRowFirstColumn="0" w:lastRowLastColumn="0"/>
        </w:trPr>
        <w:tc>
          <w:tcPr>
            <w:tcW w:w="1555" w:type="dxa"/>
          </w:tcPr>
          <w:p w:rsidR="00A622AD" w:rsidP="00A622AD" w:rsidRDefault="00A622AD" w14:paraId="29837B67" w14:textId="53BA5213">
            <w:r w:rsidRPr="00764265">
              <w:t>1</w:t>
            </w:r>
          </w:p>
        </w:tc>
        <w:tc>
          <w:tcPr>
            <w:tcW w:w="1417" w:type="dxa"/>
          </w:tcPr>
          <w:p w:rsidR="00A622AD" w:rsidP="00A622AD" w:rsidRDefault="00A622AD" w14:paraId="3421DE68" w14:textId="2DEB72F7">
            <w:r w:rsidRPr="00764265">
              <w:t>1</w:t>
            </w:r>
          </w:p>
        </w:tc>
        <w:tc>
          <w:tcPr>
            <w:tcW w:w="1559" w:type="dxa"/>
          </w:tcPr>
          <w:p w:rsidR="00A622AD" w:rsidP="00A622AD" w:rsidRDefault="00A622AD" w14:paraId="760F28F7" w14:textId="3CA6379C">
            <w:r w:rsidRPr="00764265">
              <w:t>0</w:t>
            </w:r>
          </w:p>
        </w:tc>
        <w:tc>
          <w:tcPr>
            <w:tcW w:w="1560" w:type="dxa"/>
          </w:tcPr>
          <w:p w:rsidR="00A622AD" w:rsidP="00A622AD" w:rsidRDefault="00A622AD" w14:paraId="000592AD" w14:textId="4FB03942">
            <w:r w:rsidRPr="00764265">
              <w:t>1</w:t>
            </w:r>
          </w:p>
        </w:tc>
      </w:tr>
    </w:tbl>
    <w:p w:rsidR="001512C7" w:rsidP="009A321C" w:rsidRDefault="001512C7" w14:paraId="6DAD50C8" w14:textId="77777777">
      <w:pPr>
        <w:pStyle w:val="ListParagraph"/>
        <w:ind w:left="0"/>
        <w:rPr>
          <w:lang w:val="en-US"/>
        </w:rPr>
      </w:pPr>
    </w:p>
    <w:p w:rsidR="001512C7" w:rsidP="009A321C" w:rsidRDefault="001512C7" w14:paraId="78C1D8A4" w14:textId="77777777">
      <w:pPr>
        <w:pStyle w:val="ListParagraph"/>
        <w:ind w:left="0"/>
        <w:rPr>
          <w:lang w:val="en-US"/>
        </w:rPr>
      </w:pPr>
    </w:p>
    <w:p w:rsidR="008D119B" w:rsidP="009A71D3" w:rsidRDefault="008D119B" w14:paraId="54E42E91" w14:textId="58F0E201">
      <w:pPr>
        <w:pStyle w:val="ListParagraph"/>
        <w:numPr>
          <w:ilvl w:val="0"/>
          <w:numId w:val="26"/>
        </w:numPr>
      </w:pPr>
      <w:r>
        <w:t>C</w:t>
      </w:r>
      <w:r w:rsidR="009A71D3">
        <w:t>reate a multiplexer from basic gates that selects</w:t>
      </w:r>
      <w:r>
        <w:t xml:space="preserve"> (output X)</w:t>
      </w:r>
      <w:r w:rsidR="009A71D3">
        <w:t xml:space="preserve"> one of two 1-bit data signals (D0 and D1) according to the value on a 1-bit select signal (S). </w:t>
      </w:r>
      <w:r w:rsidR="00A44929">
        <w:t>The truth table is shown above. The output X matches D0 when S is 0 and matches D1 when S is 1.</w:t>
      </w:r>
    </w:p>
    <w:p w:rsidR="008D119B" w:rsidP="008D119B" w:rsidRDefault="008D119B" w14:paraId="08D1CF9A" w14:textId="77777777">
      <w:pPr>
        <w:pStyle w:val="ListParagraph"/>
        <w:ind w:left="360"/>
      </w:pPr>
    </w:p>
    <w:p w:rsidR="0053288F" w:rsidP="00C408D1" w:rsidRDefault="00A44929" w14:paraId="379576DE" w14:textId="1B9534C5">
      <w:pPr>
        <w:pStyle w:val="ListParagraph"/>
        <w:ind w:left="360"/>
      </w:pPr>
      <w:r>
        <w:t>Another way of explaining it is that</w:t>
      </w:r>
      <w:r w:rsidR="009A71D3">
        <w:t xml:space="preserve"> the multiplexer will output 1 </w:t>
      </w:r>
      <w:r>
        <w:t>in the situation when</w:t>
      </w:r>
      <w:r w:rsidR="00290105">
        <w:br/>
      </w:r>
      <w:r w:rsidR="009A71D3">
        <w:t xml:space="preserve"> (D0 is 1 AND S is 0) OR (D1 is 1 AND S is 1), otherwise the </w:t>
      </w:r>
      <w:r>
        <w:t>m</w:t>
      </w:r>
      <w:r w:rsidR="009A71D3">
        <w:t>ultiplexer will output zero. You should be able to do this using AND, NAND, NOT, OR</w:t>
      </w:r>
      <w:r w:rsidR="008D119B">
        <w:t>, NOR</w:t>
      </w:r>
      <w:r w:rsidR="009A71D3">
        <w:t xml:space="preserve"> or XOR gates and it may help to start with the parts in brackets.</w:t>
      </w:r>
    </w:p>
    <w:p w:rsidR="00C408D1" w:rsidP="00C408D1" w:rsidRDefault="00C408D1" w14:paraId="599035BB" w14:textId="77777777">
      <w:pPr>
        <w:pStyle w:val="ListParagraph"/>
        <w:ind w:left="360"/>
      </w:pPr>
    </w:p>
    <w:p w:rsidR="0053288F" w:rsidP="0053288F" w:rsidRDefault="0053288F" w14:paraId="3946122B" w14:textId="11EC491F">
      <w:pPr>
        <w:pStyle w:val="ListParagraph"/>
        <w:numPr>
          <w:ilvl w:val="0"/>
          <w:numId w:val="26"/>
        </w:numPr>
      </w:pPr>
      <w:r>
        <w:t xml:space="preserve">In </w:t>
      </w:r>
      <w:r w:rsidR="00C408D1">
        <w:t>the previous task</w:t>
      </w:r>
      <w:r>
        <w:t>, you created a multiplexer which had two 1-bit data inputs. Copy that circuit into a new one (in the same project) and use as a starting point to create a multiplexer that has two 4-bit data inputs and a 1-bit select input</w:t>
      </w:r>
      <w:r w:rsidR="00C21914">
        <w:t>, this will be a 4-bit 2-to-1 MUX</w:t>
      </w:r>
      <w:r>
        <w:t>.</w:t>
      </w:r>
      <w:r w:rsidR="00C408D1">
        <w:t xml:space="preserve"> </w:t>
      </w:r>
      <w:r w:rsidR="00D15154">
        <w:t xml:space="preserve">You may need to use the technique of copying a 1-bit signal to </w:t>
      </w:r>
      <w:r w:rsidR="00C21914">
        <w:t>a multiple bit signal</w:t>
      </w:r>
      <w:r w:rsidR="006F0B8E">
        <w:t xml:space="preserve"> from last week.</w:t>
      </w:r>
    </w:p>
    <w:p w:rsidR="0053288F" w:rsidP="0053288F" w:rsidRDefault="0053288F" w14:paraId="524B8E0D" w14:textId="77777777">
      <w:pPr>
        <w:pStyle w:val="ListParagraph"/>
        <w:ind w:left="360"/>
      </w:pPr>
    </w:p>
    <w:p w:rsidR="00C21914" w:rsidP="00C21914" w:rsidRDefault="009A321C" w14:paraId="09C67EAF" w14:textId="662BDFC2">
      <w:pPr>
        <w:pStyle w:val="ListParagraph"/>
        <w:numPr>
          <w:ilvl w:val="0"/>
          <w:numId w:val="26"/>
        </w:numPr>
      </w:pPr>
      <w:r>
        <w:lastRenderedPageBreak/>
        <w:t>Make sure that your 4-bit 2-to-1 MUX</w:t>
      </w:r>
      <w:r w:rsidR="00C21914">
        <w:t xml:space="preserve"> from the previous task</w:t>
      </w:r>
      <w:r>
        <w:t xml:space="preserve"> has labels for the inputs and output so that you can use it as a subcircuit.</w:t>
      </w:r>
      <w:r w:rsidR="00C21914">
        <w:t xml:space="preserve"> </w:t>
      </w:r>
      <w:r w:rsidR="004550CA">
        <w:t>You should have used sub-circuits in last week’s lab.</w:t>
      </w:r>
    </w:p>
    <w:p w:rsidR="00C21914" w:rsidP="00C21914" w:rsidRDefault="00C21914" w14:paraId="1EF6A38B" w14:textId="77777777">
      <w:pPr>
        <w:pStyle w:val="ListParagraph"/>
      </w:pPr>
    </w:p>
    <w:p w:rsidR="00C21914" w:rsidP="00AE1179" w:rsidRDefault="009A321C" w14:paraId="70B99D38" w14:textId="43318851">
      <w:pPr>
        <w:pStyle w:val="ListParagraph"/>
        <w:ind w:left="360"/>
      </w:pPr>
      <w:r>
        <w:t>Create a 4-bit, 4-to-1 MUX by using your 4-bit 2-to-1 MUX as subcircuits (you will need three of that previous MUX). Remember that a 4-to-1 MUX will need a 2-bit select signal. Make sure that you have labelled the inputs and outputs on your 4-to-1 MUX so that you can use it as a sub-circuit in the exercise below.</w:t>
      </w:r>
    </w:p>
    <w:p w:rsidR="00C21914" w:rsidP="00C21914" w:rsidRDefault="00C21914" w14:paraId="3E2A1D7A" w14:textId="77777777">
      <w:pPr>
        <w:pStyle w:val="ListParagraph"/>
        <w:ind w:left="360"/>
      </w:pPr>
    </w:p>
    <w:p w:rsidR="009A321C" w:rsidP="00C21914" w:rsidRDefault="009A321C" w14:paraId="3FC0081E" w14:textId="77777777">
      <w:pPr>
        <w:pStyle w:val="ListParagraph"/>
        <w:numPr>
          <w:ilvl w:val="0"/>
          <w:numId w:val="26"/>
        </w:numPr>
      </w:pPr>
      <w:r>
        <w:t>Create a 4-bit 8-to-1 MUX two different ways:</w:t>
      </w:r>
    </w:p>
    <w:p w:rsidR="009A321C" w:rsidP="009A321C" w:rsidRDefault="009A321C" w14:paraId="45043C65" w14:textId="77777777">
      <w:pPr>
        <w:pStyle w:val="ListParagraph"/>
        <w:numPr>
          <w:ilvl w:val="1"/>
          <w:numId w:val="27"/>
        </w:numPr>
      </w:pPr>
      <w:r>
        <w:t>Using two 4-to-1 MUXes and a 2-to1 MUX</w:t>
      </w:r>
    </w:p>
    <w:p w:rsidR="009A321C" w:rsidP="009A321C" w:rsidRDefault="009A321C" w14:paraId="4E8DB74C" w14:textId="77777777">
      <w:pPr>
        <w:pStyle w:val="ListParagraph"/>
        <w:numPr>
          <w:ilvl w:val="1"/>
          <w:numId w:val="27"/>
        </w:numPr>
      </w:pPr>
      <w:r>
        <w:t>Using four 2-to-1 MUXes and a 4-to-1 MUX.</w:t>
      </w:r>
    </w:p>
    <w:p w:rsidRPr="00A33EAF" w:rsidR="009A321C" w:rsidP="0052120B" w:rsidRDefault="009A321C" w14:paraId="080FFED5" w14:textId="77777777"/>
    <w:sectPr w:rsidRPr="00A33EAF" w:rsidR="009A321C" w:rsidSect="004E42CB">
      <w:headerReference w:type="default" r:id="rId13"/>
      <w:footerReference w:type="default" r:id="rId14"/>
      <w:pgSz w:w="11906" w:h="16838" w:orient="portrait"/>
      <w:pgMar w:top="1440" w:right="1440" w:bottom="1440" w:left="1440" w:header="680" w:footer="708" w:gutter="0"/>
      <w:pgBorders w:offsetFrom="page">
        <w:top w:val="single" w:color="BF1A2F" w:themeColor="accent4" w:sz="24" w:space="24"/>
        <w:left w:val="single" w:color="BF1A2F" w:themeColor="accent4" w:sz="24" w:space="24"/>
        <w:bottom w:val="single" w:color="BF1A2F" w:themeColor="accent4" w:sz="24" w:space="24"/>
        <w:right w:val="single" w:color="BF1A2F" w:themeColor="accent4"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55BF" w:rsidP="004E42CB" w:rsidRDefault="00FF55BF" w14:paraId="008B7FF2" w14:textId="77777777">
      <w:pPr>
        <w:spacing w:after="0" w:line="240" w:lineRule="auto"/>
      </w:pPr>
      <w:r>
        <w:separator/>
      </w:r>
    </w:p>
  </w:endnote>
  <w:endnote w:type="continuationSeparator" w:id="0">
    <w:p w:rsidR="00FF55BF" w:rsidP="004E42CB" w:rsidRDefault="00FF55BF" w14:paraId="6AD0CB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47828"/>
      <w:docPartObj>
        <w:docPartGallery w:val="Page Numbers (Bottom of Page)"/>
        <w:docPartUnique/>
      </w:docPartObj>
    </w:sdtPr>
    <w:sdtEndPr>
      <w:rPr>
        <w:noProof/>
      </w:rPr>
    </w:sdtEndPr>
    <w:sdtContent>
      <w:p w:rsidR="00B751D2" w:rsidRDefault="00B751D2" w14:paraId="46EAD877" w14:textId="3B38AD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751D2" w:rsidRDefault="00B751D2" w14:paraId="0BC952A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55BF" w:rsidP="004E42CB" w:rsidRDefault="00FF55BF" w14:paraId="448D21CC" w14:textId="77777777">
      <w:pPr>
        <w:spacing w:after="0" w:line="240" w:lineRule="auto"/>
      </w:pPr>
      <w:r>
        <w:separator/>
      </w:r>
    </w:p>
  </w:footnote>
  <w:footnote w:type="continuationSeparator" w:id="0">
    <w:p w:rsidR="00FF55BF" w:rsidP="004E42CB" w:rsidRDefault="00FF55BF" w14:paraId="0EFF443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E42CB" w:rsidR="004E42CB" w:rsidP="004E42CB" w:rsidRDefault="004E42CB" w14:paraId="29810457" w14:textId="77777777">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B21AA"/>
    <w:multiLevelType w:val="hybridMultilevel"/>
    <w:tmpl w:val="94809BA4"/>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74604D"/>
    <w:multiLevelType w:val="hybridMultilevel"/>
    <w:tmpl w:val="8916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D51092"/>
    <w:multiLevelType w:val="hybridMultilevel"/>
    <w:tmpl w:val="B1EC2A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982C57"/>
    <w:multiLevelType w:val="hybridMultilevel"/>
    <w:tmpl w:val="708AFB7E"/>
    <w:lvl w:ilvl="0" w:tplc="BBBA780E">
      <w:start w:val="1"/>
      <w:numFmt w:val="bullet"/>
      <w:lvlText w:val="•"/>
      <w:lvlJc w:val="left"/>
      <w:pPr>
        <w:tabs>
          <w:tab w:val="num" w:pos="720"/>
        </w:tabs>
        <w:ind w:left="720" w:hanging="360"/>
      </w:pPr>
      <w:rPr>
        <w:rFonts w:hint="default" w:ascii="Arial" w:hAnsi="Arial"/>
      </w:rPr>
    </w:lvl>
    <w:lvl w:ilvl="1" w:tplc="2E9A15A4" w:tentative="1">
      <w:start w:val="1"/>
      <w:numFmt w:val="bullet"/>
      <w:lvlText w:val="•"/>
      <w:lvlJc w:val="left"/>
      <w:pPr>
        <w:tabs>
          <w:tab w:val="num" w:pos="1440"/>
        </w:tabs>
        <w:ind w:left="1440" w:hanging="360"/>
      </w:pPr>
      <w:rPr>
        <w:rFonts w:hint="default" w:ascii="Arial" w:hAnsi="Arial"/>
      </w:rPr>
    </w:lvl>
    <w:lvl w:ilvl="2" w:tplc="B1EEA8FC" w:tentative="1">
      <w:start w:val="1"/>
      <w:numFmt w:val="bullet"/>
      <w:lvlText w:val="•"/>
      <w:lvlJc w:val="left"/>
      <w:pPr>
        <w:tabs>
          <w:tab w:val="num" w:pos="2160"/>
        </w:tabs>
        <w:ind w:left="2160" w:hanging="360"/>
      </w:pPr>
      <w:rPr>
        <w:rFonts w:hint="default" w:ascii="Arial" w:hAnsi="Arial"/>
      </w:rPr>
    </w:lvl>
    <w:lvl w:ilvl="3" w:tplc="7F02CDA0" w:tentative="1">
      <w:start w:val="1"/>
      <w:numFmt w:val="bullet"/>
      <w:lvlText w:val="•"/>
      <w:lvlJc w:val="left"/>
      <w:pPr>
        <w:tabs>
          <w:tab w:val="num" w:pos="2880"/>
        </w:tabs>
        <w:ind w:left="2880" w:hanging="360"/>
      </w:pPr>
      <w:rPr>
        <w:rFonts w:hint="default" w:ascii="Arial" w:hAnsi="Arial"/>
      </w:rPr>
    </w:lvl>
    <w:lvl w:ilvl="4" w:tplc="F79A6EE0" w:tentative="1">
      <w:start w:val="1"/>
      <w:numFmt w:val="bullet"/>
      <w:lvlText w:val="•"/>
      <w:lvlJc w:val="left"/>
      <w:pPr>
        <w:tabs>
          <w:tab w:val="num" w:pos="3600"/>
        </w:tabs>
        <w:ind w:left="3600" w:hanging="360"/>
      </w:pPr>
      <w:rPr>
        <w:rFonts w:hint="default" w:ascii="Arial" w:hAnsi="Arial"/>
      </w:rPr>
    </w:lvl>
    <w:lvl w:ilvl="5" w:tplc="2A94BEE4" w:tentative="1">
      <w:start w:val="1"/>
      <w:numFmt w:val="bullet"/>
      <w:lvlText w:val="•"/>
      <w:lvlJc w:val="left"/>
      <w:pPr>
        <w:tabs>
          <w:tab w:val="num" w:pos="4320"/>
        </w:tabs>
        <w:ind w:left="4320" w:hanging="360"/>
      </w:pPr>
      <w:rPr>
        <w:rFonts w:hint="default" w:ascii="Arial" w:hAnsi="Arial"/>
      </w:rPr>
    </w:lvl>
    <w:lvl w:ilvl="6" w:tplc="DBF01B9E" w:tentative="1">
      <w:start w:val="1"/>
      <w:numFmt w:val="bullet"/>
      <w:lvlText w:val="•"/>
      <w:lvlJc w:val="left"/>
      <w:pPr>
        <w:tabs>
          <w:tab w:val="num" w:pos="5040"/>
        </w:tabs>
        <w:ind w:left="5040" w:hanging="360"/>
      </w:pPr>
      <w:rPr>
        <w:rFonts w:hint="default" w:ascii="Arial" w:hAnsi="Arial"/>
      </w:rPr>
    </w:lvl>
    <w:lvl w:ilvl="7" w:tplc="FE2C95C8" w:tentative="1">
      <w:start w:val="1"/>
      <w:numFmt w:val="bullet"/>
      <w:lvlText w:val="•"/>
      <w:lvlJc w:val="left"/>
      <w:pPr>
        <w:tabs>
          <w:tab w:val="num" w:pos="5760"/>
        </w:tabs>
        <w:ind w:left="5760" w:hanging="360"/>
      </w:pPr>
      <w:rPr>
        <w:rFonts w:hint="default" w:ascii="Arial" w:hAnsi="Arial"/>
      </w:rPr>
    </w:lvl>
    <w:lvl w:ilvl="8" w:tplc="AC2A69A2"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9587D9B"/>
    <w:multiLevelType w:val="hybridMultilevel"/>
    <w:tmpl w:val="12965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43C4463"/>
    <w:multiLevelType w:val="hybridMultilevel"/>
    <w:tmpl w:val="ECE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60B67"/>
    <w:multiLevelType w:val="hybridMultilevel"/>
    <w:tmpl w:val="93709A9E"/>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4" w15:restartNumberingAfterBreak="0">
    <w:nsid w:val="35455F46"/>
    <w:multiLevelType w:val="hybridMultilevel"/>
    <w:tmpl w:val="ABD45A00"/>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hint="default" w:ascii="Symbol" w:hAnsi="Symbol"/>
      </w:rPr>
    </w:lvl>
    <w:lvl w:ilvl="2" w:tplc="08090001">
      <w:start w:val="1"/>
      <w:numFmt w:val="bullet"/>
      <w:lvlText w:val=""/>
      <w:lvlJc w:val="left"/>
      <w:pPr>
        <w:ind w:left="1800" w:hanging="180"/>
      </w:pPr>
      <w:rPr>
        <w:rFonts w:hint="default" w:ascii="Symbol" w:hAnsi="Symbol"/>
      </w:rPr>
    </w:lvl>
    <w:lvl w:ilvl="3" w:tplc="08090001">
      <w:start w:val="1"/>
      <w:numFmt w:val="bullet"/>
      <w:lvlText w:val=""/>
      <w:lvlJc w:val="left"/>
      <w:pPr>
        <w:ind w:left="2520" w:hanging="360"/>
      </w:pPr>
      <w:rPr>
        <w:rFonts w:hint="default" w:ascii="Symbol" w:hAnsi="Symbol"/>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6021AF1"/>
    <w:multiLevelType w:val="hybridMultilevel"/>
    <w:tmpl w:val="9FBC5F3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A107DA"/>
    <w:multiLevelType w:val="hybridMultilevel"/>
    <w:tmpl w:val="AD2A9D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C22A97"/>
    <w:multiLevelType w:val="hybridMultilevel"/>
    <w:tmpl w:val="200E2F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BB7F49"/>
    <w:multiLevelType w:val="hybridMultilevel"/>
    <w:tmpl w:val="E662F80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7880052"/>
    <w:multiLevelType w:val="hybridMultilevel"/>
    <w:tmpl w:val="9FBC5F3C"/>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9978D7"/>
    <w:multiLevelType w:val="hybridMultilevel"/>
    <w:tmpl w:val="508A10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6827233"/>
    <w:multiLevelType w:val="hybridMultilevel"/>
    <w:tmpl w:val="880CDBE0"/>
    <w:lvl w:ilvl="0" w:tplc="08090017">
      <w:start w:val="1"/>
      <w:numFmt w:val="lowerLetter"/>
      <w:lvlText w:val="%1)"/>
      <w:lvlJc w:val="left"/>
      <w:pPr>
        <w:ind w:left="360" w:hanging="360"/>
      </w:pPr>
    </w:lvl>
    <w:lvl w:ilvl="1" w:tplc="0809001B">
      <w:start w:val="1"/>
      <w:numFmt w:val="lowerRoman"/>
      <w:lvlText w:val="%2."/>
      <w:lvlJc w:val="righ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7E664FC"/>
    <w:multiLevelType w:val="hybridMultilevel"/>
    <w:tmpl w:val="CFFEBD0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7308F1"/>
    <w:multiLevelType w:val="hybridMultilevel"/>
    <w:tmpl w:val="64DEF930"/>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8BD011B"/>
    <w:multiLevelType w:val="hybridMultilevel"/>
    <w:tmpl w:val="306286B0"/>
    <w:lvl w:ilvl="0" w:tplc="FFFFFFFF">
      <w:start w:val="1"/>
      <w:numFmt w:val="lowerLetter"/>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0DE6A85"/>
    <w:multiLevelType w:val="hybridMultilevel"/>
    <w:tmpl w:val="C0D093C0"/>
    <w:lvl w:ilvl="0" w:tplc="0809001B">
      <w:start w:val="1"/>
      <w:numFmt w:val="lowerRoman"/>
      <w:lvlText w:val="%1."/>
      <w:lvlJc w:val="righ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6094069"/>
    <w:multiLevelType w:val="hybridMultilevel"/>
    <w:tmpl w:val="A00457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B410FB"/>
    <w:multiLevelType w:val="hybridMultilevel"/>
    <w:tmpl w:val="065C56C6"/>
    <w:lvl w:ilvl="0" w:tplc="0809000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hint="default" w:ascii="Symbol" w:hAnsi="Symbol"/>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1EA656C"/>
    <w:multiLevelType w:val="hybridMultilevel"/>
    <w:tmpl w:val="3B50D1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4F52C4D"/>
    <w:multiLevelType w:val="hybridMultilevel"/>
    <w:tmpl w:val="86E21B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0125607">
    <w:abstractNumId w:val="15"/>
  </w:num>
  <w:num w:numId="2" w16cid:durableId="1653485958">
    <w:abstractNumId w:val="21"/>
  </w:num>
  <w:num w:numId="3" w16cid:durableId="789275519">
    <w:abstractNumId w:val="12"/>
  </w:num>
  <w:num w:numId="4" w16cid:durableId="1908565488">
    <w:abstractNumId w:val="9"/>
  </w:num>
  <w:num w:numId="5" w16cid:durableId="397172358">
    <w:abstractNumId w:val="6"/>
  </w:num>
  <w:num w:numId="6" w16cid:durableId="63069794">
    <w:abstractNumId w:val="0"/>
  </w:num>
  <w:num w:numId="7" w16cid:durableId="1523394899">
    <w:abstractNumId w:val="32"/>
  </w:num>
  <w:num w:numId="8" w16cid:durableId="353265906">
    <w:abstractNumId w:val="29"/>
  </w:num>
  <w:num w:numId="9" w16cid:durableId="737674001">
    <w:abstractNumId w:val="33"/>
  </w:num>
  <w:num w:numId="10" w16cid:durableId="1417173180">
    <w:abstractNumId w:val="4"/>
  </w:num>
  <w:num w:numId="11" w16cid:durableId="290092380">
    <w:abstractNumId w:val="1"/>
  </w:num>
  <w:num w:numId="12" w16cid:durableId="1089237630">
    <w:abstractNumId w:val="28"/>
  </w:num>
  <w:num w:numId="13" w16cid:durableId="1985818099">
    <w:abstractNumId w:val="13"/>
  </w:num>
  <w:num w:numId="14" w16cid:durableId="1643123216">
    <w:abstractNumId w:val="3"/>
  </w:num>
  <w:num w:numId="15" w16cid:durableId="1249195367">
    <w:abstractNumId w:val="11"/>
  </w:num>
  <w:num w:numId="16" w16cid:durableId="707073067">
    <w:abstractNumId w:val="34"/>
  </w:num>
  <w:num w:numId="17" w16cid:durableId="752238818">
    <w:abstractNumId w:val="31"/>
  </w:num>
  <w:num w:numId="18" w16cid:durableId="1287008013">
    <w:abstractNumId w:val="5"/>
  </w:num>
  <w:num w:numId="19" w16cid:durableId="1553078469">
    <w:abstractNumId w:val="18"/>
  </w:num>
  <w:num w:numId="20" w16cid:durableId="1644114852">
    <w:abstractNumId w:val="30"/>
  </w:num>
  <w:num w:numId="21" w16cid:durableId="1007908293">
    <w:abstractNumId w:val="14"/>
  </w:num>
  <w:num w:numId="22" w16cid:durableId="720056316">
    <w:abstractNumId w:val="8"/>
  </w:num>
  <w:num w:numId="23" w16cid:durableId="1782801233">
    <w:abstractNumId w:val="24"/>
  </w:num>
  <w:num w:numId="24" w16cid:durableId="1816340462">
    <w:abstractNumId w:val="25"/>
  </w:num>
  <w:num w:numId="25" w16cid:durableId="499469667">
    <w:abstractNumId w:val="10"/>
  </w:num>
  <w:num w:numId="26" w16cid:durableId="1585452148">
    <w:abstractNumId w:val="23"/>
  </w:num>
  <w:num w:numId="27" w16cid:durableId="563835966">
    <w:abstractNumId w:val="2"/>
  </w:num>
  <w:num w:numId="28" w16cid:durableId="1515143522">
    <w:abstractNumId w:val="7"/>
  </w:num>
  <w:num w:numId="29" w16cid:durableId="1441534865">
    <w:abstractNumId w:val="22"/>
  </w:num>
  <w:num w:numId="30" w16cid:durableId="826479662">
    <w:abstractNumId w:val="20"/>
  </w:num>
  <w:num w:numId="31" w16cid:durableId="1067610442">
    <w:abstractNumId w:val="27"/>
  </w:num>
  <w:num w:numId="32" w16cid:durableId="1094131618">
    <w:abstractNumId w:val="17"/>
  </w:num>
  <w:num w:numId="33" w16cid:durableId="138690755">
    <w:abstractNumId w:val="16"/>
  </w:num>
  <w:num w:numId="34" w16cid:durableId="1758482830">
    <w:abstractNumId w:val="19"/>
  </w:num>
  <w:num w:numId="35" w16cid:durableId="75178171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5439"/>
    <w:rsid w:val="000068D0"/>
    <w:rsid w:val="000071A9"/>
    <w:rsid w:val="00011965"/>
    <w:rsid w:val="000119D7"/>
    <w:rsid w:val="00015E5B"/>
    <w:rsid w:val="00023C0C"/>
    <w:rsid w:val="00027FF8"/>
    <w:rsid w:val="00032B88"/>
    <w:rsid w:val="00034EA3"/>
    <w:rsid w:val="0005243F"/>
    <w:rsid w:val="00052C1A"/>
    <w:rsid w:val="00073F2B"/>
    <w:rsid w:val="000759D1"/>
    <w:rsid w:val="00082446"/>
    <w:rsid w:val="000836F8"/>
    <w:rsid w:val="0009102B"/>
    <w:rsid w:val="00091460"/>
    <w:rsid w:val="000A013B"/>
    <w:rsid w:val="000C5C42"/>
    <w:rsid w:val="000C78B1"/>
    <w:rsid w:val="000D2BCC"/>
    <w:rsid w:val="000D2FF5"/>
    <w:rsid w:val="000F473F"/>
    <w:rsid w:val="000F4C28"/>
    <w:rsid w:val="001050FB"/>
    <w:rsid w:val="00121524"/>
    <w:rsid w:val="00121C47"/>
    <w:rsid w:val="00124E1D"/>
    <w:rsid w:val="00126B5E"/>
    <w:rsid w:val="0013025C"/>
    <w:rsid w:val="001302C9"/>
    <w:rsid w:val="001344D5"/>
    <w:rsid w:val="00141249"/>
    <w:rsid w:val="001512C7"/>
    <w:rsid w:val="001565CA"/>
    <w:rsid w:val="0015704C"/>
    <w:rsid w:val="0016425E"/>
    <w:rsid w:val="001745CC"/>
    <w:rsid w:val="00177341"/>
    <w:rsid w:val="001811F8"/>
    <w:rsid w:val="00197F5C"/>
    <w:rsid w:val="001A0655"/>
    <w:rsid w:val="001A0746"/>
    <w:rsid w:val="001B506D"/>
    <w:rsid w:val="001B541F"/>
    <w:rsid w:val="001C733E"/>
    <w:rsid w:val="001E6A86"/>
    <w:rsid w:val="001F7DA1"/>
    <w:rsid w:val="002051AA"/>
    <w:rsid w:val="00213FCE"/>
    <w:rsid w:val="00217D96"/>
    <w:rsid w:val="00217E91"/>
    <w:rsid w:val="00222142"/>
    <w:rsid w:val="00222E99"/>
    <w:rsid w:val="00223212"/>
    <w:rsid w:val="002373FD"/>
    <w:rsid w:val="002532DE"/>
    <w:rsid w:val="002740DF"/>
    <w:rsid w:val="00276C4C"/>
    <w:rsid w:val="00287DBF"/>
    <w:rsid w:val="00290105"/>
    <w:rsid w:val="0029599F"/>
    <w:rsid w:val="00296805"/>
    <w:rsid w:val="002B031E"/>
    <w:rsid w:val="002B5CF5"/>
    <w:rsid w:val="002C48F4"/>
    <w:rsid w:val="002C635C"/>
    <w:rsid w:val="002D4107"/>
    <w:rsid w:val="002F2634"/>
    <w:rsid w:val="00307D41"/>
    <w:rsid w:val="00311188"/>
    <w:rsid w:val="00314CC4"/>
    <w:rsid w:val="00316158"/>
    <w:rsid w:val="00317034"/>
    <w:rsid w:val="00333C52"/>
    <w:rsid w:val="00340B47"/>
    <w:rsid w:val="00372B5A"/>
    <w:rsid w:val="00380FF5"/>
    <w:rsid w:val="00392E6A"/>
    <w:rsid w:val="00395F9D"/>
    <w:rsid w:val="00397582"/>
    <w:rsid w:val="003C1638"/>
    <w:rsid w:val="003C2311"/>
    <w:rsid w:val="003C5674"/>
    <w:rsid w:val="003D03E9"/>
    <w:rsid w:val="003D320C"/>
    <w:rsid w:val="003D56CB"/>
    <w:rsid w:val="003E1E66"/>
    <w:rsid w:val="003E25AC"/>
    <w:rsid w:val="003E7B81"/>
    <w:rsid w:val="0040353B"/>
    <w:rsid w:val="00420D52"/>
    <w:rsid w:val="004246ED"/>
    <w:rsid w:val="00431B7B"/>
    <w:rsid w:val="004333EE"/>
    <w:rsid w:val="00437C9B"/>
    <w:rsid w:val="0044210F"/>
    <w:rsid w:val="00445C26"/>
    <w:rsid w:val="004518BE"/>
    <w:rsid w:val="00454EE5"/>
    <w:rsid w:val="004550CA"/>
    <w:rsid w:val="00464AA0"/>
    <w:rsid w:val="00482D2A"/>
    <w:rsid w:val="004915AC"/>
    <w:rsid w:val="004A1E4D"/>
    <w:rsid w:val="004B39DC"/>
    <w:rsid w:val="004C6D72"/>
    <w:rsid w:val="004E4174"/>
    <w:rsid w:val="004E42CB"/>
    <w:rsid w:val="004F5DD7"/>
    <w:rsid w:val="00504C45"/>
    <w:rsid w:val="0051759D"/>
    <w:rsid w:val="0052120B"/>
    <w:rsid w:val="00524674"/>
    <w:rsid w:val="005307EB"/>
    <w:rsid w:val="0053288F"/>
    <w:rsid w:val="00534594"/>
    <w:rsid w:val="005460DC"/>
    <w:rsid w:val="00547DB5"/>
    <w:rsid w:val="00554FAD"/>
    <w:rsid w:val="005606EC"/>
    <w:rsid w:val="0056132A"/>
    <w:rsid w:val="0056232D"/>
    <w:rsid w:val="00564C47"/>
    <w:rsid w:val="0056601A"/>
    <w:rsid w:val="00571DDB"/>
    <w:rsid w:val="00575F62"/>
    <w:rsid w:val="005829A7"/>
    <w:rsid w:val="005B181F"/>
    <w:rsid w:val="005B503E"/>
    <w:rsid w:val="005B51A7"/>
    <w:rsid w:val="005B6B8A"/>
    <w:rsid w:val="005C6A45"/>
    <w:rsid w:val="005D1F71"/>
    <w:rsid w:val="005D5425"/>
    <w:rsid w:val="005D5E2A"/>
    <w:rsid w:val="005E2D7D"/>
    <w:rsid w:val="005E3F9E"/>
    <w:rsid w:val="005F1026"/>
    <w:rsid w:val="00600361"/>
    <w:rsid w:val="00602E99"/>
    <w:rsid w:val="006034E1"/>
    <w:rsid w:val="00607164"/>
    <w:rsid w:val="00614880"/>
    <w:rsid w:val="00627EBC"/>
    <w:rsid w:val="0063310E"/>
    <w:rsid w:val="006463B4"/>
    <w:rsid w:val="00646908"/>
    <w:rsid w:val="00647EB0"/>
    <w:rsid w:val="00667A35"/>
    <w:rsid w:val="00690D61"/>
    <w:rsid w:val="0069189D"/>
    <w:rsid w:val="006A1C5A"/>
    <w:rsid w:val="006A21EB"/>
    <w:rsid w:val="006A2690"/>
    <w:rsid w:val="006B1152"/>
    <w:rsid w:val="006B70A7"/>
    <w:rsid w:val="006D0FA8"/>
    <w:rsid w:val="006D22A8"/>
    <w:rsid w:val="006D50D8"/>
    <w:rsid w:val="006D7047"/>
    <w:rsid w:val="006E00F5"/>
    <w:rsid w:val="006F0B8E"/>
    <w:rsid w:val="006F288E"/>
    <w:rsid w:val="006F6C4A"/>
    <w:rsid w:val="00701305"/>
    <w:rsid w:val="0070161A"/>
    <w:rsid w:val="00711126"/>
    <w:rsid w:val="00714F8D"/>
    <w:rsid w:val="007216B8"/>
    <w:rsid w:val="00725368"/>
    <w:rsid w:val="00741CE0"/>
    <w:rsid w:val="00745418"/>
    <w:rsid w:val="00752A0B"/>
    <w:rsid w:val="007631CC"/>
    <w:rsid w:val="00767F59"/>
    <w:rsid w:val="00770982"/>
    <w:rsid w:val="00782171"/>
    <w:rsid w:val="00782B87"/>
    <w:rsid w:val="00793D55"/>
    <w:rsid w:val="007A46B3"/>
    <w:rsid w:val="007A4A05"/>
    <w:rsid w:val="007B2926"/>
    <w:rsid w:val="007B46DC"/>
    <w:rsid w:val="007C2F91"/>
    <w:rsid w:val="007C747D"/>
    <w:rsid w:val="007F0925"/>
    <w:rsid w:val="007F10F5"/>
    <w:rsid w:val="00812E0E"/>
    <w:rsid w:val="008224A6"/>
    <w:rsid w:val="0082407A"/>
    <w:rsid w:val="008246C6"/>
    <w:rsid w:val="00860581"/>
    <w:rsid w:val="00865EFD"/>
    <w:rsid w:val="0087374E"/>
    <w:rsid w:val="008744D4"/>
    <w:rsid w:val="0088093B"/>
    <w:rsid w:val="008834AB"/>
    <w:rsid w:val="008A33E7"/>
    <w:rsid w:val="008A4EE9"/>
    <w:rsid w:val="008A513C"/>
    <w:rsid w:val="008A7440"/>
    <w:rsid w:val="008C3613"/>
    <w:rsid w:val="008D119B"/>
    <w:rsid w:val="008D175D"/>
    <w:rsid w:val="008D4132"/>
    <w:rsid w:val="008D4BF3"/>
    <w:rsid w:val="008E422A"/>
    <w:rsid w:val="008E4C78"/>
    <w:rsid w:val="008E4E0D"/>
    <w:rsid w:val="008E5653"/>
    <w:rsid w:val="008F326D"/>
    <w:rsid w:val="008F4BB8"/>
    <w:rsid w:val="00901DDF"/>
    <w:rsid w:val="00903EA3"/>
    <w:rsid w:val="0090455A"/>
    <w:rsid w:val="00905F16"/>
    <w:rsid w:val="009152DE"/>
    <w:rsid w:val="00915736"/>
    <w:rsid w:val="009314CA"/>
    <w:rsid w:val="00933D00"/>
    <w:rsid w:val="00945558"/>
    <w:rsid w:val="00952CF7"/>
    <w:rsid w:val="00956968"/>
    <w:rsid w:val="00956DD7"/>
    <w:rsid w:val="00960A76"/>
    <w:rsid w:val="0096217D"/>
    <w:rsid w:val="00965AE5"/>
    <w:rsid w:val="00972B67"/>
    <w:rsid w:val="0097372F"/>
    <w:rsid w:val="009770C5"/>
    <w:rsid w:val="0098543A"/>
    <w:rsid w:val="00996B2C"/>
    <w:rsid w:val="009A321C"/>
    <w:rsid w:val="009A3EDC"/>
    <w:rsid w:val="009A4330"/>
    <w:rsid w:val="009A71D3"/>
    <w:rsid w:val="009B3617"/>
    <w:rsid w:val="009E1BFA"/>
    <w:rsid w:val="009E7B1A"/>
    <w:rsid w:val="00A032EC"/>
    <w:rsid w:val="00A128E4"/>
    <w:rsid w:val="00A23FCE"/>
    <w:rsid w:val="00A33EAF"/>
    <w:rsid w:val="00A42AD9"/>
    <w:rsid w:val="00A44929"/>
    <w:rsid w:val="00A450CF"/>
    <w:rsid w:val="00A45C8C"/>
    <w:rsid w:val="00A512A2"/>
    <w:rsid w:val="00A5230C"/>
    <w:rsid w:val="00A604D5"/>
    <w:rsid w:val="00A622AD"/>
    <w:rsid w:val="00A71C77"/>
    <w:rsid w:val="00A72F50"/>
    <w:rsid w:val="00A77AA6"/>
    <w:rsid w:val="00A84400"/>
    <w:rsid w:val="00AB0B04"/>
    <w:rsid w:val="00AB74C8"/>
    <w:rsid w:val="00AC22C0"/>
    <w:rsid w:val="00AC41C5"/>
    <w:rsid w:val="00AD1336"/>
    <w:rsid w:val="00AD4707"/>
    <w:rsid w:val="00AE1179"/>
    <w:rsid w:val="00B20B0F"/>
    <w:rsid w:val="00B2216E"/>
    <w:rsid w:val="00B25FA0"/>
    <w:rsid w:val="00B677D2"/>
    <w:rsid w:val="00B751D2"/>
    <w:rsid w:val="00B772B7"/>
    <w:rsid w:val="00BA599D"/>
    <w:rsid w:val="00BE2FDB"/>
    <w:rsid w:val="00BE3D7B"/>
    <w:rsid w:val="00BE6DEF"/>
    <w:rsid w:val="00BF3207"/>
    <w:rsid w:val="00BF4872"/>
    <w:rsid w:val="00C00A5B"/>
    <w:rsid w:val="00C00C54"/>
    <w:rsid w:val="00C160BF"/>
    <w:rsid w:val="00C20311"/>
    <w:rsid w:val="00C21914"/>
    <w:rsid w:val="00C24E31"/>
    <w:rsid w:val="00C408D1"/>
    <w:rsid w:val="00C44658"/>
    <w:rsid w:val="00C4762E"/>
    <w:rsid w:val="00C50E84"/>
    <w:rsid w:val="00C721CC"/>
    <w:rsid w:val="00C82F7E"/>
    <w:rsid w:val="00C86A81"/>
    <w:rsid w:val="00C86D76"/>
    <w:rsid w:val="00C8710F"/>
    <w:rsid w:val="00C92988"/>
    <w:rsid w:val="00C9401D"/>
    <w:rsid w:val="00C95CE0"/>
    <w:rsid w:val="00CB08D3"/>
    <w:rsid w:val="00CB3414"/>
    <w:rsid w:val="00CB482E"/>
    <w:rsid w:val="00CD0F58"/>
    <w:rsid w:val="00CD6D41"/>
    <w:rsid w:val="00CE03ED"/>
    <w:rsid w:val="00CE35A1"/>
    <w:rsid w:val="00CE403D"/>
    <w:rsid w:val="00CF2A5A"/>
    <w:rsid w:val="00D05277"/>
    <w:rsid w:val="00D15154"/>
    <w:rsid w:val="00D152BD"/>
    <w:rsid w:val="00D23958"/>
    <w:rsid w:val="00D25072"/>
    <w:rsid w:val="00D33EE1"/>
    <w:rsid w:val="00D345FB"/>
    <w:rsid w:val="00D36F56"/>
    <w:rsid w:val="00D40100"/>
    <w:rsid w:val="00D40F7F"/>
    <w:rsid w:val="00D42990"/>
    <w:rsid w:val="00D43802"/>
    <w:rsid w:val="00D466ED"/>
    <w:rsid w:val="00D51EB3"/>
    <w:rsid w:val="00D566E7"/>
    <w:rsid w:val="00D600A5"/>
    <w:rsid w:val="00D63AEC"/>
    <w:rsid w:val="00D7311A"/>
    <w:rsid w:val="00D86601"/>
    <w:rsid w:val="00DA682E"/>
    <w:rsid w:val="00DB4EE1"/>
    <w:rsid w:val="00DB4FFC"/>
    <w:rsid w:val="00DD6F06"/>
    <w:rsid w:val="00DE0971"/>
    <w:rsid w:val="00E04D10"/>
    <w:rsid w:val="00E32574"/>
    <w:rsid w:val="00E346B4"/>
    <w:rsid w:val="00E426E0"/>
    <w:rsid w:val="00E43DCC"/>
    <w:rsid w:val="00E5401E"/>
    <w:rsid w:val="00E55AB2"/>
    <w:rsid w:val="00E60EE8"/>
    <w:rsid w:val="00E76E0F"/>
    <w:rsid w:val="00E80A77"/>
    <w:rsid w:val="00E92F76"/>
    <w:rsid w:val="00E96B3E"/>
    <w:rsid w:val="00EB0638"/>
    <w:rsid w:val="00EB32FA"/>
    <w:rsid w:val="00EB65AF"/>
    <w:rsid w:val="00EC12CB"/>
    <w:rsid w:val="00EC5475"/>
    <w:rsid w:val="00EF6BBB"/>
    <w:rsid w:val="00F0164C"/>
    <w:rsid w:val="00F13637"/>
    <w:rsid w:val="00F14DD6"/>
    <w:rsid w:val="00F24E7A"/>
    <w:rsid w:val="00F2502E"/>
    <w:rsid w:val="00F324CA"/>
    <w:rsid w:val="00F505B1"/>
    <w:rsid w:val="00F54340"/>
    <w:rsid w:val="00F5608A"/>
    <w:rsid w:val="00F64281"/>
    <w:rsid w:val="00F648D1"/>
    <w:rsid w:val="00F65000"/>
    <w:rsid w:val="00F7689E"/>
    <w:rsid w:val="00F81AB7"/>
    <w:rsid w:val="00F831BD"/>
    <w:rsid w:val="00F8611E"/>
    <w:rsid w:val="00F906CD"/>
    <w:rsid w:val="00FB1229"/>
    <w:rsid w:val="00FB562F"/>
    <w:rsid w:val="00FC1E3A"/>
    <w:rsid w:val="00FC27AC"/>
    <w:rsid w:val="00FD0A99"/>
    <w:rsid w:val="00FD7432"/>
    <w:rsid w:val="00FE0E5A"/>
    <w:rsid w:val="00FE256B"/>
    <w:rsid w:val="00FE33BE"/>
    <w:rsid w:val="00FF3510"/>
    <w:rsid w:val="00FF55BF"/>
    <w:rsid w:val="04BACBBB"/>
    <w:rsid w:val="092F18F7"/>
    <w:rsid w:val="0CB2F7C7"/>
    <w:rsid w:val="1A279BF7"/>
    <w:rsid w:val="1C1C5B29"/>
    <w:rsid w:val="275F5E15"/>
    <w:rsid w:val="2BFB7EEA"/>
    <w:rsid w:val="30C56291"/>
    <w:rsid w:val="3A1756C1"/>
    <w:rsid w:val="3D196137"/>
    <w:rsid w:val="3F4A9613"/>
    <w:rsid w:val="41C1B007"/>
    <w:rsid w:val="449A9A05"/>
    <w:rsid w:val="45D5F3BF"/>
    <w:rsid w:val="4767CE3A"/>
    <w:rsid w:val="49F333A9"/>
    <w:rsid w:val="4D2AD46B"/>
    <w:rsid w:val="4D90EADA"/>
    <w:rsid w:val="5279C4B9"/>
    <w:rsid w:val="55A3FE83"/>
    <w:rsid w:val="57F0D311"/>
    <w:rsid w:val="61094F08"/>
    <w:rsid w:val="64512E82"/>
    <w:rsid w:val="648AD44F"/>
    <w:rsid w:val="6848491D"/>
    <w:rsid w:val="6907178D"/>
    <w:rsid w:val="6FAAD9E6"/>
    <w:rsid w:val="7658E3EA"/>
    <w:rsid w:val="77D5D654"/>
    <w:rsid w:val="7A4F03D2"/>
    <w:rsid w:val="7D6EC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hAnsiTheme="majorHAnsi" w:eastAsiaTheme="majorEastAsia"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hAnsiTheme="majorHAnsi" w:eastAsiaTheme="majorEastAsia"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hAnsiTheme="majorHAnsi" w:eastAsiaTheme="majorEastAsia" w:cstheme="majorBidi"/>
      <w:color w:val="212613" w:themeColor="accent1" w:themeShade="7F"/>
      <w:sz w:val="24"/>
      <w:szCs w:val="24"/>
    </w:rPr>
  </w:style>
  <w:style w:type="paragraph" w:styleId="Heading4">
    <w:name w:val="heading 4"/>
    <w:basedOn w:val="Normal"/>
    <w:next w:val="Normal"/>
    <w:link w:val="Heading4Char"/>
    <w:uiPriority w:val="9"/>
    <w:unhideWhenUsed/>
    <w:qFormat/>
    <w:rsid w:val="00A604D5"/>
    <w:pPr>
      <w:keepNext/>
      <w:keepLines/>
      <w:spacing w:before="40" w:after="0"/>
      <w:outlineLvl w:val="3"/>
    </w:pPr>
    <w:rPr>
      <w:rFonts w:asciiTheme="majorHAnsi" w:hAnsiTheme="majorHAnsi" w:eastAsiaTheme="majorEastAsia" w:cstheme="majorBidi"/>
      <w:i/>
      <w:iCs/>
      <w:color w:val="32391C"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styleId="HeaderChar" w:customStyle="1">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styleId="FooterChar" w:customStyle="1">
    <w:name w:val="Footer Char"/>
    <w:basedOn w:val="DefaultParagraphFont"/>
    <w:link w:val="Footer"/>
    <w:uiPriority w:val="99"/>
    <w:rsid w:val="004E42CB"/>
  </w:style>
  <w:style w:type="character" w:styleId="Heading1Char" w:customStyle="1">
    <w:name w:val="Heading 1 Char"/>
    <w:basedOn w:val="DefaultParagraphFont"/>
    <w:link w:val="Heading1"/>
    <w:uiPriority w:val="9"/>
    <w:rsid w:val="004E42CB"/>
    <w:rPr>
      <w:rFonts w:asciiTheme="majorHAnsi" w:hAnsiTheme="majorHAnsi" w:eastAsiaTheme="majorEastAsia" w:cstheme="majorBidi"/>
      <w:color w:val="32391C" w:themeColor="accent1" w:themeShade="BF"/>
      <w:sz w:val="32"/>
      <w:szCs w:val="32"/>
    </w:rPr>
  </w:style>
  <w:style w:type="character" w:styleId="Heading2Char" w:customStyle="1">
    <w:name w:val="Heading 2 Char"/>
    <w:basedOn w:val="DefaultParagraphFont"/>
    <w:link w:val="Heading2"/>
    <w:uiPriority w:val="9"/>
    <w:rsid w:val="004E42CB"/>
    <w:rPr>
      <w:rFonts w:asciiTheme="majorHAnsi" w:hAnsiTheme="majorHAnsi" w:eastAsiaTheme="majorEastAsia"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styleId="Heading3Char" w:customStyle="1">
    <w:name w:val="Heading 3 Char"/>
    <w:basedOn w:val="DefaultParagraphFont"/>
    <w:link w:val="Heading3"/>
    <w:uiPriority w:val="9"/>
    <w:rsid w:val="00646908"/>
    <w:rPr>
      <w:rFonts w:asciiTheme="majorHAnsi" w:hAnsiTheme="majorHAnsi" w:eastAsiaTheme="majorEastAsia" w:cstheme="majorBidi"/>
      <w:color w:val="212613" w:themeColor="accent1" w:themeShade="7F"/>
      <w:sz w:val="24"/>
      <w:szCs w:val="24"/>
    </w:rPr>
  </w:style>
  <w:style w:type="table" w:styleId="TableGrid">
    <w:name w:val="Table Grid"/>
    <w:basedOn w:val="TableNormal"/>
    <w:uiPriority w:val="39"/>
    <w:rsid w:val="00F831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A604D5"/>
    <w:rPr>
      <w:rFonts w:asciiTheme="majorHAnsi" w:hAnsiTheme="majorHAnsi" w:eastAsiaTheme="majorEastAsia" w:cstheme="majorBidi"/>
      <w:i/>
      <w:iCs/>
      <w:color w:val="32391C" w:themeColor="accent1" w:themeShade="BF"/>
    </w:rPr>
  </w:style>
  <w:style w:type="paragraph" w:styleId="Revision">
    <w:name w:val="Revision"/>
    <w:hidden/>
    <w:uiPriority w:val="99"/>
    <w:semiHidden/>
    <w:rsid w:val="00996B2C"/>
    <w:pPr>
      <w:spacing w:after="0" w:line="240" w:lineRule="auto"/>
    </w:pPr>
  </w:style>
  <w:style w:type="table" w:styleId="GridTable4-Accent6">
    <w:name w:val="Grid Table 4 Accent 6"/>
    <w:basedOn w:val="TableNormal"/>
    <w:uiPriority w:val="49"/>
    <w:rsid w:val="00307D41"/>
    <w:pPr>
      <w:spacing w:after="0" w:line="240" w:lineRule="auto"/>
    </w:pPr>
    <w:tblPr>
      <w:tblStyleRowBandSize w:val="1"/>
      <w:tblStyleColBandSize w:val="1"/>
      <w:tblBorders>
        <w:top w:val="single" w:color="6FC1FA" w:themeColor="accent6" w:themeTint="99" w:sz="4" w:space="0"/>
        <w:left w:val="single" w:color="6FC1FA" w:themeColor="accent6" w:themeTint="99" w:sz="4" w:space="0"/>
        <w:bottom w:val="single" w:color="6FC1FA" w:themeColor="accent6" w:themeTint="99" w:sz="4" w:space="0"/>
        <w:right w:val="single" w:color="6FC1FA" w:themeColor="accent6" w:themeTint="99" w:sz="4" w:space="0"/>
        <w:insideH w:val="single" w:color="6FC1FA" w:themeColor="accent6" w:themeTint="99" w:sz="4" w:space="0"/>
        <w:insideV w:val="single" w:color="6FC1FA" w:themeColor="accent6" w:themeTint="99" w:sz="4" w:space="0"/>
      </w:tblBorders>
    </w:tblPr>
    <w:tblStylePr w:type="firstRow">
      <w:rPr>
        <w:b/>
        <w:bCs/>
        <w:color w:val="FFFFFF" w:themeColor="background1"/>
      </w:rPr>
      <w:tblPr/>
      <w:tcPr>
        <w:tcBorders>
          <w:top w:val="single" w:color="1098F7" w:themeColor="accent6" w:sz="4" w:space="0"/>
          <w:left w:val="single" w:color="1098F7" w:themeColor="accent6" w:sz="4" w:space="0"/>
          <w:bottom w:val="single" w:color="1098F7" w:themeColor="accent6" w:sz="4" w:space="0"/>
          <w:right w:val="single" w:color="1098F7" w:themeColor="accent6" w:sz="4" w:space="0"/>
          <w:insideH w:val="nil"/>
          <w:insideV w:val="nil"/>
        </w:tcBorders>
        <w:shd w:val="clear" w:color="auto" w:fill="1098F7" w:themeFill="accent6"/>
      </w:tcPr>
    </w:tblStylePr>
    <w:tblStylePr w:type="lastRow">
      <w:rPr>
        <w:b/>
        <w:bCs/>
      </w:rPr>
      <w:tblPr/>
      <w:tcPr>
        <w:tcBorders>
          <w:top w:val="double" w:color="1098F7" w:themeColor="accent6" w:sz="4" w:space="0"/>
        </w:tcBorders>
      </w:tcPr>
    </w:tblStylePr>
    <w:tblStylePr w:type="firstCol">
      <w:rPr>
        <w:b/>
        <w:bCs/>
      </w:rPr>
    </w:tblStylePr>
    <w:tblStylePr w:type="lastCol">
      <w:rPr>
        <w:b/>
        <w:bCs/>
      </w:rPr>
    </w:tblStylePr>
    <w:tblStylePr w:type="band1Vert">
      <w:tblPr/>
      <w:tcPr>
        <w:shd w:val="clear" w:color="auto" w:fill="CEEAFD" w:themeFill="accent6" w:themeFillTint="33"/>
      </w:tcPr>
    </w:tblStylePr>
    <w:tblStylePr w:type="band1Horz">
      <w:tblPr/>
      <w:tcPr>
        <w:shd w:val="clear" w:color="auto" w:fill="CEEAF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4275">
      <w:bodyDiv w:val="1"/>
      <w:marLeft w:val="0"/>
      <w:marRight w:val="0"/>
      <w:marTop w:val="0"/>
      <w:marBottom w:val="0"/>
      <w:divBdr>
        <w:top w:val="none" w:sz="0" w:space="0" w:color="auto"/>
        <w:left w:val="none" w:sz="0" w:space="0" w:color="auto"/>
        <w:bottom w:val="none" w:sz="0" w:space="0" w:color="auto"/>
        <w:right w:val="none" w:sz="0" w:space="0" w:color="auto"/>
      </w:divBdr>
      <w:divsChild>
        <w:div w:id="1905066762">
          <w:marLeft w:val="360"/>
          <w:marRight w:val="0"/>
          <w:marTop w:val="200"/>
          <w:marBottom w:val="0"/>
          <w:divBdr>
            <w:top w:val="none" w:sz="0" w:space="0" w:color="auto"/>
            <w:left w:val="none" w:sz="0" w:space="0" w:color="auto"/>
            <w:bottom w:val="none" w:sz="0" w:space="0" w:color="auto"/>
            <w:right w:val="none" w:sz="0" w:space="0" w:color="auto"/>
          </w:divBdr>
        </w:div>
        <w:div w:id="2136092452">
          <w:marLeft w:val="360"/>
          <w:marRight w:val="0"/>
          <w:marTop w:val="200"/>
          <w:marBottom w:val="0"/>
          <w:divBdr>
            <w:top w:val="none" w:sz="0" w:space="0" w:color="auto"/>
            <w:left w:val="none" w:sz="0" w:space="0" w:color="auto"/>
            <w:bottom w:val="none" w:sz="0" w:space="0" w:color="auto"/>
            <w:right w:val="none" w:sz="0" w:space="0" w:color="auto"/>
          </w:divBdr>
        </w:div>
        <w:div w:id="1471363553">
          <w:marLeft w:val="360"/>
          <w:marRight w:val="0"/>
          <w:marTop w:val="200"/>
          <w:marBottom w:val="0"/>
          <w:divBdr>
            <w:top w:val="none" w:sz="0" w:space="0" w:color="auto"/>
            <w:left w:val="none" w:sz="0" w:space="0" w:color="auto"/>
            <w:bottom w:val="none" w:sz="0" w:space="0" w:color="auto"/>
            <w:right w:val="none" w:sz="0" w:space="0" w:color="auto"/>
          </w:divBdr>
        </w:div>
      </w:divsChild>
    </w:div>
    <w:div w:id="15322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 Type="http://schemas.openxmlformats.org/officeDocument/2006/relationships/image" Target="/media/image7.png" Id="R1d71a70d78324cf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Elaine Duffin</dc:creator>
  <keywords/>
  <dc:description/>
  <lastModifiedBy>Mohammed Mahin Ibnay Mamun</lastModifiedBy>
  <revision>310</revision>
  <lastPrinted>2021-09-14T11:24:00.0000000Z</lastPrinted>
  <dcterms:created xsi:type="dcterms:W3CDTF">2021-07-26T13:37:00.0000000Z</dcterms:created>
  <dcterms:modified xsi:type="dcterms:W3CDTF">2023-10-19T11:37:12.2322176Z</dcterms:modified>
</coreProperties>
</file>