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8AB9" w14:textId="3196B73F" w:rsidR="004E42CB" w:rsidRPr="004E42CB" w:rsidRDefault="004E42CB" w:rsidP="004E42CB">
      <w:pPr>
        <w:pStyle w:val="Heading1"/>
        <w:jc w:val="center"/>
        <w:rPr>
          <w:color w:val="091540" w:themeColor="text2"/>
          <w:lang w:val="en-US"/>
        </w:rPr>
      </w:pPr>
      <w:r>
        <w:rPr>
          <w:color w:val="091540" w:themeColor="text2"/>
          <w:lang w:val="en-US"/>
        </w:rPr>
        <w:t>Week</w:t>
      </w:r>
      <w:r w:rsidRPr="004E42CB">
        <w:rPr>
          <w:color w:val="091540" w:themeColor="text2"/>
          <w:lang w:val="en-US"/>
        </w:rPr>
        <w:t xml:space="preserve"> </w:t>
      </w:r>
      <w:r w:rsidR="00A816AB">
        <w:rPr>
          <w:color w:val="091540" w:themeColor="text2"/>
          <w:lang w:val="en-US"/>
        </w:rPr>
        <w:t>10</w:t>
      </w:r>
      <w:r w:rsidRPr="004E42CB">
        <w:rPr>
          <w:color w:val="091540" w:themeColor="text2"/>
          <w:lang w:val="en-US"/>
        </w:rPr>
        <w:t xml:space="preserve"> </w:t>
      </w:r>
      <w:r>
        <w:rPr>
          <w:color w:val="091540" w:themeColor="text2"/>
          <w:lang w:val="en-US"/>
        </w:rPr>
        <w:t>Lab</w:t>
      </w:r>
      <w:r w:rsidR="005E06A3">
        <w:rPr>
          <w:color w:val="091540" w:themeColor="text2"/>
          <w:lang w:val="en-US"/>
        </w:rPr>
        <w:t xml:space="preserve"> </w:t>
      </w:r>
      <w:r w:rsidR="00097A3B">
        <w:rPr>
          <w:color w:val="091540" w:themeColor="text2"/>
          <w:lang w:val="en-US"/>
        </w:rPr>
        <w:t xml:space="preserve">A </w:t>
      </w:r>
      <w:r w:rsidR="00D33A97">
        <w:rPr>
          <w:color w:val="091540" w:themeColor="text2"/>
          <w:lang w:val="en-US"/>
        </w:rPr>
        <w:t>RISC-V</w:t>
      </w:r>
      <w:r w:rsidR="00E238AA">
        <w:rPr>
          <w:color w:val="091540" w:themeColor="text2"/>
          <w:lang w:val="en-US"/>
        </w:rPr>
        <w:t xml:space="preserve"> </w:t>
      </w:r>
      <w:r w:rsidR="00EF714A">
        <w:rPr>
          <w:color w:val="091540" w:themeColor="text2"/>
          <w:lang w:val="en-US"/>
        </w:rPr>
        <w:t>Assembly language programming</w:t>
      </w:r>
      <w:r>
        <w:rPr>
          <w:color w:val="091540" w:themeColor="text2"/>
          <w:lang w:val="en-US"/>
        </w:rPr>
        <w:t xml:space="preserve"> </w:t>
      </w:r>
    </w:p>
    <w:p w14:paraId="2826A131" w14:textId="77777777" w:rsidR="004E42CB" w:rsidRDefault="004E42CB" w:rsidP="004E42CB">
      <w:pPr>
        <w:rPr>
          <w:lang w:val="en-US"/>
        </w:rPr>
      </w:pPr>
    </w:p>
    <w:p w14:paraId="18F2F246" w14:textId="2B5DCEA8" w:rsidR="004E42CB" w:rsidRDefault="004E42CB" w:rsidP="001D5F08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6C1C43C1" w14:textId="09AE5F05" w:rsidR="004E4174" w:rsidRDefault="00C47973" w:rsidP="004E42CB">
      <w:pPr>
        <w:rPr>
          <w:lang w:val="en-US"/>
        </w:rPr>
      </w:pPr>
      <w:r>
        <w:rPr>
          <w:lang w:val="en-US"/>
        </w:rPr>
        <w:t>Develop understanding and experience of</w:t>
      </w:r>
      <w:r w:rsidR="004E4174">
        <w:rPr>
          <w:lang w:val="en-US"/>
        </w:rPr>
        <w:t>:</w:t>
      </w:r>
    </w:p>
    <w:p w14:paraId="3E017B15" w14:textId="615C8BC0" w:rsidR="00077595" w:rsidRDefault="00C47973" w:rsidP="00C4797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Using branch instructions in RISC-V assembly language programming</w:t>
      </w:r>
    </w:p>
    <w:p w14:paraId="366A2C60" w14:textId="30B63BE6" w:rsidR="00C47973" w:rsidRPr="00C47973" w:rsidRDefault="00F93C23" w:rsidP="00C4797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Working on a programming challenge and comparing solutions in </w:t>
      </w:r>
      <w:r w:rsidR="001172A3">
        <w:rPr>
          <w:lang w:val="en-US"/>
        </w:rPr>
        <w:t>Java to assembly language</w:t>
      </w:r>
    </w:p>
    <w:p w14:paraId="01C238D2" w14:textId="77777777" w:rsidR="00BE114A" w:rsidRDefault="00BE114A" w:rsidP="00E238AA">
      <w:pPr>
        <w:pStyle w:val="ListParagraph"/>
        <w:ind w:left="0"/>
        <w:rPr>
          <w:lang w:val="en-US"/>
        </w:rPr>
      </w:pPr>
    </w:p>
    <w:p w14:paraId="1505C22B" w14:textId="5E2A20B9" w:rsidR="00543AF5" w:rsidRDefault="00543AF5" w:rsidP="00476EC3">
      <w:pPr>
        <w:pStyle w:val="Heading2"/>
      </w:pPr>
      <w:r w:rsidRPr="00A05904">
        <w:t xml:space="preserve">Part </w:t>
      </w:r>
      <w:r w:rsidR="00792FE3">
        <w:t>A</w:t>
      </w:r>
      <w:r>
        <w:t xml:space="preserve"> </w:t>
      </w:r>
      <w:r w:rsidR="00B72145">
        <w:t>RISC-V</w:t>
      </w:r>
      <w:r>
        <w:t xml:space="preserve"> Assembly language branches</w:t>
      </w:r>
    </w:p>
    <w:p w14:paraId="4C6A3E4F" w14:textId="77777777" w:rsidR="00A614FB" w:rsidRDefault="00A614FB" w:rsidP="00543AF5"/>
    <w:p w14:paraId="1CB0ED15" w14:textId="128A175E" w:rsidR="00097A3B" w:rsidRDefault="00123AEF" w:rsidP="00543AF5">
      <w:r>
        <w:t xml:space="preserve">What </w:t>
      </w:r>
      <w:r w:rsidR="00B151E0">
        <w:t xml:space="preserve">does the branch instruction </w:t>
      </w:r>
      <w:proofErr w:type="spellStart"/>
      <w:r w:rsidR="00B151E0" w:rsidRPr="00B151E0">
        <w:rPr>
          <w:b/>
          <w:bCs/>
        </w:rPr>
        <w:t>bne</w:t>
      </w:r>
      <w:proofErr w:type="spellEnd"/>
      <w:r w:rsidR="00B151E0">
        <w:t xml:space="preserve"> mean? </w:t>
      </w:r>
    </w:p>
    <w:p w14:paraId="4FE379BD" w14:textId="1A6C683A" w:rsidR="00735DD8" w:rsidRDefault="00B848A2" w:rsidP="00543AF5">
      <w:r w:rsidRPr="00B848A2">
        <w:t>Branch not equal</w:t>
      </w:r>
    </w:p>
    <w:p w14:paraId="192E0A84" w14:textId="77777777" w:rsidR="00F83787" w:rsidRPr="00B848A2" w:rsidRDefault="00F83787" w:rsidP="00543AF5"/>
    <w:p w14:paraId="53C8A505" w14:textId="77777777" w:rsidR="00B848A2" w:rsidRDefault="00735DD8" w:rsidP="00735DD8">
      <w:r>
        <w:t xml:space="preserve">What does the Pseudo Instruction </w:t>
      </w:r>
      <w:proofErr w:type="spellStart"/>
      <w:r w:rsidRPr="00735DD8">
        <w:rPr>
          <w:b/>
          <w:bCs/>
        </w:rPr>
        <w:t>beqz</w:t>
      </w:r>
      <w:proofErr w:type="spellEnd"/>
      <w:r>
        <w:t xml:space="preserve"> mean?</w:t>
      </w:r>
    </w:p>
    <w:p w14:paraId="7A07DE83" w14:textId="6A2BDF12" w:rsidR="00735DD8" w:rsidRDefault="00B848A2" w:rsidP="00735DD8">
      <w:r>
        <w:t>Branch equal to zero</w:t>
      </w:r>
    </w:p>
    <w:p w14:paraId="196CB27B" w14:textId="77777777" w:rsidR="00735DD8" w:rsidRDefault="00735DD8" w:rsidP="00543AF5"/>
    <w:p w14:paraId="29AAE1F3" w14:textId="6F30C4F6" w:rsidR="00735DD8" w:rsidRDefault="000122A3" w:rsidP="00543AF5">
      <w:r>
        <w:t xml:space="preserve">What does the branch instruction </w:t>
      </w:r>
      <w:r w:rsidRPr="000122A3">
        <w:rPr>
          <w:b/>
          <w:bCs/>
        </w:rPr>
        <w:t>b</w:t>
      </w:r>
      <w:r>
        <w:t xml:space="preserve"> do?</w:t>
      </w:r>
    </w:p>
    <w:p w14:paraId="69C76558" w14:textId="0E9F1A50" w:rsidR="000122A3" w:rsidRDefault="00DA27F7" w:rsidP="00543AF5">
      <w:r w:rsidRPr="00B848A2">
        <w:t>B</w:t>
      </w:r>
      <w:r w:rsidR="00B848A2" w:rsidRPr="00B848A2">
        <w:t>ranch</w:t>
      </w:r>
    </w:p>
    <w:p w14:paraId="00E56B0F" w14:textId="77777777" w:rsidR="00DA27F7" w:rsidRPr="00B848A2" w:rsidRDefault="00DA27F7" w:rsidP="00543AF5"/>
    <w:p w14:paraId="42897010" w14:textId="221ACF41" w:rsidR="00137379" w:rsidRDefault="00604148" w:rsidP="00543AF5">
      <w:pPr>
        <w:rPr>
          <w:b/>
          <w:bCs/>
        </w:rPr>
      </w:pPr>
      <w:r>
        <w:t xml:space="preserve">You now have </w:t>
      </w:r>
      <w:r w:rsidRPr="002D5C42">
        <w:rPr>
          <w:b/>
          <w:bCs/>
        </w:rPr>
        <w:t>5 minutes</w:t>
      </w:r>
      <w:r>
        <w:t xml:space="preserve"> to type a short program</w:t>
      </w:r>
      <w:r w:rsidR="00F5553B">
        <w:t xml:space="preserve"> in </w:t>
      </w:r>
      <w:r w:rsidR="00F5553B" w:rsidRPr="00F5553B">
        <w:rPr>
          <w:b/>
          <w:bCs/>
        </w:rPr>
        <w:t>Pseudocode</w:t>
      </w:r>
      <w:r>
        <w:t xml:space="preserve"> into this word document </w:t>
      </w:r>
      <w:r w:rsidRPr="00604148">
        <w:rPr>
          <w:b/>
          <w:bCs/>
        </w:rPr>
        <w:t>(do not use RARS)</w:t>
      </w:r>
      <w:r w:rsidR="002D5C42">
        <w:rPr>
          <w:b/>
          <w:bCs/>
        </w:rPr>
        <w:t xml:space="preserve"> </w:t>
      </w:r>
      <w:r w:rsidR="002D5C42" w:rsidRPr="002D5C42">
        <w:t>below.</w:t>
      </w:r>
    </w:p>
    <w:p w14:paraId="48B76A04" w14:textId="6EA4073B" w:rsidR="00604148" w:rsidRDefault="000612F6" w:rsidP="00543AF5">
      <w:r>
        <w:t>The program should:</w:t>
      </w:r>
    </w:p>
    <w:p w14:paraId="5CD6C84B" w14:textId="5183EA43" w:rsidR="000612F6" w:rsidRDefault="000612F6" w:rsidP="000612F6">
      <w:pPr>
        <w:pStyle w:val="ListParagraph"/>
        <w:numPr>
          <w:ilvl w:val="0"/>
          <w:numId w:val="28"/>
        </w:numPr>
      </w:pPr>
      <w:r>
        <w:t xml:space="preserve">Define a </w:t>
      </w:r>
      <w:r w:rsidR="00ED5DB7">
        <w:t>string.</w:t>
      </w:r>
      <w:r>
        <w:t xml:space="preserve"> </w:t>
      </w:r>
    </w:p>
    <w:p w14:paraId="24F959F5" w14:textId="1D257236" w:rsidR="00CC70D0" w:rsidRDefault="00CC70D0" w:rsidP="000612F6">
      <w:pPr>
        <w:pStyle w:val="ListParagraph"/>
        <w:numPr>
          <w:ilvl w:val="0"/>
          <w:numId w:val="28"/>
        </w:numPr>
      </w:pPr>
      <w:r>
        <w:t>Print the string.</w:t>
      </w:r>
    </w:p>
    <w:p w14:paraId="3FB063AF" w14:textId="2738C300" w:rsidR="000612F6" w:rsidRDefault="00ED5DB7" w:rsidP="000612F6">
      <w:pPr>
        <w:pStyle w:val="ListParagraph"/>
        <w:numPr>
          <w:ilvl w:val="0"/>
          <w:numId w:val="28"/>
        </w:numPr>
      </w:pPr>
      <w:r>
        <w:t>Read a</w:t>
      </w:r>
      <w:r w:rsidR="00CC70D0">
        <w:t xml:space="preserve"> </w:t>
      </w:r>
      <w:r w:rsidR="00CC70D0" w:rsidRPr="00CC70D0">
        <w:rPr>
          <w:b/>
          <w:bCs/>
        </w:rPr>
        <w:t>Character</w:t>
      </w:r>
      <w:r>
        <w:t xml:space="preserve"> input from the user</w:t>
      </w:r>
      <w:r w:rsidR="00CC70D0">
        <w:t xml:space="preserve"> (not an integer input).</w:t>
      </w:r>
    </w:p>
    <w:p w14:paraId="0B3108D3" w14:textId="5B7CA168" w:rsidR="00ED5DB7" w:rsidRDefault="00783615" w:rsidP="000612F6">
      <w:pPr>
        <w:pStyle w:val="ListParagraph"/>
        <w:numPr>
          <w:ilvl w:val="0"/>
          <w:numId w:val="28"/>
        </w:numPr>
      </w:pPr>
      <w:r>
        <w:t xml:space="preserve">Print out the character as </w:t>
      </w:r>
      <w:r w:rsidR="00C93823">
        <w:t>its</w:t>
      </w:r>
      <w:r>
        <w:t xml:space="preserve"> </w:t>
      </w:r>
      <w:r w:rsidRPr="00C93823">
        <w:rPr>
          <w:b/>
          <w:bCs/>
        </w:rPr>
        <w:t>integer</w:t>
      </w:r>
      <w:r w:rsidR="00C93823">
        <w:rPr>
          <w:b/>
          <w:bCs/>
        </w:rPr>
        <w:t xml:space="preserve"> </w:t>
      </w:r>
      <w:r w:rsidR="00C93823" w:rsidRPr="00C93823">
        <w:t>value</w:t>
      </w:r>
      <w:r w:rsidR="00C93823">
        <w:t>.</w:t>
      </w:r>
    </w:p>
    <w:p w14:paraId="2764B680" w14:textId="3B98AE4D" w:rsidR="00C93823" w:rsidRDefault="00C93823" w:rsidP="00C93823">
      <w:r>
        <w:t xml:space="preserve">NOTE: Characters are already stored as </w:t>
      </w:r>
      <w:r w:rsidR="002D5C42">
        <w:t>their</w:t>
      </w:r>
      <w:r>
        <w:t xml:space="preserve"> ASCII integer </w:t>
      </w:r>
      <w:r w:rsidR="002D5C42">
        <w:t>value,</w:t>
      </w:r>
      <w:r>
        <w:t xml:space="preserve"> </w:t>
      </w:r>
      <w:r w:rsidR="002D5C42">
        <w:t>so no conversions are needed.</w:t>
      </w:r>
      <w:r w:rsidR="003E7A57">
        <w:t xml:space="preserve"> This is a recap of</w:t>
      </w:r>
      <w:r w:rsidR="00CE19B1">
        <w:t xml:space="preserve"> material from</w:t>
      </w:r>
      <w:r w:rsidR="003E7A57">
        <w:t xml:space="preserve"> last week and the week before.</w:t>
      </w:r>
      <w:r w:rsidR="002D5C4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3064"/>
        <w:gridCol w:w="2796"/>
      </w:tblGrid>
      <w:tr w:rsidR="00BB5B3B" w14:paraId="1EA862B0" w14:textId="752BE200" w:rsidTr="00BB5B3B">
        <w:tc>
          <w:tcPr>
            <w:tcW w:w="3156" w:type="dxa"/>
          </w:tcPr>
          <w:p w14:paraId="655BDCFF" w14:textId="05900C42" w:rsidR="00BB5B3B" w:rsidRPr="00B42D89" w:rsidRDefault="00BB5B3B" w:rsidP="00C93823">
            <w:pPr>
              <w:rPr>
                <w:b/>
                <w:bCs/>
              </w:rPr>
            </w:pPr>
            <w:r w:rsidRPr="00B42D89">
              <w:rPr>
                <w:b/>
                <w:bCs/>
              </w:rPr>
              <w:t>Operation</w:t>
            </w:r>
          </w:p>
        </w:tc>
        <w:tc>
          <w:tcPr>
            <w:tcW w:w="3064" w:type="dxa"/>
          </w:tcPr>
          <w:p w14:paraId="103A10EF" w14:textId="20F977A6" w:rsidR="00BB5B3B" w:rsidRPr="00B42D89" w:rsidRDefault="00BB5B3B" w:rsidP="00C93823">
            <w:pPr>
              <w:rPr>
                <w:b/>
                <w:bCs/>
              </w:rPr>
            </w:pPr>
            <w:r w:rsidRPr="00B42D89">
              <w:rPr>
                <w:b/>
                <w:bCs/>
              </w:rPr>
              <w:t>Value needed in a7</w:t>
            </w:r>
          </w:p>
        </w:tc>
        <w:tc>
          <w:tcPr>
            <w:tcW w:w="2796" w:type="dxa"/>
          </w:tcPr>
          <w:p w14:paraId="2F8A121D" w14:textId="1DA60444" w:rsidR="00BB5B3B" w:rsidRPr="00B42D89" w:rsidRDefault="00BB5B3B" w:rsidP="00C93823">
            <w:pPr>
              <w:rPr>
                <w:b/>
                <w:bCs/>
              </w:rPr>
            </w:pPr>
            <w:r w:rsidRPr="00B42D89">
              <w:rPr>
                <w:b/>
                <w:bCs/>
              </w:rPr>
              <w:t>Use of a0</w:t>
            </w:r>
          </w:p>
        </w:tc>
      </w:tr>
      <w:tr w:rsidR="00BB5B3B" w14:paraId="2B0450BB" w14:textId="73CC039B" w:rsidTr="00BB5B3B">
        <w:tc>
          <w:tcPr>
            <w:tcW w:w="3156" w:type="dxa"/>
          </w:tcPr>
          <w:p w14:paraId="46605F2E" w14:textId="63A84343" w:rsidR="00BB5B3B" w:rsidRDefault="00BB5B3B" w:rsidP="00C93823">
            <w:r>
              <w:t>Print String</w:t>
            </w:r>
          </w:p>
        </w:tc>
        <w:tc>
          <w:tcPr>
            <w:tcW w:w="3064" w:type="dxa"/>
          </w:tcPr>
          <w:p w14:paraId="7A30539B" w14:textId="65A77B53" w:rsidR="00BB5B3B" w:rsidRDefault="00BB5B3B" w:rsidP="00C93823">
            <w:r>
              <w:t xml:space="preserve"> 4</w:t>
            </w:r>
          </w:p>
        </w:tc>
        <w:tc>
          <w:tcPr>
            <w:tcW w:w="2796" w:type="dxa"/>
          </w:tcPr>
          <w:p w14:paraId="74B34359" w14:textId="7DFDC0C2" w:rsidR="00BB5B3B" w:rsidRDefault="00BC47DE" w:rsidP="00C93823">
            <w:r>
              <w:t>Address of string</w:t>
            </w:r>
          </w:p>
        </w:tc>
      </w:tr>
      <w:tr w:rsidR="00BB5B3B" w14:paraId="27EAB7A2" w14:textId="758DA87C" w:rsidTr="00BB5B3B">
        <w:tc>
          <w:tcPr>
            <w:tcW w:w="3156" w:type="dxa"/>
          </w:tcPr>
          <w:p w14:paraId="5F99CD4E" w14:textId="16440E92" w:rsidR="00BB5B3B" w:rsidRDefault="00BB5B3B" w:rsidP="00C93823">
            <w:r>
              <w:t>Read Character</w:t>
            </w:r>
          </w:p>
        </w:tc>
        <w:tc>
          <w:tcPr>
            <w:tcW w:w="3064" w:type="dxa"/>
          </w:tcPr>
          <w:p w14:paraId="2A660C18" w14:textId="65331D2E" w:rsidR="00BB5B3B" w:rsidRDefault="00BB5B3B" w:rsidP="00C93823">
            <w:r>
              <w:t>12</w:t>
            </w:r>
          </w:p>
        </w:tc>
        <w:tc>
          <w:tcPr>
            <w:tcW w:w="2796" w:type="dxa"/>
          </w:tcPr>
          <w:p w14:paraId="56859934" w14:textId="10CCDDDF" w:rsidR="00BB5B3B" w:rsidRDefault="00BC47DE" w:rsidP="00C93823">
            <w:r>
              <w:t>Character entered</w:t>
            </w:r>
          </w:p>
        </w:tc>
      </w:tr>
      <w:tr w:rsidR="00BB5B3B" w14:paraId="11C81E6D" w14:textId="4190CCCB" w:rsidTr="00BB5B3B">
        <w:tc>
          <w:tcPr>
            <w:tcW w:w="3156" w:type="dxa"/>
          </w:tcPr>
          <w:p w14:paraId="72937D31" w14:textId="669F9695" w:rsidR="00BB5B3B" w:rsidRDefault="00BB5B3B" w:rsidP="00C93823">
            <w:r>
              <w:t>Print Int</w:t>
            </w:r>
          </w:p>
        </w:tc>
        <w:tc>
          <w:tcPr>
            <w:tcW w:w="3064" w:type="dxa"/>
          </w:tcPr>
          <w:p w14:paraId="1F36BB9C" w14:textId="4FFB3C1D" w:rsidR="00BB5B3B" w:rsidRDefault="00BB5B3B" w:rsidP="00C93823">
            <w:r>
              <w:t>1</w:t>
            </w:r>
          </w:p>
        </w:tc>
        <w:tc>
          <w:tcPr>
            <w:tcW w:w="2796" w:type="dxa"/>
          </w:tcPr>
          <w:p w14:paraId="6B0D5239" w14:textId="58DD8B19" w:rsidR="00BB5B3B" w:rsidRDefault="00B42D89" w:rsidP="00C93823">
            <w:r>
              <w:t xml:space="preserve">Int to print </w:t>
            </w:r>
          </w:p>
        </w:tc>
      </w:tr>
    </w:tbl>
    <w:p w14:paraId="269117AE" w14:textId="77777777" w:rsidR="002D5C42" w:rsidRDefault="002D5C42" w:rsidP="00C93823"/>
    <w:p w14:paraId="4B80EC56" w14:textId="636E2FE7" w:rsidR="002D5C42" w:rsidRDefault="00C365B2" w:rsidP="00C93823">
      <w:r>
        <w:t>.data</w:t>
      </w:r>
    </w:p>
    <w:p w14:paraId="37A1455F" w14:textId="77777777" w:rsidR="00EF79ED" w:rsidRDefault="00EC1662" w:rsidP="00C93823">
      <w:r>
        <w:t>String: text of string</w:t>
      </w:r>
    </w:p>
    <w:p w14:paraId="07050F94" w14:textId="0B758CA5" w:rsidR="00C365B2" w:rsidRDefault="00EF79ED" w:rsidP="00C93823">
      <w:r>
        <w:t>.txt</w:t>
      </w:r>
    </w:p>
    <w:p w14:paraId="31A5DACA" w14:textId="4153B58F" w:rsidR="00EF79ED" w:rsidRDefault="0026433D" w:rsidP="00C93823">
      <w:r>
        <w:lastRenderedPageBreak/>
        <w:t>Put the value 4 inside a7</w:t>
      </w:r>
    </w:p>
    <w:p w14:paraId="03D8B26D" w14:textId="2416A688" w:rsidR="00F83787" w:rsidRDefault="00F72C45" w:rsidP="00C93823">
      <w:r>
        <w:t>Load address of string int a0</w:t>
      </w:r>
    </w:p>
    <w:p w14:paraId="12FA2BF9" w14:textId="0DE40B27" w:rsidR="00ED550B" w:rsidRDefault="00ED550B" w:rsidP="00C93823">
      <w:proofErr w:type="spellStart"/>
      <w:r>
        <w:t>Ecall</w:t>
      </w:r>
      <w:proofErr w:type="spellEnd"/>
    </w:p>
    <w:p w14:paraId="133693E9" w14:textId="7F76FA70" w:rsidR="00816E02" w:rsidRDefault="00816E02" w:rsidP="00C93823">
      <w:r>
        <w:t>Put value 12 in a7</w:t>
      </w:r>
    </w:p>
    <w:p w14:paraId="5017A0E2" w14:textId="05B0188D" w:rsidR="00816E02" w:rsidRDefault="00816E02" w:rsidP="00C93823">
      <w:proofErr w:type="spellStart"/>
      <w:r>
        <w:t>Ecall</w:t>
      </w:r>
      <w:proofErr w:type="spellEnd"/>
    </w:p>
    <w:p w14:paraId="435AE6CC" w14:textId="2C86B710" w:rsidR="00F83787" w:rsidRDefault="0024071A" w:rsidP="00C93823">
      <w:r>
        <w:t xml:space="preserve">Put value 1 in a7 </w:t>
      </w:r>
    </w:p>
    <w:p w14:paraId="0473F19A" w14:textId="3E1B4A2D" w:rsidR="002D5C42" w:rsidRPr="00604148" w:rsidRDefault="00451174" w:rsidP="00C93823">
      <w:proofErr w:type="spellStart"/>
      <w:r>
        <w:t>Ecall</w:t>
      </w:r>
      <w:proofErr w:type="spellEnd"/>
    </w:p>
    <w:p w14:paraId="4F16960B" w14:textId="77777777" w:rsidR="00A614FB" w:rsidRDefault="00A614FB" w:rsidP="00543AF5"/>
    <w:p w14:paraId="5925E95F" w14:textId="224C507C" w:rsidR="00B3214F" w:rsidRPr="004517E4" w:rsidRDefault="004517E4" w:rsidP="00543AF5">
      <w:pPr>
        <w:rPr>
          <w:i/>
          <w:iCs/>
        </w:rPr>
      </w:pPr>
      <w:r>
        <w:rPr>
          <w:i/>
          <w:iCs/>
        </w:rPr>
        <w:t>For the following questions, y</w:t>
      </w:r>
      <w:r w:rsidR="00B3214F" w:rsidRPr="004517E4">
        <w:rPr>
          <w:i/>
          <w:iCs/>
        </w:rPr>
        <w:t>ou might find it helpful to work in small groups and also consider how you would solve the problems in Java using</w:t>
      </w:r>
      <w:r w:rsidR="00952981" w:rsidRPr="004517E4">
        <w:rPr>
          <w:i/>
          <w:iCs/>
        </w:rPr>
        <w:t xml:space="preserve"> loops and if/else</w:t>
      </w:r>
      <w:r w:rsidR="00B3214F" w:rsidRPr="004517E4">
        <w:rPr>
          <w:i/>
          <w:iCs/>
        </w:rPr>
        <w:t>.</w:t>
      </w:r>
      <w:r w:rsidR="009B2E9E" w:rsidRPr="004517E4">
        <w:rPr>
          <w:i/>
          <w:iCs/>
        </w:rPr>
        <w:t xml:space="preserve"> Please bear in mind that there isn’t a single correct answer to these exercises</w:t>
      </w:r>
      <w:r w:rsidR="00A614FB" w:rsidRPr="004517E4">
        <w:rPr>
          <w:i/>
          <w:iCs/>
        </w:rPr>
        <w:t xml:space="preserve"> as there are multiple ways to approach them.</w:t>
      </w:r>
    </w:p>
    <w:p w14:paraId="4E722001" w14:textId="77777777" w:rsidR="009268BC" w:rsidRPr="00792FE3" w:rsidRDefault="009268BC" w:rsidP="009268BC">
      <w:pPr>
        <w:pStyle w:val="ListParagraph"/>
        <w:ind w:left="1080"/>
        <w:rPr>
          <w:highlight w:val="yellow"/>
        </w:rPr>
      </w:pPr>
    </w:p>
    <w:p w14:paraId="178CD775" w14:textId="137642D1" w:rsidR="009268BC" w:rsidRDefault="009268BC" w:rsidP="009268BC">
      <w:pPr>
        <w:pStyle w:val="ListParagraph"/>
        <w:numPr>
          <w:ilvl w:val="0"/>
          <w:numId w:val="23"/>
        </w:numPr>
      </w:pPr>
      <w:r>
        <w:t>Look at the countdown loop program that is given in the</w:t>
      </w:r>
      <w:r w:rsidR="0066103A">
        <w:t xml:space="preserve"> week 9</w:t>
      </w:r>
      <w:r>
        <w:t xml:space="preserve"> </w:t>
      </w:r>
      <w:r w:rsidR="0008037A">
        <w:t>lecture (and in the concepts slides on branches)</w:t>
      </w:r>
      <w:r>
        <w:t>.</w:t>
      </w:r>
      <w:r w:rsidR="00A614FB">
        <w:t xml:space="preserve"> </w:t>
      </w:r>
      <w:r w:rsidR="00A614FB" w:rsidRPr="00A614FB">
        <w:rPr>
          <w:b/>
          <w:bCs/>
        </w:rPr>
        <w:t xml:space="preserve">You can find this in the </w:t>
      </w:r>
      <w:r w:rsidR="00805B5D">
        <w:rPr>
          <w:b/>
          <w:bCs/>
        </w:rPr>
        <w:t xml:space="preserve">Moodle area for last week in the </w:t>
      </w:r>
      <w:r w:rsidR="00643ED0">
        <w:rPr>
          <w:b/>
          <w:bCs/>
        </w:rPr>
        <w:t>PowerPoint of the lecture slides</w:t>
      </w:r>
      <w:r w:rsidR="003E7967">
        <w:rPr>
          <w:b/>
          <w:bCs/>
        </w:rPr>
        <w:t xml:space="preserve"> on slide number 21</w:t>
      </w:r>
      <w:r w:rsidR="00643ED0">
        <w:rPr>
          <w:b/>
          <w:bCs/>
        </w:rPr>
        <w:t>.</w:t>
      </w:r>
      <w:r>
        <w:t xml:space="preserve"> That program is very limited as it uses register </w:t>
      </w:r>
      <w:r w:rsidRPr="00F66430">
        <w:rPr>
          <w:b/>
          <w:bCs/>
        </w:rPr>
        <w:t>a0</w:t>
      </w:r>
      <w:r>
        <w:t xml:space="preserve"> for the countdown and just prints the countdown on one line with no spaces between.</w:t>
      </w:r>
      <w:r w:rsidR="00F66430">
        <w:t xml:space="preserve"> </w:t>
      </w:r>
    </w:p>
    <w:p w14:paraId="1132637F" w14:textId="77777777" w:rsidR="009268BC" w:rsidRDefault="009268BC" w:rsidP="009268BC">
      <w:pPr>
        <w:pStyle w:val="ListParagraph"/>
        <w:ind w:left="360"/>
      </w:pPr>
    </w:p>
    <w:p w14:paraId="039E8732" w14:textId="33CEF55F" w:rsidR="000836F8" w:rsidRDefault="009268BC" w:rsidP="00A66FE6">
      <w:pPr>
        <w:pStyle w:val="ListParagraph"/>
        <w:numPr>
          <w:ilvl w:val="1"/>
          <w:numId w:val="23"/>
        </w:numPr>
      </w:pPr>
      <w:r>
        <w:t xml:space="preserve">Using that program </w:t>
      </w:r>
      <w:r w:rsidR="0038705F">
        <w:t>(</w:t>
      </w:r>
      <w:r w:rsidR="00705EB7">
        <w:t>along with any code from previous exercises</w:t>
      </w:r>
      <w:r w:rsidR="009F470E">
        <w:t xml:space="preserve"> or examples</w:t>
      </w:r>
      <w:r w:rsidR="00705EB7">
        <w:t>)</w:t>
      </w:r>
      <w:r>
        <w:t xml:space="preserve">, create a countdown program that asks the user for an input number and then counts down from that number to 1, leaving a </w:t>
      </w:r>
      <w:r w:rsidRPr="00000E3C">
        <w:rPr>
          <w:b/>
          <w:bCs/>
        </w:rPr>
        <w:t>space</w:t>
      </w:r>
      <w:r w:rsidR="00000E3C">
        <w:t xml:space="preserve">, </w:t>
      </w:r>
      <w:r w:rsidR="00000E3C" w:rsidRPr="00000E3C">
        <w:rPr>
          <w:b/>
          <w:bCs/>
        </w:rPr>
        <w:t>new line</w:t>
      </w:r>
      <w:r w:rsidR="00000E3C">
        <w:t xml:space="preserve">, </w:t>
      </w:r>
      <w:r w:rsidR="00000E3C" w:rsidRPr="00000E3C">
        <w:rPr>
          <w:b/>
          <w:bCs/>
        </w:rPr>
        <w:t>or other character</w:t>
      </w:r>
      <w:r w:rsidR="00000E3C">
        <w:t xml:space="preserve"> </w:t>
      </w:r>
      <w:r>
        <w:t>between each digit.</w:t>
      </w:r>
      <w:r w:rsidR="00C14BC3">
        <w:t xml:space="preserve"> </w:t>
      </w:r>
    </w:p>
    <w:p w14:paraId="7E12E65F" w14:textId="361CC83E" w:rsidR="0070698A" w:rsidRDefault="0070698A" w:rsidP="00705EB7">
      <w:pPr>
        <w:pStyle w:val="ListParagraph"/>
        <w:ind w:left="360"/>
      </w:pPr>
    </w:p>
    <w:p w14:paraId="2E93EAE9" w14:textId="778A8970" w:rsidR="0070698A" w:rsidRDefault="0070698A" w:rsidP="00A66FE6">
      <w:pPr>
        <w:pStyle w:val="ListParagraph"/>
        <w:numPr>
          <w:ilvl w:val="1"/>
          <w:numId w:val="23"/>
        </w:numPr>
      </w:pPr>
      <w:r>
        <w:t>You will need to store the input number in a register</w:t>
      </w:r>
      <w:r w:rsidR="00C14BC3">
        <w:t>, make sure that you understand why you can’t just use a0 for this</w:t>
      </w:r>
      <w:r>
        <w:t xml:space="preserve">. You should use </w:t>
      </w:r>
      <w:r w:rsidR="0071513F">
        <w:t xml:space="preserve">the </w:t>
      </w:r>
      <w:proofErr w:type="spellStart"/>
      <w:r w:rsidR="0071513F" w:rsidRPr="009B6482">
        <w:rPr>
          <w:b/>
          <w:bCs/>
        </w:rPr>
        <w:t>bnez</w:t>
      </w:r>
      <w:proofErr w:type="spellEnd"/>
      <w:r w:rsidR="0071513F">
        <w:t xml:space="preserve"> instruction as in the </w:t>
      </w:r>
      <w:r w:rsidR="0017306C">
        <w:t xml:space="preserve">original code and use </w:t>
      </w:r>
      <w:r>
        <w:t>subroutines if appropriate.</w:t>
      </w:r>
    </w:p>
    <w:p w14:paraId="7BA7A643" w14:textId="77777777" w:rsidR="0070698A" w:rsidRDefault="0070698A" w:rsidP="0070698A">
      <w:pPr>
        <w:pStyle w:val="ListParagraph"/>
        <w:ind w:left="360"/>
      </w:pPr>
    </w:p>
    <w:p w14:paraId="1077169B" w14:textId="77777777" w:rsidR="00A66FE6" w:rsidRDefault="00A66FE6" w:rsidP="0070698A">
      <w:pPr>
        <w:pStyle w:val="ListParagraph"/>
        <w:ind w:left="360"/>
      </w:pPr>
    </w:p>
    <w:p w14:paraId="093AC493" w14:textId="05B23704" w:rsidR="0070698A" w:rsidRDefault="0070698A" w:rsidP="008A4D0A">
      <w:pPr>
        <w:pStyle w:val="ListParagraph"/>
        <w:ind w:left="360"/>
      </w:pPr>
      <w:r>
        <w:t>Test your program</w:t>
      </w:r>
      <w:r w:rsidR="00F04239">
        <w:t xml:space="preserve"> </w:t>
      </w:r>
      <w:r w:rsidR="00F04239" w:rsidRPr="00F04239">
        <w:rPr>
          <w:b/>
          <w:bCs/>
        </w:rPr>
        <w:t>twice</w:t>
      </w:r>
      <w:r w:rsidR="00F04239">
        <w:t xml:space="preserve"> using </w:t>
      </w:r>
      <w:r w:rsidR="00F04239" w:rsidRPr="00F04239">
        <w:rPr>
          <w:b/>
          <w:bCs/>
        </w:rPr>
        <w:t>two different</w:t>
      </w:r>
      <w:r w:rsidR="00F04239">
        <w:t xml:space="preserve"> numbers as an initial input.</w:t>
      </w:r>
    </w:p>
    <w:p w14:paraId="336ECBEE" w14:textId="77777777" w:rsidR="009B6482" w:rsidRDefault="009B6482" w:rsidP="008A4D0A">
      <w:pPr>
        <w:pStyle w:val="ListParagraph"/>
        <w:ind w:left="360"/>
      </w:pPr>
    </w:p>
    <w:p w14:paraId="254FF766" w14:textId="77777777" w:rsidR="006B20DE" w:rsidRDefault="006B20DE" w:rsidP="008A4D0A">
      <w:pPr>
        <w:pStyle w:val="ListParagraph"/>
        <w:ind w:left="360"/>
      </w:pPr>
    </w:p>
    <w:p w14:paraId="50FC005A" w14:textId="06191E55" w:rsidR="009B6482" w:rsidRDefault="007163BB" w:rsidP="008A4D0A">
      <w:pPr>
        <w:pStyle w:val="ListParagraph"/>
        <w:ind w:left="360"/>
      </w:pPr>
      <w:r>
        <w:t>Paste a s</w:t>
      </w:r>
      <w:r w:rsidR="009B6482">
        <w:t xml:space="preserve">creenshot of </w:t>
      </w:r>
      <w:r>
        <w:t>your</w:t>
      </w:r>
      <w:r w:rsidR="009B6482">
        <w:t xml:space="preserve"> code</w:t>
      </w:r>
      <w:r>
        <w:t xml:space="preserve"> here</w:t>
      </w:r>
      <w:r w:rsidR="009B6482">
        <w:t>:</w:t>
      </w:r>
    </w:p>
    <w:p w14:paraId="465CDB40" w14:textId="77777777" w:rsidR="009B6482" w:rsidRDefault="009B6482" w:rsidP="00F04239"/>
    <w:p w14:paraId="3BB4D89C" w14:textId="77777777" w:rsidR="006B20DE" w:rsidRDefault="006B20DE" w:rsidP="00F04239"/>
    <w:p w14:paraId="654112EA" w14:textId="77777777" w:rsidR="006B20DE" w:rsidRDefault="006B20DE" w:rsidP="00F04239"/>
    <w:p w14:paraId="12F72062" w14:textId="77777777" w:rsidR="006B20DE" w:rsidRDefault="006B20DE" w:rsidP="00F04239"/>
    <w:p w14:paraId="79ADF75A" w14:textId="77777777" w:rsidR="009B6482" w:rsidRDefault="009B6482" w:rsidP="008A4D0A">
      <w:pPr>
        <w:pStyle w:val="ListParagraph"/>
        <w:ind w:left="360"/>
      </w:pPr>
    </w:p>
    <w:p w14:paraId="210EE7FF" w14:textId="77777777" w:rsidR="009B6482" w:rsidRDefault="009B6482" w:rsidP="008A4D0A">
      <w:pPr>
        <w:pStyle w:val="ListParagraph"/>
        <w:ind w:left="360"/>
      </w:pPr>
    </w:p>
    <w:p w14:paraId="5E3EF505" w14:textId="354A70CA" w:rsidR="009B6482" w:rsidRDefault="007163BB" w:rsidP="008A4D0A">
      <w:pPr>
        <w:pStyle w:val="ListParagraph"/>
        <w:ind w:left="360"/>
      </w:pPr>
      <w:r>
        <w:t xml:space="preserve">Paste a screenshot of </w:t>
      </w:r>
      <w:r w:rsidR="00F04239">
        <w:t>your</w:t>
      </w:r>
      <w:r w:rsidR="009B6482">
        <w:t xml:space="preserve"> Run</w:t>
      </w:r>
      <w:r>
        <w:t xml:space="preserve"> I/O</w:t>
      </w:r>
      <w:r w:rsidR="00F04239">
        <w:t xml:space="preserve"> here for test 1</w:t>
      </w:r>
      <w:r>
        <w:t>:</w:t>
      </w:r>
    </w:p>
    <w:p w14:paraId="4902B309" w14:textId="77777777" w:rsidR="00F04239" w:rsidRDefault="00F04239" w:rsidP="008A4D0A">
      <w:pPr>
        <w:pStyle w:val="ListParagraph"/>
        <w:ind w:left="360"/>
      </w:pPr>
    </w:p>
    <w:p w14:paraId="6AF6F6FD" w14:textId="77777777" w:rsidR="00F04239" w:rsidRDefault="00F04239" w:rsidP="008A4D0A">
      <w:pPr>
        <w:pStyle w:val="ListParagraph"/>
        <w:ind w:left="360"/>
      </w:pPr>
    </w:p>
    <w:p w14:paraId="3D0654CC" w14:textId="77777777" w:rsidR="006B20DE" w:rsidRDefault="006B20DE" w:rsidP="008A4D0A">
      <w:pPr>
        <w:pStyle w:val="ListParagraph"/>
        <w:ind w:left="360"/>
      </w:pPr>
    </w:p>
    <w:p w14:paraId="2E594900" w14:textId="77777777" w:rsidR="006B20DE" w:rsidRDefault="006B20DE" w:rsidP="008A4D0A">
      <w:pPr>
        <w:pStyle w:val="ListParagraph"/>
        <w:ind w:left="360"/>
      </w:pPr>
    </w:p>
    <w:p w14:paraId="1D522CAD" w14:textId="77777777" w:rsidR="006B20DE" w:rsidRDefault="006B20DE" w:rsidP="008A4D0A">
      <w:pPr>
        <w:pStyle w:val="ListParagraph"/>
        <w:ind w:left="360"/>
      </w:pPr>
    </w:p>
    <w:p w14:paraId="3A3D92AB" w14:textId="77777777" w:rsidR="006B20DE" w:rsidRDefault="006B20DE" w:rsidP="008A4D0A">
      <w:pPr>
        <w:pStyle w:val="ListParagraph"/>
        <w:ind w:left="360"/>
      </w:pPr>
    </w:p>
    <w:p w14:paraId="47FBEBCD" w14:textId="77777777" w:rsidR="006B20DE" w:rsidRDefault="006B20DE" w:rsidP="008A4D0A">
      <w:pPr>
        <w:pStyle w:val="ListParagraph"/>
        <w:ind w:left="360"/>
      </w:pPr>
    </w:p>
    <w:p w14:paraId="62812CEC" w14:textId="77777777" w:rsidR="00F04239" w:rsidRDefault="00F04239" w:rsidP="008A4D0A">
      <w:pPr>
        <w:pStyle w:val="ListParagraph"/>
        <w:ind w:left="360"/>
      </w:pPr>
    </w:p>
    <w:p w14:paraId="2E702C4A" w14:textId="77777777" w:rsidR="00F04239" w:rsidRDefault="00F04239" w:rsidP="008A4D0A">
      <w:pPr>
        <w:pStyle w:val="ListParagraph"/>
        <w:ind w:left="360"/>
      </w:pPr>
    </w:p>
    <w:p w14:paraId="28F4462B" w14:textId="7384478A" w:rsidR="00F04239" w:rsidRDefault="00F04239" w:rsidP="00F04239">
      <w:pPr>
        <w:pStyle w:val="ListParagraph"/>
        <w:ind w:left="360"/>
      </w:pPr>
      <w:r>
        <w:t>Paste a screenshot of your Run I/O here for test 2:</w:t>
      </w:r>
    </w:p>
    <w:p w14:paraId="67A9D686" w14:textId="77777777" w:rsidR="00A614FB" w:rsidRDefault="00A614FB" w:rsidP="00F04239"/>
    <w:p w14:paraId="0FB4B44C" w14:textId="77777777" w:rsidR="00A66FE6" w:rsidRDefault="00A66FE6" w:rsidP="00F04239"/>
    <w:p w14:paraId="7D99D8BD" w14:textId="77777777" w:rsidR="00A66FE6" w:rsidRDefault="00A66FE6" w:rsidP="00F04239"/>
    <w:p w14:paraId="1148C611" w14:textId="04190C0F" w:rsidR="00A66FE6" w:rsidRDefault="00EA658B" w:rsidP="00EA658B">
      <w:pPr>
        <w:pStyle w:val="Heading2"/>
      </w:pPr>
      <w:r>
        <w:t>Extension Exercises</w:t>
      </w:r>
    </w:p>
    <w:p w14:paraId="6354E7BD" w14:textId="77777777" w:rsidR="00EA658B" w:rsidRPr="00EA658B" w:rsidRDefault="00EA658B" w:rsidP="00EA658B"/>
    <w:p w14:paraId="1B8ACAE0" w14:textId="39234A01" w:rsidR="008D5F3E" w:rsidRPr="00A66FE6" w:rsidRDefault="008D5F3E" w:rsidP="008D5F3E">
      <w:pPr>
        <w:pStyle w:val="ListParagraph"/>
        <w:ind w:left="0"/>
        <w:rPr>
          <w:i/>
          <w:iCs/>
        </w:rPr>
      </w:pPr>
      <w:r w:rsidRPr="00A66FE6">
        <w:rPr>
          <w:i/>
          <w:iCs/>
        </w:rPr>
        <w:t>The following exercises have been</w:t>
      </w:r>
      <w:r w:rsidR="00A50E17" w:rsidRPr="00A66FE6">
        <w:rPr>
          <w:i/>
          <w:iCs/>
        </w:rPr>
        <w:t xml:space="preserve"> adapted from </w:t>
      </w:r>
      <w:proofErr w:type="spellStart"/>
      <w:r w:rsidR="00A50E17" w:rsidRPr="00A66FE6">
        <w:rPr>
          <w:i/>
          <w:iCs/>
        </w:rPr>
        <w:t>codingbat</w:t>
      </w:r>
      <w:proofErr w:type="spellEnd"/>
      <w:r w:rsidR="004A6D42" w:rsidRPr="00A66FE6">
        <w:rPr>
          <w:i/>
          <w:iCs/>
        </w:rPr>
        <w:t xml:space="preserve"> (</w:t>
      </w:r>
      <w:hyperlink r:id="rId7" w:history="1">
        <w:r w:rsidR="004A6D42" w:rsidRPr="00A66FE6">
          <w:rPr>
            <w:rStyle w:val="Hyperlink"/>
            <w:i/>
            <w:iCs/>
          </w:rPr>
          <w:t>https://codingbat.com/java</w:t>
        </w:r>
      </w:hyperlink>
      <w:r w:rsidR="004A6D42" w:rsidRPr="00A66FE6">
        <w:rPr>
          <w:i/>
          <w:iCs/>
        </w:rPr>
        <w:t xml:space="preserve"> )</w:t>
      </w:r>
      <w:r w:rsidR="00A50E17" w:rsidRPr="00A66FE6">
        <w:rPr>
          <w:i/>
          <w:iCs/>
        </w:rPr>
        <w:t xml:space="preserve"> that you may have already used to practise Java programming. </w:t>
      </w:r>
      <w:r w:rsidR="004A6D42" w:rsidRPr="00A66FE6">
        <w:rPr>
          <w:i/>
          <w:iCs/>
        </w:rPr>
        <w:t xml:space="preserve">These </w:t>
      </w:r>
      <w:r w:rsidR="00452F25" w:rsidRPr="00A66FE6">
        <w:rPr>
          <w:i/>
          <w:iCs/>
        </w:rPr>
        <w:t>exercises require some problem solving in how you would use branch instructions to control the flow of the program.</w:t>
      </w:r>
    </w:p>
    <w:p w14:paraId="60E6E113" w14:textId="14557105" w:rsidR="006B2880" w:rsidRPr="00A66FE6" w:rsidRDefault="006B2880" w:rsidP="008D5F3E">
      <w:pPr>
        <w:pStyle w:val="ListParagraph"/>
        <w:ind w:left="0"/>
        <w:rPr>
          <w:i/>
          <w:iCs/>
        </w:rPr>
      </w:pPr>
    </w:p>
    <w:p w14:paraId="2CDD7B80" w14:textId="77E0746E" w:rsidR="006B2880" w:rsidRPr="00A66FE6" w:rsidRDefault="006B2880" w:rsidP="008D5F3E">
      <w:pPr>
        <w:pStyle w:val="ListParagraph"/>
        <w:ind w:left="0"/>
        <w:rPr>
          <w:i/>
          <w:iCs/>
        </w:rPr>
      </w:pPr>
      <w:r w:rsidRPr="00A66FE6">
        <w:rPr>
          <w:i/>
          <w:iCs/>
        </w:rPr>
        <w:t xml:space="preserve">If you have used the </w:t>
      </w:r>
      <w:proofErr w:type="spellStart"/>
      <w:r w:rsidRPr="00A66FE6">
        <w:rPr>
          <w:i/>
          <w:iCs/>
        </w:rPr>
        <w:t>codingbat</w:t>
      </w:r>
      <w:proofErr w:type="spellEnd"/>
      <w:r w:rsidRPr="00A66FE6">
        <w:rPr>
          <w:i/>
          <w:iCs/>
        </w:rPr>
        <w:t xml:space="preserve"> website, you will see that each puzzle has a set of tests to check </w:t>
      </w:r>
      <w:r w:rsidR="00AC2E26" w:rsidRPr="00A66FE6">
        <w:rPr>
          <w:i/>
          <w:iCs/>
        </w:rPr>
        <w:t xml:space="preserve">the possible </w:t>
      </w:r>
      <w:r w:rsidR="00732C3D" w:rsidRPr="00A66FE6">
        <w:rPr>
          <w:i/>
          <w:iCs/>
        </w:rPr>
        <w:t xml:space="preserve">situations. Make sure you test </w:t>
      </w:r>
      <w:r w:rsidR="005E340B" w:rsidRPr="00A66FE6">
        <w:rPr>
          <w:i/>
          <w:iCs/>
        </w:rPr>
        <w:t>the possibilities with your assembly language program.</w:t>
      </w:r>
      <w:r w:rsidR="00732C3D" w:rsidRPr="00A66FE6">
        <w:rPr>
          <w:i/>
          <w:iCs/>
        </w:rPr>
        <w:t xml:space="preserve"> </w:t>
      </w:r>
    </w:p>
    <w:p w14:paraId="27F65D16" w14:textId="77777777" w:rsidR="00A614FB" w:rsidRDefault="00A614FB" w:rsidP="008D5F3E">
      <w:pPr>
        <w:pStyle w:val="ListParagraph"/>
        <w:ind w:left="0"/>
      </w:pPr>
    </w:p>
    <w:p w14:paraId="766AA03A" w14:textId="77777777" w:rsidR="00886B9A" w:rsidRDefault="00886B9A" w:rsidP="008D5F3E">
      <w:pPr>
        <w:pStyle w:val="ListParagraph"/>
        <w:ind w:left="0"/>
      </w:pPr>
    </w:p>
    <w:p w14:paraId="1B276D75" w14:textId="77777777" w:rsidR="00705EB7" w:rsidRPr="00705EB7" w:rsidRDefault="00705EB7" w:rsidP="00F04239"/>
    <w:p w14:paraId="4FAD8778" w14:textId="503B107F" w:rsidR="007400E2" w:rsidRDefault="00FF61F9" w:rsidP="009268B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Create a program that </w:t>
      </w:r>
      <w:r w:rsidR="00C856D8">
        <w:rPr>
          <w:lang w:val="en-US"/>
        </w:rPr>
        <w:t>takes in</w:t>
      </w:r>
      <w:r>
        <w:rPr>
          <w:lang w:val="en-US"/>
        </w:rPr>
        <w:t xml:space="preserve"> two integers</w:t>
      </w:r>
      <w:r w:rsidR="00C856D8">
        <w:rPr>
          <w:lang w:val="en-US"/>
        </w:rPr>
        <w:t xml:space="preserve"> from the user, and outputs </w:t>
      </w:r>
      <w:r w:rsidR="0082646D">
        <w:rPr>
          <w:lang w:val="en-US"/>
        </w:rPr>
        <w:t>“Makes 10” if either of them is 10 or the sum of the numbers is 10</w:t>
      </w:r>
      <w:r w:rsidR="007400E2">
        <w:rPr>
          <w:lang w:val="en-US"/>
        </w:rPr>
        <w:t xml:space="preserve">. </w:t>
      </w:r>
      <w:r w:rsidR="00A50E17">
        <w:rPr>
          <w:lang w:val="en-US"/>
        </w:rPr>
        <w:t xml:space="preserve">Otherwise, the </w:t>
      </w:r>
      <w:r w:rsidR="00725D00">
        <w:rPr>
          <w:lang w:val="en-US"/>
        </w:rPr>
        <w:t>program should output “No 10 here”.</w:t>
      </w:r>
    </w:p>
    <w:p w14:paraId="5F716BF3" w14:textId="77777777" w:rsidR="00552001" w:rsidRPr="00552001" w:rsidRDefault="00552001" w:rsidP="00552001">
      <w:pPr>
        <w:rPr>
          <w:lang w:val="en-US"/>
        </w:rPr>
      </w:pPr>
    </w:p>
    <w:p w14:paraId="3E5F244C" w14:textId="77777777" w:rsidR="00886B9A" w:rsidRPr="00886B9A" w:rsidRDefault="00886B9A" w:rsidP="00886B9A">
      <w:pPr>
        <w:rPr>
          <w:lang w:val="en-US"/>
        </w:rPr>
      </w:pPr>
    </w:p>
    <w:p w14:paraId="04F4AB3C" w14:textId="77777777" w:rsidR="0037682D" w:rsidRDefault="0037682D" w:rsidP="0037682D">
      <w:pPr>
        <w:pStyle w:val="ListParagraph"/>
        <w:ind w:left="360"/>
        <w:rPr>
          <w:lang w:val="en-US"/>
        </w:rPr>
      </w:pPr>
    </w:p>
    <w:p w14:paraId="0CDC1C6C" w14:textId="45CE8755" w:rsidR="00F351DE" w:rsidRPr="006B2880" w:rsidRDefault="0037682D" w:rsidP="006B2880">
      <w:pPr>
        <w:pStyle w:val="ListParagraph"/>
        <w:numPr>
          <w:ilvl w:val="0"/>
          <w:numId w:val="23"/>
        </w:numPr>
      </w:pPr>
      <w:r w:rsidRPr="00415119">
        <w:t>We are having a party with amounts of tea and candy.</w:t>
      </w:r>
      <w:r>
        <w:t xml:space="preserve"> Ask the user to input the amount of tea and the amount of candy</w:t>
      </w:r>
      <w:r w:rsidR="006B2880">
        <w:t xml:space="preserve"> (as integers)</w:t>
      </w:r>
      <w:r>
        <w:t xml:space="preserve">. Output the outcome of the party which will be “bad”, “good” or “great”. </w:t>
      </w:r>
      <w:r w:rsidRPr="00415119">
        <w:t>A party is go</w:t>
      </w:r>
      <w:r>
        <w:t>od</w:t>
      </w:r>
      <w:r w:rsidRPr="00415119">
        <w:t xml:space="preserve"> if both tea and candy are at least 5. However, if either tea or candy is at least double the amount of the o</w:t>
      </w:r>
      <w:r>
        <w:t>ther one, the party is great</w:t>
      </w:r>
      <w:r w:rsidRPr="00415119">
        <w:t>. However, in all cases, if either tea or candy is less tha</w:t>
      </w:r>
      <w:r>
        <w:t>n 5, the party is always bad</w:t>
      </w:r>
      <w:r w:rsidRPr="00415119">
        <w:t>.</w:t>
      </w:r>
      <w:r w:rsidR="00337AD3">
        <w:t xml:space="preserve"> </w:t>
      </w:r>
    </w:p>
    <w:p w14:paraId="56C0DC8E" w14:textId="2920A60D" w:rsidR="00BE114A" w:rsidRDefault="00BE114A" w:rsidP="007400E2">
      <w:pPr>
        <w:pStyle w:val="ListParagraph"/>
        <w:ind w:left="360"/>
        <w:rPr>
          <w:lang w:val="en-US"/>
        </w:rPr>
      </w:pPr>
    </w:p>
    <w:p w14:paraId="1530693C" w14:textId="3F394B37" w:rsidR="00EF7C32" w:rsidRDefault="00EF7C32" w:rsidP="001C665E">
      <w:pPr>
        <w:rPr>
          <w:lang w:val="en-US"/>
        </w:rPr>
      </w:pPr>
    </w:p>
    <w:sectPr w:rsidR="00EF7C32" w:rsidSect="004E42CB">
      <w:headerReference w:type="default" r:id="rId8"/>
      <w:pgSz w:w="11906" w:h="16838"/>
      <w:pgMar w:top="1440" w:right="1440" w:bottom="1440" w:left="1440" w:header="680" w:footer="708" w:gutter="0"/>
      <w:pgBorders w:offsetFrom="page">
        <w:top w:val="single" w:sz="24" w:space="24" w:color="BF1A2F" w:themeColor="accent4"/>
        <w:left w:val="single" w:sz="24" w:space="24" w:color="BF1A2F" w:themeColor="accent4"/>
        <w:bottom w:val="single" w:sz="24" w:space="24" w:color="BF1A2F" w:themeColor="accent4"/>
        <w:right w:val="single" w:sz="24" w:space="24" w:color="BF1A2F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BBFB3" w14:textId="77777777" w:rsidR="002B1513" w:rsidRDefault="002B1513" w:rsidP="004E42CB">
      <w:pPr>
        <w:spacing w:after="0" w:line="240" w:lineRule="auto"/>
      </w:pPr>
      <w:r>
        <w:separator/>
      </w:r>
    </w:p>
  </w:endnote>
  <w:endnote w:type="continuationSeparator" w:id="0">
    <w:p w14:paraId="25DDD61C" w14:textId="77777777" w:rsidR="002B1513" w:rsidRDefault="002B1513" w:rsidP="004E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2E151" w14:textId="77777777" w:rsidR="002B1513" w:rsidRDefault="002B1513" w:rsidP="004E42CB">
      <w:pPr>
        <w:spacing w:after="0" w:line="240" w:lineRule="auto"/>
      </w:pPr>
      <w:r>
        <w:separator/>
      </w:r>
    </w:p>
  </w:footnote>
  <w:footnote w:type="continuationSeparator" w:id="0">
    <w:p w14:paraId="44EDE84B" w14:textId="77777777" w:rsidR="002B1513" w:rsidRDefault="002B1513" w:rsidP="004E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0457" w14:textId="77777777" w:rsidR="004E42CB" w:rsidRPr="004E42CB" w:rsidRDefault="004E42CB" w:rsidP="004E42CB">
    <w:pPr>
      <w:pStyle w:val="Heading1"/>
      <w:jc w:val="center"/>
      <w:rPr>
        <w:lang w:val="en-US"/>
      </w:rPr>
    </w:pPr>
    <w:r>
      <w:rPr>
        <w:lang w:val="en-US"/>
      </w:rPr>
      <w:t>Computer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B9A"/>
    <w:multiLevelType w:val="hybridMultilevel"/>
    <w:tmpl w:val="039E10D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8694D"/>
    <w:multiLevelType w:val="hybridMultilevel"/>
    <w:tmpl w:val="E4401A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5F8A"/>
    <w:multiLevelType w:val="hybridMultilevel"/>
    <w:tmpl w:val="B6488AE2"/>
    <w:lvl w:ilvl="0" w:tplc="D794DD08">
      <w:numFmt w:val="decimal"/>
      <w:lvlText w:val="%1."/>
      <w:lvlJc w:val="left"/>
      <w:pPr>
        <w:ind w:left="540" w:hanging="18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E2E4E"/>
    <w:multiLevelType w:val="hybridMultilevel"/>
    <w:tmpl w:val="0C4AEE1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0F">
      <w:start w:val="1"/>
      <w:numFmt w:val="decimal"/>
      <w:lvlText w:val="%3."/>
      <w:lvlJc w:val="lef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75182"/>
    <w:multiLevelType w:val="hybridMultilevel"/>
    <w:tmpl w:val="21807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A1382A"/>
    <w:multiLevelType w:val="hybridMultilevel"/>
    <w:tmpl w:val="D618F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42261"/>
    <w:multiLevelType w:val="hybridMultilevel"/>
    <w:tmpl w:val="583206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1489B"/>
    <w:multiLevelType w:val="hybridMultilevel"/>
    <w:tmpl w:val="1B20009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1B4386"/>
    <w:multiLevelType w:val="hybridMultilevel"/>
    <w:tmpl w:val="DA1AC1A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4F0DB9"/>
    <w:multiLevelType w:val="hybridMultilevel"/>
    <w:tmpl w:val="6C5222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B9200B"/>
    <w:multiLevelType w:val="hybridMultilevel"/>
    <w:tmpl w:val="D22460B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03090C"/>
    <w:multiLevelType w:val="hybridMultilevel"/>
    <w:tmpl w:val="C0AE5F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A6AD8"/>
    <w:multiLevelType w:val="hybridMultilevel"/>
    <w:tmpl w:val="2FC8652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4236C1"/>
    <w:multiLevelType w:val="hybridMultilevel"/>
    <w:tmpl w:val="6716543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F64532"/>
    <w:multiLevelType w:val="hybridMultilevel"/>
    <w:tmpl w:val="BBBE1B8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1C28D5"/>
    <w:multiLevelType w:val="hybridMultilevel"/>
    <w:tmpl w:val="B74444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61F1A"/>
    <w:multiLevelType w:val="hybridMultilevel"/>
    <w:tmpl w:val="AF42EE42"/>
    <w:lvl w:ilvl="0" w:tplc="7C24FB6A"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34A84620"/>
    <w:multiLevelType w:val="hybridMultilevel"/>
    <w:tmpl w:val="50DC91F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021AF1"/>
    <w:multiLevelType w:val="hybridMultilevel"/>
    <w:tmpl w:val="1D9E9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35609"/>
    <w:multiLevelType w:val="hybridMultilevel"/>
    <w:tmpl w:val="C434B496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51BC6"/>
    <w:multiLevelType w:val="hybridMultilevel"/>
    <w:tmpl w:val="0E88F2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48168E"/>
    <w:multiLevelType w:val="hybridMultilevel"/>
    <w:tmpl w:val="306286B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40005A"/>
    <w:multiLevelType w:val="hybridMultilevel"/>
    <w:tmpl w:val="67165438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073F5"/>
    <w:multiLevelType w:val="hybridMultilevel"/>
    <w:tmpl w:val="8934031E"/>
    <w:lvl w:ilvl="0" w:tplc="12EEA2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1564E"/>
    <w:multiLevelType w:val="hybridMultilevel"/>
    <w:tmpl w:val="5AD05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085ED3"/>
    <w:multiLevelType w:val="hybridMultilevel"/>
    <w:tmpl w:val="C4EC3BD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B446DE"/>
    <w:multiLevelType w:val="hybridMultilevel"/>
    <w:tmpl w:val="0A361B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C86666"/>
    <w:multiLevelType w:val="hybridMultilevel"/>
    <w:tmpl w:val="59F0D9F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1877106">
    <w:abstractNumId w:val="18"/>
  </w:num>
  <w:num w:numId="2" w16cid:durableId="368144318">
    <w:abstractNumId w:val="21"/>
  </w:num>
  <w:num w:numId="3" w16cid:durableId="183520738">
    <w:abstractNumId w:val="14"/>
  </w:num>
  <w:num w:numId="4" w16cid:durableId="1930192865">
    <w:abstractNumId w:val="12"/>
  </w:num>
  <w:num w:numId="5" w16cid:durableId="905527009">
    <w:abstractNumId w:val="6"/>
  </w:num>
  <w:num w:numId="6" w16cid:durableId="1451049092">
    <w:abstractNumId w:val="0"/>
  </w:num>
  <w:num w:numId="7" w16cid:durableId="1893809059">
    <w:abstractNumId w:val="26"/>
  </w:num>
  <w:num w:numId="8" w16cid:durableId="895746823">
    <w:abstractNumId w:val="24"/>
  </w:num>
  <w:num w:numId="9" w16cid:durableId="342250444">
    <w:abstractNumId w:val="27"/>
  </w:num>
  <w:num w:numId="10" w16cid:durableId="265040972">
    <w:abstractNumId w:val="3"/>
  </w:num>
  <w:num w:numId="11" w16cid:durableId="1343706874">
    <w:abstractNumId w:val="2"/>
  </w:num>
  <w:num w:numId="12" w16cid:durableId="1358971723">
    <w:abstractNumId w:val="23"/>
  </w:num>
  <w:num w:numId="13" w16cid:durableId="665666745">
    <w:abstractNumId w:val="16"/>
  </w:num>
  <w:num w:numId="14" w16cid:durableId="2018926493">
    <w:abstractNumId w:val="25"/>
  </w:num>
  <w:num w:numId="15" w16cid:durableId="1740904028">
    <w:abstractNumId w:val="1"/>
  </w:num>
  <w:num w:numId="16" w16cid:durableId="228854639">
    <w:abstractNumId w:val="10"/>
  </w:num>
  <w:num w:numId="17" w16cid:durableId="360857266">
    <w:abstractNumId w:val="17"/>
  </w:num>
  <w:num w:numId="18" w16cid:durableId="615721109">
    <w:abstractNumId w:val="15"/>
  </w:num>
  <w:num w:numId="19" w16cid:durableId="1995452022">
    <w:abstractNumId w:val="7"/>
  </w:num>
  <w:num w:numId="20" w16cid:durableId="282421320">
    <w:abstractNumId w:val="5"/>
  </w:num>
  <w:num w:numId="21" w16cid:durableId="1893075506">
    <w:abstractNumId w:val="13"/>
  </w:num>
  <w:num w:numId="22" w16cid:durableId="256907921">
    <w:abstractNumId w:val="22"/>
  </w:num>
  <w:num w:numId="23" w16cid:durableId="1973049967">
    <w:abstractNumId w:val="20"/>
  </w:num>
  <w:num w:numId="24" w16cid:durableId="11805337">
    <w:abstractNumId w:val="4"/>
  </w:num>
  <w:num w:numId="25" w16cid:durableId="1059279462">
    <w:abstractNumId w:val="11"/>
  </w:num>
  <w:num w:numId="26" w16cid:durableId="90978521">
    <w:abstractNumId w:val="19"/>
  </w:num>
  <w:num w:numId="27" w16cid:durableId="758645205">
    <w:abstractNumId w:val="8"/>
  </w:num>
  <w:num w:numId="28" w16cid:durableId="19376400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D"/>
    <w:rsid w:val="00000E3C"/>
    <w:rsid w:val="000122A3"/>
    <w:rsid w:val="00032508"/>
    <w:rsid w:val="0003781E"/>
    <w:rsid w:val="000467EE"/>
    <w:rsid w:val="000469B2"/>
    <w:rsid w:val="000612F6"/>
    <w:rsid w:val="00063583"/>
    <w:rsid w:val="000636B3"/>
    <w:rsid w:val="00070C0F"/>
    <w:rsid w:val="00077595"/>
    <w:rsid w:val="0008037A"/>
    <w:rsid w:val="000836F8"/>
    <w:rsid w:val="00097A3B"/>
    <w:rsid w:val="000C0E69"/>
    <w:rsid w:val="000C6ACA"/>
    <w:rsid w:val="000C78B1"/>
    <w:rsid w:val="000F0532"/>
    <w:rsid w:val="001172A3"/>
    <w:rsid w:val="001222D0"/>
    <w:rsid w:val="00123AEF"/>
    <w:rsid w:val="001344D5"/>
    <w:rsid w:val="00137379"/>
    <w:rsid w:val="001658CC"/>
    <w:rsid w:val="0017306C"/>
    <w:rsid w:val="0017362E"/>
    <w:rsid w:val="001749E7"/>
    <w:rsid w:val="00195988"/>
    <w:rsid w:val="001A1777"/>
    <w:rsid w:val="001C665E"/>
    <w:rsid w:val="001D44C6"/>
    <w:rsid w:val="001D5F08"/>
    <w:rsid w:val="0024071A"/>
    <w:rsid w:val="0026433D"/>
    <w:rsid w:val="00264A0E"/>
    <w:rsid w:val="00287DBF"/>
    <w:rsid w:val="002918C0"/>
    <w:rsid w:val="002B1513"/>
    <w:rsid w:val="002D5C42"/>
    <w:rsid w:val="00301EDC"/>
    <w:rsid w:val="0030520B"/>
    <w:rsid w:val="00337AD3"/>
    <w:rsid w:val="0034190F"/>
    <w:rsid w:val="00352BC4"/>
    <w:rsid w:val="003630F8"/>
    <w:rsid w:val="0037682D"/>
    <w:rsid w:val="00381BA0"/>
    <w:rsid w:val="0038705F"/>
    <w:rsid w:val="0038723E"/>
    <w:rsid w:val="00395B8A"/>
    <w:rsid w:val="003E272C"/>
    <w:rsid w:val="003E7967"/>
    <w:rsid w:val="003E7A57"/>
    <w:rsid w:val="004246ED"/>
    <w:rsid w:val="004451C8"/>
    <w:rsid w:val="00451174"/>
    <w:rsid w:val="004517E4"/>
    <w:rsid w:val="00452F25"/>
    <w:rsid w:val="004657D6"/>
    <w:rsid w:val="00476EC3"/>
    <w:rsid w:val="004915AC"/>
    <w:rsid w:val="004A6D42"/>
    <w:rsid w:val="004B34F5"/>
    <w:rsid w:val="004E283C"/>
    <w:rsid w:val="004E4174"/>
    <w:rsid w:val="004E42CB"/>
    <w:rsid w:val="0050143C"/>
    <w:rsid w:val="00534441"/>
    <w:rsid w:val="00543AF5"/>
    <w:rsid w:val="00547DB5"/>
    <w:rsid w:val="00552001"/>
    <w:rsid w:val="00554FAD"/>
    <w:rsid w:val="00571DDB"/>
    <w:rsid w:val="00575F64"/>
    <w:rsid w:val="00577A65"/>
    <w:rsid w:val="005823C9"/>
    <w:rsid w:val="00587CD5"/>
    <w:rsid w:val="00596C9F"/>
    <w:rsid w:val="005D1AD9"/>
    <w:rsid w:val="005D5425"/>
    <w:rsid w:val="005E06A3"/>
    <w:rsid w:val="005E340B"/>
    <w:rsid w:val="00604148"/>
    <w:rsid w:val="006041C3"/>
    <w:rsid w:val="00607EE2"/>
    <w:rsid w:val="00643ED0"/>
    <w:rsid w:val="00646908"/>
    <w:rsid w:val="0066103A"/>
    <w:rsid w:val="0068421A"/>
    <w:rsid w:val="00685306"/>
    <w:rsid w:val="006A2996"/>
    <w:rsid w:val="006B20DE"/>
    <w:rsid w:val="006B2880"/>
    <w:rsid w:val="006F11A8"/>
    <w:rsid w:val="00705D03"/>
    <w:rsid w:val="00705EB7"/>
    <w:rsid w:val="0070698A"/>
    <w:rsid w:val="0071513F"/>
    <w:rsid w:val="007163BB"/>
    <w:rsid w:val="00725D00"/>
    <w:rsid w:val="00732C3D"/>
    <w:rsid w:val="00735DD8"/>
    <w:rsid w:val="007400E2"/>
    <w:rsid w:val="00770982"/>
    <w:rsid w:val="0078255D"/>
    <w:rsid w:val="007827E6"/>
    <w:rsid w:val="00783615"/>
    <w:rsid w:val="00792FE3"/>
    <w:rsid w:val="007A2939"/>
    <w:rsid w:val="007A46B3"/>
    <w:rsid w:val="007B3313"/>
    <w:rsid w:val="007C43F9"/>
    <w:rsid w:val="007E4CC8"/>
    <w:rsid w:val="007F0F54"/>
    <w:rsid w:val="007F7C5C"/>
    <w:rsid w:val="00805B5D"/>
    <w:rsid w:val="00812FF0"/>
    <w:rsid w:val="00816E02"/>
    <w:rsid w:val="008224A6"/>
    <w:rsid w:val="0082646D"/>
    <w:rsid w:val="0084652A"/>
    <w:rsid w:val="00867056"/>
    <w:rsid w:val="008834AB"/>
    <w:rsid w:val="00886B9A"/>
    <w:rsid w:val="008924BA"/>
    <w:rsid w:val="00892C78"/>
    <w:rsid w:val="00895F12"/>
    <w:rsid w:val="008A4D0A"/>
    <w:rsid w:val="008B7253"/>
    <w:rsid w:val="008C3613"/>
    <w:rsid w:val="008D5F3E"/>
    <w:rsid w:val="008E5653"/>
    <w:rsid w:val="008E7EC7"/>
    <w:rsid w:val="00903EA3"/>
    <w:rsid w:val="0090467A"/>
    <w:rsid w:val="009268BC"/>
    <w:rsid w:val="00952981"/>
    <w:rsid w:val="00965AE5"/>
    <w:rsid w:val="009760D1"/>
    <w:rsid w:val="0098075A"/>
    <w:rsid w:val="009952D1"/>
    <w:rsid w:val="009B2E9E"/>
    <w:rsid w:val="009B3617"/>
    <w:rsid w:val="009B6482"/>
    <w:rsid w:val="009C6834"/>
    <w:rsid w:val="009D292F"/>
    <w:rsid w:val="009F470E"/>
    <w:rsid w:val="00A01064"/>
    <w:rsid w:val="00A16318"/>
    <w:rsid w:val="00A36EDE"/>
    <w:rsid w:val="00A50E17"/>
    <w:rsid w:val="00A60292"/>
    <w:rsid w:val="00A614FB"/>
    <w:rsid w:val="00A66FE6"/>
    <w:rsid w:val="00A71C77"/>
    <w:rsid w:val="00A816AB"/>
    <w:rsid w:val="00AA2491"/>
    <w:rsid w:val="00AA7D48"/>
    <w:rsid w:val="00AB6545"/>
    <w:rsid w:val="00AC06B9"/>
    <w:rsid w:val="00AC2E26"/>
    <w:rsid w:val="00AC50A1"/>
    <w:rsid w:val="00AD6866"/>
    <w:rsid w:val="00AF66AC"/>
    <w:rsid w:val="00B051DD"/>
    <w:rsid w:val="00B129A3"/>
    <w:rsid w:val="00B151E0"/>
    <w:rsid w:val="00B23CE8"/>
    <w:rsid w:val="00B3214F"/>
    <w:rsid w:val="00B42D89"/>
    <w:rsid w:val="00B62434"/>
    <w:rsid w:val="00B72145"/>
    <w:rsid w:val="00B848A2"/>
    <w:rsid w:val="00BB5B3B"/>
    <w:rsid w:val="00BC17D6"/>
    <w:rsid w:val="00BC47DE"/>
    <w:rsid w:val="00BE114A"/>
    <w:rsid w:val="00BE2FDB"/>
    <w:rsid w:val="00BF59C7"/>
    <w:rsid w:val="00C14BC3"/>
    <w:rsid w:val="00C17215"/>
    <w:rsid w:val="00C23700"/>
    <w:rsid w:val="00C35878"/>
    <w:rsid w:val="00C365B2"/>
    <w:rsid w:val="00C47973"/>
    <w:rsid w:val="00C856D8"/>
    <w:rsid w:val="00C93823"/>
    <w:rsid w:val="00CA20F8"/>
    <w:rsid w:val="00CC6DEE"/>
    <w:rsid w:val="00CC70D0"/>
    <w:rsid w:val="00CD5FE3"/>
    <w:rsid w:val="00CE19B1"/>
    <w:rsid w:val="00D04222"/>
    <w:rsid w:val="00D23958"/>
    <w:rsid w:val="00D2468B"/>
    <w:rsid w:val="00D33A97"/>
    <w:rsid w:val="00D466ED"/>
    <w:rsid w:val="00D55E26"/>
    <w:rsid w:val="00D659B9"/>
    <w:rsid w:val="00D92E96"/>
    <w:rsid w:val="00DA06CA"/>
    <w:rsid w:val="00DA27F7"/>
    <w:rsid w:val="00DA2DC7"/>
    <w:rsid w:val="00DC4B2F"/>
    <w:rsid w:val="00DF7512"/>
    <w:rsid w:val="00E238AA"/>
    <w:rsid w:val="00E43DCC"/>
    <w:rsid w:val="00E7787F"/>
    <w:rsid w:val="00E85809"/>
    <w:rsid w:val="00E85896"/>
    <w:rsid w:val="00EA658B"/>
    <w:rsid w:val="00EC1662"/>
    <w:rsid w:val="00ED550B"/>
    <w:rsid w:val="00ED5DB7"/>
    <w:rsid w:val="00EE2D0E"/>
    <w:rsid w:val="00EF714A"/>
    <w:rsid w:val="00EF79ED"/>
    <w:rsid w:val="00EF7C32"/>
    <w:rsid w:val="00F04239"/>
    <w:rsid w:val="00F2752F"/>
    <w:rsid w:val="00F351DE"/>
    <w:rsid w:val="00F371EF"/>
    <w:rsid w:val="00F4068D"/>
    <w:rsid w:val="00F5553B"/>
    <w:rsid w:val="00F66430"/>
    <w:rsid w:val="00F72C45"/>
    <w:rsid w:val="00F7689E"/>
    <w:rsid w:val="00F82028"/>
    <w:rsid w:val="00F83787"/>
    <w:rsid w:val="00F93C23"/>
    <w:rsid w:val="00F96909"/>
    <w:rsid w:val="00F97226"/>
    <w:rsid w:val="00F97FD5"/>
    <w:rsid w:val="00FA4240"/>
    <w:rsid w:val="00FC1E3A"/>
    <w:rsid w:val="00FD0A99"/>
    <w:rsid w:val="00FD2A22"/>
    <w:rsid w:val="00FE3E90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D8DB1"/>
  <w15:chartTrackingRefBased/>
  <w15:docId w15:val="{F7F48F37-0A9D-4B6A-AF12-56ECE6FF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BC4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32391C" w:themeColor="accent1" w:themeShade="B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CB"/>
  </w:style>
  <w:style w:type="paragraph" w:styleId="Footer">
    <w:name w:val="footer"/>
    <w:basedOn w:val="Normal"/>
    <w:link w:val="Foot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CB"/>
  </w:style>
  <w:style w:type="character" w:customStyle="1" w:styleId="Heading1Char">
    <w:name w:val="Heading 1 Char"/>
    <w:basedOn w:val="DefaultParagraphFont"/>
    <w:link w:val="Heading1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6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6908"/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6D42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D4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52BC4"/>
    <w:rPr>
      <w:rFonts w:asciiTheme="majorHAnsi" w:eastAsiaTheme="majorEastAsia" w:hAnsiTheme="majorHAnsi" w:cstheme="majorBidi"/>
      <w:i/>
      <w:iCs/>
      <w:color w:val="32391C" w:themeColor="accent1" w:themeShade="BF"/>
      <w:lang w:eastAsia="en-GB"/>
    </w:rPr>
  </w:style>
  <w:style w:type="table" w:styleId="TableGrid">
    <w:name w:val="Table Grid"/>
    <w:basedOn w:val="TableNormal"/>
    <w:uiPriority w:val="39"/>
    <w:rsid w:val="00F55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dingbat.com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so\Documents\Custom%20Office%20Templates\Lab%20template.dotx" TargetMode="External"/></Relationships>
</file>

<file path=word/theme/theme1.xml><?xml version="1.0" encoding="utf-8"?>
<a:theme xmlns:a="http://schemas.openxmlformats.org/drawingml/2006/main" name="ThemeArchitecture">
  <a:themeElements>
    <a:clrScheme name="Custom 3">
      <a:dk1>
        <a:sysClr val="windowText" lastClr="000000"/>
      </a:dk1>
      <a:lt1>
        <a:sysClr val="window" lastClr="FFFFFF"/>
      </a:lt1>
      <a:dk2>
        <a:srgbClr val="091540"/>
      </a:dk2>
      <a:lt2>
        <a:srgbClr val="EFF1F3"/>
      </a:lt2>
      <a:accent1>
        <a:srgbClr val="444D26"/>
      </a:accent1>
      <a:accent2>
        <a:srgbClr val="F3A447"/>
      </a:accent2>
      <a:accent3>
        <a:srgbClr val="E7BC29"/>
      </a:accent3>
      <a:accent4>
        <a:srgbClr val="BF1A2F"/>
      </a:accent4>
      <a:accent5>
        <a:srgbClr val="9C85C0"/>
      </a:accent5>
      <a:accent6>
        <a:srgbClr val="1098F7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Architecture" id="{FDBB64A4-F6B9-459D-9DC5-FA08A1E89776}" vid="{7CCDC46A-DE81-4F39-9A3E-6D83F27AB2F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</Template>
  <TotalTime>233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Mahin Ibnay Mamun</dc:creator>
  <cp:keywords/>
  <dc:description/>
  <cp:lastModifiedBy>Mohammed Mahin Ibnay Mamun</cp:lastModifiedBy>
  <cp:revision>52</cp:revision>
  <dcterms:created xsi:type="dcterms:W3CDTF">2023-12-01T11:21:00Z</dcterms:created>
  <dcterms:modified xsi:type="dcterms:W3CDTF">2023-12-07T11:12:00Z</dcterms:modified>
</cp:coreProperties>
</file>