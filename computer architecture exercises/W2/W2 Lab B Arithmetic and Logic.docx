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259D79B1"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9D11D7">
        <w:rPr>
          <w:color w:val="091540" w:themeColor="text2"/>
          <w:lang w:val="en-US"/>
        </w:rPr>
        <w:t>2</w:t>
      </w:r>
      <w:r w:rsidRPr="004E42CB">
        <w:rPr>
          <w:color w:val="091540" w:themeColor="text2"/>
          <w:lang w:val="en-US"/>
        </w:rPr>
        <w:t xml:space="preserve"> </w:t>
      </w:r>
      <w:r>
        <w:rPr>
          <w:color w:val="091540" w:themeColor="text2"/>
          <w:lang w:val="en-US"/>
        </w:rPr>
        <w:t>Lab</w:t>
      </w:r>
      <w:r w:rsidR="009B6AAC">
        <w:rPr>
          <w:color w:val="091540" w:themeColor="text2"/>
          <w:lang w:val="en-US"/>
        </w:rPr>
        <w:t xml:space="preserve"> B</w:t>
      </w:r>
      <w:r w:rsidR="00ED320F">
        <w:rPr>
          <w:color w:val="091540" w:themeColor="text2"/>
          <w:lang w:val="en-US"/>
        </w:rPr>
        <w:t>:</w:t>
      </w:r>
      <w:r>
        <w:rPr>
          <w:color w:val="091540" w:themeColor="text2"/>
          <w:lang w:val="en-US"/>
        </w:rPr>
        <w:t xml:space="preserve"> </w:t>
      </w:r>
      <w:r w:rsidR="009B6AAC">
        <w:rPr>
          <w:color w:val="091540" w:themeColor="text2"/>
          <w:lang w:val="en-US"/>
        </w:rPr>
        <w:t>Arithmetic and Logic</w:t>
      </w:r>
    </w:p>
    <w:p w14:paraId="2826A131" w14:textId="77777777" w:rsidR="004E42CB" w:rsidRDefault="004E42CB" w:rsidP="004E42CB">
      <w:pPr>
        <w:rPr>
          <w:lang w:val="en-US"/>
        </w:rPr>
      </w:pPr>
    </w:p>
    <w:p w14:paraId="18F2F246" w14:textId="12A56537" w:rsidR="004E42CB" w:rsidRDefault="004E42CB" w:rsidP="0072111B">
      <w:pPr>
        <w:pStyle w:val="Heading2"/>
        <w:rPr>
          <w:lang w:val="en-US"/>
        </w:rPr>
      </w:pPr>
      <w:r>
        <w:rPr>
          <w:lang w:val="en-US"/>
        </w:rPr>
        <w:t>Objectives</w:t>
      </w:r>
    </w:p>
    <w:p w14:paraId="6C1C43C1" w14:textId="381ECCBC" w:rsidR="004E4174" w:rsidRDefault="004E4174" w:rsidP="004E42CB">
      <w:pPr>
        <w:rPr>
          <w:lang w:val="en-US"/>
        </w:rPr>
      </w:pPr>
      <w:r>
        <w:rPr>
          <w:lang w:val="en-US"/>
        </w:rPr>
        <w:t>Develop understanding and experience of:</w:t>
      </w:r>
    </w:p>
    <w:p w14:paraId="4AAE52DA" w14:textId="5BD74CCD" w:rsidR="00D466ED" w:rsidRDefault="00DA238F" w:rsidP="00D466ED">
      <w:pPr>
        <w:pStyle w:val="ListParagraph"/>
        <w:numPr>
          <w:ilvl w:val="0"/>
          <w:numId w:val="1"/>
        </w:numPr>
        <w:ind w:left="284" w:hanging="284"/>
        <w:rPr>
          <w:lang w:val="en-US"/>
        </w:rPr>
      </w:pPr>
      <w:r>
        <w:rPr>
          <w:lang w:val="en-US"/>
        </w:rPr>
        <w:t>Using</w:t>
      </w:r>
      <w:r w:rsidR="005B1751">
        <w:rPr>
          <w:lang w:val="en-US"/>
        </w:rPr>
        <w:t xml:space="preserve"> built-in</w:t>
      </w:r>
      <w:r>
        <w:rPr>
          <w:lang w:val="en-US"/>
        </w:rPr>
        <w:t xml:space="preserve"> </w:t>
      </w:r>
      <w:r w:rsidR="000A3F32">
        <w:rPr>
          <w:lang w:val="en-US"/>
        </w:rPr>
        <w:t xml:space="preserve">components that </w:t>
      </w:r>
      <w:r w:rsidR="00EF1C3E">
        <w:rPr>
          <w:lang w:val="en-US"/>
        </w:rPr>
        <w:t>handle multiple bits at a time in Logisim Evolution</w:t>
      </w:r>
    </w:p>
    <w:p w14:paraId="2932878C" w14:textId="77777777" w:rsidR="00387F39" w:rsidRPr="00387F39" w:rsidRDefault="00387F39" w:rsidP="0079345F">
      <w:pPr>
        <w:pStyle w:val="ListParagraph"/>
        <w:ind w:left="284"/>
        <w:rPr>
          <w:lang w:val="en-US"/>
        </w:rPr>
      </w:pPr>
    </w:p>
    <w:p w14:paraId="5F604A1F" w14:textId="28605FCE" w:rsidR="009B6068" w:rsidRDefault="0062692B" w:rsidP="00DF067D">
      <w:pPr>
        <w:pStyle w:val="Heading2"/>
      </w:pPr>
      <w:bookmarkStart w:id="0" w:name="_Hlk81836877"/>
      <w:r>
        <w:t xml:space="preserve">Bitwise Logic </w:t>
      </w:r>
      <w:r w:rsidR="00DF067D">
        <w:t>Operations</w:t>
      </w:r>
    </w:p>
    <w:p w14:paraId="724269A5" w14:textId="5354397A" w:rsidR="00422EE6" w:rsidRPr="00422EE6" w:rsidRDefault="0065484A" w:rsidP="00422EE6">
      <w:r>
        <w:t xml:space="preserve">When we work with basic logic gates and multiple bits, they work </w:t>
      </w:r>
      <w:r w:rsidRPr="0065484A">
        <w:rPr>
          <w:b/>
          <w:bCs/>
          <w:i/>
          <w:iCs/>
        </w:rPr>
        <w:t>bitwise</w:t>
      </w:r>
      <w:r>
        <w:t xml:space="preserve"> on each bit in the signal in turn. </w:t>
      </w:r>
    </w:p>
    <w:p w14:paraId="3DB9FAF2" w14:textId="19ADDF10" w:rsidR="006A379E" w:rsidRDefault="006A379E" w:rsidP="0065484A">
      <w:pPr>
        <w:pStyle w:val="ListParagraph"/>
        <w:numPr>
          <w:ilvl w:val="0"/>
          <w:numId w:val="28"/>
        </w:numPr>
      </w:pPr>
      <w:bookmarkStart w:id="1" w:name="_Hlk83648455"/>
      <w:r>
        <w:t>The figure below shows a bitwise AND operation</w:t>
      </w:r>
      <w:r w:rsidR="002E5D5B">
        <w:t xml:space="preserve">. The output </w:t>
      </w:r>
      <w:r w:rsidR="0044441D">
        <w:t>is</w:t>
      </w:r>
      <w:r w:rsidR="002E5D5B">
        <w:t xml:space="preserve"> 1 where both the inputs are 1.</w:t>
      </w:r>
    </w:p>
    <w:p w14:paraId="510A88D7" w14:textId="583B451C" w:rsidR="006A379E" w:rsidRDefault="00736E14" w:rsidP="00A10F01">
      <w:pPr>
        <w:pStyle w:val="ListParagraph"/>
        <w:ind w:left="0"/>
      </w:pPr>
      <w:r>
        <w:rPr>
          <w:noProof/>
        </w:rPr>
        <w:drawing>
          <wp:inline distT="0" distB="0" distL="0" distR="0" wp14:anchorId="78A4192C" wp14:editId="3BA0A762">
            <wp:extent cx="5173004" cy="972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6475" cy="977002"/>
                    </a:xfrm>
                    <a:prstGeom prst="rect">
                      <a:avLst/>
                    </a:prstGeom>
                    <a:noFill/>
                    <a:ln>
                      <a:noFill/>
                    </a:ln>
                  </pic:spPr>
                </pic:pic>
              </a:graphicData>
            </a:graphic>
          </wp:inline>
        </w:drawing>
      </w:r>
    </w:p>
    <w:p w14:paraId="64AEF45B" w14:textId="77777777" w:rsidR="002E5D5B" w:rsidRDefault="002E5D5B" w:rsidP="006A379E">
      <w:pPr>
        <w:pStyle w:val="ListParagraph"/>
        <w:ind w:left="360"/>
      </w:pPr>
    </w:p>
    <w:p w14:paraId="2880C928" w14:textId="279150E5" w:rsidR="002E5D5B" w:rsidRPr="00A10F01" w:rsidRDefault="002E5D5B" w:rsidP="007C6431">
      <w:pPr>
        <w:pStyle w:val="ListParagraph"/>
        <w:numPr>
          <w:ilvl w:val="0"/>
          <w:numId w:val="26"/>
        </w:numPr>
        <w:tabs>
          <w:tab w:val="left" w:pos="8647"/>
        </w:tabs>
      </w:pPr>
      <w:r>
        <w:t>What would the output be if the AND gate was changed to an OR gate?</w:t>
      </w:r>
      <w:r w:rsidR="00994DB3">
        <w:t xml:space="preserve"> </w:t>
      </w:r>
      <w:r w:rsidR="00AB3B64">
        <w:t>11</w:t>
      </w:r>
      <w:r w:rsidR="0039021A">
        <w:t>11</w:t>
      </w:r>
    </w:p>
    <w:p w14:paraId="047460C6" w14:textId="77777777" w:rsidR="00A10F01" w:rsidRDefault="00A10F01" w:rsidP="00A10F01">
      <w:pPr>
        <w:pStyle w:val="ListParagraph"/>
        <w:tabs>
          <w:tab w:val="left" w:pos="8647"/>
        </w:tabs>
      </w:pPr>
    </w:p>
    <w:p w14:paraId="6415A6BD" w14:textId="0D980F8E" w:rsidR="00A10F01" w:rsidRDefault="007C6431" w:rsidP="0068721D">
      <w:pPr>
        <w:pStyle w:val="ListParagraph"/>
        <w:numPr>
          <w:ilvl w:val="0"/>
          <w:numId w:val="26"/>
        </w:numPr>
        <w:tabs>
          <w:tab w:val="left" w:pos="8647"/>
        </w:tabs>
      </w:pPr>
      <w:r>
        <w:t>What would the output be if the AND gate was changed to an XOR gate?</w:t>
      </w:r>
      <w:r w:rsidR="00D951C2">
        <w:t xml:space="preserve"> </w:t>
      </w:r>
      <w:r w:rsidR="0039021A">
        <w:t>1010</w:t>
      </w:r>
    </w:p>
    <w:p w14:paraId="7AE111EC" w14:textId="06C2842A" w:rsidR="0044441D" w:rsidRDefault="00F40D78" w:rsidP="0065484A">
      <w:pPr>
        <w:pStyle w:val="ListParagraph"/>
        <w:numPr>
          <w:ilvl w:val="0"/>
          <w:numId w:val="28"/>
        </w:numPr>
      </w:pPr>
      <w:r>
        <w:t xml:space="preserve">The following circuit outputs </w:t>
      </w:r>
      <w:r w:rsidR="00E81762">
        <w:t xml:space="preserve">0 when the inputs are both zero. </w:t>
      </w:r>
    </w:p>
    <w:p w14:paraId="7D985D13" w14:textId="6B4EFDD2" w:rsidR="00E81762" w:rsidRDefault="00E81762" w:rsidP="00A10F01">
      <w:pPr>
        <w:pStyle w:val="ListParagraph"/>
        <w:ind w:left="0"/>
      </w:pPr>
      <w:r>
        <w:rPr>
          <w:noProof/>
        </w:rPr>
        <w:drawing>
          <wp:inline distT="0" distB="0" distL="0" distR="0" wp14:anchorId="31713341" wp14:editId="53F00FF2">
            <wp:extent cx="5233811" cy="1138843"/>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126" cy="1146745"/>
                    </a:xfrm>
                    <a:prstGeom prst="rect">
                      <a:avLst/>
                    </a:prstGeom>
                    <a:noFill/>
                    <a:ln>
                      <a:noFill/>
                    </a:ln>
                  </pic:spPr>
                </pic:pic>
              </a:graphicData>
            </a:graphic>
          </wp:inline>
        </w:drawing>
      </w:r>
    </w:p>
    <w:p w14:paraId="1DBA01A0" w14:textId="201D2766" w:rsidR="00FA0C3F" w:rsidRDefault="00FA0C3F" w:rsidP="00E81762">
      <w:pPr>
        <w:pStyle w:val="ListParagraph"/>
        <w:ind w:left="360"/>
      </w:pPr>
      <w:r>
        <w:t>What would the output be in the following situations</w:t>
      </w:r>
      <w:r w:rsidR="0074001E">
        <w:t xml:space="preserve"> (you may need to make </w:t>
      </w:r>
      <w:r w:rsidR="006F447B">
        <w:t>rough notes for working out</w:t>
      </w:r>
      <w:r w:rsidR="0065484A">
        <w:t>)</w:t>
      </w:r>
      <w:r>
        <w:t>:</w:t>
      </w:r>
    </w:p>
    <w:p w14:paraId="5A38E683" w14:textId="77777777" w:rsidR="00737F40" w:rsidRDefault="00737F40" w:rsidP="00E81762">
      <w:pPr>
        <w:pStyle w:val="ListParagraph"/>
        <w:ind w:left="360"/>
      </w:pPr>
    </w:p>
    <w:p w14:paraId="5B3E6E01" w14:textId="77777777" w:rsidR="00324343" w:rsidRDefault="002D41B5" w:rsidP="00FA0C3F">
      <w:pPr>
        <w:pStyle w:val="ListParagraph"/>
        <w:numPr>
          <w:ilvl w:val="0"/>
          <w:numId w:val="27"/>
        </w:numPr>
        <w:tabs>
          <w:tab w:val="left" w:pos="8647"/>
        </w:tabs>
      </w:pPr>
      <w:r>
        <w:t>Binary values</w:t>
      </w:r>
      <w:r w:rsidR="0065484A">
        <w:t>:</w:t>
      </w:r>
      <w:r w:rsidR="00FA0C3F">
        <w:t xml:space="preserve"> A is</w:t>
      </w:r>
      <w:r>
        <w:t xml:space="preserve"> 011001 and B is </w:t>
      </w:r>
      <w:r w:rsidR="00F242DA">
        <w:t>001101</w:t>
      </w:r>
    </w:p>
    <w:p w14:paraId="6F4391DB" w14:textId="07C7C6C2" w:rsidR="00FA0C3F" w:rsidRDefault="00F30FF4" w:rsidP="00324343">
      <w:pPr>
        <w:pStyle w:val="ListParagraph"/>
        <w:tabs>
          <w:tab w:val="left" w:pos="8647"/>
        </w:tabs>
      </w:pPr>
      <w:r>
        <w:t>0</w:t>
      </w:r>
      <w:r w:rsidR="004A21CC">
        <w:t>11001</w:t>
      </w:r>
    </w:p>
    <w:p w14:paraId="0095DE74" w14:textId="221F606C" w:rsidR="004A21CC" w:rsidRPr="00A10F01" w:rsidRDefault="004A21CC" w:rsidP="00324343">
      <w:pPr>
        <w:pStyle w:val="ListParagraph"/>
        <w:tabs>
          <w:tab w:val="left" w:pos="8647"/>
        </w:tabs>
      </w:pPr>
      <w:r>
        <w:t xml:space="preserve">110010 NOR </w:t>
      </w:r>
    </w:p>
    <w:p w14:paraId="4D954D8E" w14:textId="06EC3400" w:rsidR="00A10F01" w:rsidRDefault="00BF61AE" w:rsidP="00A10F01">
      <w:pPr>
        <w:pStyle w:val="ListParagraph"/>
        <w:tabs>
          <w:tab w:val="left" w:pos="8647"/>
        </w:tabs>
      </w:pPr>
      <w:r>
        <w:t>000100</w:t>
      </w:r>
    </w:p>
    <w:p w14:paraId="2B695D33" w14:textId="77777777" w:rsidR="003603B9" w:rsidRPr="004178EC" w:rsidRDefault="003603B9" w:rsidP="00A10F01">
      <w:pPr>
        <w:pStyle w:val="ListParagraph"/>
        <w:tabs>
          <w:tab w:val="left" w:pos="8647"/>
        </w:tabs>
      </w:pPr>
    </w:p>
    <w:p w14:paraId="21C2F382" w14:textId="21AF7E2B" w:rsidR="00A10F01" w:rsidRPr="00C772B3" w:rsidRDefault="004178EC" w:rsidP="00C772B3">
      <w:pPr>
        <w:pStyle w:val="ListParagraph"/>
        <w:numPr>
          <w:ilvl w:val="0"/>
          <w:numId w:val="27"/>
        </w:numPr>
        <w:tabs>
          <w:tab w:val="left" w:pos="8647"/>
        </w:tabs>
      </w:pPr>
      <w:r>
        <w:t>Decimal values</w:t>
      </w:r>
      <w:r w:rsidR="0065484A">
        <w:t>:</w:t>
      </w:r>
      <w:r>
        <w:t xml:space="preserve"> A is 7 and B is </w:t>
      </w:r>
      <w:r w:rsidR="005F39E7">
        <w:t>16</w:t>
      </w:r>
      <w:r w:rsidR="007D308C">
        <w:t>:</w:t>
      </w:r>
      <w:r w:rsidR="009F72B8">
        <w:t xml:space="preserve"> </w:t>
      </w:r>
      <w:r w:rsidR="00704396">
        <w:t xml:space="preserve">In binary </w:t>
      </w:r>
      <w:r w:rsidR="007D308C">
        <w:t>A is 000111 and B is</w:t>
      </w:r>
      <w:r w:rsidR="00C772B3">
        <w:t xml:space="preserve"> </w:t>
      </w:r>
      <w:r w:rsidR="00F9767D" w:rsidRPr="00C772B3">
        <w:rPr>
          <w:rFonts w:ascii="Consolas" w:hAnsi="Consolas"/>
        </w:rPr>
        <w:t>010000</w:t>
      </w:r>
    </w:p>
    <w:p w14:paraId="1BE46CF6" w14:textId="5FA9F6C5" w:rsidR="00A10F01" w:rsidRDefault="00C772B3" w:rsidP="00A10F01">
      <w:pPr>
        <w:pStyle w:val="ListParagraph"/>
        <w:tabs>
          <w:tab w:val="left" w:pos="8647"/>
        </w:tabs>
      </w:pPr>
      <w:r>
        <w:t>000111</w:t>
      </w:r>
    </w:p>
    <w:p w14:paraId="1C920EEF" w14:textId="1436FFC9" w:rsidR="00C772B3" w:rsidRDefault="005155D6" w:rsidP="005155D6">
      <w:pPr>
        <w:pStyle w:val="ListParagraph"/>
        <w:tabs>
          <w:tab w:val="left" w:pos="8647"/>
        </w:tabs>
        <w:rPr>
          <w:rFonts w:cstheme="minorHAnsi"/>
        </w:rPr>
      </w:pPr>
      <w:r w:rsidRPr="005155D6">
        <w:rPr>
          <w:rFonts w:cstheme="minorHAnsi"/>
        </w:rPr>
        <w:t>101111</w:t>
      </w:r>
      <w:r>
        <w:rPr>
          <w:rFonts w:cstheme="minorHAnsi"/>
        </w:rPr>
        <w:t xml:space="preserve"> NOR</w:t>
      </w:r>
    </w:p>
    <w:p w14:paraId="1E167C44" w14:textId="366407C4" w:rsidR="00C772B3" w:rsidRDefault="003603B9" w:rsidP="003603B9">
      <w:pPr>
        <w:pStyle w:val="ListParagraph"/>
        <w:tabs>
          <w:tab w:val="left" w:pos="8647"/>
        </w:tabs>
        <w:rPr>
          <w:rFonts w:cstheme="minorHAnsi"/>
        </w:rPr>
      </w:pPr>
      <w:r>
        <w:rPr>
          <w:rFonts w:cstheme="minorHAnsi"/>
        </w:rPr>
        <w:t>010000</w:t>
      </w:r>
    </w:p>
    <w:p w14:paraId="006DDB44" w14:textId="77777777" w:rsidR="003603B9" w:rsidRPr="003603B9" w:rsidRDefault="003603B9" w:rsidP="003603B9">
      <w:pPr>
        <w:pStyle w:val="ListParagraph"/>
        <w:tabs>
          <w:tab w:val="left" w:pos="8647"/>
        </w:tabs>
        <w:rPr>
          <w:rFonts w:cstheme="minorHAnsi"/>
        </w:rPr>
      </w:pPr>
    </w:p>
    <w:p w14:paraId="7AD63859" w14:textId="12EAE44C" w:rsidR="0089326F" w:rsidRDefault="005F39E7" w:rsidP="00FA0C3F">
      <w:pPr>
        <w:pStyle w:val="ListParagraph"/>
        <w:numPr>
          <w:ilvl w:val="0"/>
          <w:numId w:val="27"/>
        </w:numPr>
        <w:tabs>
          <w:tab w:val="left" w:pos="8647"/>
        </w:tabs>
      </w:pPr>
      <w:r>
        <w:t>Hexadecimal values</w:t>
      </w:r>
      <w:r w:rsidR="0065484A">
        <w:t>:</w:t>
      </w:r>
      <w:r>
        <w:t xml:space="preserve"> A is </w:t>
      </w:r>
      <w:r w:rsidR="00B75F07">
        <w:t xml:space="preserve">0xA and B is </w:t>
      </w:r>
      <w:r w:rsidR="0065484A">
        <w:t>0xF</w:t>
      </w:r>
      <w:r w:rsidR="007A577E">
        <w:t xml:space="preserve">: </w:t>
      </w:r>
      <w:r w:rsidR="00E21681">
        <w:t>A 001010 and B is</w:t>
      </w:r>
    </w:p>
    <w:p w14:paraId="2E2603E2" w14:textId="036FCBCC" w:rsidR="002C0F47" w:rsidRDefault="002C0F47" w:rsidP="00B3686A">
      <w:pPr>
        <w:pStyle w:val="ListParagraph"/>
        <w:tabs>
          <w:tab w:val="left" w:pos="8647"/>
        </w:tabs>
        <w:rPr>
          <w:rFonts w:ascii="Consolas" w:hAnsi="Consolas"/>
        </w:rPr>
      </w:pPr>
      <w:r>
        <w:t>001010</w:t>
      </w:r>
    </w:p>
    <w:p w14:paraId="0EDD83EF" w14:textId="7FF84BCE" w:rsidR="00FA0C3F" w:rsidRDefault="00D24658" w:rsidP="002C0F47">
      <w:pPr>
        <w:pStyle w:val="ListParagraph"/>
        <w:tabs>
          <w:tab w:val="left" w:pos="8647"/>
        </w:tabs>
        <w:rPr>
          <w:rFonts w:ascii="Consolas" w:hAnsi="Consolas"/>
        </w:rPr>
      </w:pPr>
      <w:r w:rsidRPr="0072674F">
        <w:rPr>
          <w:rFonts w:cstheme="minorHAnsi"/>
        </w:rPr>
        <w:t>110000</w:t>
      </w:r>
      <w:r>
        <w:rPr>
          <w:rFonts w:ascii="Consolas" w:hAnsi="Consolas"/>
        </w:rPr>
        <w:t xml:space="preserve"> NOR</w:t>
      </w:r>
    </w:p>
    <w:p w14:paraId="5B889069" w14:textId="4EC8379A" w:rsidR="00D24658" w:rsidRPr="0072674F" w:rsidRDefault="0072674F" w:rsidP="002C0F47">
      <w:pPr>
        <w:pStyle w:val="ListParagraph"/>
        <w:tabs>
          <w:tab w:val="left" w:pos="8647"/>
        </w:tabs>
        <w:rPr>
          <w:rFonts w:cstheme="minorHAnsi"/>
        </w:rPr>
      </w:pPr>
      <w:r w:rsidRPr="0072674F">
        <w:rPr>
          <w:rFonts w:cstheme="minorHAnsi"/>
        </w:rPr>
        <w:t>00010</w:t>
      </w:r>
      <w:r w:rsidR="00C678AA">
        <w:rPr>
          <w:rFonts w:cstheme="minorHAnsi"/>
        </w:rPr>
        <w:t>1</w:t>
      </w:r>
    </w:p>
    <w:p w14:paraId="0C529CAD" w14:textId="264529B6" w:rsidR="004E1506" w:rsidRPr="00557BC7" w:rsidRDefault="000E4191" w:rsidP="004E1506">
      <w:r>
        <w:rPr>
          <w:noProof/>
        </w:rPr>
        <w:lastRenderedPageBreak/>
        <w:drawing>
          <wp:inline distT="0" distB="0" distL="0" distR="0" wp14:anchorId="39E97650" wp14:editId="26B9AFA0">
            <wp:extent cx="3323829" cy="2676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37997" cy="2688108"/>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51D98647" w14:textId="5E305D4B" w:rsidR="00A10F01" w:rsidRDefault="00A10F01" w:rsidP="004E1506">
      <w:r>
        <w:t xml:space="preserve">In the Figure above, I have set the Data Bits property to 4 for the input pins. </w:t>
      </w:r>
      <w:r w:rsidR="00104D18">
        <w:t>I changed the Data bits attribute</w:t>
      </w:r>
      <w:r>
        <w:t xml:space="preserve"> value</w:t>
      </w:r>
      <w:r w:rsidR="00104D18">
        <w:t xml:space="preserve"> for </w:t>
      </w:r>
      <w:r w:rsidR="00104D18" w:rsidRPr="006A379E">
        <w:rPr>
          <w:b/>
          <w:bCs/>
        </w:rPr>
        <w:t>all</w:t>
      </w:r>
      <w:r w:rsidR="00104D18">
        <w:t xml:space="preserve"> the components in the figure</w:t>
      </w:r>
      <w:r w:rsidR="006A379E">
        <w:t>s</w:t>
      </w:r>
      <w:r w:rsidR="00104D18">
        <w:t xml:space="preserve"> </w:t>
      </w:r>
      <w:r w:rsidR="006A379E">
        <w:t>above</w:t>
      </w:r>
      <w:r w:rsidR="00104D18">
        <w:t>.</w:t>
      </w:r>
    </w:p>
    <w:p w14:paraId="6D467134" w14:textId="61ACC802" w:rsidR="00666299" w:rsidRDefault="003D72C9" w:rsidP="0065484A">
      <w:pPr>
        <w:pStyle w:val="ListParagraph"/>
        <w:numPr>
          <w:ilvl w:val="0"/>
          <w:numId w:val="28"/>
        </w:numPr>
      </w:pPr>
      <w:r>
        <w:t xml:space="preserve">Mystery circuit A. </w:t>
      </w:r>
      <w:r w:rsidR="005C47EE">
        <w:t>Create the following circuit</w:t>
      </w:r>
      <w:r w:rsidR="000D4933">
        <w:t>:</w:t>
      </w:r>
    </w:p>
    <w:p w14:paraId="25171B7C" w14:textId="77777777" w:rsidR="00666299" w:rsidRDefault="00666299" w:rsidP="00666299">
      <w:pPr>
        <w:pStyle w:val="ListParagraph"/>
        <w:ind w:left="360"/>
      </w:pPr>
    </w:p>
    <w:p w14:paraId="5AEF1F83" w14:textId="501C6B1F" w:rsidR="008B686D" w:rsidRDefault="00666299" w:rsidP="00666299">
      <w:pPr>
        <w:pStyle w:val="ListParagraph"/>
        <w:ind w:left="360"/>
      </w:pPr>
      <w:r>
        <w:rPr>
          <w:noProof/>
        </w:rPr>
        <w:drawing>
          <wp:inline distT="0" distB="0" distL="0" distR="0" wp14:anchorId="2504639E" wp14:editId="419AC1CF">
            <wp:extent cx="5409667" cy="102667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1967" cy="1032804"/>
                    </a:xfrm>
                    <a:prstGeom prst="rect">
                      <a:avLst/>
                    </a:prstGeom>
                    <a:noFill/>
                    <a:ln>
                      <a:noFill/>
                    </a:ln>
                  </pic:spPr>
                </pic:pic>
              </a:graphicData>
            </a:graphic>
          </wp:inline>
        </w:drawing>
      </w:r>
    </w:p>
    <w:p w14:paraId="755BEE70" w14:textId="546EE1AE" w:rsidR="00666299" w:rsidRDefault="00666299" w:rsidP="00666299">
      <w:pPr>
        <w:ind w:left="360"/>
      </w:pPr>
      <w:r>
        <w:t>The circuit should handle 8-bit signals</w:t>
      </w:r>
      <w:r w:rsidR="003F44B4">
        <w:t xml:space="preserve"> (indicated </w:t>
      </w:r>
      <w:r w:rsidR="000B43B1">
        <w:t>by the x8</w:t>
      </w:r>
      <w:r w:rsidR="00432B3A">
        <w:t xml:space="preserve"> in the input and output pins</w:t>
      </w:r>
      <w:r w:rsidR="00422EE6">
        <w:t>)</w:t>
      </w:r>
      <w:r>
        <w:t xml:space="preserve">. The component with the + sign is an Adder </w:t>
      </w:r>
      <w:r w:rsidR="00370957">
        <w:t>(</w:t>
      </w:r>
      <w:r>
        <w:t>from the Arithmetic components in Logisim Evolution</w:t>
      </w:r>
      <w:r w:rsidR="00370957">
        <w:t>)</w:t>
      </w:r>
      <w:r>
        <w:t>. The 01 on the left is an 8-bit constant (from the wiring components in Logisim evolution).</w:t>
      </w:r>
    </w:p>
    <w:p w14:paraId="54B6D4A8" w14:textId="559F0EC3" w:rsidR="000D058B" w:rsidRDefault="00666299" w:rsidP="00F13A53">
      <w:pPr>
        <w:ind w:left="360"/>
      </w:pPr>
      <w:r>
        <w:t xml:space="preserve">Test your circuit with different binary inputs. </w:t>
      </w:r>
      <w:r w:rsidR="009A0DAD">
        <w:t>Paste</w:t>
      </w:r>
      <w:r>
        <w:t xml:space="preserve"> images here that show some testing.</w:t>
      </w:r>
    </w:p>
    <w:p w14:paraId="66F9F021" w14:textId="226D707B" w:rsidR="000D058B" w:rsidRDefault="00F13A53" w:rsidP="00D95C98">
      <w:pPr>
        <w:ind w:left="360"/>
      </w:pPr>
      <w:r>
        <w:rPr>
          <w:noProof/>
        </w:rPr>
        <w:drawing>
          <wp:inline distT="0" distB="0" distL="0" distR="0" wp14:anchorId="284E896B" wp14:editId="67FA9AE5">
            <wp:extent cx="51816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390650"/>
                    </a:xfrm>
                    <a:prstGeom prst="rect">
                      <a:avLst/>
                    </a:prstGeom>
                  </pic:spPr>
                </pic:pic>
              </a:graphicData>
            </a:graphic>
          </wp:inline>
        </w:drawing>
      </w:r>
    </w:p>
    <w:p w14:paraId="158485E8" w14:textId="77777777" w:rsidR="00666299" w:rsidRDefault="00666299" w:rsidP="00666299">
      <w:pPr>
        <w:ind w:left="360"/>
      </w:pPr>
      <w:r>
        <w:t>Summarise in words what the effect of the circuit is on the input.</w:t>
      </w:r>
    </w:p>
    <w:p w14:paraId="0D4DCE88" w14:textId="048EB07E" w:rsidR="000B498F" w:rsidRDefault="00C55D5E" w:rsidP="000D058B">
      <w:pPr>
        <w:tabs>
          <w:tab w:val="left" w:pos="8505"/>
        </w:tabs>
        <w:ind w:left="360"/>
      </w:pPr>
      <w:r>
        <w:t>If I set the constant to 1, and my value has no</w:t>
      </w:r>
      <w:r w:rsidR="008A6A97">
        <w:t xml:space="preserve"> </w:t>
      </w:r>
      <w:r>
        <w:t>value</w:t>
      </w:r>
      <w:r w:rsidR="008A6A97">
        <w:t xml:space="preserve"> </w:t>
      </w:r>
      <w:r>
        <w:t xml:space="preserve">(set to </w:t>
      </w:r>
      <w:r w:rsidR="008A6A97">
        <w:t>8x0</w:t>
      </w:r>
      <w:r>
        <w:t>)</w:t>
      </w:r>
      <w:r w:rsidR="008A6A97">
        <w:t xml:space="preserve"> the output is 1 due to the constant. </w:t>
      </w:r>
    </w:p>
    <w:p w14:paraId="1D07A5E1" w14:textId="77777777" w:rsidR="00740177" w:rsidRDefault="000B498F" w:rsidP="00740177">
      <w:pPr>
        <w:tabs>
          <w:tab w:val="left" w:pos="8505"/>
        </w:tabs>
        <w:ind w:left="360"/>
      </w:pPr>
      <w:r>
        <w:rPr>
          <w:noProof/>
        </w:rPr>
        <w:lastRenderedPageBreak/>
        <w:drawing>
          <wp:inline distT="0" distB="0" distL="0" distR="0" wp14:anchorId="115B1EFB" wp14:editId="63F87481">
            <wp:extent cx="5286375" cy="14683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6538" cy="1493350"/>
                    </a:xfrm>
                    <a:prstGeom prst="rect">
                      <a:avLst/>
                    </a:prstGeom>
                  </pic:spPr>
                </pic:pic>
              </a:graphicData>
            </a:graphic>
          </wp:inline>
        </w:drawing>
      </w:r>
      <w:r w:rsidR="00115AA7">
        <w:tab/>
      </w:r>
      <w:r w:rsidR="00740177">
        <w:t xml:space="preserve">  </w:t>
      </w:r>
    </w:p>
    <w:p w14:paraId="241981EB" w14:textId="67E02566" w:rsidR="00740177" w:rsidRDefault="00740177" w:rsidP="00740177">
      <w:pPr>
        <w:tabs>
          <w:tab w:val="left" w:pos="8505"/>
        </w:tabs>
        <w:ind w:left="360"/>
      </w:pPr>
      <w:r>
        <w:t>if I add value to the input, the output will add 1 to the input due to the constant.</w:t>
      </w:r>
    </w:p>
    <w:p w14:paraId="7417D385" w14:textId="28B78942" w:rsidR="00666299" w:rsidRDefault="00115AA7" w:rsidP="00740177">
      <w:pPr>
        <w:tabs>
          <w:tab w:val="left" w:pos="8505"/>
        </w:tabs>
        <w:ind w:left="360"/>
      </w:pPr>
      <w:r>
        <w:tab/>
      </w:r>
    </w:p>
    <w:bookmarkEnd w:id="0"/>
    <w:p w14:paraId="7D362B0F" w14:textId="0763CD7C" w:rsidR="00CE6A80" w:rsidRDefault="00B46180" w:rsidP="0065484A">
      <w:pPr>
        <w:pStyle w:val="ListParagraph"/>
        <w:numPr>
          <w:ilvl w:val="0"/>
          <w:numId w:val="28"/>
        </w:numPr>
      </w:pPr>
      <w:r>
        <w:t xml:space="preserve">Add </w:t>
      </w:r>
      <w:r w:rsidR="009A24BD">
        <w:t>three</w:t>
      </w:r>
      <w:r w:rsidR="00FB167D">
        <w:t xml:space="preserve"> 8-bit numbers together</w:t>
      </w:r>
      <w:r w:rsidR="00F3021F">
        <w:t>.</w:t>
      </w:r>
    </w:p>
    <w:p w14:paraId="36F16192" w14:textId="77777777" w:rsidR="00422EE6" w:rsidRDefault="00422EE6" w:rsidP="00422EE6">
      <w:pPr>
        <w:pStyle w:val="ListParagraph"/>
        <w:ind w:left="360"/>
      </w:pPr>
    </w:p>
    <w:p w14:paraId="5AA7C4CE" w14:textId="77777777" w:rsidR="000D4933" w:rsidRDefault="00F3021F" w:rsidP="00422EE6">
      <w:pPr>
        <w:pStyle w:val="ListParagraph"/>
        <w:ind w:left="360"/>
      </w:pPr>
      <w:r>
        <w:t>The Adder component</w:t>
      </w:r>
      <w:r w:rsidR="00E707CD">
        <w:t xml:space="preserve"> from Logisim Evolution</w:t>
      </w:r>
      <w:r>
        <w:t xml:space="preserve"> </w:t>
      </w:r>
      <w:r w:rsidR="00E707CD">
        <w:t xml:space="preserve">takes two inputs (as seen in the previous question). </w:t>
      </w:r>
    </w:p>
    <w:p w14:paraId="3CF09895" w14:textId="77777777" w:rsidR="000D4933" w:rsidRDefault="000D4933" w:rsidP="00422EE6">
      <w:pPr>
        <w:pStyle w:val="ListParagraph"/>
        <w:ind w:left="360"/>
      </w:pPr>
    </w:p>
    <w:p w14:paraId="0698B4BB" w14:textId="70DA1AEA" w:rsidR="00F3021F" w:rsidRDefault="00E707CD" w:rsidP="00422EE6">
      <w:pPr>
        <w:pStyle w:val="ListParagraph"/>
        <w:ind w:left="360"/>
      </w:pPr>
      <w:r>
        <w:t xml:space="preserve">Create a circuit that </w:t>
      </w:r>
      <w:r w:rsidR="00FF6E29">
        <w:t>adds together three 8-bit input</w:t>
      </w:r>
      <w:r w:rsidR="00432B3A">
        <w:t>s</w:t>
      </w:r>
      <w:r w:rsidR="00FF6E29">
        <w:t xml:space="preserve"> to give one output.</w:t>
      </w:r>
      <w:r w:rsidR="00736E14">
        <w:t xml:space="preserve"> You will need two Adder components.</w:t>
      </w:r>
    </w:p>
    <w:p w14:paraId="68C9F41C" w14:textId="77777777" w:rsidR="00432B3A" w:rsidRDefault="00432B3A" w:rsidP="00422EE6">
      <w:pPr>
        <w:pStyle w:val="ListParagraph"/>
        <w:ind w:left="360"/>
      </w:pPr>
    </w:p>
    <w:p w14:paraId="02E4A863" w14:textId="61432AB3" w:rsidR="00432B3A" w:rsidRDefault="00432B3A" w:rsidP="00422EE6">
      <w:pPr>
        <w:pStyle w:val="ListParagraph"/>
        <w:ind w:left="360"/>
      </w:pPr>
      <w:r>
        <w:t>Paste images here that show some testing.</w:t>
      </w:r>
    </w:p>
    <w:p w14:paraId="596D2424" w14:textId="77777777" w:rsidR="00A10F01" w:rsidRDefault="00A10F01" w:rsidP="00422EE6">
      <w:pPr>
        <w:pStyle w:val="ListParagraph"/>
        <w:ind w:left="360"/>
      </w:pPr>
    </w:p>
    <w:p w14:paraId="4E663ABB" w14:textId="77777777" w:rsidR="00A10F01" w:rsidRDefault="00A10F01" w:rsidP="00422EE6">
      <w:pPr>
        <w:pStyle w:val="ListParagraph"/>
        <w:ind w:left="360"/>
      </w:pPr>
    </w:p>
    <w:p w14:paraId="5602584F" w14:textId="77777777" w:rsidR="00A10F01" w:rsidRDefault="00A10F01" w:rsidP="00422EE6">
      <w:pPr>
        <w:pStyle w:val="ListParagraph"/>
        <w:ind w:left="360"/>
      </w:pPr>
    </w:p>
    <w:p w14:paraId="0A306EFA" w14:textId="77777777" w:rsidR="00A10F01" w:rsidRDefault="00A10F01" w:rsidP="00422EE6">
      <w:pPr>
        <w:pStyle w:val="ListParagraph"/>
        <w:ind w:left="360"/>
      </w:pPr>
    </w:p>
    <w:p w14:paraId="0718A3F7" w14:textId="77777777" w:rsidR="00D16C7A" w:rsidRDefault="00D16C7A" w:rsidP="00422EE6">
      <w:pPr>
        <w:pStyle w:val="ListParagraph"/>
        <w:ind w:left="360"/>
      </w:pPr>
    </w:p>
    <w:p w14:paraId="3D2856FD" w14:textId="77777777" w:rsidR="00D16C7A" w:rsidRDefault="00D16C7A" w:rsidP="00422EE6">
      <w:pPr>
        <w:pStyle w:val="ListParagraph"/>
        <w:ind w:left="360"/>
      </w:pPr>
    </w:p>
    <w:p w14:paraId="7820FDAC" w14:textId="77777777" w:rsidR="00D16C7A" w:rsidRDefault="00D16C7A" w:rsidP="00422EE6">
      <w:pPr>
        <w:pStyle w:val="ListParagraph"/>
        <w:ind w:left="360"/>
      </w:pPr>
    </w:p>
    <w:p w14:paraId="43E07D3A" w14:textId="77777777" w:rsidR="00A10F01" w:rsidRDefault="00A10F01" w:rsidP="00422EE6">
      <w:pPr>
        <w:pStyle w:val="ListParagraph"/>
        <w:ind w:left="360"/>
      </w:pPr>
    </w:p>
    <w:p w14:paraId="6F1582CC" w14:textId="77777777" w:rsidR="00A10F01" w:rsidRDefault="00A10F01" w:rsidP="00422EE6">
      <w:pPr>
        <w:pStyle w:val="ListParagraph"/>
        <w:ind w:left="360"/>
      </w:pPr>
    </w:p>
    <w:p w14:paraId="05EC480A" w14:textId="77777777" w:rsidR="00A10F01" w:rsidRDefault="00A10F01" w:rsidP="00422EE6">
      <w:pPr>
        <w:pStyle w:val="ListParagraph"/>
        <w:ind w:left="360"/>
      </w:pPr>
    </w:p>
    <w:p w14:paraId="3F98A195" w14:textId="5E79D32F" w:rsidR="00A10F01" w:rsidRDefault="00A10F01" w:rsidP="00A10F01">
      <w:pPr>
        <w:ind w:left="360"/>
      </w:pPr>
      <w:r>
        <w:t xml:space="preserve">What limitations </w:t>
      </w:r>
      <w:r w:rsidR="006C1959">
        <w:t>does your addition circuit have? Are there situations where it doesn’t give the correct result?</w:t>
      </w:r>
    </w:p>
    <w:p w14:paraId="5D7B9C21" w14:textId="77777777" w:rsidR="00A10F01" w:rsidRDefault="00A10F01" w:rsidP="00A10F01">
      <w:pPr>
        <w:tabs>
          <w:tab w:val="left" w:pos="8789"/>
        </w:tabs>
        <w:ind w:left="360"/>
        <w:rPr>
          <w:u w:val="single"/>
        </w:rPr>
      </w:pPr>
      <w:r>
        <w:softHyphen/>
      </w:r>
      <w:r w:rsidRPr="00454EE5">
        <w:rPr>
          <w:u w:val="single"/>
        </w:rPr>
        <w:tab/>
      </w:r>
    </w:p>
    <w:p w14:paraId="5CB99A59" w14:textId="49D4E414" w:rsidR="007A5B20" w:rsidRDefault="00A10F01" w:rsidP="00D16C7A">
      <w:pPr>
        <w:pStyle w:val="ListParagraph"/>
        <w:tabs>
          <w:tab w:val="left" w:pos="8789"/>
        </w:tabs>
        <w:ind w:left="360"/>
      </w:pPr>
      <w:r w:rsidRPr="00454EE5">
        <w:rPr>
          <w:u w:val="single"/>
        </w:rPr>
        <w:tab/>
      </w:r>
      <w:r>
        <w:tab/>
      </w:r>
    </w:p>
    <w:p w14:paraId="71FCD2AD" w14:textId="77777777" w:rsidR="006C1959" w:rsidRDefault="006C1959" w:rsidP="007A5B20">
      <w:pPr>
        <w:pStyle w:val="ListParagraph"/>
        <w:ind w:left="360"/>
      </w:pPr>
    </w:p>
    <w:p w14:paraId="57405442" w14:textId="02689487" w:rsidR="00011674" w:rsidRDefault="00DF53AB" w:rsidP="00422EE6">
      <w:pPr>
        <w:pStyle w:val="Heading2"/>
      </w:pPr>
      <w:r>
        <w:t>Comparators</w:t>
      </w:r>
    </w:p>
    <w:p w14:paraId="05ED775C" w14:textId="43AF801E" w:rsidR="00DF53AB" w:rsidRDefault="00DF53AB" w:rsidP="00991C98">
      <w:r>
        <w:t>Computers need to have a process for comparing two values</w:t>
      </w:r>
      <w:r w:rsidR="00061894">
        <w:t xml:space="preserve"> as it’s important for programs to be able to behave differently depending on values while a program is running.</w:t>
      </w:r>
    </w:p>
    <w:p w14:paraId="29470EE2" w14:textId="659A0A87" w:rsidR="00A10F01" w:rsidRDefault="00A10F01" w:rsidP="00991C98">
      <w:r>
        <w:t xml:space="preserve">When you change a gate to have 4-bit inputs, </w:t>
      </w:r>
      <w:r w:rsidRPr="00825FA5">
        <w:rPr>
          <w:b/>
          <w:bCs/>
        </w:rPr>
        <w:t>all</w:t>
      </w:r>
      <w:r>
        <w:t xml:space="preserve"> the inputs need to be 4-bits so that it can do bitwise logic. </w:t>
      </w:r>
    </w:p>
    <w:p w14:paraId="7E8C7F07" w14:textId="4B1F343D" w:rsidR="00991C98" w:rsidRDefault="00991C98" w:rsidP="00991C98">
      <w:r>
        <w:lastRenderedPageBreak/>
        <w:t xml:space="preserve">Sometimes we want to use the value from a 1-bit wire in all positions, that is using 0000 instead of 0; and 1111 instead of 1. This can be done in Logisim Evolution using a splitter (from the wiring tools) which can also join signals together. </w:t>
      </w:r>
    </w:p>
    <w:p w14:paraId="6EF2294D" w14:textId="77777777" w:rsidR="00991C98" w:rsidRDefault="00991C98" w:rsidP="00991C98">
      <w:r>
        <w:t xml:space="preserve">In the examples below, I set the splitter to face East and have Fan Out and Bit Width In as 4. The output pin shows that the signal has been combined correctly (I would feed this to another component rather than just a pin). </w:t>
      </w:r>
    </w:p>
    <w:p w14:paraId="4716FC8E" w14:textId="3003EB0F" w:rsidR="003D72C9" w:rsidRDefault="00991C98" w:rsidP="003D72C9">
      <w:r>
        <w:rPr>
          <w:noProof/>
        </w:rPr>
        <w:drawing>
          <wp:inline distT="0" distB="0" distL="0" distR="0" wp14:anchorId="0E185A31" wp14:editId="5748BAA7">
            <wp:extent cx="2804142" cy="1332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406" t="27575" r="40957" b="43820"/>
                    <a:stretch/>
                  </pic:blipFill>
                  <pic:spPr bwMode="auto">
                    <a:xfrm>
                      <a:off x="0" y="0"/>
                      <a:ext cx="2830709" cy="134549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2D82FE" wp14:editId="19071A73">
            <wp:extent cx="2787650" cy="1323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229" t="27090" r="39320" b="43545"/>
                    <a:stretch/>
                  </pic:blipFill>
                  <pic:spPr bwMode="auto">
                    <a:xfrm>
                      <a:off x="0" y="0"/>
                      <a:ext cx="2817096" cy="1337960"/>
                    </a:xfrm>
                    <a:prstGeom prst="rect">
                      <a:avLst/>
                    </a:prstGeom>
                    <a:ln>
                      <a:noFill/>
                    </a:ln>
                    <a:extLst>
                      <a:ext uri="{53640926-AAD7-44D8-BBD7-CCE9431645EC}">
                        <a14:shadowObscured xmlns:a14="http://schemas.microsoft.com/office/drawing/2010/main"/>
                      </a:ext>
                    </a:extLst>
                  </pic:spPr>
                </pic:pic>
              </a:graphicData>
            </a:graphic>
          </wp:inline>
        </w:drawing>
      </w:r>
    </w:p>
    <w:p w14:paraId="52C6542F" w14:textId="77777777" w:rsidR="003D72C9" w:rsidRDefault="003D72C9" w:rsidP="003D72C9"/>
    <w:p w14:paraId="672844CD" w14:textId="123B598C" w:rsidR="00991C98" w:rsidRDefault="00391FDF" w:rsidP="00B51D85">
      <w:pPr>
        <w:pStyle w:val="ListParagraph"/>
        <w:numPr>
          <w:ilvl w:val="0"/>
          <w:numId w:val="29"/>
        </w:numPr>
      </w:pPr>
      <w:r>
        <w:t>C</w:t>
      </w:r>
      <w:r w:rsidR="00011674">
        <w:t xml:space="preserve">reate a component that checks whether </w:t>
      </w:r>
      <w:r>
        <w:t>a 4-bit</w:t>
      </w:r>
      <w:r w:rsidR="003E527E">
        <w:t xml:space="preserve"> input</w:t>
      </w:r>
      <w:r w:rsidR="00011674">
        <w:t xml:space="preserve"> is equal to zero. </w:t>
      </w:r>
    </w:p>
    <w:p w14:paraId="516316E3" w14:textId="77777777" w:rsidR="00774A93" w:rsidRDefault="00774A93" w:rsidP="003E527E">
      <w:pPr>
        <w:pStyle w:val="ListParagraph"/>
        <w:ind w:left="360"/>
      </w:pPr>
    </w:p>
    <w:p w14:paraId="691A62A0" w14:textId="77777777" w:rsidR="00774A93" w:rsidRDefault="00D95C6C" w:rsidP="003E527E">
      <w:pPr>
        <w:pStyle w:val="ListParagraph"/>
        <w:ind w:left="360"/>
      </w:pPr>
      <w:r>
        <w:t xml:space="preserve">Use an input pin with Data Bits set to 4. </w:t>
      </w:r>
      <w:r w:rsidR="003E527E">
        <w:t xml:space="preserve">Note that a 4-bit signal is zero when all the </w:t>
      </w:r>
      <w:r w:rsidR="0095533B">
        <w:t>bits are zero</w:t>
      </w:r>
      <w:r w:rsidR="00F45B71">
        <w:t xml:space="preserve"> so you will need to use</w:t>
      </w:r>
      <w:r w:rsidR="00011674">
        <w:t xml:space="preserve"> a splitter</w:t>
      </w:r>
      <w:r w:rsidR="00F45B71">
        <w:t xml:space="preserve"> to separate all the bits</w:t>
      </w:r>
      <w:r w:rsidR="00D01D5B">
        <w:t xml:space="preserve">. You may use an LED from the </w:t>
      </w:r>
      <w:r w:rsidR="005559EE">
        <w:t xml:space="preserve">Input/Output tools in Logisim evolution for the output. </w:t>
      </w:r>
      <w:r w:rsidR="00011674">
        <w:t>The output should be 1</w:t>
      </w:r>
      <w:r w:rsidR="00DD2334">
        <w:t xml:space="preserve"> (or the LED on)</w:t>
      </w:r>
      <w:r w:rsidR="00011674">
        <w:t xml:space="preserve"> when all the bits of the input signal are zero, and the output should be 0</w:t>
      </w:r>
      <w:r w:rsidR="00DD2334">
        <w:t xml:space="preserve"> (or the LED off)</w:t>
      </w:r>
      <w:r w:rsidR="00011674">
        <w:t xml:space="preserve"> otherwise</w:t>
      </w:r>
      <w:r w:rsidR="004B57D8">
        <w:t xml:space="preserve"> (when any of the bits are </w:t>
      </w:r>
      <w:r w:rsidR="007A5B20">
        <w:t>1)</w:t>
      </w:r>
      <w:r w:rsidR="00011674">
        <w:t xml:space="preserve">. </w:t>
      </w:r>
    </w:p>
    <w:p w14:paraId="10090AF8" w14:textId="77777777" w:rsidR="00774A93" w:rsidRDefault="00774A93" w:rsidP="003E527E">
      <w:pPr>
        <w:pStyle w:val="ListParagraph"/>
        <w:ind w:left="360"/>
      </w:pPr>
    </w:p>
    <w:p w14:paraId="7DBAE3D4" w14:textId="2C79DD39" w:rsidR="00011674" w:rsidRDefault="00011674" w:rsidP="003E527E">
      <w:pPr>
        <w:pStyle w:val="ListParagraph"/>
        <w:ind w:left="360"/>
      </w:pPr>
      <w:r>
        <w:t>You</w:t>
      </w:r>
      <w:r w:rsidR="00D95C6C">
        <w:t xml:space="preserve"> should use basic gates and wiring only.</w:t>
      </w:r>
      <w:r>
        <w:t xml:space="preserve"> </w:t>
      </w:r>
      <w:r w:rsidR="00D95C6C">
        <w:t xml:space="preserve">You </w:t>
      </w:r>
      <w:r>
        <w:t>may use gates with more than two inputs</w:t>
      </w:r>
      <w:r w:rsidR="00D52F96">
        <w:t xml:space="preserve"> but must </w:t>
      </w:r>
      <w:r w:rsidR="00774A93" w:rsidRPr="00774A93">
        <w:rPr>
          <w:b/>
          <w:bCs/>
        </w:rPr>
        <w:t>not</w:t>
      </w:r>
      <w:r w:rsidR="00D52F96">
        <w:t xml:space="preserve"> use a built-in comparator component from Logisim Evolution for this task</w:t>
      </w:r>
      <w:r>
        <w:t>.</w:t>
      </w:r>
      <w:r w:rsidR="009A0DAD">
        <w:t xml:space="preserve"> There are multiple possible solutions to this.</w:t>
      </w:r>
    </w:p>
    <w:p w14:paraId="7779828C" w14:textId="77777777" w:rsidR="009A0DAD" w:rsidRDefault="009A0DAD" w:rsidP="003E527E">
      <w:pPr>
        <w:pStyle w:val="ListParagraph"/>
        <w:ind w:left="360"/>
      </w:pPr>
    </w:p>
    <w:p w14:paraId="7FF11C40" w14:textId="2B0CA363" w:rsidR="009A0DAD" w:rsidRDefault="009A0DAD" w:rsidP="003E527E">
      <w:pPr>
        <w:pStyle w:val="ListParagraph"/>
        <w:ind w:left="360"/>
      </w:pPr>
      <w:r>
        <w:t xml:space="preserve">Paste images here to show your circuit with </w:t>
      </w:r>
      <w:r w:rsidR="003D72C9">
        <w:t xml:space="preserve">various test inputs. </w:t>
      </w:r>
    </w:p>
    <w:p w14:paraId="30273BFF" w14:textId="77777777" w:rsidR="003D72C9" w:rsidRDefault="003D72C9" w:rsidP="00BF369B"/>
    <w:p w14:paraId="6C3581DF" w14:textId="780E0900" w:rsidR="003D72C9" w:rsidRDefault="003D72C9" w:rsidP="00B51D85">
      <w:pPr>
        <w:pStyle w:val="ListParagraph"/>
        <w:numPr>
          <w:ilvl w:val="0"/>
          <w:numId w:val="29"/>
        </w:numPr>
      </w:pPr>
      <w:r>
        <w:t xml:space="preserve">Mystery circuit B. </w:t>
      </w:r>
    </w:p>
    <w:p w14:paraId="0AC81539" w14:textId="7FD4CC35" w:rsidR="003D72C9" w:rsidRDefault="00C87984" w:rsidP="00666299">
      <w:r>
        <w:rPr>
          <w:noProof/>
        </w:rPr>
        <w:drawing>
          <wp:inline distT="0" distB="0" distL="0" distR="0" wp14:anchorId="21AB12EE" wp14:editId="4C67BA28">
            <wp:extent cx="5339329" cy="2103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40" r="6822" b="27825"/>
                    <a:stretch/>
                  </pic:blipFill>
                  <pic:spPr bwMode="auto">
                    <a:xfrm>
                      <a:off x="0" y="0"/>
                      <a:ext cx="5340512" cy="2104062"/>
                    </a:xfrm>
                    <a:prstGeom prst="rect">
                      <a:avLst/>
                    </a:prstGeom>
                    <a:ln>
                      <a:noFill/>
                    </a:ln>
                    <a:extLst>
                      <a:ext uri="{53640926-AAD7-44D8-BBD7-CCE9431645EC}">
                        <a14:shadowObscured xmlns:a14="http://schemas.microsoft.com/office/drawing/2010/main"/>
                      </a:ext>
                    </a:extLst>
                  </pic:spPr>
                </pic:pic>
              </a:graphicData>
            </a:graphic>
          </wp:inline>
        </w:drawing>
      </w:r>
    </w:p>
    <w:p w14:paraId="3E50DC35" w14:textId="6CC050D7" w:rsidR="005C47EE" w:rsidRDefault="00550509" w:rsidP="005C47EE">
      <w:r w:rsidRPr="007B7221">
        <w:t>Download the circuit</w:t>
      </w:r>
      <w:r w:rsidR="005C029A" w:rsidRPr="007B7221">
        <w:t xml:space="preserve"> </w:t>
      </w:r>
      <w:r w:rsidR="005C029A" w:rsidRPr="007B7221">
        <w:rPr>
          <w:b/>
          <w:bCs/>
        </w:rPr>
        <w:t>W2_LB</w:t>
      </w:r>
      <w:r w:rsidR="004C6393" w:rsidRPr="007B7221">
        <w:rPr>
          <w:b/>
          <w:bCs/>
        </w:rPr>
        <w:t>_Mystery_B</w:t>
      </w:r>
      <w:r w:rsidR="007B7221" w:rsidRPr="007B7221">
        <w:rPr>
          <w:b/>
          <w:bCs/>
        </w:rPr>
        <w:t>.circ</w:t>
      </w:r>
      <w:r w:rsidRPr="007B7221">
        <w:t xml:space="preserve"> from</w:t>
      </w:r>
      <w:r w:rsidR="00546B8D">
        <w:t xml:space="preserve"> the Starter Code on</w:t>
      </w:r>
      <w:r w:rsidRPr="007B7221">
        <w:t xml:space="preserve"> Moodle</w:t>
      </w:r>
    </w:p>
    <w:p w14:paraId="709E1E70" w14:textId="38AA0E9E" w:rsidR="00D6150E" w:rsidRDefault="00550509" w:rsidP="005C47EE">
      <w:r>
        <w:lastRenderedPageBreak/>
        <w:t xml:space="preserve">Note that this circuit uses a </w:t>
      </w:r>
      <w:r w:rsidR="00222D1E">
        <w:t>built-in comparator component from Logisim Evolution and the Numeric Type property is set to Unsigned.</w:t>
      </w:r>
      <w:r w:rsidR="004C6393">
        <w:t xml:space="preserve"> </w:t>
      </w:r>
      <w:r w:rsidR="00D6150E">
        <w:t xml:space="preserve">A comparator takes two signals (both </w:t>
      </w:r>
      <w:r w:rsidR="00CF5A70">
        <w:t>must have</w:t>
      </w:r>
      <w:r w:rsidR="00D6150E">
        <w:t xml:space="preserve"> the same number of bits) and has three</w:t>
      </w:r>
      <w:r w:rsidR="00373D3E">
        <w:t xml:space="preserve"> 1-bit</w:t>
      </w:r>
      <w:r w:rsidR="00D6150E">
        <w:t xml:space="preserve"> outputs</w:t>
      </w:r>
      <w:r w:rsidR="00EC31BD">
        <w:t>. Only one of the outputs will be 1 according to whether the first input is greater than, equal to or less than the second.</w:t>
      </w:r>
      <w:r w:rsidR="00D6150E">
        <w:t xml:space="preserve"> </w:t>
      </w:r>
    </w:p>
    <w:p w14:paraId="1744B37A" w14:textId="46B6EBCB" w:rsidR="00C87984" w:rsidRDefault="00413A2C" w:rsidP="005C47EE">
      <w:r>
        <w:t>The</w:t>
      </w:r>
      <w:r w:rsidR="00EC31BD">
        <w:t xml:space="preserve"> mystery</w:t>
      </w:r>
      <w:r w:rsidR="00FB1414">
        <w:t xml:space="preserve"> circuit </w:t>
      </w:r>
      <w:r w:rsidR="00D6150E">
        <w:t>handles 8-bit signals</w:t>
      </w:r>
      <w:r w:rsidR="00774A93">
        <w:t xml:space="preserve">, the Data Bits property of all the components has been </w:t>
      </w:r>
      <w:r w:rsidR="007A1C17">
        <w:t>set to 8. The Radix property of the input and output pins has been set to Hexadecimal, so you see two hexadecimal digits.</w:t>
      </w:r>
    </w:p>
    <w:p w14:paraId="379A52A9" w14:textId="76CC06E1" w:rsidR="005A4E42" w:rsidRDefault="005A4E42" w:rsidP="005C47EE">
      <w:r>
        <w:t>Try the circuit with different inputs A and B.</w:t>
      </w:r>
      <w:r w:rsidR="00192E2A">
        <w:t xml:space="preserve"> </w:t>
      </w:r>
      <w:r w:rsidR="00BB5C53">
        <w:t xml:space="preserve">You can click on a digit from the inputs and key a valid hexadecimal digit using your keyboard. </w:t>
      </w:r>
      <w:r w:rsidR="00264051">
        <w:t>Paste some images of your testing.</w:t>
      </w:r>
    </w:p>
    <w:p w14:paraId="4C53B077" w14:textId="77777777" w:rsidR="00264051" w:rsidRDefault="00264051" w:rsidP="005C47EE"/>
    <w:p w14:paraId="0AA05E08" w14:textId="77777777" w:rsidR="00264051" w:rsidRDefault="00264051" w:rsidP="005C47EE"/>
    <w:p w14:paraId="60AFA559" w14:textId="77777777" w:rsidR="00264051" w:rsidRDefault="00264051" w:rsidP="005C47EE"/>
    <w:p w14:paraId="0919FF08" w14:textId="77777777" w:rsidR="00264051" w:rsidRDefault="00264051" w:rsidP="005C47EE"/>
    <w:p w14:paraId="14F5BD6D" w14:textId="77777777" w:rsidR="00264051" w:rsidRDefault="00264051" w:rsidP="005C47EE"/>
    <w:p w14:paraId="29AB6638" w14:textId="77777777" w:rsidR="00264051" w:rsidRDefault="00264051" w:rsidP="005C47EE"/>
    <w:p w14:paraId="753F547A" w14:textId="77777777" w:rsidR="00264051" w:rsidRDefault="00264051" w:rsidP="005C47EE"/>
    <w:p w14:paraId="12B7C75D" w14:textId="77777777" w:rsidR="00264051" w:rsidRDefault="00264051" w:rsidP="005C47EE"/>
    <w:p w14:paraId="40FB7436" w14:textId="77777777" w:rsidR="00264051" w:rsidRDefault="00264051" w:rsidP="005C47EE"/>
    <w:p w14:paraId="4280E776" w14:textId="77777777" w:rsidR="00264051" w:rsidRDefault="00264051" w:rsidP="005C47EE"/>
    <w:p w14:paraId="394C4BA0" w14:textId="77777777" w:rsidR="00264051" w:rsidRDefault="00264051" w:rsidP="005C47EE"/>
    <w:p w14:paraId="66F7AEBC" w14:textId="77777777" w:rsidR="005A4E42" w:rsidRDefault="005A4E42" w:rsidP="005C47EE"/>
    <w:p w14:paraId="0FE44791" w14:textId="63D95618" w:rsidR="005A4E42" w:rsidRDefault="005A4E42" w:rsidP="005A4E42">
      <w:r>
        <w:t xml:space="preserve">Summarise in words </w:t>
      </w:r>
      <w:r w:rsidR="00D01CF0">
        <w:t xml:space="preserve">how the </w:t>
      </w:r>
      <w:r w:rsidR="00BB5C53">
        <w:t>output relates to the two inputs</w:t>
      </w:r>
      <w:r>
        <w:t>.</w:t>
      </w:r>
    </w:p>
    <w:p w14:paraId="439A3B66" w14:textId="77777777" w:rsidR="005A4E42" w:rsidRDefault="005A4E42" w:rsidP="005A4E42">
      <w:pPr>
        <w:tabs>
          <w:tab w:val="left" w:pos="8789"/>
        </w:tabs>
        <w:rPr>
          <w:u w:val="single"/>
        </w:rPr>
      </w:pPr>
      <w:r>
        <w:softHyphen/>
      </w:r>
      <w:r w:rsidRPr="00454EE5">
        <w:rPr>
          <w:u w:val="single"/>
        </w:rPr>
        <w:tab/>
      </w:r>
    </w:p>
    <w:p w14:paraId="3A46019C" w14:textId="37CCB437" w:rsidR="007A1C17" w:rsidRDefault="005A4E42" w:rsidP="00264051">
      <w:pPr>
        <w:tabs>
          <w:tab w:val="left" w:pos="8789"/>
        </w:tabs>
      </w:pPr>
      <w:r w:rsidRPr="00454EE5">
        <w:rPr>
          <w:u w:val="single"/>
        </w:rPr>
        <w:tab/>
      </w:r>
      <w:r>
        <w:tab/>
      </w:r>
    </w:p>
    <w:p w14:paraId="180C0C07" w14:textId="77777777" w:rsidR="00222D1E" w:rsidRPr="005C47EE" w:rsidRDefault="00222D1E" w:rsidP="005C47EE"/>
    <w:p w14:paraId="02007290" w14:textId="2F2A4C2F" w:rsidR="0020073B" w:rsidRDefault="0020073B" w:rsidP="00271BAD">
      <w:pPr>
        <w:pStyle w:val="Heading2"/>
      </w:pPr>
      <w:r>
        <w:t>Extension exercises</w:t>
      </w:r>
    </w:p>
    <w:p w14:paraId="19010D3C" w14:textId="34FA6B7F" w:rsidR="007B56B1" w:rsidRDefault="002F44C9" w:rsidP="007B56B1">
      <w:r>
        <w:t xml:space="preserve">These </w:t>
      </w:r>
      <w:r w:rsidR="006E4081">
        <w:t xml:space="preserve">exercises continue to work with multiple bits in creating </w:t>
      </w:r>
      <w:r w:rsidR="008820B4">
        <w:t>components that would be needed for a computer.</w:t>
      </w:r>
      <w:r w:rsidR="000B7EFE">
        <w:t xml:space="preserve"> </w:t>
      </w:r>
      <w:r w:rsidR="00A87009">
        <w:rPr>
          <w:lang w:val="en-US"/>
        </w:rPr>
        <w:t xml:space="preserve">One of the exercises above used the comparator component built in to Logisim Evolution. </w:t>
      </w:r>
      <w:r w:rsidR="00A87009">
        <w:t>To complete the aim of creating all required components for a simulated computer from logic gates, you should create one that works for a limited number of bits in the input.</w:t>
      </w:r>
    </w:p>
    <w:p w14:paraId="0F8DB31B" w14:textId="07A00F06" w:rsidR="007B56B1" w:rsidRDefault="00C74871" w:rsidP="0026134A">
      <w:pPr>
        <w:pStyle w:val="ListParagraph"/>
        <w:numPr>
          <w:ilvl w:val="0"/>
          <w:numId w:val="23"/>
        </w:numPr>
      </w:pPr>
      <w:r>
        <w:t>Using wiring and gates, c</w:t>
      </w:r>
      <w:r w:rsidR="007B56B1">
        <w:t>reate a component which checks whether two 4-bit signals are equal to each other</w:t>
      </w:r>
      <w:r>
        <w:t xml:space="preserve"> (do </w:t>
      </w:r>
      <w:r w:rsidRPr="00C74871">
        <w:rPr>
          <w:b/>
          <w:bCs/>
        </w:rPr>
        <w:t>not</w:t>
      </w:r>
      <w:r>
        <w:t xml:space="preserve"> use the comparator built in to Logisim Evolution)</w:t>
      </w:r>
      <w:r w:rsidR="007B56B1">
        <w:t xml:space="preserve">. It should </w:t>
      </w:r>
      <w:r w:rsidR="00A87009">
        <w:t>have a 1-bit output that is</w:t>
      </w:r>
      <w:r w:rsidR="007B56B1">
        <w:t xml:space="preserve"> 1 if both</w:t>
      </w:r>
      <w:r w:rsidR="00A87009">
        <w:t xml:space="preserve"> 4-bit</w:t>
      </w:r>
      <w:r w:rsidR="007B56B1">
        <w:t xml:space="preserve"> inputs are the same and output a 0 otherwise. Note that signals will be equal when each corresponding bit is the same in both inputs.</w:t>
      </w:r>
    </w:p>
    <w:p w14:paraId="21D983E1" w14:textId="77777777" w:rsidR="00330ED9" w:rsidRDefault="00330ED9" w:rsidP="00330ED9">
      <w:pPr>
        <w:pStyle w:val="ListParagraph"/>
        <w:rPr>
          <w:lang w:val="en-US"/>
        </w:rPr>
      </w:pPr>
    </w:p>
    <w:p w14:paraId="30A50609" w14:textId="31750098" w:rsidR="00330ED9" w:rsidRPr="00330ED9" w:rsidRDefault="00330ED9" w:rsidP="00330ED9">
      <w:pPr>
        <w:pStyle w:val="ListParagraph"/>
        <w:numPr>
          <w:ilvl w:val="0"/>
          <w:numId w:val="23"/>
        </w:numPr>
        <w:rPr>
          <w:lang w:val="en-US"/>
        </w:rPr>
      </w:pPr>
      <w:r w:rsidRPr="00330ED9">
        <w:rPr>
          <w:lang w:val="en-US"/>
        </w:rPr>
        <w:lastRenderedPageBreak/>
        <w:t xml:space="preserve">Now </w:t>
      </w:r>
      <w:r w:rsidR="00A87009">
        <w:rPr>
          <w:lang w:val="en-US"/>
        </w:rPr>
        <w:t>should</w:t>
      </w:r>
      <w:r w:rsidRPr="00330ED9">
        <w:rPr>
          <w:lang w:val="en-US"/>
        </w:rPr>
        <w:t xml:space="preserve"> build a comparator that compares two 2-bit inputs and sets one of three 1-bit outputs according to whether input A is greater than input B, input A is equal to input B or input A is less than input B. </w:t>
      </w:r>
      <w:r w:rsidR="00A87009">
        <w:rPr>
          <w:lang w:val="en-US"/>
        </w:rPr>
        <w:t>This is a limited version of the comparator component from Logisim Evolution.</w:t>
      </w:r>
    </w:p>
    <w:p w14:paraId="45E5630F" w14:textId="77777777" w:rsidR="00330ED9" w:rsidRDefault="00330ED9" w:rsidP="00330ED9">
      <w:pPr>
        <w:pStyle w:val="ListParagraph"/>
        <w:ind w:left="360"/>
        <w:rPr>
          <w:lang w:val="en-US"/>
        </w:rPr>
      </w:pPr>
    </w:p>
    <w:p w14:paraId="0C15FD7C" w14:textId="37FFCDFD" w:rsidR="00330ED9" w:rsidRDefault="002B40A0" w:rsidP="00330ED9">
      <w:pPr>
        <w:pStyle w:val="ListParagraph"/>
        <w:ind w:left="360"/>
        <w:rPr>
          <w:lang w:val="en-US"/>
        </w:rPr>
      </w:pPr>
      <w:r w:rsidRPr="002B40A0">
        <w:rPr>
          <w:lang w:val="en-US"/>
        </w:rPr>
        <w:t xml:space="preserve">Look </w:t>
      </w:r>
      <w:r w:rsidR="005A5652">
        <w:rPr>
          <w:lang w:val="en-US"/>
        </w:rPr>
        <w:t>at the</w:t>
      </w:r>
      <w:r>
        <w:rPr>
          <w:lang w:val="en-US"/>
        </w:rPr>
        <w:t xml:space="preserve"> W2 Concept Videos page on Moodle. </w:t>
      </w:r>
      <w:r w:rsidR="00330ED9" w:rsidRPr="002B40A0">
        <w:rPr>
          <w:lang w:val="en-US"/>
        </w:rPr>
        <w:t xml:space="preserve">The </w:t>
      </w:r>
      <w:r>
        <w:rPr>
          <w:lang w:val="en-US"/>
        </w:rPr>
        <w:t>slides and video on adder and comparator show</w:t>
      </w:r>
      <w:r w:rsidR="00330ED9" w:rsidRPr="002B40A0">
        <w:rPr>
          <w:lang w:val="en-US"/>
        </w:rPr>
        <w:t xml:space="preserve"> a 1-bit comparator and the truth table for a 2-bit comparator. Your task is to try to create a 2-bit comparator using basic logic gates.</w:t>
      </w:r>
      <w:r w:rsidR="00330ED9">
        <w:rPr>
          <w:lang w:val="en-US"/>
        </w:rPr>
        <w:t xml:space="preserve"> </w:t>
      </w:r>
    </w:p>
    <w:p w14:paraId="53DA1BE1" w14:textId="77777777" w:rsidR="000025E7" w:rsidRDefault="000025E7" w:rsidP="00330ED9">
      <w:pPr>
        <w:pStyle w:val="ListParagraph"/>
        <w:ind w:left="360"/>
        <w:rPr>
          <w:lang w:val="en-US"/>
        </w:rPr>
      </w:pPr>
    </w:p>
    <w:p w14:paraId="661DDB4C" w14:textId="77777777" w:rsidR="000025E7" w:rsidRDefault="000025E7" w:rsidP="00330ED9">
      <w:pPr>
        <w:pStyle w:val="ListParagraph"/>
        <w:ind w:left="360"/>
        <w:rPr>
          <w:lang w:val="en-US"/>
        </w:rPr>
      </w:pPr>
    </w:p>
    <w:p w14:paraId="11A75AB6" w14:textId="77777777" w:rsidR="000C1FBD" w:rsidRDefault="000C1FBD" w:rsidP="000C1FBD"/>
    <w:p w14:paraId="53176046" w14:textId="77777777" w:rsidR="000B7EFE" w:rsidRDefault="000B7EFE" w:rsidP="000B7EFE">
      <w:pPr>
        <w:pStyle w:val="ListParagraph"/>
      </w:pPr>
    </w:p>
    <w:p w14:paraId="1CEB7B03" w14:textId="10DAD26C" w:rsidR="003C5D1B" w:rsidRDefault="003C5D1B" w:rsidP="000B7EFE">
      <w:pPr>
        <w:pStyle w:val="ListParagraph"/>
        <w:ind w:left="0"/>
        <w:rPr>
          <w:lang w:val="en-US"/>
        </w:rPr>
      </w:pPr>
    </w:p>
    <w:p w14:paraId="0286DA3B" w14:textId="77777777" w:rsidR="0020073B" w:rsidRPr="008B686D" w:rsidRDefault="0020073B" w:rsidP="008B686D">
      <w:pPr>
        <w:pStyle w:val="ListParagraph"/>
        <w:ind w:left="0"/>
      </w:pPr>
    </w:p>
    <w:sectPr w:rsidR="0020073B" w:rsidRPr="008B686D" w:rsidSect="004E42CB">
      <w:headerReference w:type="default" r:id="rId16"/>
      <w:footerReference w:type="default" r:id="rId17"/>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222A" w14:textId="77777777" w:rsidR="001C0CBB" w:rsidRDefault="001C0CBB" w:rsidP="004E42CB">
      <w:pPr>
        <w:spacing w:after="0" w:line="240" w:lineRule="auto"/>
      </w:pPr>
      <w:r>
        <w:separator/>
      </w:r>
    </w:p>
  </w:endnote>
  <w:endnote w:type="continuationSeparator" w:id="0">
    <w:p w14:paraId="2597E367" w14:textId="77777777" w:rsidR="001C0CBB" w:rsidRDefault="001C0CBB"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578533"/>
      <w:docPartObj>
        <w:docPartGallery w:val="Page Numbers (Bottom of Page)"/>
        <w:docPartUnique/>
      </w:docPartObj>
    </w:sdtPr>
    <w:sdtEndPr>
      <w:rPr>
        <w:noProof/>
      </w:rPr>
    </w:sdtEndPr>
    <w:sdtContent>
      <w:p w14:paraId="04BB5202" w14:textId="0F876641" w:rsidR="00ED320F" w:rsidRDefault="00ED32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65FAA" w14:textId="77777777" w:rsidR="00ED320F" w:rsidRDefault="00ED3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8AEE" w14:textId="77777777" w:rsidR="001C0CBB" w:rsidRDefault="001C0CBB" w:rsidP="004E42CB">
      <w:pPr>
        <w:spacing w:after="0" w:line="240" w:lineRule="auto"/>
      </w:pPr>
      <w:r>
        <w:separator/>
      </w:r>
    </w:p>
  </w:footnote>
  <w:footnote w:type="continuationSeparator" w:id="0">
    <w:p w14:paraId="477291AE" w14:textId="77777777" w:rsidR="001C0CBB" w:rsidRDefault="001C0CBB"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289"/>
    <w:multiLevelType w:val="hybridMultilevel"/>
    <w:tmpl w:val="E84C466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5E2989"/>
    <w:multiLevelType w:val="hybridMultilevel"/>
    <w:tmpl w:val="1234BD8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5B21AA"/>
    <w:multiLevelType w:val="hybridMultilevel"/>
    <w:tmpl w:val="94809BA4"/>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6676076"/>
    <w:multiLevelType w:val="hybridMultilevel"/>
    <w:tmpl w:val="D3DAFE1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60BFA"/>
    <w:multiLevelType w:val="hybridMultilevel"/>
    <w:tmpl w:val="E84C466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0F06E2B"/>
    <w:multiLevelType w:val="hybridMultilevel"/>
    <w:tmpl w:val="4502C58A"/>
    <w:lvl w:ilvl="0" w:tplc="08090017">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5B5AEB"/>
    <w:multiLevelType w:val="hybridMultilevel"/>
    <w:tmpl w:val="793C6AE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8977410"/>
    <w:multiLevelType w:val="hybridMultilevel"/>
    <w:tmpl w:val="D0AAB5F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CA7509"/>
    <w:multiLevelType w:val="hybridMultilevel"/>
    <w:tmpl w:val="1320FB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EF64532"/>
    <w:multiLevelType w:val="hybridMultilevel"/>
    <w:tmpl w:val="EE3864B4"/>
    <w:lvl w:ilvl="0" w:tplc="0809001B">
      <w:start w:val="1"/>
      <w:numFmt w:val="lowerRoman"/>
      <w:lvlText w:val="%1."/>
      <w:lvlJc w:val="righ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0E03E13"/>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4E448FE"/>
    <w:multiLevelType w:val="hybridMultilevel"/>
    <w:tmpl w:val="4CF85A6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36021AF1"/>
    <w:multiLevelType w:val="hybridMultilevel"/>
    <w:tmpl w:val="1234BD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027C27"/>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F281A41"/>
    <w:multiLevelType w:val="hybridMultilevel"/>
    <w:tmpl w:val="8AA2FA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9D224C"/>
    <w:multiLevelType w:val="hybridMultilevel"/>
    <w:tmpl w:val="D0AAB5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7E16E6"/>
    <w:multiLevelType w:val="hybridMultilevel"/>
    <w:tmpl w:val="F6362E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B072157"/>
    <w:multiLevelType w:val="hybridMultilevel"/>
    <w:tmpl w:val="882EBE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DCB26E3"/>
    <w:multiLevelType w:val="hybridMultilevel"/>
    <w:tmpl w:val="1B32BDB8"/>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448168E"/>
    <w:multiLevelType w:val="hybridMultilevel"/>
    <w:tmpl w:val="8BD6021A"/>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7E664FC"/>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BD011B"/>
    <w:multiLevelType w:val="hybridMultilevel"/>
    <w:tmpl w:val="306286B0"/>
    <w:lvl w:ilvl="0" w:tplc="FFFFFFFF">
      <w:start w:val="1"/>
      <w:numFmt w:val="lowerLetter"/>
      <w:lvlText w:val="%1)"/>
      <w:lvlJc w:val="lef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FEB0BE6"/>
    <w:multiLevelType w:val="hybridMultilevel"/>
    <w:tmpl w:val="6B007F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1006232"/>
    <w:multiLevelType w:val="hybridMultilevel"/>
    <w:tmpl w:val="E6141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6B4A7B"/>
    <w:multiLevelType w:val="hybridMultilevel"/>
    <w:tmpl w:val="20EA323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22568315">
    <w:abstractNumId w:val="15"/>
  </w:num>
  <w:num w:numId="2" w16cid:durableId="395516973">
    <w:abstractNumId w:val="22"/>
  </w:num>
  <w:num w:numId="3" w16cid:durableId="1828588516">
    <w:abstractNumId w:val="12"/>
  </w:num>
  <w:num w:numId="4" w16cid:durableId="1654750817">
    <w:abstractNumId w:val="9"/>
  </w:num>
  <w:num w:numId="5" w16cid:durableId="2051567263">
    <w:abstractNumId w:val="5"/>
  </w:num>
  <w:num w:numId="6" w16cid:durableId="299043992">
    <w:abstractNumId w:val="1"/>
  </w:num>
  <w:num w:numId="7" w16cid:durableId="1092699744">
    <w:abstractNumId w:val="27"/>
  </w:num>
  <w:num w:numId="8" w16cid:durableId="1108742932">
    <w:abstractNumId w:val="25"/>
  </w:num>
  <w:num w:numId="9" w16cid:durableId="230162710">
    <w:abstractNumId w:val="11"/>
  </w:num>
  <w:num w:numId="10" w16cid:durableId="2002538941">
    <w:abstractNumId w:val="28"/>
  </w:num>
  <w:num w:numId="11" w16cid:durableId="984237399">
    <w:abstractNumId w:val="26"/>
  </w:num>
  <w:num w:numId="12" w16cid:durableId="1258099282">
    <w:abstractNumId w:val="16"/>
  </w:num>
  <w:num w:numId="13" w16cid:durableId="171145456">
    <w:abstractNumId w:val="20"/>
  </w:num>
  <w:num w:numId="14" w16cid:durableId="1458454456">
    <w:abstractNumId w:val="8"/>
  </w:num>
  <w:num w:numId="15" w16cid:durableId="275454742">
    <w:abstractNumId w:val="23"/>
  </w:num>
  <w:num w:numId="16" w16cid:durableId="367028672">
    <w:abstractNumId w:val="17"/>
  </w:num>
  <w:num w:numId="17" w16cid:durableId="232662555">
    <w:abstractNumId w:val="13"/>
  </w:num>
  <w:num w:numId="18" w16cid:durableId="2136676243">
    <w:abstractNumId w:val="2"/>
  </w:num>
  <w:num w:numId="19" w16cid:durableId="8796562">
    <w:abstractNumId w:val="7"/>
  </w:num>
  <w:num w:numId="20" w16cid:durableId="616789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43359671">
    <w:abstractNumId w:val="3"/>
  </w:num>
  <w:num w:numId="22" w16cid:durableId="1319575488">
    <w:abstractNumId w:val="19"/>
  </w:num>
  <w:num w:numId="23" w16cid:durableId="387581181">
    <w:abstractNumId w:val="21"/>
  </w:num>
  <w:num w:numId="24" w16cid:durableId="193469915">
    <w:abstractNumId w:val="24"/>
  </w:num>
  <w:num w:numId="25" w16cid:durableId="919292687">
    <w:abstractNumId w:val="4"/>
  </w:num>
  <w:num w:numId="26" w16cid:durableId="1366445172">
    <w:abstractNumId w:val="18"/>
  </w:num>
  <w:num w:numId="27" w16cid:durableId="1626766689">
    <w:abstractNumId w:val="10"/>
  </w:num>
  <w:num w:numId="28" w16cid:durableId="954169325">
    <w:abstractNumId w:val="0"/>
  </w:num>
  <w:num w:numId="29" w16cid:durableId="870650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25E7"/>
    <w:rsid w:val="00005D76"/>
    <w:rsid w:val="00011674"/>
    <w:rsid w:val="00015C19"/>
    <w:rsid w:val="0002079E"/>
    <w:rsid w:val="00045AA6"/>
    <w:rsid w:val="00050BA7"/>
    <w:rsid w:val="00055E6F"/>
    <w:rsid w:val="00061894"/>
    <w:rsid w:val="00066078"/>
    <w:rsid w:val="000834A7"/>
    <w:rsid w:val="000836F8"/>
    <w:rsid w:val="0008466E"/>
    <w:rsid w:val="0009119A"/>
    <w:rsid w:val="000A3F32"/>
    <w:rsid w:val="000B1C45"/>
    <w:rsid w:val="000B3E37"/>
    <w:rsid w:val="000B43B1"/>
    <w:rsid w:val="000B498F"/>
    <w:rsid w:val="000B7EFE"/>
    <w:rsid w:val="000C1FBD"/>
    <w:rsid w:val="000C62D2"/>
    <w:rsid w:val="000C78B1"/>
    <w:rsid w:val="000D058B"/>
    <w:rsid w:val="000D4933"/>
    <w:rsid w:val="000E4191"/>
    <w:rsid w:val="000F52A3"/>
    <w:rsid w:val="000F7C5C"/>
    <w:rsid w:val="0010182C"/>
    <w:rsid w:val="00104D18"/>
    <w:rsid w:val="00115AA7"/>
    <w:rsid w:val="00117187"/>
    <w:rsid w:val="001258E2"/>
    <w:rsid w:val="0014121C"/>
    <w:rsid w:val="00144574"/>
    <w:rsid w:val="00151840"/>
    <w:rsid w:val="00157893"/>
    <w:rsid w:val="00160BC0"/>
    <w:rsid w:val="00186383"/>
    <w:rsid w:val="00192E2A"/>
    <w:rsid w:val="001C0CBB"/>
    <w:rsid w:val="001C37BA"/>
    <w:rsid w:val="001D3CB2"/>
    <w:rsid w:val="001E05F6"/>
    <w:rsid w:val="0020073B"/>
    <w:rsid w:val="002033CA"/>
    <w:rsid w:val="00222D1E"/>
    <w:rsid w:val="00244BCF"/>
    <w:rsid w:val="002611E4"/>
    <w:rsid w:val="0026134A"/>
    <w:rsid w:val="00264051"/>
    <w:rsid w:val="00271BAD"/>
    <w:rsid w:val="00287DBF"/>
    <w:rsid w:val="00297876"/>
    <w:rsid w:val="002B40A0"/>
    <w:rsid w:val="002C0F47"/>
    <w:rsid w:val="002D41B5"/>
    <w:rsid w:val="002E5D5B"/>
    <w:rsid w:val="002E60D9"/>
    <w:rsid w:val="002F0604"/>
    <w:rsid w:val="002F44C9"/>
    <w:rsid w:val="002F7CC2"/>
    <w:rsid w:val="0030259F"/>
    <w:rsid w:val="00324343"/>
    <w:rsid w:val="00324988"/>
    <w:rsid w:val="00330ED9"/>
    <w:rsid w:val="00332F45"/>
    <w:rsid w:val="00345015"/>
    <w:rsid w:val="003479A7"/>
    <w:rsid w:val="00352B23"/>
    <w:rsid w:val="003603B9"/>
    <w:rsid w:val="0036232A"/>
    <w:rsid w:val="00370957"/>
    <w:rsid w:val="00373187"/>
    <w:rsid w:val="00373D3E"/>
    <w:rsid w:val="003761D9"/>
    <w:rsid w:val="00377C52"/>
    <w:rsid w:val="003803AE"/>
    <w:rsid w:val="00385B3A"/>
    <w:rsid w:val="00387F39"/>
    <w:rsid w:val="0039021A"/>
    <w:rsid w:val="00391FDF"/>
    <w:rsid w:val="00395948"/>
    <w:rsid w:val="003971F8"/>
    <w:rsid w:val="003B1E6E"/>
    <w:rsid w:val="003C1D6C"/>
    <w:rsid w:val="003C2D0D"/>
    <w:rsid w:val="003C57A6"/>
    <w:rsid w:val="003C5D1B"/>
    <w:rsid w:val="003D72C9"/>
    <w:rsid w:val="003D764D"/>
    <w:rsid w:val="003E3198"/>
    <w:rsid w:val="003E527E"/>
    <w:rsid w:val="003F44B4"/>
    <w:rsid w:val="0040468C"/>
    <w:rsid w:val="00406415"/>
    <w:rsid w:val="00406F35"/>
    <w:rsid w:val="00407A65"/>
    <w:rsid w:val="00412DD3"/>
    <w:rsid w:val="00413A2C"/>
    <w:rsid w:val="004178EC"/>
    <w:rsid w:val="00422613"/>
    <w:rsid w:val="00422EE6"/>
    <w:rsid w:val="004246ED"/>
    <w:rsid w:val="00432B3A"/>
    <w:rsid w:val="00432DD7"/>
    <w:rsid w:val="004405B3"/>
    <w:rsid w:val="0044441D"/>
    <w:rsid w:val="00451ABD"/>
    <w:rsid w:val="004568C6"/>
    <w:rsid w:val="00465746"/>
    <w:rsid w:val="004915AC"/>
    <w:rsid w:val="004A21CC"/>
    <w:rsid w:val="004B1FB0"/>
    <w:rsid w:val="004B57D8"/>
    <w:rsid w:val="004B6B43"/>
    <w:rsid w:val="004C6393"/>
    <w:rsid w:val="004C7BC3"/>
    <w:rsid w:val="004D4A19"/>
    <w:rsid w:val="004E01B2"/>
    <w:rsid w:val="004E1506"/>
    <w:rsid w:val="004E4174"/>
    <w:rsid w:val="004E42CB"/>
    <w:rsid w:val="004F42B7"/>
    <w:rsid w:val="0050025D"/>
    <w:rsid w:val="005056DC"/>
    <w:rsid w:val="00512738"/>
    <w:rsid w:val="0051287E"/>
    <w:rsid w:val="005155D6"/>
    <w:rsid w:val="005267B5"/>
    <w:rsid w:val="005417B1"/>
    <w:rsid w:val="005430C1"/>
    <w:rsid w:val="00543435"/>
    <w:rsid w:val="0054630D"/>
    <w:rsid w:val="00546328"/>
    <w:rsid w:val="00546B8D"/>
    <w:rsid w:val="00547DB5"/>
    <w:rsid w:val="00550509"/>
    <w:rsid w:val="005559EE"/>
    <w:rsid w:val="00557BC7"/>
    <w:rsid w:val="0056091F"/>
    <w:rsid w:val="00565725"/>
    <w:rsid w:val="00570E68"/>
    <w:rsid w:val="00576439"/>
    <w:rsid w:val="00584D17"/>
    <w:rsid w:val="00587ABB"/>
    <w:rsid w:val="00591627"/>
    <w:rsid w:val="0059234E"/>
    <w:rsid w:val="005A48C1"/>
    <w:rsid w:val="005A4E42"/>
    <w:rsid w:val="005A4F5D"/>
    <w:rsid w:val="005A5652"/>
    <w:rsid w:val="005B1751"/>
    <w:rsid w:val="005C029A"/>
    <w:rsid w:val="005C2089"/>
    <w:rsid w:val="005C468E"/>
    <w:rsid w:val="005C47EE"/>
    <w:rsid w:val="005D0EC2"/>
    <w:rsid w:val="005D60BB"/>
    <w:rsid w:val="005F39E7"/>
    <w:rsid w:val="006064B3"/>
    <w:rsid w:val="00620E0E"/>
    <w:rsid w:val="00623EC2"/>
    <w:rsid w:val="00624992"/>
    <w:rsid w:val="00624AA5"/>
    <w:rsid w:val="0062692B"/>
    <w:rsid w:val="00632D1F"/>
    <w:rsid w:val="00640071"/>
    <w:rsid w:val="00646908"/>
    <w:rsid w:val="0065484A"/>
    <w:rsid w:val="00657534"/>
    <w:rsid w:val="00660932"/>
    <w:rsid w:val="00666299"/>
    <w:rsid w:val="0068721D"/>
    <w:rsid w:val="00691444"/>
    <w:rsid w:val="006A379E"/>
    <w:rsid w:val="006B2005"/>
    <w:rsid w:val="006C0092"/>
    <w:rsid w:val="006C1959"/>
    <w:rsid w:val="006E4081"/>
    <w:rsid w:val="006F0621"/>
    <w:rsid w:val="006F076A"/>
    <w:rsid w:val="006F447B"/>
    <w:rsid w:val="00703C94"/>
    <w:rsid w:val="00704396"/>
    <w:rsid w:val="007046C4"/>
    <w:rsid w:val="007164B4"/>
    <w:rsid w:val="00720D95"/>
    <w:rsid w:val="0072111B"/>
    <w:rsid w:val="0072674F"/>
    <w:rsid w:val="00736E14"/>
    <w:rsid w:val="00737F40"/>
    <w:rsid w:val="0074001E"/>
    <w:rsid w:val="00740177"/>
    <w:rsid w:val="0075059F"/>
    <w:rsid w:val="007577DC"/>
    <w:rsid w:val="00761F15"/>
    <w:rsid w:val="00770982"/>
    <w:rsid w:val="00774A93"/>
    <w:rsid w:val="0079345F"/>
    <w:rsid w:val="007A1C17"/>
    <w:rsid w:val="007A577E"/>
    <w:rsid w:val="007A5B20"/>
    <w:rsid w:val="007B2D4D"/>
    <w:rsid w:val="007B4E6E"/>
    <w:rsid w:val="007B56B1"/>
    <w:rsid w:val="007B7221"/>
    <w:rsid w:val="007C6431"/>
    <w:rsid w:val="007D308C"/>
    <w:rsid w:val="007F4AE8"/>
    <w:rsid w:val="00803E47"/>
    <w:rsid w:val="00812D71"/>
    <w:rsid w:val="00814674"/>
    <w:rsid w:val="0082425F"/>
    <w:rsid w:val="00825FA5"/>
    <w:rsid w:val="0083132B"/>
    <w:rsid w:val="00833F6F"/>
    <w:rsid w:val="00854811"/>
    <w:rsid w:val="00855F48"/>
    <w:rsid w:val="00860899"/>
    <w:rsid w:val="008751B2"/>
    <w:rsid w:val="008820B4"/>
    <w:rsid w:val="008856AA"/>
    <w:rsid w:val="00891946"/>
    <w:rsid w:val="0089326F"/>
    <w:rsid w:val="008A51E4"/>
    <w:rsid w:val="008A589E"/>
    <w:rsid w:val="008A6A97"/>
    <w:rsid w:val="008A75D5"/>
    <w:rsid w:val="008B375A"/>
    <w:rsid w:val="008B44DC"/>
    <w:rsid w:val="008B686D"/>
    <w:rsid w:val="008C3613"/>
    <w:rsid w:val="008E1F74"/>
    <w:rsid w:val="008E3D77"/>
    <w:rsid w:val="008E4A21"/>
    <w:rsid w:val="008F47A7"/>
    <w:rsid w:val="008F7CE2"/>
    <w:rsid w:val="00903EA3"/>
    <w:rsid w:val="0091338C"/>
    <w:rsid w:val="0092799F"/>
    <w:rsid w:val="00940192"/>
    <w:rsid w:val="00940DFD"/>
    <w:rsid w:val="00954629"/>
    <w:rsid w:val="009550EA"/>
    <w:rsid w:val="0095533B"/>
    <w:rsid w:val="00957C7E"/>
    <w:rsid w:val="00963C23"/>
    <w:rsid w:val="00965AE5"/>
    <w:rsid w:val="00967E47"/>
    <w:rsid w:val="009837E7"/>
    <w:rsid w:val="00991295"/>
    <w:rsid w:val="00991C98"/>
    <w:rsid w:val="00993A7A"/>
    <w:rsid w:val="00994DB3"/>
    <w:rsid w:val="009A0DAD"/>
    <w:rsid w:val="009A2468"/>
    <w:rsid w:val="009A24BD"/>
    <w:rsid w:val="009B6068"/>
    <w:rsid w:val="009B6AAC"/>
    <w:rsid w:val="009D11D7"/>
    <w:rsid w:val="009E1654"/>
    <w:rsid w:val="009F72B8"/>
    <w:rsid w:val="009F7F3E"/>
    <w:rsid w:val="00A10F01"/>
    <w:rsid w:val="00A31091"/>
    <w:rsid w:val="00A31194"/>
    <w:rsid w:val="00A661C1"/>
    <w:rsid w:val="00A71458"/>
    <w:rsid w:val="00A71C77"/>
    <w:rsid w:val="00A87009"/>
    <w:rsid w:val="00AA3B59"/>
    <w:rsid w:val="00AA4244"/>
    <w:rsid w:val="00AB2087"/>
    <w:rsid w:val="00AB27D8"/>
    <w:rsid w:val="00AB3B64"/>
    <w:rsid w:val="00AB3CC3"/>
    <w:rsid w:val="00AD7A8A"/>
    <w:rsid w:val="00AE229E"/>
    <w:rsid w:val="00B01761"/>
    <w:rsid w:val="00B20363"/>
    <w:rsid w:val="00B3686A"/>
    <w:rsid w:val="00B40EAC"/>
    <w:rsid w:val="00B433E5"/>
    <w:rsid w:val="00B440BC"/>
    <w:rsid w:val="00B46180"/>
    <w:rsid w:val="00B51D85"/>
    <w:rsid w:val="00B55D52"/>
    <w:rsid w:val="00B75F07"/>
    <w:rsid w:val="00B77796"/>
    <w:rsid w:val="00BB0159"/>
    <w:rsid w:val="00BB4007"/>
    <w:rsid w:val="00BB5C53"/>
    <w:rsid w:val="00BC4A52"/>
    <w:rsid w:val="00BC72DC"/>
    <w:rsid w:val="00BE14FE"/>
    <w:rsid w:val="00BF369B"/>
    <w:rsid w:val="00BF61AE"/>
    <w:rsid w:val="00BF6580"/>
    <w:rsid w:val="00C22BEE"/>
    <w:rsid w:val="00C27FB9"/>
    <w:rsid w:val="00C32108"/>
    <w:rsid w:val="00C451F1"/>
    <w:rsid w:val="00C55D5E"/>
    <w:rsid w:val="00C678AA"/>
    <w:rsid w:val="00C74871"/>
    <w:rsid w:val="00C772B3"/>
    <w:rsid w:val="00C87984"/>
    <w:rsid w:val="00C9606B"/>
    <w:rsid w:val="00C9629A"/>
    <w:rsid w:val="00CB46A1"/>
    <w:rsid w:val="00CB5CBC"/>
    <w:rsid w:val="00CB789A"/>
    <w:rsid w:val="00CD416D"/>
    <w:rsid w:val="00CE6A80"/>
    <w:rsid w:val="00CF0E27"/>
    <w:rsid w:val="00CF3DBC"/>
    <w:rsid w:val="00CF5A70"/>
    <w:rsid w:val="00D01CF0"/>
    <w:rsid w:val="00D01D5B"/>
    <w:rsid w:val="00D136B3"/>
    <w:rsid w:val="00D14BF4"/>
    <w:rsid w:val="00D16C7A"/>
    <w:rsid w:val="00D23958"/>
    <w:rsid w:val="00D24658"/>
    <w:rsid w:val="00D35BD8"/>
    <w:rsid w:val="00D466ED"/>
    <w:rsid w:val="00D46831"/>
    <w:rsid w:val="00D517B6"/>
    <w:rsid w:val="00D52F96"/>
    <w:rsid w:val="00D55BA8"/>
    <w:rsid w:val="00D56A5D"/>
    <w:rsid w:val="00D6032E"/>
    <w:rsid w:val="00D6150E"/>
    <w:rsid w:val="00D656AA"/>
    <w:rsid w:val="00D76F50"/>
    <w:rsid w:val="00D805AE"/>
    <w:rsid w:val="00D806F1"/>
    <w:rsid w:val="00D90D3A"/>
    <w:rsid w:val="00D951C2"/>
    <w:rsid w:val="00D95C6C"/>
    <w:rsid w:val="00D95C98"/>
    <w:rsid w:val="00DA238F"/>
    <w:rsid w:val="00DA6E1F"/>
    <w:rsid w:val="00DB1A39"/>
    <w:rsid w:val="00DB4A3D"/>
    <w:rsid w:val="00DC5768"/>
    <w:rsid w:val="00DD2334"/>
    <w:rsid w:val="00DF067D"/>
    <w:rsid w:val="00DF53AB"/>
    <w:rsid w:val="00E14F95"/>
    <w:rsid w:val="00E21681"/>
    <w:rsid w:val="00E22879"/>
    <w:rsid w:val="00E31B61"/>
    <w:rsid w:val="00E337A7"/>
    <w:rsid w:val="00E4745B"/>
    <w:rsid w:val="00E52109"/>
    <w:rsid w:val="00E5597E"/>
    <w:rsid w:val="00E6313C"/>
    <w:rsid w:val="00E707CD"/>
    <w:rsid w:val="00E81762"/>
    <w:rsid w:val="00E82ACD"/>
    <w:rsid w:val="00EA5480"/>
    <w:rsid w:val="00EA5D4E"/>
    <w:rsid w:val="00EB611F"/>
    <w:rsid w:val="00EC31BD"/>
    <w:rsid w:val="00ED320F"/>
    <w:rsid w:val="00ED53BE"/>
    <w:rsid w:val="00EE04E3"/>
    <w:rsid w:val="00EF1C3E"/>
    <w:rsid w:val="00F051E4"/>
    <w:rsid w:val="00F13A53"/>
    <w:rsid w:val="00F242DA"/>
    <w:rsid w:val="00F27361"/>
    <w:rsid w:val="00F3021F"/>
    <w:rsid w:val="00F30FF4"/>
    <w:rsid w:val="00F316C6"/>
    <w:rsid w:val="00F40D78"/>
    <w:rsid w:val="00F453BE"/>
    <w:rsid w:val="00F45B71"/>
    <w:rsid w:val="00F52849"/>
    <w:rsid w:val="00F7689E"/>
    <w:rsid w:val="00F769FC"/>
    <w:rsid w:val="00F86A66"/>
    <w:rsid w:val="00F9767D"/>
    <w:rsid w:val="00FA0C3F"/>
    <w:rsid w:val="00FA558C"/>
    <w:rsid w:val="00FB1414"/>
    <w:rsid w:val="00FB167D"/>
    <w:rsid w:val="00FB17D0"/>
    <w:rsid w:val="00FC4FF9"/>
    <w:rsid w:val="00FD0A99"/>
    <w:rsid w:val="00FD4824"/>
    <w:rsid w:val="00FF558D"/>
    <w:rsid w:val="00FF6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7B56B1"/>
    <w:rPr>
      <w:color w:val="8E58B6" w:themeColor="hyperlink"/>
      <w:u w:val="single"/>
    </w:rPr>
  </w:style>
  <w:style w:type="character" w:styleId="IntenseEmphasis">
    <w:name w:val="Intense Emphasis"/>
    <w:basedOn w:val="DefaultParagraphFont"/>
    <w:uiPriority w:val="21"/>
    <w:qFormat/>
    <w:rsid w:val="002F7CC2"/>
    <w:rPr>
      <w:i/>
      <w:iCs/>
      <w:color w:val="BF1A2F" w:themeColor="accent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41220">
      <w:bodyDiv w:val="1"/>
      <w:marLeft w:val="0"/>
      <w:marRight w:val="0"/>
      <w:marTop w:val="0"/>
      <w:marBottom w:val="0"/>
      <w:divBdr>
        <w:top w:val="none" w:sz="0" w:space="0" w:color="auto"/>
        <w:left w:val="none" w:sz="0" w:space="0" w:color="auto"/>
        <w:bottom w:val="none" w:sz="0" w:space="0" w:color="auto"/>
        <w:right w:val="none" w:sz="0" w:space="0" w:color="auto"/>
      </w:divBdr>
    </w:div>
    <w:div w:id="625308586">
      <w:bodyDiv w:val="1"/>
      <w:marLeft w:val="0"/>
      <w:marRight w:val="0"/>
      <w:marTop w:val="0"/>
      <w:marBottom w:val="0"/>
      <w:divBdr>
        <w:top w:val="none" w:sz="0" w:space="0" w:color="auto"/>
        <w:left w:val="none" w:sz="0" w:space="0" w:color="auto"/>
        <w:bottom w:val="none" w:sz="0" w:space="0" w:color="auto"/>
        <w:right w:val="none" w:sz="0" w:space="0" w:color="auto"/>
      </w:divBdr>
    </w:div>
    <w:div w:id="888492607">
      <w:bodyDiv w:val="1"/>
      <w:marLeft w:val="0"/>
      <w:marRight w:val="0"/>
      <w:marTop w:val="0"/>
      <w:marBottom w:val="0"/>
      <w:divBdr>
        <w:top w:val="none" w:sz="0" w:space="0" w:color="auto"/>
        <w:left w:val="none" w:sz="0" w:space="0" w:color="auto"/>
        <w:bottom w:val="none" w:sz="0" w:space="0" w:color="auto"/>
        <w:right w:val="none" w:sz="0" w:space="0" w:color="auto"/>
      </w:divBdr>
    </w:div>
    <w:div w:id="100251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1412</TotalTime>
  <Pages>6</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Mohammed Mahin Ibnay Mamun</cp:lastModifiedBy>
  <cp:revision>346</cp:revision>
  <dcterms:created xsi:type="dcterms:W3CDTF">2021-07-26T13:37:00Z</dcterms:created>
  <dcterms:modified xsi:type="dcterms:W3CDTF">2023-10-12T11:43:00Z</dcterms:modified>
</cp:coreProperties>
</file>