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A131" w14:textId="2E2ACE92" w:rsidR="004E42CB" w:rsidRDefault="004E42CB" w:rsidP="00AD7994">
      <w:pPr>
        <w:pStyle w:val="Heading1"/>
      </w:pPr>
      <w:r w:rsidRPr="00AD7994">
        <w:t>Week 1 Lab</w:t>
      </w:r>
      <w:r w:rsidR="00715243" w:rsidRPr="00AD7994">
        <w:t xml:space="preserve"> A</w:t>
      </w:r>
      <w:r w:rsidR="00FE114D" w:rsidRPr="00AD7994">
        <w:t>:</w:t>
      </w:r>
      <w:r w:rsidR="003E2287" w:rsidRPr="00AD7994">
        <w:t xml:space="preserve"> Logic Gates</w:t>
      </w:r>
    </w:p>
    <w:p w14:paraId="18F2F246" w14:textId="70594D3E" w:rsidR="004E42CB" w:rsidRPr="00AD7994" w:rsidRDefault="004E42CB" w:rsidP="00AD7994">
      <w:pPr>
        <w:pStyle w:val="Heading2"/>
      </w:pPr>
      <w:r w:rsidRPr="00AD7994">
        <w:t>Objectives</w:t>
      </w:r>
    </w:p>
    <w:p w14:paraId="6C1C43C1" w14:textId="381ECCBC" w:rsidR="004E4174" w:rsidRDefault="004E4174" w:rsidP="004E42CB">
      <w:pPr>
        <w:rPr>
          <w:lang w:val="en-US"/>
        </w:rPr>
      </w:pPr>
      <w:r>
        <w:rPr>
          <w:lang w:val="en-US"/>
        </w:rPr>
        <w:t>Develop understanding and experience of:</w:t>
      </w:r>
    </w:p>
    <w:p w14:paraId="407EAA7E" w14:textId="1AC0C934" w:rsidR="00715243" w:rsidRDefault="003C642D" w:rsidP="00AD599A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E</w:t>
      </w:r>
      <w:r w:rsidR="00715243">
        <w:rPr>
          <w:lang w:val="en-US"/>
        </w:rPr>
        <w:t>xpectations for the lab sessions</w:t>
      </w:r>
    </w:p>
    <w:p w14:paraId="7BE084A1" w14:textId="0AF051CC" w:rsidR="00D466ED" w:rsidRDefault="00D466ED" w:rsidP="00AD599A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>Basic logic gates and truth tables</w:t>
      </w:r>
    </w:p>
    <w:p w14:paraId="7FF2437F" w14:textId="105025D4" w:rsidR="00AD599A" w:rsidRPr="00AD599A" w:rsidRDefault="00AD599A" w:rsidP="00AD599A">
      <w:pPr>
        <w:pStyle w:val="ListParagraph"/>
        <w:numPr>
          <w:ilvl w:val="0"/>
          <w:numId w:val="1"/>
        </w:numPr>
        <w:ind w:left="284" w:hanging="284"/>
        <w:rPr>
          <w:lang w:val="en-US"/>
        </w:rPr>
      </w:pPr>
      <w:r>
        <w:rPr>
          <w:lang w:val="en-US"/>
        </w:rPr>
        <w:t xml:space="preserve">Using Logisim Evolution </w:t>
      </w:r>
      <w:r w:rsidR="0054651F">
        <w:rPr>
          <w:lang w:val="en-US"/>
        </w:rPr>
        <w:t xml:space="preserve">to simulate logic </w:t>
      </w:r>
      <w:proofErr w:type="gramStart"/>
      <w:r w:rsidR="0054651F">
        <w:rPr>
          <w:lang w:val="en-US"/>
        </w:rPr>
        <w:t>circuits</w:t>
      </w:r>
      <w:proofErr w:type="gramEnd"/>
    </w:p>
    <w:p w14:paraId="2932878C" w14:textId="77777777" w:rsidR="00387F39" w:rsidRPr="00387F39" w:rsidRDefault="00387F39" w:rsidP="0079345F">
      <w:pPr>
        <w:pStyle w:val="ListParagraph"/>
        <w:ind w:left="284"/>
        <w:rPr>
          <w:lang w:val="en-US"/>
        </w:rPr>
      </w:pPr>
    </w:p>
    <w:p w14:paraId="13D2F85B" w14:textId="38236F1B" w:rsidR="00ED320F" w:rsidRDefault="00D466ED" w:rsidP="00AD7994">
      <w:pPr>
        <w:pStyle w:val="Heading2"/>
      </w:pPr>
      <w:r>
        <w:t>Basic Logic Gates</w:t>
      </w:r>
    </w:p>
    <w:p w14:paraId="61A4F256" w14:textId="0CBD17D3" w:rsidR="00BE26FD" w:rsidRPr="00BE26FD" w:rsidRDefault="00BE26FD" w:rsidP="00BE26FD">
      <w:pPr>
        <w:rPr>
          <w:lang w:val="en-US"/>
        </w:rPr>
      </w:pPr>
      <w:r w:rsidRPr="00690EDA">
        <w:rPr>
          <w:lang w:val="en-US"/>
        </w:rPr>
        <w:t>You should create a folder in your university OneDrive area for your computer architecture work.</w:t>
      </w:r>
      <w:r w:rsidR="00A93BCA">
        <w:rPr>
          <w:lang w:val="en-US"/>
        </w:rPr>
        <w:t xml:space="preserve"> Complete the </w:t>
      </w:r>
      <w:r w:rsidR="00E81872">
        <w:rPr>
          <w:lang w:val="en-US"/>
        </w:rPr>
        <w:t>gaps so that you have a copy of this information.</w:t>
      </w:r>
    </w:p>
    <w:p w14:paraId="04E5DBFF" w14:textId="10DC9AAB" w:rsidR="00AE6445" w:rsidRPr="003E6784" w:rsidRDefault="00033A16" w:rsidP="000511CF">
      <w:pPr>
        <w:pStyle w:val="ListParagraph"/>
        <w:ind w:left="0"/>
        <w:rPr>
          <w:lang w:val="en-US"/>
        </w:rPr>
      </w:pPr>
      <w:r w:rsidRPr="003E6784">
        <w:rPr>
          <w:lang w:val="en-US"/>
        </w:rPr>
        <w:t xml:space="preserve">Binary data has two states. In this unit we will </w:t>
      </w:r>
      <w:r w:rsidR="00090373" w:rsidRPr="003E6784">
        <w:rPr>
          <w:lang w:val="en-US"/>
        </w:rPr>
        <w:t xml:space="preserve">use 1 (on) and 0 (off) to represent the states. </w:t>
      </w:r>
      <w:r w:rsidR="00EC42DC" w:rsidRPr="003E6784">
        <w:rPr>
          <w:lang w:val="en-US"/>
        </w:rPr>
        <w:t xml:space="preserve">Gates are used to </w:t>
      </w:r>
      <w:r w:rsidR="00BE1292" w:rsidRPr="003E6784">
        <w:rPr>
          <w:lang w:val="en-US"/>
        </w:rPr>
        <w:t>process or combine binary inputs.</w:t>
      </w:r>
    </w:p>
    <w:p w14:paraId="0257824E" w14:textId="115C0BAD" w:rsidR="00EE1F29" w:rsidRPr="00AD7994" w:rsidRDefault="00EE1F29" w:rsidP="00AD7994">
      <w:pPr>
        <w:pStyle w:val="Heading3"/>
      </w:pPr>
      <w:r w:rsidRPr="00AD7994">
        <w:t>AND gate</w:t>
      </w:r>
    </w:p>
    <w:p w14:paraId="29A97A03" w14:textId="5DD1244C" w:rsidR="00090373" w:rsidRDefault="006D1D94" w:rsidP="00D466ED">
      <w:pPr>
        <w:rPr>
          <w:lang w:val="en-US"/>
        </w:rPr>
      </w:pPr>
      <w:r w:rsidRPr="00603181">
        <w:object w:dxaOrig="2573" w:dyaOrig="1261" w14:anchorId="55A7FE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62.25pt" o:ole="" filled="t" fillcolor="white [3212]">
            <v:imagedata r:id="rId7" o:title=""/>
          </v:shape>
          <o:OLEObject Type="Embed" ProgID="Unknown" ShapeID="_x0000_i1025" DrawAspect="Content" ObjectID="_1758012966" r:id="rId8"/>
        </w:object>
      </w:r>
    </w:p>
    <w:p w14:paraId="76D1482B" w14:textId="77777777" w:rsidR="000158E3" w:rsidRDefault="00BE1292" w:rsidP="00D466ED">
      <w:pPr>
        <w:rPr>
          <w:lang w:val="en-US"/>
        </w:rPr>
      </w:pPr>
      <w:r>
        <w:rPr>
          <w:lang w:val="en-US"/>
        </w:rPr>
        <w:t xml:space="preserve">A and B are inputs and X is the output. </w:t>
      </w:r>
    </w:p>
    <w:p w14:paraId="50F7B4C6" w14:textId="1806AB55" w:rsidR="006947BD" w:rsidRPr="00642058" w:rsidRDefault="00BE1292" w:rsidP="006947BD">
      <w:pPr>
        <w:tabs>
          <w:tab w:val="left" w:pos="8789"/>
        </w:tabs>
        <w:rPr>
          <w:u w:val="single"/>
        </w:rPr>
      </w:pPr>
      <w:r>
        <w:rPr>
          <w:lang w:val="en-US"/>
        </w:rPr>
        <w:t>The AND gate outputs</w:t>
      </w:r>
      <w:r w:rsidR="000158E3">
        <w:rPr>
          <w:lang w:val="en-US"/>
        </w:rPr>
        <w:t xml:space="preserve"> </w:t>
      </w:r>
      <w:r w:rsidR="00642058" w:rsidRPr="00642058">
        <w:rPr>
          <w:lang w:val="en-US"/>
        </w:rPr>
        <w:t>if both inputs are equivalent.</w:t>
      </w:r>
    </w:p>
    <w:p w14:paraId="010B04E3" w14:textId="1D079339" w:rsidR="00EE1F29" w:rsidRDefault="00EE1F29" w:rsidP="00D466ED">
      <w:pPr>
        <w:rPr>
          <w:lang w:val="en-US"/>
        </w:rPr>
      </w:pPr>
      <w:r>
        <w:rPr>
          <w:lang w:val="en-US"/>
        </w:rPr>
        <w:t>Truth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874"/>
        <w:gridCol w:w="874"/>
      </w:tblGrid>
      <w:tr w:rsidR="00A557A1" w14:paraId="47028014" w14:textId="77777777" w:rsidTr="00A557A1">
        <w:trPr>
          <w:trHeight w:val="275"/>
        </w:trPr>
        <w:tc>
          <w:tcPr>
            <w:tcW w:w="874" w:type="dxa"/>
          </w:tcPr>
          <w:p w14:paraId="34989F97" w14:textId="42BAE16B" w:rsidR="00A557A1" w:rsidRDefault="00A557A1" w:rsidP="00A557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74" w:type="dxa"/>
          </w:tcPr>
          <w:p w14:paraId="5E2F3DB1" w14:textId="1666911A" w:rsidR="00A557A1" w:rsidRDefault="00A557A1" w:rsidP="00A557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74" w:type="dxa"/>
          </w:tcPr>
          <w:p w14:paraId="555EA756" w14:textId="77D95401" w:rsidR="00A557A1" w:rsidRDefault="00A557A1" w:rsidP="00A557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557A1" w14:paraId="06B0C160" w14:textId="77777777" w:rsidTr="00A557A1">
        <w:trPr>
          <w:trHeight w:val="275"/>
        </w:trPr>
        <w:tc>
          <w:tcPr>
            <w:tcW w:w="874" w:type="dxa"/>
          </w:tcPr>
          <w:p w14:paraId="45F84B05" w14:textId="6778A817" w:rsidR="00A557A1" w:rsidRDefault="00A557A1" w:rsidP="00A557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6162CACB" w14:textId="1AD572C5" w:rsidR="00A557A1" w:rsidRDefault="00A557A1" w:rsidP="00A557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260AAEA1" w14:textId="4DACDF06" w:rsidR="00A557A1" w:rsidRDefault="00CB3E29" w:rsidP="00A557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7A1" w14:paraId="1E08F226" w14:textId="77777777" w:rsidTr="00A557A1">
        <w:trPr>
          <w:trHeight w:val="282"/>
        </w:trPr>
        <w:tc>
          <w:tcPr>
            <w:tcW w:w="874" w:type="dxa"/>
          </w:tcPr>
          <w:p w14:paraId="45F72498" w14:textId="09A09F13" w:rsidR="00A557A1" w:rsidRDefault="00A557A1" w:rsidP="00A557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3543A5D7" w14:textId="72035585" w:rsidR="00A557A1" w:rsidRDefault="00A557A1" w:rsidP="00A557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7F3DF05C" w14:textId="27CF1031" w:rsidR="00A557A1" w:rsidRDefault="00CB3E29" w:rsidP="00A557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7A1" w14:paraId="018C1A25" w14:textId="77777777" w:rsidTr="00A557A1">
        <w:trPr>
          <w:trHeight w:val="275"/>
        </w:trPr>
        <w:tc>
          <w:tcPr>
            <w:tcW w:w="874" w:type="dxa"/>
          </w:tcPr>
          <w:p w14:paraId="583E67C8" w14:textId="04F4C34F" w:rsidR="00A557A1" w:rsidRDefault="00A557A1" w:rsidP="00A557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6D204489" w14:textId="3CF56812" w:rsidR="00A557A1" w:rsidRDefault="00A557A1" w:rsidP="00A557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09F236A8" w14:textId="550E7C9A" w:rsidR="00A557A1" w:rsidRDefault="00CB3E29" w:rsidP="00A557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557A1" w14:paraId="4DD3AD74" w14:textId="77777777" w:rsidTr="00A557A1">
        <w:trPr>
          <w:trHeight w:val="275"/>
        </w:trPr>
        <w:tc>
          <w:tcPr>
            <w:tcW w:w="874" w:type="dxa"/>
          </w:tcPr>
          <w:p w14:paraId="76D3B110" w14:textId="2DA6411F" w:rsidR="00A557A1" w:rsidRDefault="00A557A1" w:rsidP="00A557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323CB8C9" w14:textId="5E1D2025" w:rsidR="00A557A1" w:rsidRDefault="00A557A1" w:rsidP="00A557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5E89D3B4" w14:textId="7BF4BDFF" w:rsidR="00A557A1" w:rsidRDefault="00CB3E29" w:rsidP="00A557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9A740FC" w14:textId="77777777" w:rsidR="00A557A1" w:rsidRDefault="00A557A1" w:rsidP="00D466ED">
      <w:pPr>
        <w:rPr>
          <w:lang w:val="en-US"/>
        </w:rPr>
      </w:pPr>
    </w:p>
    <w:p w14:paraId="1C593BC2" w14:textId="55C408D8" w:rsidR="00A84A33" w:rsidRDefault="00A84A33" w:rsidP="00AD7994">
      <w:pPr>
        <w:pStyle w:val="Heading3"/>
      </w:pPr>
      <w:r>
        <w:t>OR gate</w:t>
      </w:r>
    </w:p>
    <w:p w14:paraId="3AB5B77E" w14:textId="56FE9495" w:rsidR="006947BD" w:rsidRDefault="008D30F0" w:rsidP="00D466ED">
      <w:pPr>
        <w:rPr>
          <w:lang w:val="en-US"/>
        </w:rPr>
      </w:pPr>
      <w:r w:rsidRPr="008D30F0">
        <w:object w:dxaOrig="2573" w:dyaOrig="1280" w14:anchorId="2C8D4178">
          <v:shape id="_x0000_i1026" type="#_x0000_t75" style="width:128.25pt;height:62.25pt" o:ole="" filled="t" fillcolor="white [3212]">
            <v:imagedata r:id="rId9" o:title=""/>
          </v:shape>
          <o:OLEObject Type="Embed" ProgID="Unknown" ShapeID="_x0000_i1026" DrawAspect="Content" ObjectID="_1758012967" r:id="rId10"/>
        </w:object>
      </w:r>
    </w:p>
    <w:p w14:paraId="65B785E7" w14:textId="78A84A5D" w:rsidR="008D30F0" w:rsidRDefault="008D30F0" w:rsidP="008D30F0">
      <w:pPr>
        <w:tabs>
          <w:tab w:val="left" w:pos="8789"/>
        </w:tabs>
        <w:rPr>
          <w:u w:val="single"/>
        </w:rPr>
      </w:pPr>
      <w:r>
        <w:rPr>
          <w:lang w:val="en-US"/>
        </w:rPr>
        <w:t xml:space="preserve">The OR gate outputs </w:t>
      </w:r>
      <w:r w:rsidR="00642058" w:rsidRPr="00642058">
        <w:t>true if one or both inputs are equivalent.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874"/>
        <w:gridCol w:w="874"/>
      </w:tblGrid>
      <w:tr w:rsidR="008D30F0" w14:paraId="3B567F4C" w14:textId="77777777" w:rsidTr="00C214AA">
        <w:trPr>
          <w:trHeight w:val="275"/>
        </w:trPr>
        <w:tc>
          <w:tcPr>
            <w:tcW w:w="874" w:type="dxa"/>
          </w:tcPr>
          <w:p w14:paraId="30DA7247" w14:textId="77777777" w:rsidR="008D30F0" w:rsidRDefault="008D30F0" w:rsidP="00C2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74" w:type="dxa"/>
          </w:tcPr>
          <w:p w14:paraId="475ED9C5" w14:textId="77777777" w:rsidR="008D30F0" w:rsidRDefault="008D30F0" w:rsidP="00C2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74" w:type="dxa"/>
          </w:tcPr>
          <w:p w14:paraId="1CD53B73" w14:textId="77777777" w:rsidR="008D30F0" w:rsidRDefault="008D30F0" w:rsidP="00C2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8D30F0" w14:paraId="3D7678E1" w14:textId="77777777" w:rsidTr="00C214AA">
        <w:trPr>
          <w:trHeight w:val="275"/>
        </w:trPr>
        <w:tc>
          <w:tcPr>
            <w:tcW w:w="874" w:type="dxa"/>
          </w:tcPr>
          <w:p w14:paraId="005E5C42" w14:textId="77777777" w:rsidR="008D30F0" w:rsidRDefault="008D30F0" w:rsidP="00C2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3F05F4B1" w14:textId="77777777" w:rsidR="008D30F0" w:rsidRDefault="008D30F0" w:rsidP="00C2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6289044A" w14:textId="4D440E68" w:rsidR="008D30F0" w:rsidRDefault="008963CC" w:rsidP="00C2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D30F0" w14:paraId="332546FE" w14:textId="77777777" w:rsidTr="00C214AA">
        <w:trPr>
          <w:trHeight w:val="282"/>
        </w:trPr>
        <w:tc>
          <w:tcPr>
            <w:tcW w:w="874" w:type="dxa"/>
          </w:tcPr>
          <w:p w14:paraId="05081C18" w14:textId="77777777" w:rsidR="008D30F0" w:rsidRDefault="008D30F0" w:rsidP="00C2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232A7BB8" w14:textId="77777777" w:rsidR="008D30F0" w:rsidRDefault="008D30F0" w:rsidP="00C2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2FD901C2" w14:textId="46E97DFA" w:rsidR="008D30F0" w:rsidRDefault="008963CC" w:rsidP="00C2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D30F0" w14:paraId="7F6AAC76" w14:textId="77777777" w:rsidTr="00C214AA">
        <w:trPr>
          <w:trHeight w:val="275"/>
        </w:trPr>
        <w:tc>
          <w:tcPr>
            <w:tcW w:w="874" w:type="dxa"/>
          </w:tcPr>
          <w:p w14:paraId="38215E1C" w14:textId="77777777" w:rsidR="008D30F0" w:rsidRDefault="008D30F0" w:rsidP="00C2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732417DC" w14:textId="77777777" w:rsidR="008D30F0" w:rsidRDefault="008D30F0" w:rsidP="00C2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4AB43BE5" w14:textId="0692C3A1" w:rsidR="008D30F0" w:rsidRDefault="008963CC" w:rsidP="00C2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D30F0" w14:paraId="6DE43C00" w14:textId="77777777" w:rsidTr="00C214AA">
        <w:trPr>
          <w:trHeight w:val="275"/>
        </w:trPr>
        <w:tc>
          <w:tcPr>
            <w:tcW w:w="874" w:type="dxa"/>
          </w:tcPr>
          <w:p w14:paraId="3A6716C4" w14:textId="77777777" w:rsidR="008D30F0" w:rsidRDefault="008D30F0" w:rsidP="00C2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1FE12643" w14:textId="77777777" w:rsidR="008D30F0" w:rsidRDefault="008D30F0" w:rsidP="00C2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1B858FA4" w14:textId="4767A8DE" w:rsidR="008D30F0" w:rsidRDefault="008963CC" w:rsidP="00C214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475EDA3" w14:textId="43EA07F1" w:rsidR="00A84A33" w:rsidRDefault="00A84A33" w:rsidP="00AD7994">
      <w:pPr>
        <w:pStyle w:val="Heading3"/>
      </w:pPr>
      <w:r>
        <w:lastRenderedPageBreak/>
        <w:t xml:space="preserve">NOT </w:t>
      </w:r>
      <w:proofErr w:type="gramStart"/>
      <w:r>
        <w:t>gate</w:t>
      </w:r>
      <w:proofErr w:type="gramEnd"/>
    </w:p>
    <w:p w14:paraId="2CC2EEC7" w14:textId="77777777" w:rsidR="00A84A33" w:rsidRPr="00A84A33" w:rsidRDefault="00A84A33" w:rsidP="00D466ED">
      <w:r w:rsidRPr="00A84A33">
        <w:object w:dxaOrig="2889" w:dyaOrig="817" w14:anchorId="3702517B">
          <v:shape id="_x0000_i1027" type="#_x0000_t75" style="width:2in;height:41.25pt" o:ole="" filled="t" fillcolor="white [3212]">
            <v:imagedata r:id="rId11" o:title=""/>
          </v:shape>
          <o:OLEObject Type="Embed" ProgID="Unknown" ShapeID="_x0000_i1027" DrawAspect="Content" ObjectID="_1758012968" r:id="rId12"/>
        </w:object>
      </w:r>
    </w:p>
    <w:p w14:paraId="5AAD8976" w14:textId="11732869" w:rsidR="00A84A33" w:rsidRDefault="00A84A33" w:rsidP="00A84A33">
      <w:pPr>
        <w:tabs>
          <w:tab w:val="left" w:pos="8789"/>
        </w:tabs>
        <w:rPr>
          <w:u w:val="single"/>
        </w:rPr>
      </w:pPr>
      <w:r>
        <w:rPr>
          <w:lang w:val="en-US"/>
        </w:rPr>
        <w:t xml:space="preserve">The </w:t>
      </w:r>
      <w:r w:rsidR="00166896">
        <w:rPr>
          <w:lang w:val="en-US"/>
        </w:rPr>
        <w:t>NOT</w:t>
      </w:r>
      <w:r>
        <w:rPr>
          <w:lang w:val="en-US"/>
        </w:rPr>
        <w:t xml:space="preserve"> gate </w:t>
      </w:r>
      <w:r w:rsidRPr="00642058">
        <w:rPr>
          <w:lang w:val="en-US"/>
        </w:rPr>
        <w:t xml:space="preserve">outputs </w:t>
      </w:r>
      <w:r w:rsidR="00642058" w:rsidRPr="00642058">
        <w:t>inverts the value of the input as the output</w:t>
      </w:r>
      <w:r w:rsidR="000B0EE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874"/>
      </w:tblGrid>
      <w:tr w:rsidR="00166896" w14:paraId="6547E014" w14:textId="77777777" w:rsidTr="00933971">
        <w:trPr>
          <w:trHeight w:val="275"/>
        </w:trPr>
        <w:tc>
          <w:tcPr>
            <w:tcW w:w="874" w:type="dxa"/>
          </w:tcPr>
          <w:p w14:paraId="4E7F5C77" w14:textId="77777777" w:rsidR="00166896" w:rsidRDefault="00166896" w:rsidP="00933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74" w:type="dxa"/>
          </w:tcPr>
          <w:p w14:paraId="5361AD72" w14:textId="77777777" w:rsidR="00166896" w:rsidRDefault="00166896" w:rsidP="00933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66896" w14:paraId="2DEC7A1C" w14:textId="77777777" w:rsidTr="00933971">
        <w:trPr>
          <w:trHeight w:val="275"/>
        </w:trPr>
        <w:tc>
          <w:tcPr>
            <w:tcW w:w="874" w:type="dxa"/>
          </w:tcPr>
          <w:p w14:paraId="116C4E2A" w14:textId="77777777" w:rsidR="00166896" w:rsidRDefault="00166896" w:rsidP="00933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17658D5A" w14:textId="465BB6E1" w:rsidR="00166896" w:rsidRDefault="00642058" w:rsidP="00933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66896" w14:paraId="66A92F43" w14:textId="77777777" w:rsidTr="00933971">
        <w:trPr>
          <w:trHeight w:val="282"/>
        </w:trPr>
        <w:tc>
          <w:tcPr>
            <w:tcW w:w="874" w:type="dxa"/>
          </w:tcPr>
          <w:p w14:paraId="6415486E" w14:textId="0B60B4C3" w:rsidR="00166896" w:rsidRDefault="00166896" w:rsidP="00933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550973B8" w14:textId="4783B93E" w:rsidR="00166896" w:rsidRDefault="00642058" w:rsidP="0093397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5BC3DED" w14:textId="4F74A5DF" w:rsidR="00E204EE" w:rsidRDefault="009E5DF4" w:rsidP="00D466ED">
      <w:pPr>
        <w:rPr>
          <w:lang w:val="en-US"/>
        </w:rPr>
      </w:pPr>
      <w:r>
        <w:rPr>
          <w:lang w:val="en-US"/>
        </w:rPr>
        <w:t xml:space="preserve">The NOT gate is also called an </w:t>
      </w:r>
      <w:r w:rsidRPr="00AD7994">
        <w:rPr>
          <w:b/>
          <w:bCs/>
          <w:lang w:val="en-US"/>
        </w:rPr>
        <w:t>inverter</w:t>
      </w:r>
      <w:r>
        <w:rPr>
          <w:lang w:val="en-US"/>
        </w:rPr>
        <w:t>.</w:t>
      </w:r>
    </w:p>
    <w:p w14:paraId="5F31F415" w14:textId="016FC6B0" w:rsidR="009E5DF4" w:rsidRDefault="00E744B4" w:rsidP="00D466ED">
      <w:pPr>
        <w:rPr>
          <w:lang w:val="en-US"/>
        </w:rPr>
      </w:pPr>
      <w:r>
        <w:rPr>
          <w:lang w:val="en-US"/>
        </w:rPr>
        <w:t>s</w:t>
      </w:r>
    </w:p>
    <w:p w14:paraId="5171EC0F" w14:textId="4F7AE7DF" w:rsidR="004915AC" w:rsidRPr="000511CF" w:rsidRDefault="000836F8" w:rsidP="00AD7994">
      <w:pPr>
        <w:pStyle w:val="Heading3"/>
      </w:pPr>
      <w:r w:rsidRPr="000511CF">
        <w:t>Getting started with Logisim</w:t>
      </w:r>
      <w:r w:rsidR="000B1C45" w:rsidRPr="000511CF">
        <w:t xml:space="preserve"> Evolution</w:t>
      </w:r>
    </w:p>
    <w:p w14:paraId="6EDCA0E6" w14:textId="2EF5690C" w:rsidR="000836F8" w:rsidRPr="000511CF" w:rsidRDefault="000836F8" w:rsidP="000511CF">
      <w:pPr>
        <w:pStyle w:val="ListParagraph"/>
        <w:numPr>
          <w:ilvl w:val="0"/>
          <w:numId w:val="30"/>
        </w:numPr>
        <w:rPr>
          <w:lang w:val="en-US"/>
        </w:rPr>
      </w:pPr>
      <w:r w:rsidRPr="000511CF">
        <w:rPr>
          <w:lang w:val="en-US"/>
        </w:rPr>
        <w:t>Open Logisim</w:t>
      </w:r>
      <w:r w:rsidR="00B77796" w:rsidRPr="000511CF">
        <w:rPr>
          <w:lang w:val="en-US"/>
        </w:rPr>
        <w:t xml:space="preserve"> Evolution</w:t>
      </w:r>
      <w:r w:rsidRPr="000511CF">
        <w:rPr>
          <w:lang w:val="en-US"/>
        </w:rPr>
        <w:t xml:space="preserve"> and create a circuit that has two input pins labelled A and B that feed into a</w:t>
      </w:r>
      <w:r w:rsidR="000C78B1" w:rsidRPr="000511CF">
        <w:rPr>
          <w:lang w:val="en-US"/>
        </w:rPr>
        <w:t xml:space="preserve"> 2-input </w:t>
      </w:r>
      <w:r w:rsidRPr="000511CF">
        <w:rPr>
          <w:lang w:val="en-US"/>
        </w:rPr>
        <w:t>AND gate</w:t>
      </w:r>
      <w:r w:rsidR="00166896" w:rsidRPr="000511CF">
        <w:rPr>
          <w:lang w:val="en-US"/>
        </w:rPr>
        <w:t>. The output of the AND gate should feed</w:t>
      </w:r>
      <w:r w:rsidR="000C78B1" w:rsidRPr="000511CF">
        <w:rPr>
          <w:lang w:val="en-US"/>
        </w:rPr>
        <w:t xml:space="preserve"> into a NOT gate</w:t>
      </w:r>
      <w:r w:rsidRPr="000511CF">
        <w:rPr>
          <w:lang w:val="en-US"/>
        </w:rPr>
        <w:t xml:space="preserve"> and to an output pin labelled X.</w:t>
      </w:r>
    </w:p>
    <w:p w14:paraId="7D95F3D9" w14:textId="19ED8B96" w:rsidR="00EB5984" w:rsidRPr="000511CF" w:rsidRDefault="00EB5984" w:rsidP="000511CF">
      <w:pPr>
        <w:pStyle w:val="ListParagraph"/>
        <w:numPr>
          <w:ilvl w:val="0"/>
          <w:numId w:val="31"/>
        </w:numPr>
        <w:rPr>
          <w:lang w:val="en-US"/>
        </w:rPr>
      </w:pPr>
      <w:r w:rsidRPr="000511CF">
        <w:rPr>
          <w:lang w:val="en-US"/>
        </w:rPr>
        <w:t xml:space="preserve">On diagrams we might write a letter, but the wire needs to come from a </w:t>
      </w:r>
      <w:r w:rsidR="00353A83" w:rsidRPr="000511CF">
        <w:rPr>
          <w:lang w:val="en-US"/>
        </w:rPr>
        <w:t>pin or another component</w:t>
      </w:r>
      <w:r w:rsidR="00D422DC" w:rsidRPr="000511CF">
        <w:rPr>
          <w:lang w:val="en-US"/>
        </w:rPr>
        <w:t>.</w:t>
      </w:r>
    </w:p>
    <w:p w14:paraId="5F3787D9" w14:textId="2E82C6E3" w:rsidR="00A84A33" w:rsidRDefault="00D422DC" w:rsidP="000511CF">
      <w:pPr>
        <w:pStyle w:val="ListParagraph"/>
        <w:numPr>
          <w:ilvl w:val="0"/>
          <w:numId w:val="31"/>
        </w:numPr>
        <w:rPr>
          <w:lang w:val="en-US"/>
        </w:rPr>
      </w:pPr>
      <w:r w:rsidRPr="000511CF">
        <w:rPr>
          <w:lang w:val="en-US"/>
        </w:rPr>
        <w:t>Wires need to be connected where there is a connection point on the component.</w:t>
      </w:r>
    </w:p>
    <w:p w14:paraId="1DA4A576" w14:textId="0F517F80" w:rsidR="004741FA" w:rsidRPr="004741FA" w:rsidRDefault="004741FA" w:rsidP="004741F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F0832CB" wp14:editId="58918BAF">
            <wp:extent cx="433387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50D4B" wp14:editId="252BCE24">
            <wp:extent cx="1304925" cy="1266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795F" w14:textId="3B6F660C" w:rsidR="002F14F4" w:rsidRPr="002555D7" w:rsidRDefault="00157893" w:rsidP="002F14F4">
      <w:pPr>
        <w:pStyle w:val="ListParagraph"/>
        <w:numPr>
          <w:ilvl w:val="0"/>
          <w:numId w:val="30"/>
        </w:numPr>
        <w:rPr>
          <w:lang w:val="en-US"/>
        </w:rPr>
      </w:pPr>
      <w:r w:rsidRPr="000511CF">
        <w:rPr>
          <w:lang w:val="en-US"/>
        </w:rPr>
        <w:t>Click on the hand icon to t</w:t>
      </w:r>
      <w:r w:rsidR="000C78B1" w:rsidRPr="000511CF">
        <w:rPr>
          <w:lang w:val="en-US"/>
        </w:rPr>
        <w:t>est the circuit manually by trying all possible combinations of inputs A and B.</w:t>
      </w:r>
    </w:p>
    <w:p w14:paraId="4829C8E2" w14:textId="77777777" w:rsidR="002F14F4" w:rsidRPr="002555D7" w:rsidRDefault="00F5391C" w:rsidP="002555D7">
      <w:pPr>
        <w:pStyle w:val="ListParagraph"/>
        <w:numPr>
          <w:ilvl w:val="0"/>
          <w:numId w:val="30"/>
        </w:numPr>
        <w:rPr>
          <w:lang w:val="en-US"/>
        </w:rPr>
      </w:pPr>
      <w:r w:rsidRPr="002555D7">
        <w:rPr>
          <w:lang w:val="en-US"/>
        </w:rPr>
        <w:t>Check the truth table generated by Logisim Evolution for your circuit</w:t>
      </w:r>
      <w:r w:rsidR="002F14F4" w:rsidRPr="002555D7">
        <w:rPr>
          <w:lang w:val="en-US"/>
        </w:rPr>
        <w:t>.</w:t>
      </w:r>
    </w:p>
    <w:p w14:paraId="1ACC9B11" w14:textId="2CABDF01" w:rsidR="00F5391C" w:rsidRPr="002555D7" w:rsidRDefault="002F14F4" w:rsidP="002555D7">
      <w:pPr>
        <w:pStyle w:val="ListParagraph"/>
        <w:numPr>
          <w:ilvl w:val="0"/>
          <w:numId w:val="32"/>
        </w:numPr>
        <w:rPr>
          <w:lang w:val="en-US"/>
        </w:rPr>
      </w:pPr>
      <w:r w:rsidRPr="002555D7">
        <w:rPr>
          <w:lang w:val="en-US"/>
        </w:rPr>
        <w:t>G</w:t>
      </w:r>
      <w:r w:rsidR="00F5391C" w:rsidRPr="002555D7">
        <w:rPr>
          <w:lang w:val="en-US"/>
        </w:rPr>
        <w:t>o to Project then Analyze Circuit and click the Table tab.</w:t>
      </w:r>
    </w:p>
    <w:p w14:paraId="0647BF62" w14:textId="3CFCA057" w:rsidR="000C78B1" w:rsidRDefault="00ED320F" w:rsidP="002555D7">
      <w:pPr>
        <w:pStyle w:val="ListParagraph"/>
        <w:numPr>
          <w:ilvl w:val="0"/>
          <w:numId w:val="30"/>
        </w:numPr>
        <w:rPr>
          <w:lang w:val="en-US"/>
        </w:rPr>
      </w:pPr>
      <w:bookmarkStart w:id="0" w:name="_Hlk83648344"/>
      <w:r w:rsidRPr="002555D7">
        <w:rPr>
          <w:lang w:val="en-US"/>
        </w:rPr>
        <w:t>Save your Logisim</w:t>
      </w:r>
      <w:r w:rsidR="00DC4BCB" w:rsidRPr="002555D7">
        <w:rPr>
          <w:lang w:val="en-US"/>
        </w:rPr>
        <w:t xml:space="preserve"> Evolution</w:t>
      </w:r>
      <w:r w:rsidRPr="002555D7">
        <w:rPr>
          <w:lang w:val="en-US"/>
        </w:rPr>
        <w:t xml:space="preserve"> file. </w:t>
      </w:r>
      <w:r w:rsidR="008E561D" w:rsidRPr="002555D7">
        <w:rPr>
          <w:lang w:val="en-US"/>
        </w:rPr>
        <w:t>There isn’t an autosave option in Logisim Evolution</w:t>
      </w:r>
      <w:r w:rsidR="00BD322E" w:rsidRPr="002555D7">
        <w:rPr>
          <w:lang w:val="en-US"/>
        </w:rPr>
        <w:t>. It is your responsibility to make sure that you have saved your work.</w:t>
      </w:r>
      <w:r w:rsidR="00D3742A">
        <w:rPr>
          <w:lang w:val="en-US"/>
        </w:rPr>
        <w:t xml:space="preserve"> </w:t>
      </w:r>
      <w:r w:rsidR="00D846B3">
        <w:rPr>
          <w:lang w:val="en-US"/>
        </w:rPr>
        <w:t>Choose a suitable filename</w:t>
      </w:r>
      <w:r w:rsidR="005E7514">
        <w:rPr>
          <w:lang w:val="en-US"/>
        </w:rPr>
        <w:t>.</w:t>
      </w:r>
      <w:r w:rsidR="00D846B3">
        <w:rPr>
          <w:lang w:val="en-US"/>
        </w:rPr>
        <w:t xml:space="preserve"> </w:t>
      </w:r>
      <w:r w:rsidR="005E7514">
        <w:rPr>
          <w:lang w:val="en-US"/>
        </w:rPr>
        <w:t>N</w:t>
      </w:r>
      <w:r w:rsidR="00D846B3">
        <w:rPr>
          <w:lang w:val="en-US"/>
        </w:rPr>
        <w:t>ote that y</w:t>
      </w:r>
      <w:r w:rsidR="00D3742A">
        <w:rPr>
          <w:lang w:val="en-US"/>
        </w:rPr>
        <w:t xml:space="preserve">ou cannot use </w:t>
      </w:r>
      <w:r w:rsidR="00D846B3">
        <w:rPr>
          <w:lang w:val="en-US"/>
        </w:rPr>
        <w:t>spaces in names in Logisim Evolution.</w:t>
      </w:r>
    </w:p>
    <w:p w14:paraId="48AD2A06" w14:textId="23B83A75" w:rsidR="002555D7" w:rsidRDefault="00244BF2" w:rsidP="002555D7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Add an image of your circuit and the truth table generated through Logisim Evolution</w:t>
      </w:r>
      <w:r w:rsidR="00C372AD">
        <w:rPr>
          <w:lang w:val="en-US"/>
        </w:rPr>
        <w:t xml:space="preserve"> to this worksheet.</w:t>
      </w:r>
    </w:p>
    <w:p w14:paraId="397FA225" w14:textId="4778F784" w:rsidR="00AC50AD" w:rsidRDefault="00AC50AD" w:rsidP="00AC50AD">
      <w:pPr>
        <w:rPr>
          <w:lang w:val="en-US"/>
        </w:rPr>
      </w:pPr>
      <w:r>
        <w:rPr>
          <w:lang w:val="en-US"/>
        </w:rPr>
        <w:t>AND gate leading into NOT gate images:</w:t>
      </w:r>
    </w:p>
    <w:p w14:paraId="010D42C5" w14:textId="77777777" w:rsidR="00AC50AD" w:rsidRDefault="00AC50AD" w:rsidP="00AC50AD">
      <w:pPr>
        <w:rPr>
          <w:lang w:val="en-US"/>
        </w:rPr>
      </w:pPr>
    </w:p>
    <w:p w14:paraId="193D3BD4" w14:textId="77777777" w:rsidR="00AC50AD" w:rsidRDefault="00AC50AD" w:rsidP="00AC50AD">
      <w:pPr>
        <w:rPr>
          <w:lang w:val="en-US"/>
        </w:rPr>
      </w:pPr>
    </w:p>
    <w:p w14:paraId="1E4C635D" w14:textId="77777777" w:rsidR="00AC50AD" w:rsidRDefault="00AC50AD" w:rsidP="00AC50AD">
      <w:pPr>
        <w:rPr>
          <w:lang w:val="en-US"/>
        </w:rPr>
      </w:pPr>
    </w:p>
    <w:p w14:paraId="746E495A" w14:textId="77777777" w:rsidR="00AC50AD" w:rsidRDefault="00AC50AD" w:rsidP="00AC50AD">
      <w:pPr>
        <w:rPr>
          <w:lang w:val="en-US"/>
        </w:rPr>
      </w:pPr>
    </w:p>
    <w:p w14:paraId="306A9E07" w14:textId="77777777" w:rsidR="00AC50AD" w:rsidRDefault="00AC50AD" w:rsidP="00AC50AD">
      <w:pPr>
        <w:rPr>
          <w:lang w:val="en-US"/>
        </w:rPr>
      </w:pPr>
    </w:p>
    <w:p w14:paraId="179A6BF6" w14:textId="77777777" w:rsidR="00AC50AD" w:rsidRDefault="00AC50AD" w:rsidP="00AC50AD">
      <w:pPr>
        <w:rPr>
          <w:lang w:val="en-US"/>
        </w:rPr>
      </w:pPr>
    </w:p>
    <w:p w14:paraId="3A353051" w14:textId="77777777" w:rsidR="00AC50AD" w:rsidRDefault="00AC50AD" w:rsidP="00AC50AD">
      <w:pPr>
        <w:rPr>
          <w:lang w:val="en-US"/>
        </w:rPr>
      </w:pPr>
    </w:p>
    <w:p w14:paraId="6F9B4A81" w14:textId="77777777" w:rsidR="00AC50AD" w:rsidRDefault="00AC50AD" w:rsidP="00AC50AD">
      <w:pPr>
        <w:rPr>
          <w:lang w:val="en-US"/>
        </w:rPr>
      </w:pPr>
    </w:p>
    <w:p w14:paraId="3C6ED635" w14:textId="77777777" w:rsidR="00AC50AD" w:rsidRPr="00AC50AD" w:rsidRDefault="00AC50AD" w:rsidP="00AC50AD">
      <w:pPr>
        <w:rPr>
          <w:lang w:val="en-US"/>
        </w:rPr>
      </w:pPr>
    </w:p>
    <w:p w14:paraId="498683E7" w14:textId="77777777" w:rsidR="00C372AD" w:rsidRPr="002555D7" w:rsidRDefault="00C372AD" w:rsidP="00C372AD">
      <w:pPr>
        <w:pStyle w:val="ListParagraph"/>
        <w:ind w:left="360"/>
        <w:rPr>
          <w:lang w:val="en-US"/>
        </w:rPr>
      </w:pPr>
    </w:p>
    <w:p w14:paraId="1196ADE9" w14:textId="78E02E7B" w:rsidR="0024399A" w:rsidRDefault="00A93BCA" w:rsidP="00AD7994">
      <w:pPr>
        <w:pStyle w:val="Heading2"/>
      </w:pPr>
      <w:r>
        <w:t>Additional Logic gates</w:t>
      </w:r>
    </w:p>
    <w:p w14:paraId="6A6CBFEE" w14:textId="5E5EA642" w:rsidR="00E81872" w:rsidRPr="00E81872" w:rsidRDefault="004D7FD5" w:rsidP="00AD7994">
      <w:pPr>
        <w:pStyle w:val="Heading3"/>
      </w:pPr>
      <w:r>
        <w:t>NAND gate</w:t>
      </w:r>
    </w:p>
    <w:bookmarkEnd w:id="0"/>
    <w:p w14:paraId="1E30CE01" w14:textId="1FAAFFAE" w:rsidR="00E056F1" w:rsidRPr="00BB7B90" w:rsidRDefault="00E056F1" w:rsidP="00BB7B90">
      <w:pPr>
        <w:rPr>
          <w:lang w:val="en-US"/>
        </w:rPr>
      </w:pPr>
      <w:r w:rsidRPr="00BB7B90">
        <w:rPr>
          <w:lang w:val="en-US"/>
        </w:rPr>
        <w:t>The circuit you created above</w:t>
      </w:r>
      <w:r w:rsidR="00BD322E" w:rsidRPr="00BB7B90">
        <w:rPr>
          <w:lang w:val="en-US"/>
        </w:rPr>
        <w:t xml:space="preserve"> of an AND gate followed by a NOT gate</w:t>
      </w:r>
      <w:r w:rsidRPr="00BB7B90">
        <w:rPr>
          <w:lang w:val="en-US"/>
        </w:rPr>
        <w:t xml:space="preserve"> is equivalent to a NAND gate</w:t>
      </w:r>
      <w:r w:rsidR="00651E34" w:rsidRPr="00BB7B90">
        <w:rPr>
          <w:lang w:val="en-US"/>
        </w:rPr>
        <w:t xml:space="preserve">. </w:t>
      </w:r>
      <w:r w:rsidRPr="00BB7B90">
        <w:rPr>
          <w:lang w:val="en-US"/>
        </w:rPr>
        <w:t xml:space="preserve"> </w:t>
      </w:r>
    </w:p>
    <w:p w14:paraId="12A321F8" w14:textId="3F977A6C" w:rsidR="001D09DD" w:rsidRDefault="00214D35" w:rsidP="001D09DD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Complete the truth table</w:t>
      </w:r>
      <w:r w:rsidR="00480E8C">
        <w:rPr>
          <w:lang w:val="en-US"/>
        </w:rPr>
        <w:t xml:space="preserve"> for a NAND gate</w:t>
      </w:r>
      <w:r w:rsidR="00436B9B">
        <w:rPr>
          <w:lang w:val="en-US"/>
        </w:rPr>
        <w:t xml:space="preserve"> and describe its operation in words</w:t>
      </w:r>
      <w:r w:rsidR="005E7514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874"/>
        <w:gridCol w:w="874"/>
      </w:tblGrid>
      <w:tr w:rsidR="007870BF" w14:paraId="4D9A5F6B" w14:textId="77777777" w:rsidTr="00982D52">
        <w:trPr>
          <w:trHeight w:val="275"/>
        </w:trPr>
        <w:tc>
          <w:tcPr>
            <w:tcW w:w="874" w:type="dxa"/>
          </w:tcPr>
          <w:p w14:paraId="4A6BF3A0" w14:textId="77777777" w:rsidR="007870BF" w:rsidRDefault="007870BF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74" w:type="dxa"/>
          </w:tcPr>
          <w:p w14:paraId="2A6E2215" w14:textId="77777777" w:rsidR="007870BF" w:rsidRDefault="007870BF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74" w:type="dxa"/>
          </w:tcPr>
          <w:p w14:paraId="5E1E5B1D" w14:textId="77777777" w:rsidR="007870BF" w:rsidRDefault="007870BF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870BF" w14:paraId="4982A90A" w14:textId="77777777" w:rsidTr="00982D52">
        <w:trPr>
          <w:trHeight w:val="275"/>
        </w:trPr>
        <w:tc>
          <w:tcPr>
            <w:tcW w:w="874" w:type="dxa"/>
          </w:tcPr>
          <w:p w14:paraId="364B7DB0" w14:textId="77777777" w:rsidR="007870BF" w:rsidRDefault="007870BF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09219F69" w14:textId="77777777" w:rsidR="007870BF" w:rsidRDefault="007870BF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69ED23C8" w14:textId="22601678" w:rsidR="007870BF" w:rsidRDefault="004A5F1D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870BF" w14:paraId="671AD6BA" w14:textId="77777777" w:rsidTr="00982D52">
        <w:trPr>
          <w:trHeight w:val="282"/>
        </w:trPr>
        <w:tc>
          <w:tcPr>
            <w:tcW w:w="874" w:type="dxa"/>
          </w:tcPr>
          <w:p w14:paraId="349BC85D" w14:textId="77777777" w:rsidR="007870BF" w:rsidRDefault="007870BF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5762688F" w14:textId="77777777" w:rsidR="007870BF" w:rsidRDefault="007870BF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75520871" w14:textId="6933C2A4" w:rsidR="007870BF" w:rsidRDefault="00933F52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870BF" w14:paraId="0C134E42" w14:textId="77777777" w:rsidTr="00982D52">
        <w:trPr>
          <w:trHeight w:val="275"/>
        </w:trPr>
        <w:tc>
          <w:tcPr>
            <w:tcW w:w="874" w:type="dxa"/>
          </w:tcPr>
          <w:p w14:paraId="0BAC8B32" w14:textId="77777777" w:rsidR="007870BF" w:rsidRDefault="007870BF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7564A6AC" w14:textId="77777777" w:rsidR="007870BF" w:rsidRDefault="007870BF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315B0674" w14:textId="01BF0CF6" w:rsidR="007870BF" w:rsidRDefault="00933F52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870BF" w14:paraId="7C3A8B16" w14:textId="77777777" w:rsidTr="00982D52">
        <w:trPr>
          <w:trHeight w:val="275"/>
        </w:trPr>
        <w:tc>
          <w:tcPr>
            <w:tcW w:w="874" w:type="dxa"/>
          </w:tcPr>
          <w:p w14:paraId="5BAE03B4" w14:textId="77777777" w:rsidR="007870BF" w:rsidRDefault="007870BF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3DD10667" w14:textId="77777777" w:rsidR="007870BF" w:rsidRDefault="007870BF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16EF7A7B" w14:textId="1960E4C1" w:rsidR="007870BF" w:rsidRDefault="00933F52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FFA52A8" w14:textId="77777777" w:rsidR="00436B9B" w:rsidRDefault="00436B9B" w:rsidP="00436B9B">
      <w:pPr>
        <w:tabs>
          <w:tab w:val="left" w:pos="8789"/>
        </w:tabs>
        <w:rPr>
          <w:lang w:val="en-US"/>
        </w:rPr>
      </w:pPr>
    </w:p>
    <w:p w14:paraId="495B30CD" w14:textId="7BF9F6E5" w:rsidR="007870BF" w:rsidRPr="00436B9B" w:rsidRDefault="00436B9B" w:rsidP="00436B9B">
      <w:pPr>
        <w:tabs>
          <w:tab w:val="left" w:pos="8789"/>
        </w:tabs>
        <w:rPr>
          <w:u w:val="single"/>
        </w:rPr>
      </w:pPr>
      <w:r>
        <w:rPr>
          <w:lang w:val="en-US"/>
        </w:rPr>
        <w:t xml:space="preserve">The NAND gate outputs </w:t>
      </w:r>
      <w:r w:rsidR="00933F52" w:rsidRPr="00933F52">
        <w:t xml:space="preserve">carries out AND first then NOT so </w:t>
      </w:r>
      <w:proofErr w:type="gramStart"/>
      <w:r w:rsidR="00933F52" w:rsidRPr="00933F52">
        <w:t>the and</w:t>
      </w:r>
      <w:proofErr w:type="gramEnd"/>
      <w:r w:rsidR="00933F52" w:rsidRPr="00933F52">
        <w:t xml:space="preserve"> value is inverted.</w:t>
      </w:r>
    </w:p>
    <w:p w14:paraId="773DAEDC" w14:textId="77777777" w:rsidR="00436B9B" w:rsidRDefault="00436B9B" w:rsidP="007870BF">
      <w:pPr>
        <w:pStyle w:val="ListParagraph"/>
        <w:ind w:left="360"/>
        <w:rPr>
          <w:lang w:val="en-US"/>
        </w:rPr>
      </w:pPr>
    </w:p>
    <w:p w14:paraId="24963AA4" w14:textId="05F34F38" w:rsidR="00480E8C" w:rsidRPr="00480E8C" w:rsidRDefault="007870BF" w:rsidP="00480E8C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Use Logisim Evolution to find the symbol for </w:t>
      </w:r>
      <w:r w:rsidR="00F46E84">
        <w:rPr>
          <w:lang w:val="en-US"/>
        </w:rPr>
        <w:t>a NAND gate. Add</w:t>
      </w:r>
      <w:r w:rsidR="00887160">
        <w:rPr>
          <w:lang w:val="en-US"/>
        </w:rPr>
        <w:t xml:space="preserve"> a NAND gate </w:t>
      </w:r>
      <w:r w:rsidR="00B84605">
        <w:rPr>
          <w:lang w:val="en-US"/>
        </w:rPr>
        <w:t>to</w:t>
      </w:r>
      <w:r w:rsidR="004E62F3">
        <w:rPr>
          <w:lang w:val="en-US"/>
        </w:rPr>
        <w:t xml:space="preserve"> </w:t>
      </w:r>
      <w:r w:rsidR="002958ED">
        <w:rPr>
          <w:lang w:val="en-US"/>
        </w:rPr>
        <w:t>a circuit and add an image below.</w:t>
      </w:r>
      <w:r w:rsidR="00B84605">
        <w:rPr>
          <w:lang w:val="en-US"/>
        </w:rPr>
        <w:t xml:space="preserve"> </w:t>
      </w:r>
      <w:r w:rsidR="002958ED">
        <w:rPr>
          <w:lang w:val="en-US"/>
        </w:rPr>
        <w:t xml:space="preserve">You don’t have to </w:t>
      </w:r>
      <w:r w:rsidR="003B6AC7">
        <w:rPr>
          <w:lang w:val="en-US"/>
        </w:rPr>
        <w:t>wire up the gate.</w:t>
      </w:r>
    </w:p>
    <w:p w14:paraId="5C2C3611" w14:textId="6D756B61" w:rsidR="007870BF" w:rsidRDefault="00F46E84" w:rsidP="00F46E84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Look at the components that are available above the </w:t>
      </w:r>
      <w:r w:rsidR="000B3E68">
        <w:rPr>
          <w:lang w:val="en-US"/>
        </w:rPr>
        <w:t xml:space="preserve">circuit building area or in the Gates folder on the </w:t>
      </w:r>
      <w:r w:rsidR="00B273DF">
        <w:rPr>
          <w:lang w:val="en-US"/>
        </w:rPr>
        <w:t>left</w:t>
      </w:r>
      <w:r w:rsidR="00480E8C">
        <w:rPr>
          <w:lang w:val="en-US"/>
        </w:rPr>
        <w:t>-</w:t>
      </w:r>
      <w:r w:rsidR="00B273DF">
        <w:rPr>
          <w:lang w:val="en-US"/>
        </w:rPr>
        <w:t>hand side.</w:t>
      </w:r>
    </w:p>
    <w:p w14:paraId="6E5FB104" w14:textId="01BA5F5E" w:rsidR="00BD322E" w:rsidRDefault="003B6AC7" w:rsidP="00157893">
      <w:pPr>
        <w:pStyle w:val="ListParagraph"/>
        <w:numPr>
          <w:ilvl w:val="1"/>
          <w:numId w:val="27"/>
        </w:numPr>
        <w:rPr>
          <w:lang w:val="en-US"/>
        </w:rPr>
      </w:pPr>
      <w:r>
        <w:rPr>
          <w:lang w:val="en-US"/>
        </w:rPr>
        <w:t xml:space="preserve">To </w:t>
      </w:r>
      <w:r w:rsidRPr="005E7514">
        <w:rPr>
          <w:b/>
          <w:bCs/>
          <w:lang w:val="en-US"/>
        </w:rPr>
        <w:t>add a new circuit</w:t>
      </w:r>
      <w:r>
        <w:rPr>
          <w:lang w:val="en-US"/>
        </w:rPr>
        <w:t xml:space="preserve"> in the same Logisim</w:t>
      </w:r>
      <w:r w:rsidR="005E7514">
        <w:rPr>
          <w:lang w:val="en-US"/>
        </w:rPr>
        <w:t xml:space="preserve"> Evolution</w:t>
      </w:r>
      <w:r>
        <w:rPr>
          <w:lang w:val="en-US"/>
        </w:rPr>
        <w:t xml:space="preserve"> project, </w:t>
      </w:r>
      <w:r w:rsidR="007820D1">
        <w:rPr>
          <w:lang w:val="en-US"/>
        </w:rPr>
        <w:t xml:space="preserve">click on the green plus sign above the </w:t>
      </w:r>
      <w:r w:rsidR="00D3742A">
        <w:rPr>
          <w:lang w:val="en-US"/>
        </w:rPr>
        <w:t>folders on the left</w:t>
      </w:r>
      <w:r w:rsidR="00480E8C">
        <w:rPr>
          <w:lang w:val="en-US"/>
        </w:rPr>
        <w:t>-</w:t>
      </w:r>
      <w:r w:rsidR="00D3742A">
        <w:rPr>
          <w:lang w:val="en-US"/>
        </w:rPr>
        <w:t xml:space="preserve">hand side. Give the new circuit a name. </w:t>
      </w:r>
    </w:p>
    <w:p w14:paraId="5125D143" w14:textId="12A5D84A" w:rsidR="00480E8C" w:rsidRDefault="00480E8C" w:rsidP="00480E8C">
      <w:pPr>
        <w:rPr>
          <w:lang w:val="en-US"/>
        </w:rPr>
      </w:pPr>
      <w:r>
        <w:rPr>
          <w:lang w:val="en-US"/>
        </w:rPr>
        <w:t xml:space="preserve">NAND gate </w:t>
      </w:r>
      <w:r w:rsidR="005E7514">
        <w:rPr>
          <w:lang w:val="en-US"/>
        </w:rPr>
        <w:t>symbol</w:t>
      </w:r>
      <w:r>
        <w:rPr>
          <w:lang w:val="en-US"/>
        </w:rPr>
        <w:t>:</w:t>
      </w:r>
    </w:p>
    <w:p w14:paraId="3DFB7DEB" w14:textId="01AF95C7" w:rsidR="00480E8C" w:rsidRDefault="008067AE" w:rsidP="00480E8C">
      <w:pPr>
        <w:rPr>
          <w:lang w:val="en-US"/>
        </w:rPr>
      </w:pPr>
      <w:r>
        <w:rPr>
          <w:noProof/>
        </w:rPr>
        <w:drawing>
          <wp:inline distT="0" distB="0" distL="0" distR="0" wp14:anchorId="4811A2CC" wp14:editId="679F4C18">
            <wp:extent cx="1990725" cy="828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1588" w14:textId="77777777" w:rsidR="00480E8C" w:rsidRPr="00480E8C" w:rsidRDefault="00480E8C" w:rsidP="00480E8C">
      <w:pPr>
        <w:rPr>
          <w:lang w:val="en-US"/>
        </w:rPr>
      </w:pPr>
    </w:p>
    <w:p w14:paraId="6B2F8730" w14:textId="45AE969F" w:rsidR="000A0D2B" w:rsidRDefault="000A0D2B" w:rsidP="00AD7994">
      <w:pPr>
        <w:pStyle w:val="Heading3"/>
      </w:pPr>
      <w:r>
        <w:t>NOR gate</w:t>
      </w:r>
    </w:p>
    <w:p w14:paraId="6D7DCA0C" w14:textId="44DB3D15" w:rsidR="000A0D2B" w:rsidRDefault="000A0D2B" w:rsidP="00157893">
      <w:pPr>
        <w:rPr>
          <w:lang w:val="en-US"/>
        </w:rPr>
      </w:pPr>
      <w:r>
        <w:rPr>
          <w:lang w:val="en-US"/>
        </w:rPr>
        <w:t xml:space="preserve">In a similar way to a NAND gate, a </w:t>
      </w:r>
      <w:r w:rsidR="00214D35">
        <w:rPr>
          <w:lang w:val="en-US"/>
        </w:rPr>
        <w:t>NOR gate is equivalent to an OR gate followed by a NOT gate.</w:t>
      </w:r>
    </w:p>
    <w:p w14:paraId="39047543" w14:textId="77777777" w:rsidR="00BC45C1" w:rsidRPr="00BC45C1" w:rsidRDefault="00DA4708" w:rsidP="00480E8C">
      <w:pPr>
        <w:pStyle w:val="ListParagraph"/>
        <w:numPr>
          <w:ilvl w:val="0"/>
          <w:numId w:val="34"/>
        </w:numPr>
        <w:rPr>
          <w:lang w:val="en-US"/>
        </w:rPr>
      </w:pPr>
      <w:r w:rsidRPr="00CF06B7">
        <w:rPr>
          <w:lang w:val="en-US"/>
        </w:rPr>
        <w:t xml:space="preserve">Complete the </w:t>
      </w:r>
      <w:r w:rsidR="00543FD9" w:rsidRPr="00CF06B7">
        <w:rPr>
          <w:lang w:val="en-US"/>
        </w:rPr>
        <w:t>truth table and use Logisim Evolution to</w:t>
      </w:r>
      <w:r w:rsidR="00596CFB" w:rsidRPr="00CF06B7">
        <w:rPr>
          <w:lang w:val="en-US"/>
        </w:rPr>
        <w:t xml:space="preserve"> find the symbol for the gate </w:t>
      </w:r>
      <w:r w:rsidR="005E7514">
        <w:rPr>
          <w:lang w:val="en-US"/>
        </w:rPr>
        <w:t xml:space="preserve">and add to this worksheet </w:t>
      </w:r>
      <w:r w:rsidR="00596CFB" w:rsidRPr="00CF06B7">
        <w:rPr>
          <w:lang w:val="en-US"/>
        </w:rPr>
        <w:t>as in the previous exercise.</w:t>
      </w:r>
      <w:r w:rsidR="00BC45C1" w:rsidRPr="00BC45C1">
        <w:rPr>
          <w:noProof/>
        </w:rPr>
        <w:t xml:space="preserve"> </w:t>
      </w:r>
    </w:p>
    <w:p w14:paraId="32EC5E13" w14:textId="77777777" w:rsidR="00BC45C1" w:rsidRDefault="00BC45C1" w:rsidP="00BC45C1">
      <w:pPr>
        <w:pStyle w:val="ListParagraph"/>
        <w:ind w:left="360"/>
        <w:rPr>
          <w:noProof/>
        </w:rPr>
      </w:pPr>
    </w:p>
    <w:p w14:paraId="3F12920C" w14:textId="7B136A92" w:rsidR="00C42724" w:rsidRPr="00480E8C" w:rsidRDefault="00BC45C1" w:rsidP="00BC45C1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669D1BD0" wp14:editId="3440F645">
            <wp:extent cx="3676650" cy="10174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1497" cy="101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874"/>
        <w:gridCol w:w="874"/>
      </w:tblGrid>
      <w:tr w:rsidR="00214D35" w14:paraId="57DC9956" w14:textId="77777777" w:rsidTr="00982D52">
        <w:trPr>
          <w:trHeight w:val="275"/>
        </w:trPr>
        <w:tc>
          <w:tcPr>
            <w:tcW w:w="874" w:type="dxa"/>
          </w:tcPr>
          <w:p w14:paraId="74D9E5DF" w14:textId="77777777" w:rsidR="00214D35" w:rsidRDefault="00214D35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</w:t>
            </w:r>
          </w:p>
        </w:tc>
        <w:tc>
          <w:tcPr>
            <w:tcW w:w="874" w:type="dxa"/>
          </w:tcPr>
          <w:p w14:paraId="665488A8" w14:textId="77777777" w:rsidR="00214D35" w:rsidRDefault="00214D35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74" w:type="dxa"/>
          </w:tcPr>
          <w:p w14:paraId="540B7D8E" w14:textId="77777777" w:rsidR="00214D35" w:rsidRDefault="00214D35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214D35" w14:paraId="7A3A971D" w14:textId="77777777" w:rsidTr="00982D52">
        <w:trPr>
          <w:trHeight w:val="275"/>
        </w:trPr>
        <w:tc>
          <w:tcPr>
            <w:tcW w:w="874" w:type="dxa"/>
          </w:tcPr>
          <w:p w14:paraId="44F34F89" w14:textId="77777777" w:rsidR="00214D35" w:rsidRDefault="00214D35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453F05B3" w14:textId="77777777" w:rsidR="00214D35" w:rsidRDefault="00214D35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1DCA7015" w14:textId="3A7379FD" w:rsidR="00214D35" w:rsidRDefault="00B43782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14D35" w14:paraId="75EBD6A1" w14:textId="77777777" w:rsidTr="00982D52">
        <w:trPr>
          <w:trHeight w:val="282"/>
        </w:trPr>
        <w:tc>
          <w:tcPr>
            <w:tcW w:w="874" w:type="dxa"/>
          </w:tcPr>
          <w:p w14:paraId="34C42A4C" w14:textId="77777777" w:rsidR="00214D35" w:rsidRDefault="00214D35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64977BB3" w14:textId="77777777" w:rsidR="00214D35" w:rsidRDefault="00214D35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227176EB" w14:textId="7B1BACC2" w:rsidR="00214D35" w:rsidRDefault="00B43782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4D35" w14:paraId="436D1668" w14:textId="77777777" w:rsidTr="00982D52">
        <w:trPr>
          <w:trHeight w:val="275"/>
        </w:trPr>
        <w:tc>
          <w:tcPr>
            <w:tcW w:w="874" w:type="dxa"/>
          </w:tcPr>
          <w:p w14:paraId="7395E6B5" w14:textId="77777777" w:rsidR="00214D35" w:rsidRDefault="00214D35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58C09049" w14:textId="77777777" w:rsidR="00214D35" w:rsidRDefault="00214D35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6E6C14F6" w14:textId="6FBF841D" w:rsidR="00214D35" w:rsidRDefault="00B43782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4D35" w14:paraId="6B29BB51" w14:textId="77777777" w:rsidTr="00982D52">
        <w:trPr>
          <w:trHeight w:val="275"/>
        </w:trPr>
        <w:tc>
          <w:tcPr>
            <w:tcW w:w="874" w:type="dxa"/>
          </w:tcPr>
          <w:p w14:paraId="4B016321" w14:textId="77777777" w:rsidR="00214D35" w:rsidRDefault="00214D35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0F44D08B" w14:textId="77777777" w:rsidR="00214D35" w:rsidRDefault="00214D35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5E011905" w14:textId="213C2D45" w:rsidR="00214D35" w:rsidRDefault="00B43782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D002BC5" w14:textId="7F0589B2" w:rsidR="00214D35" w:rsidRDefault="00214D35" w:rsidP="00157893">
      <w:pPr>
        <w:rPr>
          <w:lang w:val="en-US"/>
        </w:rPr>
      </w:pPr>
    </w:p>
    <w:p w14:paraId="04271A34" w14:textId="69134B51" w:rsidR="00436B9B" w:rsidRPr="00436B9B" w:rsidRDefault="00436B9B" w:rsidP="00436B9B">
      <w:pPr>
        <w:tabs>
          <w:tab w:val="left" w:pos="8789"/>
        </w:tabs>
        <w:rPr>
          <w:u w:val="single"/>
        </w:rPr>
      </w:pPr>
      <w:r>
        <w:rPr>
          <w:lang w:val="en-US"/>
        </w:rPr>
        <w:t xml:space="preserve">The NOR gate outputs </w:t>
      </w:r>
      <w:r w:rsidR="00577AD8">
        <w:rPr>
          <w:lang w:val="en-US"/>
        </w:rPr>
        <w:t xml:space="preserve">will run both </w:t>
      </w:r>
      <w:r w:rsidR="00705AFE">
        <w:rPr>
          <w:lang w:val="en-US"/>
        </w:rPr>
        <w:t xml:space="preserve">OR and NOT to make the </w:t>
      </w:r>
      <w:proofErr w:type="gramStart"/>
      <w:r w:rsidR="00705AFE">
        <w:rPr>
          <w:lang w:val="en-US"/>
        </w:rPr>
        <w:t>output</w:t>
      </w:r>
      <w:proofErr w:type="gramEnd"/>
    </w:p>
    <w:p w14:paraId="2D21C8F5" w14:textId="77777777" w:rsidR="00436B9B" w:rsidRDefault="00436B9B" w:rsidP="00157893">
      <w:pPr>
        <w:rPr>
          <w:lang w:val="en-US"/>
        </w:rPr>
      </w:pPr>
    </w:p>
    <w:p w14:paraId="2A190797" w14:textId="5C1D16EE" w:rsidR="005E7514" w:rsidRDefault="005E7514" w:rsidP="005E7514">
      <w:pPr>
        <w:rPr>
          <w:lang w:val="en-US"/>
        </w:rPr>
      </w:pPr>
      <w:r>
        <w:rPr>
          <w:lang w:val="en-US"/>
        </w:rPr>
        <w:t>NOR gate symbol:</w:t>
      </w:r>
    </w:p>
    <w:p w14:paraId="2CEE2F0F" w14:textId="1A2305B1" w:rsidR="00AC50AD" w:rsidRDefault="00705AFE" w:rsidP="00157893">
      <w:pPr>
        <w:rPr>
          <w:lang w:val="en-US"/>
        </w:rPr>
      </w:pPr>
      <w:r>
        <w:rPr>
          <w:noProof/>
        </w:rPr>
        <w:drawing>
          <wp:inline distT="0" distB="0" distL="0" distR="0" wp14:anchorId="3299FB9B" wp14:editId="58563E20">
            <wp:extent cx="1257300" cy="1143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0194" w14:textId="77777777" w:rsidR="00AC50AD" w:rsidRDefault="00AC50AD" w:rsidP="00157893">
      <w:pPr>
        <w:rPr>
          <w:lang w:val="en-US"/>
        </w:rPr>
      </w:pPr>
    </w:p>
    <w:p w14:paraId="5E3B988E" w14:textId="7D962D33" w:rsidR="00CE7DA4" w:rsidRDefault="00CE7DA4" w:rsidP="00AD7994">
      <w:pPr>
        <w:pStyle w:val="Heading3"/>
      </w:pPr>
      <w:r>
        <w:t>XOR gate</w:t>
      </w:r>
    </w:p>
    <w:p w14:paraId="3830C520" w14:textId="1B520C8F" w:rsidR="00FB2E71" w:rsidRDefault="00DC6A11" w:rsidP="00CF06B7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Find the XOR gate in </w:t>
      </w:r>
      <w:r w:rsidR="00F937D9">
        <w:rPr>
          <w:lang w:val="en-US"/>
        </w:rPr>
        <w:t xml:space="preserve">Logisim Evolution. Create a circuit that has two input pins labelled A and B and an output pin labelled X. Use an XOR gate </w:t>
      </w:r>
      <w:r w:rsidR="005B5502">
        <w:rPr>
          <w:lang w:val="en-US"/>
        </w:rPr>
        <w:t xml:space="preserve">to combine the inputs A and B with the output of the XOR gate </w:t>
      </w:r>
      <w:r w:rsidR="00000237">
        <w:rPr>
          <w:lang w:val="en-US"/>
        </w:rPr>
        <w:t xml:space="preserve">going to pin X. </w:t>
      </w:r>
      <w:r w:rsidR="009C1329">
        <w:rPr>
          <w:lang w:val="en-US"/>
        </w:rPr>
        <w:t>Add an image of your circuit.</w:t>
      </w:r>
    </w:p>
    <w:p w14:paraId="5CE87A56" w14:textId="03DA98F6" w:rsidR="009C1329" w:rsidRDefault="00C47519" w:rsidP="009C1329">
      <w:pPr>
        <w:pStyle w:val="ListParagraph"/>
        <w:numPr>
          <w:ilvl w:val="1"/>
          <w:numId w:val="35"/>
        </w:numPr>
        <w:rPr>
          <w:lang w:val="en-US"/>
        </w:rPr>
      </w:pPr>
      <w:r>
        <w:rPr>
          <w:lang w:val="en-US"/>
        </w:rPr>
        <w:t xml:space="preserve">Use a new circuit in your existing Logisim Evolution project and it might be easier to copy the wiring from your initial circuit rather than </w:t>
      </w:r>
      <w:r w:rsidR="009C1329">
        <w:rPr>
          <w:lang w:val="en-US"/>
        </w:rPr>
        <w:t>starting again.</w:t>
      </w:r>
    </w:p>
    <w:p w14:paraId="158865AF" w14:textId="77777777" w:rsidR="009C1329" w:rsidRDefault="009C1329" w:rsidP="009C1329">
      <w:pPr>
        <w:rPr>
          <w:lang w:val="en-US"/>
        </w:rPr>
      </w:pPr>
    </w:p>
    <w:p w14:paraId="156E17B4" w14:textId="22DEDF36" w:rsidR="00481BDE" w:rsidRDefault="00720052" w:rsidP="009C1329">
      <w:pPr>
        <w:rPr>
          <w:lang w:val="en-US"/>
        </w:rPr>
      </w:pPr>
      <w:r>
        <w:rPr>
          <w:noProof/>
        </w:rPr>
        <w:drawing>
          <wp:inline distT="0" distB="0" distL="0" distR="0" wp14:anchorId="5B25E16C" wp14:editId="5745DF06">
            <wp:extent cx="3686175" cy="1028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4F6B" w14:textId="77777777" w:rsidR="00481BDE" w:rsidRDefault="00481BDE" w:rsidP="009C1329">
      <w:pPr>
        <w:rPr>
          <w:lang w:val="en-US"/>
        </w:rPr>
      </w:pPr>
    </w:p>
    <w:p w14:paraId="667216F5" w14:textId="77777777" w:rsidR="009C1329" w:rsidRDefault="009C1329" w:rsidP="009C1329">
      <w:pPr>
        <w:rPr>
          <w:lang w:val="en-US"/>
        </w:rPr>
      </w:pPr>
    </w:p>
    <w:p w14:paraId="70E8E661" w14:textId="77777777" w:rsidR="009C1329" w:rsidRPr="009C1329" w:rsidRDefault="009C1329" w:rsidP="009C1329">
      <w:pPr>
        <w:rPr>
          <w:lang w:val="en-US"/>
        </w:rPr>
      </w:pPr>
    </w:p>
    <w:p w14:paraId="07B5046A" w14:textId="2F2B4FB7" w:rsidR="00C42724" w:rsidRDefault="00316B9C" w:rsidP="00C42724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Use Logisim evolution to generate the truth table for an XOR gate and use it to </w:t>
      </w:r>
      <w:r w:rsidR="00C42724">
        <w:rPr>
          <w:lang w:val="en-US"/>
        </w:rPr>
        <w:t>fill in the truth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874"/>
        <w:gridCol w:w="874"/>
      </w:tblGrid>
      <w:tr w:rsidR="00C42724" w14:paraId="41280C0E" w14:textId="77777777" w:rsidTr="00982D52">
        <w:trPr>
          <w:trHeight w:val="275"/>
        </w:trPr>
        <w:tc>
          <w:tcPr>
            <w:tcW w:w="874" w:type="dxa"/>
          </w:tcPr>
          <w:p w14:paraId="7C1EC4C1" w14:textId="77777777" w:rsidR="00C42724" w:rsidRDefault="00C42724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74" w:type="dxa"/>
          </w:tcPr>
          <w:p w14:paraId="436F2AE1" w14:textId="77777777" w:rsidR="00C42724" w:rsidRDefault="00C42724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74" w:type="dxa"/>
          </w:tcPr>
          <w:p w14:paraId="1ACCE2DE" w14:textId="77777777" w:rsidR="00C42724" w:rsidRDefault="00C42724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C42724" w14:paraId="2C71D5F0" w14:textId="77777777" w:rsidTr="00982D52">
        <w:trPr>
          <w:trHeight w:val="275"/>
        </w:trPr>
        <w:tc>
          <w:tcPr>
            <w:tcW w:w="874" w:type="dxa"/>
          </w:tcPr>
          <w:p w14:paraId="386351C6" w14:textId="77777777" w:rsidR="00C42724" w:rsidRDefault="00C42724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5544E6DB" w14:textId="77777777" w:rsidR="00C42724" w:rsidRDefault="00C42724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4F5935CD" w14:textId="5FD55D01" w:rsidR="00C42724" w:rsidRDefault="00A60C42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C42724" w14:paraId="2F4474ED" w14:textId="77777777" w:rsidTr="00982D52">
        <w:trPr>
          <w:trHeight w:val="282"/>
        </w:trPr>
        <w:tc>
          <w:tcPr>
            <w:tcW w:w="874" w:type="dxa"/>
          </w:tcPr>
          <w:p w14:paraId="26291136" w14:textId="77777777" w:rsidR="00C42724" w:rsidRDefault="00C42724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108600DD" w14:textId="77777777" w:rsidR="00C42724" w:rsidRDefault="00C42724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7FDBD342" w14:textId="08EEC0B6" w:rsidR="00C42724" w:rsidRDefault="00A60C42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42724" w14:paraId="6E0DF4CE" w14:textId="77777777" w:rsidTr="00982D52">
        <w:trPr>
          <w:trHeight w:val="275"/>
        </w:trPr>
        <w:tc>
          <w:tcPr>
            <w:tcW w:w="874" w:type="dxa"/>
          </w:tcPr>
          <w:p w14:paraId="70467BF1" w14:textId="77777777" w:rsidR="00C42724" w:rsidRDefault="00C42724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5B0DB034" w14:textId="77777777" w:rsidR="00C42724" w:rsidRDefault="00C42724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372DAB36" w14:textId="566F5216" w:rsidR="00C42724" w:rsidRDefault="00A60C42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42724" w14:paraId="43FECBF3" w14:textId="77777777" w:rsidTr="00982D52">
        <w:trPr>
          <w:trHeight w:val="275"/>
        </w:trPr>
        <w:tc>
          <w:tcPr>
            <w:tcW w:w="874" w:type="dxa"/>
          </w:tcPr>
          <w:p w14:paraId="287579E6" w14:textId="77777777" w:rsidR="00C42724" w:rsidRDefault="00C42724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3DD23828" w14:textId="77777777" w:rsidR="00C42724" w:rsidRDefault="00C42724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44C13AEF" w14:textId="1F1AE075" w:rsidR="00C42724" w:rsidRDefault="00A60C42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608353E" w14:textId="77777777" w:rsidR="00C42724" w:rsidRPr="00C42724" w:rsidRDefault="00C42724" w:rsidP="00C42724">
      <w:pPr>
        <w:rPr>
          <w:lang w:val="en-US"/>
        </w:rPr>
      </w:pPr>
    </w:p>
    <w:p w14:paraId="4B0C97F5" w14:textId="411C41C9" w:rsidR="00C42724" w:rsidRDefault="00C42724" w:rsidP="009C1329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lastRenderedPageBreak/>
        <w:t>Based on the truth table express the operation of an XOR gate in words</w:t>
      </w:r>
    </w:p>
    <w:p w14:paraId="633FE753" w14:textId="2551A1AB" w:rsidR="00C42724" w:rsidRPr="00C42724" w:rsidRDefault="00C42724" w:rsidP="00C42724">
      <w:pPr>
        <w:pStyle w:val="ListParagraph"/>
        <w:tabs>
          <w:tab w:val="left" w:pos="8789"/>
        </w:tabs>
        <w:ind w:left="360"/>
        <w:rPr>
          <w:u w:val="single"/>
        </w:rPr>
      </w:pPr>
      <w:r w:rsidRPr="00C42724">
        <w:rPr>
          <w:lang w:val="en-US"/>
        </w:rPr>
        <w:t xml:space="preserve">The </w:t>
      </w:r>
      <w:r>
        <w:rPr>
          <w:lang w:val="en-US"/>
        </w:rPr>
        <w:t>XOR</w:t>
      </w:r>
      <w:r w:rsidRPr="00C42724">
        <w:rPr>
          <w:lang w:val="en-US"/>
        </w:rPr>
        <w:t xml:space="preserve"> gate outputs </w:t>
      </w:r>
      <w:r w:rsidR="00B72CD3" w:rsidRPr="00B72CD3">
        <w:t>true if both inputs are false.</w:t>
      </w:r>
      <w:r w:rsidR="00B72CD3">
        <w:rPr>
          <w:u w:val="single"/>
        </w:rPr>
        <w:t xml:space="preserve"> </w:t>
      </w:r>
    </w:p>
    <w:p w14:paraId="5552C441" w14:textId="77777777" w:rsidR="00C42724" w:rsidRDefault="00C42724" w:rsidP="00C42724">
      <w:pPr>
        <w:pStyle w:val="ListParagraph"/>
        <w:ind w:left="360"/>
        <w:rPr>
          <w:lang w:val="en-US"/>
        </w:rPr>
      </w:pPr>
    </w:p>
    <w:p w14:paraId="56E3C3E2" w14:textId="4602828D" w:rsidR="00C42724" w:rsidRPr="00014956" w:rsidRDefault="00014956" w:rsidP="00AD7994">
      <w:pPr>
        <w:pStyle w:val="Heading2"/>
      </w:pPr>
      <w:r>
        <w:t>Combining Logic Gates</w:t>
      </w:r>
    </w:p>
    <w:p w14:paraId="1712F2D7" w14:textId="45BF65E3" w:rsidR="00E97631" w:rsidRDefault="00023C85" w:rsidP="00157893">
      <w:pPr>
        <w:rPr>
          <w:lang w:val="en-US"/>
        </w:rPr>
      </w:pPr>
      <w:r>
        <w:rPr>
          <w:lang w:val="en-US"/>
        </w:rPr>
        <w:t>We can have more than two inputs and use multiple gates to combine them</w:t>
      </w:r>
      <w:r w:rsidR="00B914D5">
        <w:rPr>
          <w:lang w:val="en-US"/>
        </w:rPr>
        <w:t xml:space="preserve">. The order that we connect the components in can make a difference. </w:t>
      </w:r>
      <w:r>
        <w:rPr>
          <w:lang w:val="en-US"/>
        </w:rPr>
        <w:t xml:space="preserve"> </w:t>
      </w:r>
      <w:r w:rsidR="001F6CAC">
        <w:rPr>
          <w:lang w:val="en-US"/>
        </w:rPr>
        <w:t xml:space="preserve">There are </w:t>
      </w:r>
      <w:r w:rsidR="000C78B1" w:rsidRPr="00157893">
        <w:rPr>
          <w:lang w:val="en-US"/>
        </w:rPr>
        <w:t>two ways in which three inputs</w:t>
      </w:r>
      <w:r w:rsidR="00157893" w:rsidRPr="00157893">
        <w:rPr>
          <w:lang w:val="en-US"/>
        </w:rPr>
        <w:t xml:space="preserve"> (A, B and C)</w:t>
      </w:r>
      <w:r w:rsidR="000C78B1" w:rsidRPr="00157893">
        <w:rPr>
          <w:lang w:val="en-US"/>
        </w:rPr>
        <w:t xml:space="preserve"> could be combined using two AND gates</w:t>
      </w:r>
      <w:bookmarkStart w:id="1" w:name="_Hlk81817448"/>
      <w:r w:rsidR="001F6CAC">
        <w:rPr>
          <w:lang w:val="en-US"/>
        </w:rPr>
        <w:t>.</w:t>
      </w:r>
      <w:r w:rsidR="00AC50AD">
        <w:rPr>
          <w:lang w:val="en-US"/>
        </w:rPr>
        <w:t xml:space="preserve"> </w:t>
      </w:r>
      <w:r w:rsidR="00E97631">
        <w:rPr>
          <w:lang w:val="en-US"/>
        </w:rPr>
        <w:t xml:space="preserve">The parts shown in round brackets (parentheses) are combined first and then the output of that combined. You do </w:t>
      </w:r>
      <w:r w:rsidR="00E97631" w:rsidRPr="00E97631">
        <w:rPr>
          <w:b/>
          <w:bCs/>
          <w:lang w:val="en-US"/>
        </w:rPr>
        <w:t>not</w:t>
      </w:r>
      <w:r w:rsidR="00E97631">
        <w:rPr>
          <w:lang w:val="en-US"/>
        </w:rPr>
        <w:t xml:space="preserve"> need to create the circuits shown here but adapt them as described below.</w:t>
      </w:r>
    </w:p>
    <w:p w14:paraId="395FA15D" w14:textId="41ACA3C1" w:rsidR="00940DFD" w:rsidRDefault="001F6CAC" w:rsidP="00157893">
      <w:pPr>
        <w:rPr>
          <w:lang w:val="en-US"/>
        </w:rPr>
      </w:pPr>
      <w:r>
        <w:rPr>
          <w:lang w:val="en-US"/>
        </w:rPr>
        <w:t xml:space="preserve"> The possibilities are:</w:t>
      </w:r>
    </w:p>
    <w:p w14:paraId="6FC4EE94" w14:textId="6033905D" w:rsidR="00B55D52" w:rsidRDefault="00B55D52" w:rsidP="00B55D5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(A AND B) AND C</w:t>
      </w:r>
      <w:r w:rsidR="00D15E5E">
        <w:rPr>
          <w:lang w:val="en-US"/>
        </w:rPr>
        <w:t xml:space="preserve"> </w:t>
      </w:r>
    </w:p>
    <w:p w14:paraId="78EC1080" w14:textId="6683D20B" w:rsidR="00D15E5E" w:rsidRDefault="00D15E5E" w:rsidP="00D15E5E">
      <w:pPr>
        <w:pStyle w:val="ListParagraph"/>
        <w:rPr>
          <w:lang w:val="en-US"/>
        </w:rPr>
      </w:pPr>
      <w:r>
        <w:rPr>
          <w:lang w:val="en-US"/>
        </w:rPr>
        <w:t xml:space="preserve">In this case A and B go into an AND gate and the output from that AND gate </w:t>
      </w:r>
      <w:r w:rsidR="0065764F">
        <w:rPr>
          <w:lang w:val="en-US"/>
        </w:rPr>
        <w:t>is combined with C using an AND gate.</w:t>
      </w:r>
    </w:p>
    <w:p w14:paraId="2FC6856B" w14:textId="6132EDCC" w:rsidR="00CF0BAA" w:rsidRDefault="00CF0BAA" w:rsidP="00CF0BAA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6F736771" wp14:editId="42A96058">
            <wp:extent cx="5001370" cy="1630737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147" cy="1642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B6852" w14:textId="13AF1052" w:rsidR="00B55D52" w:rsidRDefault="00B55D52" w:rsidP="00B55D5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 AND (B AND C)</w:t>
      </w:r>
    </w:p>
    <w:p w14:paraId="1A0DB93B" w14:textId="1323C303" w:rsidR="00C23E6E" w:rsidRDefault="00023C56" w:rsidP="00023C56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015B98E0" wp14:editId="6C3FC37C">
            <wp:extent cx="5017273" cy="163592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18" cy="1645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769EA" w14:textId="77777777" w:rsidR="00E97631" w:rsidRDefault="00E97631" w:rsidP="00023C56">
      <w:pPr>
        <w:pStyle w:val="ListParagraph"/>
        <w:ind w:left="0"/>
        <w:rPr>
          <w:lang w:val="en-US"/>
        </w:rPr>
      </w:pPr>
    </w:p>
    <w:p w14:paraId="17EA06ED" w14:textId="653B6966" w:rsidR="00023C56" w:rsidRDefault="00023C56" w:rsidP="00023C5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In this case, using AND gates, </w:t>
      </w:r>
      <w:r w:rsidR="00053E8B">
        <w:rPr>
          <w:lang w:val="en-US"/>
        </w:rPr>
        <w:t>the truth tables are the same for both arrangements of gates.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874"/>
        <w:gridCol w:w="874"/>
        <w:gridCol w:w="874"/>
      </w:tblGrid>
      <w:tr w:rsidR="00053E8B" w14:paraId="360CF440" w14:textId="77777777" w:rsidTr="0001407E">
        <w:trPr>
          <w:trHeight w:val="275"/>
        </w:trPr>
        <w:tc>
          <w:tcPr>
            <w:tcW w:w="874" w:type="dxa"/>
          </w:tcPr>
          <w:p w14:paraId="0F1D6EF1" w14:textId="77777777" w:rsidR="00053E8B" w:rsidRDefault="00053E8B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74" w:type="dxa"/>
          </w:tcPr>
          <w:p w14:paraId="7735D63C" w14:textId="77777777" w:rsidR="00053E8B" w:rsidRDefault="00053E8B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74" w:type="dxa"/>
          </w:tcPr>
          <w:p w14:paraId="3AB30A93" w14:textId="0DAA9980" w:rsidR="00053E8B" w:rsidRDefault="00053E8B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74" w:type="dxa"/>
          </w:tcPr>
          <w:p w14:paraId="6768AEF6" w14:textId="59E82A7E" w:rsidR="00053E8B" w:rsidRDefault="00053E8B" w:rsidP="00982D5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053E8B" w14:paraId="1C815EA8" w14:textId="77777777" w:rsidTr="0001407E">
        <w:trPr>
          <w:trHeight w:val="275"/>
        </w:trPr>
        <w:tc>
          <w:tcPr>
            <w:tcW w:w="874" w:type="dxa"/>
          </w:tcPr>
          <w:p w14:paraId="2A030FC5" w14:textId="3F9DF970" w:rsidR="00053E8B" w:rsidRDefault="00053E8B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5280CE35" w14:textId="1B10B336" w:rsidR="00053E8B" w:rsidRDefault="00053E8B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45511D2D" w14:textId="04EA5BF4" w:rsidR="00053E8B" w:rsidRDefault="00053E8B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3273B8B2" w14:textId="563A4A7D" w:rsidR="00053E8B" w:rsidRDefault="00D450FE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3E8B" w14:paraId="28DA0BC1" w14:textId="77777777" w:rsidTr="0001407E">
        <w:trPr>
          <w:trHeight w:val="282"/>
        </w:trPr>
        <w:tc>
          <w:tcPr>
            <w:tcW w:w="874" w:type="dxa"/>
          </w:tcPr>
          <w:p w14:paraId="2A190C47" w14:textId="2A772192" w:rsidR="00053E8B" w:rsidRDefault="00053E8B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1DF8D0F1" w14:textId="2A1D67B8" w:rsidR="00053E8B" w:rsidRDefault="00053E8B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7D620ED8" w14:textId="2DD66121" w:rsidR="00053E8B" w:rsidRDefault="00053E8B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6D747C86" w14:textId="15486E56" w:rsidR="00053E8B" w:rsidRDefault="00D450FE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3E8B" w14:paraId="3103276E" w14:textId="77777777" w:rsidTr="0001407E">
        <w:trPr>
          <w:trHeight w:val="275"/>
        </w:trPr>
        <w:tc>
          <w:tcPr>
            <w:tcW w:w="874" w:type="dxa"/>
          </w:tcPr>
          <w:p w14:paraId="5001B451" w14:textId="374F9663" w:rsidR="00053E8B" w:rsidRDefault="00053E8B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6C6F7305" w14:textId="14E5C9F1" w:rsidR="00053E8B" w:rsidRDefault="00053E8B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2B8DE204" w14:textId="1458FF64" w:rsidR="00053E8B" w:rsidRDefault="00053E8B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0A9C80BA" w14:textId="16BD9351" w:rsidR="00053E8B" w:rsidRDefault="00D450FE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3E8B" w14:paraId="72E583DC" w14:textId="77777777" w:rsidTr="0001407E">
        <w:trPr>
          <w:trHeight w:val="275"/>
        </w:trPr>
        <w:tc>
          <w:tcPr>
            <w:tcW w:w="874" w:type="dxa"/>
          </w:tcPr>
          <w:p w14:paraId="610C61DA" w14:textId="03491E39" w:rsidR="00053E8B" w:rsidRDefault="00053E8B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3312DF8F" w14:textId="4348B20E" w:rsidR="00053E8B" w:rsidRDefault="00053E8B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4E081EBA" w14:textId="354A4EFC" w:rsidR="00053E8B" w:rsidRDefault="00053E8B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761731FC" w14:textId="01C93524" w:rsidR="00053E8B" w:rsidRDefault="00D450FE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3E8B" w14:paraId="5BA4A247" w14:textId="77777777" w:rsidTr="0001407E">
        <w:trPr>
          <w:trHeight w:val="275"/>
        </w:trPr>
        <w:tc>
          <w:tcPr>
            <w:tcW w:w="874" w:type="dxa"/>
          </w:tcPr>
          <w:p w14:paraId="43FF46D9" w14:textId="27192469" w:rsidR="00053E8B" w:rsidRDefault="00053E8B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334DD54A" w14:textId="590BB926" w:rsidR="00053E8B" w:rsidRDefault="00053E8B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4BFC4549" w14:textId="19157E3F" w:rsidR="00053E8B" w:rsidRDefault="00053E8B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27FACD59" w14:textId="1F0847B9" w:rsidR="00053E8B" w:rsidRDefault="00D450FE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3E8B" w14:paraId="47C2254B" w14:textId="77777777" w:rsidTr="0001407E">
        <w:trPr>
          <w:trHeight w:val="275"/>
        </w:trPr>
        <w:tc>
          <w:tcPr>
            <w:tcW w:w="874" w:type="dxa"/>
          </w:tcPr>
          <w:p w14:paraId="07032DD6" w14:textId="0A96905D" w:rsidR="00053E8B" w:rsidRDefault="00053E8B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2002135B" w14:textId="31CAD374" w:rsidR="00053E8B" w:rsidRDefault="00053E8B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0AAD4EC5" w14:textId="6898F8AC" w:rsidR="00053E8B" w:rsidRDefault="00053E8B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35B3A4B3" w14:textId="1BB44D0B" w:rsidR="00053E8B" w:rsidRDefault="00D450FE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3E8B" w14:paraId="47FC27B9" w14:textId="77777777" w:rsidTr="0001407E">
        <w:trPr>
          <w:trHeight w:val="275"/>
        </w:trPr>
        <w:tc>
          <w:tcPr>
            <w:tcW w:w="874" w:type="dxa"/>
          </w:tcPr>
          <w:p w14:paraId="583B38A4" w14:textId="4D2CFD73" w:rsidR="00053E8B" w:rsidRDefault="00053E8B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72F8D4A0" w14:textId="4D1ECB27" w:rsidR="00053E8B" w:rsidRDefault="00053E8B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4F01F14A" w14:textId="4F88CAC1" w:rsidR="00053E8B" w:rsidRDefault="00053E8B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4" w:type="dxa"/>
          </w:tcPr>
          <w:p w14:paraId="189284C5" w14:textId="6EFC5863" w:rsidR="00053E8B" w:rsidRDefault="00D450FE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53E8B" w14:paraId="0E92DE3D" w14:textId="77777777" w:rsidTr="0001407E">
        <w:trPr>
          <w:trHeight w:val="275"/>
        </w:trPr>
        <w:tc>
          <w:tcPr>
            <w:tcW w:w="874" w:type="dxa"/>
          </w:tcPr>
          <w:p w14:paraId="52091703" w14:textId="5204116C" w:rsidR="00053E8B" w:rsidRDefault="00053E8B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41C4B7D0" w14:textId="316471FB" w:rsidR="00053E8B" w:rsidRDefault="00053E8B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32CC8BB8" w14:textId="4DD73A02" w:rsidR="00053E8B" w:rsidRDefault="00053E8B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4" w:type="dxa"/>
          </w:tcPr>
          <w:p w14:paraId="6C18CD8F" w14:textId="61D7D369" w:rsidR="00053E8B" w:rsidRDefault="00D450FE" w:rsidP="00053E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1BF2EEA" w14:textId="77777777" w:rsidR="00053E8B" w:rsidRDefault="00053E8B" w:rsidP="00023C56">
      <w:pPr>
        <w:pStyle w:val="ListParagraph"/>
        <w:ind w:left="0"/>
        <w:rPr>
          <w:lang w:val="en-US"/>
        </w:rPr>
      </w:pPr>
    </w:p>
    <w:p w14:paraId="2A6E0E09" w14:textId="17356038" w:rsidR="00053E8B" w:rsidRPr="00B55D52" w:rsidRDefault="00D450FE" w:rsidP="00023C56">
      <w:pPr>
        <w:pStyle w:val="ListParagraph"/>
        <w:ind w:left="0"/>
        <w:rPr>
          <w:lang w:val="en-US"/>
        </w:rPr>
      </w:pPr>
      <w:r>
        <w:rPr>
          <w:lang w:val="en-US"/>
        </w:rPr>
        <w:lastRenderedPageBreak/>
        <w:t xml:space="preserve">Note that there are now 8 different possible </w:t>
      </w:r>
      <w:r w:rsidR="00D40F25">
        <w:rPr>
          <w:lang w:val="en-US"/>
        </w:rPr>
        <w:t>combinations of the inputs. Each input can be 0 or 1 and there are three of them, so the number of combinations is 2 * 2 * 2.</w:t>
      </w:r>
    </w:p>
    <w:bookmarkEnd w:id="1"/>
    <w:p w14:paraId="16EE2003" w14:textId="77777777" w:rsidR="00D40F25" w:rsidRDefault="00D40F25" w:rsidP="00D40F25">
      <w:pPr>
        <w:pStyle w:val="ListParagraph"/>
        <w:ind w:left="360"/>
        <w:rPr>
          <w:lang w:val="en-US"/>
        </w:rPr>
      </w:pPr>
    </w:p>
    <w:p w14:paraId="018F22E4" w14:textId="47BA35FC" w:rsidR="00F70878" w:rsidRPr="00B71C5A" w:rsidRDefault="00C14269" w:rsidP="00B71C5A">
      <w:pPr>
        <w:pStyle w:val="ListParagraph"/>
        <w:numPr>
          <w:ilvl w:val="0"/>
          <w:numId w:val="37"/>
        </w:numPr>
        <w:rPr>
          <w:lang w:val="en-US"/>
        </w:rPr>
      </w:pPr>
      <w:r w:rsidRPr="00B71C5A">
        <w:rPr>
          <w:lang w:val="en-US"/>
        </w:rPr>
        <w:t>U</w:t>
      </w:r>
      <w:r w:rsidR="005D0EC2" w:rsidRPr="00B71C5A">
        <w:rPr>
          <w:lang w:val="en-US"/>
        </w:rPr>
        <w:t xml:space="preserve">se the same approach to compare </w:t>
      </w:r>
      <w:r w:rsidR="00B71C5A">
        <w:rPr>
          <w:lang w:val="en-US"/>
        </w:rPr>
        <w:t>the three other</w:t>
      </w:r>
      <w:r w:rsidR="005D0EC2" w:rsidRPr="00B71C5A">
        <w:rPr>
          <w:lang w:val="en-US"/>
        </w:rPr>
        <w:t xml:space="preserve"> combinations</w:t>
      </w:r>
      <w:r w:rsidR="00D7435C" w:rsidRPr="00B71C5A">
        <w:rPr>
          <w:lang w:val="en-US"/>
        </w:rPr>
        <w:t xml:space="preserve"> listed below</w:t>
      </w:r>
      <w:r w:rsidR="00B55D52" w:rsidRPr="00B71C5A">
        <w:rPr>
          <w:lang w:val="en-US"/>
        </w:rPr>
        <w:t>.</w:t>
      </w:r>
      <w:r w:rsidR="000D3C78" w:rsidRPr="00B71C5A">
        <w:rPr>
          <w:lang w:val="en-US"/>
        </w:rPr>
        <w:t xml:space="preserve"> Create the circuit in Logisim Evolution,</w:t>
      </w:r>
      <w:r w:rsidR="00B55D52" w:rsidRPr="00B71C5A">
        <w:rPr>
          <w:lang w:val="en-US"/>
        </w:rPr>
        <w:t xml:space="preserve"> </w:t>
      </w:r>
      <w:r w:rsidR="000D3C78" w:rsidRPr="00B71C5A">
        <w:rPr>
          <w:lang w:val="en-US"/>
        </w:rPr>
        <w:t>generate the truth table and determine whether the two truth tables are the same for each pair.</w:t>
      </w:r>
    </w:p>
    <w:p w14:paraId="0CD93B9D" w14:textId="5159EABD" w:rsidR="005D0EC2" w:rsidRDefault="0065764F" w:rsidP="007F5CBB">
      <w:pPr>
        <w:pStyle w:val="ListParagraph"/>
        <w:numPr>
          <w:ilvl w:val="0"/>
          <w:numId w:val="11"/>
        </w:numPr>
        <w:rPr>
          <w:lang w:val="en-US"/>
        </w:rPr>
      </w:pPr>
      <w:r w:rsidRPr="00F70878">
        <w:rPr>
          <w:lang w:val="en-US"/>
        </w:rPr>
        <w:t xml:space="preserve">Make sure that you use a separate circuit in your Logisim Evolution project </w:t>
      </w:r>
      <w:r w:rsidR="000D3C78" w:rsidRPr="00F70878">
        <w:rPr>
          <w:lang w:val="en-US"/>
        </w:rPr>
        <w:t xml:space="preserve">for each </w:t>
      </w:r>
      <w:r w:rsidR="00F70878" w:rsidRPr="00F70878">
        <w:rPr>
          <w:lang w:val="en-US"/>
        </w:rPr>
        <w:t xml:space="preserve">circuit </w:t>
      </w:r>
      <w:proofErr w:type="spellStart"/>
      <w:r w:rsidR="00F70878" w:rsidRPr="00F70878">
        <w:rPr>
          <w:lang w:val="en-US"/>
        </w:rPr>
        <w:t>othewise</w:t>
      </w:r>
      <w:proofErr w:type="spellEnd"/>
      <w:r w:rsidR="00F70878" w:rsidRPr="00F70878">
        <w:rPr>
          <w:lang w:val="en-US"/>
        </w:rPr>
        <w:t xml:space="preserve"> the truth table will get very messy.</w:t>
      </w:r>
    </w:p>
    <w:p w14:paraId="03F51610" w14:textId="18CEB33C" w:rsidR="007F5CBB" w:rsidRDefault="00683B05" w:rsidP="007F5CBB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Take images of your circuits and the truth tables to add to this document</w:t>
      </w:r>
      <w:r w:rsidR="00214564">
        <w:rPr>
          <w:lang w:val="en-US"/>
        </w:rPr>
        <w:t xml:space="preserve">. Move things down as </w:t>
      </w:r>
      <w:proofErr w:type="gramStart"/>
      <w:r w:rsidR="00214564">
        <w:rPr>
          <w:lang w:val="en-US"/>
        </w:rPr>
        <w:t>needed</w:t>
      </w:r>
      <w:proofErr w:type="gramEnd"/>
    </w:p>
    <w:p w14:paraId="047C766C" w14:textId="77777777" w:rsidR="00214564" w:rsidRPr="00214564" w:rsidRDefault="00214564" w:rsidP="00214564">
      <w:pPr>
        <w:pStyle w:val="ListParagraph"/>
        <w:rPr>
          <w:lang w:val="en-US"/>
        </w:rPr>
      </w:pPr>
    </w:p>
    <w:p w14:paraId="4635CF1B" w14:textId="183CF423" w:rsidR="00965AE5" w:rsidRDefault="00965AE5" w:rsidP="00B71C5A">
      <w:pPr>
        <w:pStyle w:val="ListParagraph"/>
        <w:numPr>
          <w:ilvl w:val="0"/>
          <w:numId w:val="38"/>
        </w:numPr>
        <w:ind w:left="360"/>
        <w:rPr>
          <w:lang w:val="en-US"/>
        </w:rPr>
      </w:pPr>
      <w:r>
        <w:rPr>
          <w:lang w:val="en-US"/>
        </w:rPr>
        <w:t xml:space="preserve">Two </w:t>
      </w:r>
      <w:r w:rsidR="00CB5CBC">
        <w:rPr>
          <w:lang w:val="en-US"/>
        </w:rPr>
        <w:t>NAND</w:t>
      </w:r>
      <w:r>
        <w:rPr>
          <w:lang w:val="en-US"/>
        </w:rPr>
        <w:t xml:space="preserve"> gates</w:t>
      </w:r>
      <w:r w:rsidR="003D764D">
        <w:rPr>
          <w:lang w:val="en-US"/>
        </w:rPr>
        <w:t xml:space="preserve"> comparing the truth tables for</w:t>
      </w:r>
    </w:p>
    <w:p w14:paraId="38808081" w14:textId="3FFB34A3" w:rsidR="00AB2087" w:rsidRDefault="009F7F3E" w:rsidP="00B71C5A">
      <w:pPr>
        <w:pStyle w:val="ListParagraph"/>
        <w:numPr>
          <w:ilvl w:val="1"/>
          <w:numId w:val="38"/>
        </w:numPr>
        <w:ind w:left="1080"/>
        <w:rPr>
          <w:lang w:val="en-US"/>
        </w:rPr>
      </w:pPr>
      <w:r>
        <w:rPr>
          <w:lang w:val="en-US"/>
        </w:rPr>
        <w:t>(A NAND B) NAND C</w:t>
      </w:r>
    </w:p>
    <w:p w14:paraId="10E86593" w14:textId="1834AD7D" w:rsidR="00E150E0" w:rsidRPr="00DC43D7" w:rsidRDefault="00DC43D7" w:rsidP="00DC43D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2BEAD931" wp14:editId="6B9AECB6">
            <wp:extent cx="5257800" cy="1581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D0C3" w14:textId="1AB32AA9" w:rsidR="003D764D" w:rsidRDefault="009F7F3E" w:rsidP="00B71C5A">
      <w:pPr>
        <w:pStyle w:val="ListParagraph"/>
        <w:numPr>
          <w:ilvl w:val="1"/>
          <w:numId w:val="38"/>
        </w:numPr>
        <w:ind w:left="1080"/>
        <w:rPr>
          <w:lang w:val="en-US"/>
        </w:rPr>
      </w:pPr>
      <w:r>
        <w:rPr>
          <w:lang w:val="en-US"/>
        </w:rPr>
        <w:t>A NAND (B NAND C)</w:t>
      </w:r>
    </w:p>
    <w:p w14:paraId="6748A260" w14:textId="14D3FDAE" w:rsidR="00B71C5A" w:rsidRDefault="00541A08" w:rsidP="00FF3C62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43F8A1CE" wp14:editId="3464238B">
            <wp:extent cx="4657725" cy="1990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49FC" w14:textId="77777777" w:rsidR="00683B05" w:rsidRDefault="00683B05" w:rsidP="00FF3C62">
      <w:pPr>
        <w:rPr>
          <w:lang w:val="en-US"/>
        </w:rPr>
      </w:pPr>
    </w:p>
    <w:p w14:paraId="00724AD0" w14:textId="77777777" w:rsidR="00051333" w:rsidRDefault="00051333" w:rsidP="00FF3C62">
      <w:pPr>
        <w:rPr>
          <w:lang w:val="en-US"/>
        </w:rPr>
      </w:pPr>
    </w:p>
    <w:p w14:paraId="5D0E6FFA" w14:textId="77777777" w:rsidR="00696AA3" w:rsidRDefault="00696AA3" w:rsidP="00FF3C62">
      <w:pPr>
        <w:rPr>
          <w:lang w:val="en-US"/>
        </w:rPr>
      </w:pPr>
    </w:p>
    <w:p w14:paraId="7DC359FE" w14:textId="77777777" w:rsidR="00696AA3" w:rsidRDefault="00696AA3" w:rsidP="00FF3C62">
      <w:pPr>
        <w:rPr>
          <w:lang w:val="en-US"/>
        </w:rPr>
      </w:pPr>
    </w:p>
    <w:p w14:paraId="70AE7938" w14:textId="77777777" w:rsidR="00696AA3" w:rsidRDefault="00696AA3" w:rsidP="00FF3C62">
      <w:pPr>
        <w:rPr>
          <w:lang w:val="en-US"/>
        </w:rPr>
      </w:pPr>
    </w:p>
    <w:p w14:paraId="2A4E2CDB" w14:textId="77777777" w:rsidR="00696AA3" w:rsidRDefault="00696AA3" w:rsidP="00FF3C62">
      <w:pPr>
        <w:rPr>
          <w:lang w:val="en-US"/>
        </w:rPr>
      </w:pPr>
    </w:p>
    <w:p w14:paraId="03CF4748" w14:textId="77777777" w:rsidR="00696AA3" w:rsidRDefault="00696AA3" w:rsidP="00FF3C62">
      <w:pPr>
        <w:rPr>
          <w:lang w:val="en-US"/>
        </w:rPr>
      </w:pPr>
    </w:p>
    <w:p w14:paraId="6EFD6E28" w14:textId="77777777" w:rsidR="00696AA3" w:rsidRDefault="00696AA3" w:rsidP="00FF3C62">
      <w:pPr>
        <w:rPr>
          <w:lang w:val="en-US"/>
        </w:rPr>
      </w:pPr>
    </w:p>
    <w:p w14:paraId="126DB3A3" w14:textId="77777777" w:rsidR="00696AA3" w:rsidRPr="00FF3C62" w:rsidRDefault="00696AA3" w:rsidP="00FF3C62">
      <w:pPr>
        <w:rPr>
          <w:lang w:val="en-US"/>
        </w:rPr>
      </w:pPr>
    </w:p>
    <w:p w14:paraId="79B62500" w14:textId="7BA6197E" w:rsidR="00965AE5" w:rsidRDefault="00965AE5" w:rsidP="00B71C5A">
      <w:pPr>
        <w:pStyle w:val="ListParagraph"/>
        <w:numPr>
          <w:ilvl w:val="0"/>
          <w:numId w:val="38"/>
        </w:numPr>
        <w:ind w:left="360"/>
        <w:rPr>
          <w:lang w:val="en-US"/>
        </w:rPr>
      </w:pPr>
      <w:r>
        <w:rPr>
          <w:lang w:val="en-US"/>
        </w:rPr>
        <w:lastRenderedPageBreak/>
        <w:t xml:space="preserve">One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one OR gate</w:t>
      </w:r>
      <w:r w:rsidR="00940DFD">
        <w:rPr>
          <w:lang w:val="en-US"/>
        </w:rPr>
        <w:t xml:space="preserve"> comparing the truth tables for</w:t>
      </w:r>
    </w:p>
    <w:p w14:paraId="5CF7A4E9" w14:textId="77777777" w:rsidR="00B81558" w:rsidRDefault="00940DFD" w:rsidP="001D1BC0">
      <w:pPr>
        <w:pStyle w:val="ListParagraph"/>
        <w:numPr>
          <w:ilvl w:val="1"/>
          <w:numId w:val="38"/>
        </w:numPr>
        <w:ind w:left="1080"/>
        <w:rPr>
          <w:lang w:val="en-US"/>
        </w:rPr>
      </w:pPr>
      <w:r w:rsidRPr="00B81558">
        <w:rPr>
          <w:lang w:val="en-US"/>
        </w:rPr>
        <w:t>(A AND B) OR C</w:t>
      </w:r>
    </w:p>
    <w:p w14:paraId="4209B3BA" w14:textId="1D848B78" w:rsidR="00B81558" w:rsidRDefault="009E09CD" w:rsidP="00B81558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03B50649" wp14:editId="52BED25E">
            <wp:extent cx="4819650" cy="1371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AA3">
        <w:rPr>
          <w:noProof/>
        </w:rPr>
        <w:drawing>
          <wp:inline distT="0" distB="0" distL="0" distR="0" wp14:anchorId="00E72EF9" wp14:editId="4001B8A9">
            <wp:extent cx="1219200" cy="2133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0773" w14:textId="77777777" w:rsidR="0051114C" w:rsidRDefault="0051114C" w:rsidP="00B81558">
      <w:pPr>
        <w:pStyle w:val="ListParagraph"/>
        <w:ind w:left="1080"/>
        <w:rPr>
          <w:lang w:val="en-US"/>
        </w:rPr>
      </w:pPr>
    </w:p>
    <w:p w14:paraId="40E9939F" w14:textId="77777777" w:rsidR="00051333" w:rsidRDefault="00051333" w:rsidP="00B81558">
      <w:pPr>
        <w:pStyle w:val="ListParagraph"/>
        <w:ind w:left="1080"/>
        <w:rPr>
          <w:lang w:val="en-US"/>
        </w:rPr>
      </w:pPr>
    </w:p>
    <w:p w14:paraId="0AAD98AD" w14:textId="77777777" w:rsidR="00051333" w:rsidRDefault="00051333" w:rsidP="00B81558">
      <w:pPr>
        <w:pStyle w:val="ListParagraph"/>
        <w:ind w:left="1080"/>
        <w:rPr>
          <w:lang w:val="en-US"/>
        </w:rPr>
      </w:pPr>
    </w:p>
    <w:p w14:paraId="14F8CBA4" w14:textId="3D9D7754" w:rsidR="00940DFD" w:rsidRDefault="00940DFD" w:rsidP="001D1BC0">
      <w:pPr>
        <w:pStyle w:val="ListParagraph"/>
        <w:numPr>
          <w:ilvl w:val="1"/>
          <w:numId w:val="38"/>
        </w:numPr>
        <w:ind w:left="1080"/>
        <w:rPr>
          <w:lang w:val="en-US"/>
        </w:rPr>
      </w:pPr>
      <w:r w:rsidRPr="00B81558">
        <w:rPr>
          <w:lang w:val="en-US"/>
        </w:rPr>
        <w:t>A AND (B OR C</w:t>
      </w:r>
      <w:r w:rsidR="007F5CBB" w:rsidRPr="00B81558">
        <w:rPr>
          <w:lang w:val="en-US"/>
        </w:rPr>
        <w:t>)</w:t>
      </w:r>
    </w:p>
    <w:p w14:paraId="1F7C0D38" w14:textId="51B9BE39" w:rsidR="00051333" w:rsidRPr="00B81558" w:rsidRDefault="00051333" w:rsidP="00051333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5DC37170" wp14:editId="10081149">
            <wp:extent cx="4152900" cy="1847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92047" w14:textId="0DB4650D" w:rsidR="00B71C5A" w:rsidRPr="000D4631" w:rsidRDefault="000D4631" w:rsidP="00B71C5A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C9558C5" wp14:editId="687B6E7B">
            <wp:extent cx="1323975" cy="2152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3BDD9" w14:textId="77777777" w:rsidR="00B71C5A" w:rsidRDefault="00B71C5A" w:rsidP="00B71C5A">
      <w:pPr>
        <w:rPr>
          <w:lang w:val="en-US"/>
        </w:rPr>
      </w:pPr>
    </w:p>
    <w:p w14:paraId="4DD52E66" w14:textId="77777777" w:rsidR="00214564" w:rsidRPr="00B71C5A" w:rsidRDefault="00214564" w:rsidP="00B71C5A">
      <w:pPr>
        <w:rPr>
          <w:lang w:val="en-US"/>
        </w:rPr>
      </w:pPr>
    </w:p>
    <w:p w14:paraId="2211B8FE" w14:textId="77777777" w:rsidR="00683B05" w:rsidRDefault="00683B05" w:rsidP="00B71C5A">
      <w:pPr>
        <w:pStyle w:val="ListParagraph"/>
        <w:ind w:left="770"/>
        <w:rPr>
          <w:lang w:val="en-US"/>
        </w:rPr>
      </w:pPr>
    </w:p>
    <w:p w14:paraId="52E0B078" w14:textId="7E434F43" w:rsidR="00940DFD" w:rsidRDefault="00940DFD" w:rsidP="00B71C5A">
      <w:pPr>
        <w:pStyle w:val="ListParagraph"/>
        <w:numPr>
          <w:ilvl w:val="0"/>
          <w:numId w:val="38"/>
        </w:numPr>
        <w:ind w:left="360"/>
        <w:rPr>
          <w:lang w:val="en-US"/>
        </w:rPr>
      </w:pPr>
      <w:r>
        <w:rPr>
          <w:lang w:val="en-US"/>
        </w:rPr>
        <w:t>Using NOT gates before or after an</w:t>
      </w:r>
      <w:r w:rsidR="00BC72DC">
        <w:rPr>
          <w:lang w:val="en-US"/>
        </w:rPr>
        <w:t xml:space="preserve"> OR</w:t>
      </w:r>
      <w:r>
        <w:rPr>
          <w:lang w:val="en-US"/>
        </w:rPr>
        <w:t xml:space="preserve"> gate</w:t>
      </w:r>
      <w:r w:rsidR="003D764D">
        <w:rPr>
          <w:lang w:val="en-US"/>
        </w:rPr>
        <w:t xml:space="preserve"> comparing the truth tables for</w:t>
      </w:r>
    </w:p>
    <w:p w14:paraId="2EF2DC54" w14:textId="7F344C45" w:rsidR="00BC72DC" w:rsidRDefault="00291031" w:rsidP="00B71C5A">
      <w:pPr>
        <w:pStyle w:val="ListParagraph"/>
        <w:numPr>
          <w:ilvl w:val="1"/>
          <w:numId w:val="38"/>
        </w:numPr>
        <w:ind w:left="1080"/>
        <w:rPr>
          <w:lang w:val="en-US"/>
        </w:rPr>
      </w:pPr>
      <w:r>
        <w:rPr>
          <w:lang w:val="en-US"/>
        </w:rPr>
        <w:t>(</w:t>
      </w:r>
      <w:r w:rsidR="00BC72DC">
        <w:rPr>
          <w:lang w:val="en-US"/>
        </w:rPr>
        <w:t>NOT A</w:t>
      </w:r>
      <w:r>
        <w:rPr>
          <w:lang w:val="en-US"/>
        </w:rPr>
        <w:t>)</w:t>
      </w:r>
      <w:r w:rsidR="00BC72DC">
        <w:rPr>
          <w:lang w:val="en-US"/>
        </w:rPr>
        <w:t xml:space="preserve"> OR </w:t>
      </w:r>
      <w:r>
        <w:rPr>
          <w:lang w:val="en-US"/>
        </w:rPr>
        <w:t>(</w:t>
      </w:r>
      <w:r w:rsidR="00BC72DC">
        <w:rPr>
          <w:lang w:val="en-US"/>
        </w:rPr>
        <w:t>NOT B</w:t>
      </w:r>
      <w:r>
        <w:rPr>
          <w:lang w:val="en-US"/>
        </w:rPr>
        <w:t>)</w:t>
      </w:r>
      <w:r w:rsidR="00BC72DC">
        <w:rPr>
          <w:lang w:val="en-US"/>
        </w:rPr>
        <w:t xml:space="preserve"> </w:t>
      </w:r>
    </w:p>
    <w:p w14:paraId="798E3DEF" w14:textId="188F1BDF" w:rsidR="00C62BAB" w:rsidRDefault="00BC72DC" w:rsidP="00B71C5A">
      <w:pPr>
        <w:pStyle w:val="ListParagraph"/>
        <w:numPr>
          <w:ilvl w:val="1"/>
          <w:numId w:val="38"/>
        </w:numPr>
        <w:ind w:left="1080"/>
        <w:rPr>
          <w:lang w:val="en-US"/>
        </w:rPr>
      </w:pPr>
      <w:r>
        <w:rPr>
          <w:lang w:val="en-US"/>
        </w:rPr>
        <w:t xml:space="preserve">NOT (A OR B) </w:t>
      </w:r>
      <w:bookmarkStart w:id="2" w:name="_Hlk81819373"/>
      <w:bookmarkEnd w:id="2"/>
    </w:p>
    <w:p w14:paraId="779F8846" w14:textId="77777777" w:rsidR="00A26285" w:rsidRDefault="00A26285" w:rsidP="00A26285">
      <w:pPr>
        <w:pStyle w:val="ListParagraph"/>
        <w:ind w:left="770"/>
        <w:rPr>
          <w:lang w:val="en-US"/>
        </w:rPr>
      </w:pPr>
    </w:p>
    <w:p w14:paraId="0DF70369" w14:textId="77777777" w:rsidR="00B71C5A" w:rsidRDefault="00B71C5A" w:rsidP="00A26285">
      <w:pPr>
        <w:pStyle w:val="ListParagraph"/>
        <w:ind w:left="770"/>
        <w:rPr>
          <w:lang w:val="en-US"/>
        </w:rPr>
      </w:pPr>
    </w:p>
    <w:p w14:paraId="40ECD2F9" w14:textId="77777777" w:rsidR="00B71C5A" w:rsidRDefault="00B71C5A" w:rsidP="00A26285">
      <w:pPr>
        <w:pStyle w:val="ListParagraph"/>
        <w:ind w:left="770"/>
        <w:rPr>
          <w:lang w:val="en-US"/>
        </w:rPr>
      </w:pPr>
    </w:p>
    <w:p w14:paraId="6DADB799" w14:textId="77777777" w:rsidR="00B71C5A" w:rsidRDefault="00B71C5A" w:rsidP="00A26285">
      <w:pPr>
        <w:pStyle w:val="ListParagraph"/>
        <w:ind w:left="770"/>
        <w:rPr>
          <w:lang w:val="en-US"/>
        </w:rPr>
      </w:pPr>
    </w:p>
    <w:p w14:paraId="32988DB9" w14:textId="77777777" w:rsidR="00214564" w:rsidRDefault="00214564" w:rsidP="00A26285">
      <w:pPr>
        <w:pStyle w:val="ListParagraph"/>
        <w:ind w:left="770"/>
        <w:rPr>
          <w:lang w:val="en-US"/>
        </w:rPr>
      </w:pPr>
    </w:p>
    <w:p w14:paraId="0813E15A" w14:textId="77777777" w:rsidR="00214564" w:rsidRDefault="00214564" w:rsidP="00A26285">
      <w:pPr>
        <w:pStyle w:val="ListParagraph"/>
        <w:ind w:left="770"/>
        <w:rPr>
          <w:lang w:val="en-US"/>
        </w:rPr>
      </w:pPr>
    </w:p>
    <w:p w14:paraId="308CF3DF" w14:textId="77777777" w:rsidR="00B71C5A" w:rsidRDefault="00B71C5A" w:rsidP="00A26285">
      <w:pPr>
        <w:pStyle w:val="ListParagraph"/>
        <w:ind w:left="770"/>
        <w:rPr>
          <w:lang w:val="en-US"/>
        </w:rPr>
      </w:pPr>
    </w:p>
    <w:p w14:paraId="5303A8EE" w14:textId="77777777" w:rsidR="00B71C5A" w:rsidRDefault="00B71C5A" w:rsidP="00A26285">
      <w:pPr>
        <w:pStyle w:val="ListParagraph"/>
        <w:ind w:left="770"/>
        <w:rPr>
          <w:lang w:val="en-US"/>
        </w:rPr>
      </w:pPr>
    </w:p>
    <w:p w14:paraId="4FE2761D" w14:textId="375F5B94" w:rsidR="00943ECA" w:rsidRPr="00943ECA" w:rsidRDefault="00943ECA" w:rsidP="00AD7994">
      <w:pPr>
        <w:pStyle w:val="Heading2"/>
      </w:pPr>
      <w:r>
        <w:t>Extension exercises</w:t>
      </w:r>
    </w:p>
    <w:p w14:paraId="595383C9" w14:textId="77777777" w:rsidR="00A26285" w:rsidRDefault="00A26285" w:rsidP="00AD7994">
      <w:pPr>
        <w:pStyle w:val="Heading3"/>
      </w:pPr>
      <w:r>
        <w:t>Starting from NAND gates only</w:t>
      </w:r>
    </w:p>
    <w:p w14:paraId="73F3A656" w14:textId="77777777" w:rsidR="00A26285" w:rsidRDefault="00A26285" w:rsidP="00A26285">
      <w:pPr>
        <w:rPr>
          <w:lang w:val="en-US"/>
        </w:rPr>
      </w:pPr>
      <w:r>
        <w:rPr>
          <w:lang w:val="en-US"/>
        </w:rPr>
        <w:t xml:space="preserve">NAND gates are universal gates. </w:t>
      </w:r>
      <w:r w:rsidRPr="0021237C">
        <w:rPr>
          <w:lang w:val="en-US"/>
        </w:rPr>
        <w:t xml:space="preserve">A universal gate is a gate which can </w:t>
      </w:r>
      <w:r>
        <w:rPr>
          <w:lang w:val="en-US"/>
        </w:rPr>
        <w:t>be used to create</w:t>
      </w:r>
      <w:r w:rsidRPr="0021237C">
        <w:rPr>
          <w:lang w:val="en-US"/>
        </w:rPr>
        <w:t xml:space="preserve"> any Boolean </w:t>
      </w:r>
      <w:r>
        <w:rPr>
          <w:lang w:val="en-US"/>
        </w:rPr>
        <w:t>operation</w:t>
      </w:r>
      <w:r w:rsidRPr="0021237C">
        <w:rPr>
          <w:lang w:val="en-US"/>
        </w:rPr>
        <w:t xml:space="preserve"> witho</w:t>
      </w:r>
      <w:r>
        <w:rPr>
          <w:lang w:val="en-US"/>
        </w:rPr>
        <w:t>ut needing any other</w:t>
      </w:r>
      <w:r w:rsidRPr="0021237C">
        <w:rPr>
          <w:lang w:val="en-US"/>
        </w:rPr>
        <w:t xml:space="preserve"> gate type.</w:t>
      </w:r>
      <w:r>
        <w:rPr>
          <w:lang w:val="en-US"/>
        </w:rPr>
        <w:t xml:space="preserve"> NAND gates are also cheaper to make as electronic components so are used in many chips and have a shorter delay (the time taken for an electrical signal to go through them).</w:t>
      </w:r>
      <w:r w:rsidRPr="0021237C">
        <w:rPr>
          <w:lang w:val="en-US"/>
        </w:rPr>
        <w:t xml:space="preserve"> In </w:t>
      </w:r>
      <w:r>
        <w:rPr>
          <w:lang w:val="en-US"/>
        </w:rPr>
        <w:t>industrial usage</w:t>
      </w:r>
      <w:r w:rsidRPr="0021237C">
        <w:rPr>
          <w:lang w:val="en-US"/>
        </w:rPr>
        <w:t>, an AND gate is typica</w:t>
      </w:r>
      <w:r>
        <w:rPr>
          <w:lang w:val="en-US"/>
        </w:rPr>
        <w:t>lly created</w:t>
      </w:r>
      <w:r w:rsidRPr="0021237C">
        <w:rPr>
          <w:lang w:val="en-US"/>
        </w:rPr>
        <w:t xml:space="preserve"> as a NAND gate followed by an inverter</w:t>
      </w:r>
      <w:r>
        <w:rPr>
          <w:lang w:val="en-US"/>
        </w:rPr>
        <w:t xml:space="preserve"> (NOT gate) rather than</w:t>
      </w:r>
      <w:r w:rsidRPr="0021237C">
        <w:rPr>
          <w:lang w:val="en-US"/>
        </w:rPr>
        <w:t xml:space="preserve"> the other way around</w:t>
      </w:r>
      <w:r>
        <w:rPr>
          <w:lang w:val="en-US"/>
        </w:rPr>
        <w:t xml:space="preserve">. A NOR gate is also a universal gate, but in this exercise, we will use NAND gates. </w:t>
      </w:r>
    </w:p>
    <w:p w14:paraId="654115CB" w14:textId="77777777" w:rsidR="00A26285" w:rsidRDefault="00A26285" w:rsidP="00A26285">
      <w:pPr>
        <w:rPr>
          <w:lang w:val="en-US"/>
        </w:rPr>
      </w:pPr>
      <w:r>
        <w:rPr>
          <w:lang w:val="en-US"/>
        </w:rPr>
        <w:t xml:space="preserve">This exercise follows the Logic Gates levels from </w:t>
      </w:r>
      <w:r w:rsidRPr="00A00DB9">
        <w:rPr>
          <w:b/>
          <w:bCs/>
          <w:lang w:val="en-US"/>
        </w:rPr>
        <w:t>nandgame.com</w:t>
      </w:r>
      <w:r>
        <w:t xml:space="preserve"> and start by creating the NOT, AND </w:t>
      </w:r>
      <w:proofErr w:type="spellStart"/>
      <w:r>
        <w:t>and</w:t>
      </w:r>
      <w:proofErr w:type="spellEnd"/>
      <w:r>
        <w:t xml:space="preserve"> OR gates that form the basis of Boolean algebra. These can be quite tricky and there are multiple correct solutions and plenty of websites that show solutions. </w:t>
      </w:r>
      <w:proofErr w:type="spellStart"/>
      <w:r>
        <w:t>Nandgame</w:t>
      </w:r>
      <w:proofErr w:type="spellEnd"/>
      <w:r>
        <w:t xml:space="preserve"> presents a lot of the ideas we will be covering on this unit, but in a slightly different way, so you might want to work further through the challenges there.</w:t>
      </w:r>
    </w:p>
    <w:p w14:paraId="0CEE03F6" w14:textId="77777777" w:rsidR="00A26285" w:rsidRDefault="00A26285" w:rsidP="00A26285">
      <w:pPr>
        <w:rPr>
          <w:lang w:val="en-US"/>
        </w:rPr>
      </w:pPr>
      <w:r>
        <w:rPr>
          <w:lang w:val="en-US"/>
        </w:rPr>
        <w:t>Build the following gates using only the gates specified:</w:t>
      </w:r>
    </w:p>
    <w:p w14:paraId="221AA778" w14:textId="77777777" w:rsidR="00A26285" w:rsidRDefault="00A26285" w:rsidP="00A2628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Create a NOT gate using a NAND gate only. Note a NOT gate has only one input.</w:t>
      </w:r>
    </w:p>
    <w:p w14:paraId="73977BC9" w14:textId="77777777" w:rsidR="00A26285" w:rsidRDefault="00A26285" w:rsidP="00A2628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Create an AND gate using NAND and NOT only. </w:t>
      </w:r>
    </w:p>
    <w:p w14:paraId="1574BC04" w14:textId="77777777" w:rsidR="00A26285" w:rsidRDefault="00A26285" w:rsidP="00A2628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Create an OR gate using NAND, NOT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only.</w:t>
      </w:r>
    </w:p>
    <w:p w14:paraId="3A5DB1CE" w14:textId="77777777" w:rsidR="00A26285" w:rsidRDefault="00A26285" w:rsidP="00A26285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Create an XOR gate using gates from NAND, NOT, 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OR.</w:t>
      </w:r>
    </w:p>
    <w:p w14:paraId="1C0A7C69" w14:textId="77777777" w:rsidR="00A26285" w:rsidRPr="00473798" w:rsidRDefault="00A26285" w:rsidP="00A26285">
      <w:pPr>
        <w:pStyle w:val="ListParagraph"/>
        <w:ind w:left="770"/>
        <w:rPr>
          <w:lang w:val="en-US"/>
        </w:rPr>
      </w:pPr>
    </w:p>
    <w:sectPr w:rsidR="00A26285" w:rsidRPr="00473798" w:rsidSect="004E42CB">
      <w:headerReference w:type="default" r:id="rId27"/>
      <w:footerReference w:type="default" r:id="rId28"/>
      <w:pgSz w:w="11906" w:h="16838"/>
      <w:pgMar w:top="1440" w:right="1440" w:bottom="1440" w:left="1440" w:header="680" w:footer="708" w:gutter="0"/>
      <w:pgBorders w:offsetFrom="page">
        <w:top w:val="single" w:sz="24" w:space="24" w:color="BF1A2F" w:themeColor="accent4"/>
        <w:left w:val="single" w:sz="24" w:space="24" w:color="BF1A2F" w:themeColor="accent4"/>
        <w:bottom w:val="single" w:sz="24" w:space="24" w:color="BF1A2F" w:themeColor="accent4"/>
        <w:right w:val="single" w:sz="24" w:space="24" w:color="BF1A2F" w:themeColor="accent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FA080" w14:textId="77777777" w:rsidR="000340D7" w:rsidRDefault="000340D7" w:rsidP="004E42CB">
      <w:pPr>
        <w:spacing w:after="0" w:line="240" w:lineRule="auto"/>
      </w:pPr>
      <w:r>
        <w:separator/>
      </w:r>
    </w:p>
  </w:endnote>
  <w:endnote w:type="continuationSeparator" w:id="0">
    <w:p w14:paraId="585C8BBD" w14:textId="77777777" w:rsidR="000340D7" w:rsidRDefault="000340D7" w:rsidP="004E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UJW B+ Freight 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578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BB5202" w14:textId="0F876641" w:rsidR="00ED320F" w:rsidRDefault="00ED32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F65FAA" w14:textId="77777777" w:rsidR="00ED320F" w:rsidRDefault="00ED3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CE447" w14:textId="77777777" w:rsidR="000340D7" w:rsidRDefault="000340D7" w:rsidP="004E42CB">
      <w:pPr>
        <w:spacing w:after="0" w:line="240" w:lineRule="auto"/>
      </w:pPr>
      <w:r>
        <w:separator/>
      </w:r>
    </w:p>
  </w:footnote>
  <w:footnote w:type="continuationSeparator" w:id="0">
    <w:p w14:paraId="56ED71CF" w14:textId="77777777" w:rsidR="000340D7" w:rsidRDefault="000340D7" w:rsidP="004E4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10457" w14:textId="77777777" w:rsidR="004E42CB" w:rsidRPr="004E42CB" w:rsidRDefault="004E42CB" w:rsidP="00AD7994">
    <w:pPr>
      <w:pStyle w:val="Heading1"/>
    </w:pPr>
    <w:r>
      <w:t>Computer Architecture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DFF"/>
    <w:multiLevelType w:val="hybridMultilevel"/>
    <w:tmpl w:val="68FCF1DA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DC5B9A"/>
    <w:multiLevelType w:val="hybridMultilevel"/>
    <w:tmpl w:val="039E10DE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4D33F5"/>
    <w:multiLevelType w:val="hybridMultilevel"/>
    <w:tmpl w:val="2AC8C12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FD127D"/>
    <w:multiLevelType w:val="hybridMultilevel"/>
    <w:tmpl w:val="A1E2E22E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3D1E5E"/>
    <w:multiLevelType w:val="hybridMultilevel"/>
    <w:tmpl w:val="522861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42261"/>
    <w:multiLevelType w:val="hybridMultilevel"/>
    <w:tmpl w:val="5832068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14B43"/>
    <w:multiLevelType w:val="hybridMultilevel"/>
    <w:tmpl w:val="EE76C47C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CF02ED"/>
    <w:multiLevelType w:val="hybridMultilevel"/>
    <w:tmpl w:val="EC0C3718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3C1D55"/>
    <w:multiLevelType w:val="hybridMultilevel"/>
    <w:tmpl w:val="E75426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7259C"/>
    <w:multiLevelType w:val="hybridMultilevel"/>
    <w:tmpl w:val="68DEAD4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9B719E"/>
    <w:multiLevelType w:val="hybridMultilevel"/>
    <w:tmpl w:val="8474F874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5A6AD8"/>
    <w:multiLevelType w:val="hybridMultilevel"/>
    <w:tmpl w:val="2FC8652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B805E1"/>
    <w:multiLevelType w:val="hybridMultilevel"/>
    <w:tmpl w:val="836081C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780262C"/>
    <w:multiLevelType w:val="hybridMultilevel"/>
    <w:tmpl w:val="3A20630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2A292D8B"/>
    <w:multiLevelType w:val="hybridMultilevel"/>
    <w:tmpl w:val="EE76C47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CA7509"/>
    <w:multiLevelType w:val="hybridMultilevel"/>
    <w:tmpl w:val="1320FB2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EF64532"/>
    <w:multiLevelType w:val="hybridMultilevel"/>
    <w:tmpl w:val="EE3864B4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021AF1"/>
    <w:multiLevelType w:val="hybridMultilevel"/>
    <w:tmpl w:val="71D8FC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2C9F"/>
    <w:multiLevelType w:val="hybridMultilevel"/>
    <w:tmpl w:val="D0DE9352"/>
    <w:lvl w:ilvl="0" w:tplc="FFFFFFFF">
      <w:start w:val="1"/>
      <w:numFmt w:val="lowerRoman"/>
      <w:lvlText w:val="%1."/>
      <w:lvlJc w:val="right"/>
      <w:pPr>
        <w:ind w:left="108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5B34E0"/>
    <w:multiLevelType w:val="hybridMultilevel"/>
    <w:tmpl w:val="68DEAD4E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5F5740"/>
    <w:multiLevelType w:val="hybridMultilevel"/>
    <w:tmpl w:val="EA0C6B1E"/>
    <w:lvl w:ilvl="0" w:tplc="0809001B">
      <w:start w:val="1"/>
      <w:numFmt w:val="lowerRoman"/>
      <w:lvlText w:val="%1."/>
      <w:lvlJc w:val="righ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B027C27"/>
    <w:multiLevelType w:val="hybridMultilevel"/>
    <w:tmpl w:val="A1085A2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ECC5E48"/>
    <w:multiLevelType w:val="hybridMultilevel"/>
    <w:tmpl w:val="A36E327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072157"/>
    <w:multiLevelType w:val="hybridMultilevel"/>
    <w:tmpl w:val="3EC8C844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63E45"/>
    <w:multiLevelType w:val="hybridMultilevel"/>
    <w:tmpl w:val="3238DF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13408D8"/>
    <w:multiLevelType w:val="hybridMultilevel"/>
    <w:tmpl w:val="836081C2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48168E"/>
    <w:multiLevelType w:val="hybridMultilevel"/>
    <w:tmpl w:val="17CE808C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3F754C"/>
    <w:multiLevelType w:val="hybridMultilevel"/>
    <w:tmpl w:val="F5C427C0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6B777A8"/>
    <w:multiLevelType w:val="hybridMultilevel"/>
    <w:tmpl w:val="E7D8D982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7217A8"/>
    <w:multiLevelType w:val="hybridMultilevel"/>
    <w:tmpl w:val="8804AA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EB0BE6"/>
    <w:multiLevelType w:val="hybridMultilevel"/>
    <w:tmpl w:val="6B007FE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A34F6C"/>
    <w:multiLevelType w:val="hybridMultilevel"/>
    <w:tmpl w:val="47586C8E"/>
    <w:lvl w:ilvl="0" w:tplc="4B6240C2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2E0BF9"/>
    <w:multiLevelType w:val="hybridMultilevel"/>
    <w:tmpl w:val="E1006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431B38"/>
    <w:multiLevelType w:val="hybridMultilevel"/>
    <w:tmpl w:val="3B188D2E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006232"/>
    <w:multiLevelType w:val="hybridMultilevel"/>
    <w:tmpl w:val="38F45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446DE"/>
    <w:multiLevelType w:val="hybridMultilevel"/>
    <w:tmpl w:val="0A361B2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E3018A"/>
    <w:multiLevelType w:val="hybridMultilevel"/>
    <w:tmpl w:val="8BB2B4F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B4A7B"/>
    <w:multiLevelType w:val="hybridMultilevel"/>
    <w:tmpl w:val="20EA323E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23568035">
    <w:abstractNumId w:val="17"/>
  </w:num>
  <w:num w:numId="2" w16cid:durableId="1421679536">
    <w:abstractNumId w:val="26"/>
  </w:num>
  <w:num w:numId="3" w16cid:durableId="656153134">
    <w:abstractNumId w:val="16"/>
  </w:num>
  <w:num w:numId="4" w16cid:durableId="1542398007">
    <w:abstractNumId w:val="11"/>
  </w:num>
  <w:num w:numId="5" w16cid:durableId="1747065726">
    <w:abstractNumId w:val="5"/>
  </w:num>
  <w:num w:numId="6" w16cid:durableId="1718434569">
    <w:abstractNumId w:val="1"/>
  </w:num>
  <w:num w:numId="7" w16cid:durableId="2104522199">
    <w:abstractNumId w:val="35"/>
  </w:num>
  <w:num w:numId="8" w16cid:durableId="1249774448">
    <w:abstractNumId w:val="30"/>
  </w:num>
  <w:num w:numId="9" w16cid:durableId="177622294">
    <w:abstractNumId w:val="15"/>
  </w:num>
  <w:num w:numId="10" w16cid:durableId="373818355">
    <w:abstractNumId w:val="37"/>
  </w:num>
  <w:num w:numId="11" w16cid:durableId="1011762911">
    <w:abstractNumId w:val="34"/>
  </w:num>
  <w:num w:numId="12" w16cid:durableId="1082409956">
    <w:abstractNumId w:val="21"/>
  </w:num>
  <w:num w:numId="13" w16cid:durableId="341128765">
    <w:abstractNumId w:val="23"/>
  </w:num>
  <w:num w:numId="14" w16cid:durableId="1771241603">
    <w:abstractNumId w:val="12"/>
  </w:num>
  <w:num w:numId="15" w16cid:durableId="1997683642">
    <w:abstractNumId w:val="27"/>
  </w:num>
  <w:num w:numId="16" w16cid:durableId="1751652879">
    <w:abstractNumId w:val="20"/>
  </w:num>
  <w:num w:numId="17" w16cid:durableId="2015263271">
    <w:abstractNumId w:val="31"/>
  </w:num>
  <w:num w:numId="18" w16cid:durableId="617953248">
    <w:abstractNumId w:val="7"/>
  </w:num>
  <w:num w:numId="19" w16cid:durableId="1255168136">
    <w:abstractNumId w:val="25"/>
  </w:num>
  <w:num w:numId="20" w16cid:durableId="225385911">
    <w:abstractNumId w:val="10"/>
  </w:num>
  <w:num w:numId="21" w16cid:durableId="1047803589">
    <w:abstractNumId w:val="28"/>
  </w:num>
  <w:num w:numId="22" w16cid:durableId="198590439">
    <w:abstractNumId w:val="3"/>
  </w:num>
  <w:num w:numId="23" w16cid:durableId="891114703">
    <w:abstractNumId w:val="22"/>
  </w:num>
  <w:num w:numId="24" w16cid:durableId="439616010">
    <w:abstractNumId w:val="33"/>
  </w:num>
  <w:num w:numId="25" w16cid:durableId="885750603">
    <w:abstractNumId w:val="29"/>
  </w:num>
  <w:num w:numId="26" w16cid:durableId="2128740771">
    <w:abstractNumId w:val="18"/>
  </w:num>
  <w:num w:numId="27" w16cid:durableId="882907555">
    <w:abstractNumId w:val="14"/>
  </w:num>
  <w:num w:numId="28" w16cid:durableId="1062757082">
    <w:abstractNumId w:val="4"/>
  </w:num>
  <w:num w:numId="29" w16cid:durableId="387581048">
    <w:abstractNumId w:val="8"/>
  </w:num>
  <w:num w:numId="30" w16cid:durableId="165292920">
    <w:abstractNumId w:val="2"/>
  </w:num>
  <w:num w:numId="31" w16cid:durableId="239407070">
    <w:abstractNumId w:val="32"/>
  </w:num>
  <w:num w:numId="32" w16cid:durableId="177081208">
    <w:abstractNumId w:val="13"/>
  </w:num>
  <w:num w:numId="33" w16cid:durableId="645670438">
    <w:abstractNumId w:val="24"/>
  </w:num>
  <w:num w:numId="34" w16cid:durableId="871262595">
    <w:abstractNumId w:val="0"/>
  </w:num>
  <w:num w:numId="35" w16cid:durableId="625238675">
    <w:abstractNumId w:val="19"/>
  </w:num>
  <w:num w:numId="36" w16cid:durableId="171575668">
    <w:abstractNumId w:val="9"/>
  </w:num>
  <w:num w:numId="37" w16cid:durableId="244538010">
    <w:abstractNumId w:val="6"/>
  </w:num>
  <w:num w:numId="38" w16cid:durableId="138290535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6ED"/>
    <w:rsid w:val="00000237"/>
    <w:rsid w:val="00001C86"/>
    <w:rsid w:val="00014956"/>
    <w:rsid w:val="000158E3"/>
    <w:rsid w:val="00023C56"/>
    <w:rsid w:val="00023C85"/>
    <w:rsid w:val="00033A16"/>
    <w:rsid w:val="000340D7"/>
    <w:rsid w:val="000511CF"/>
    <w:rsid w:val="00051333"/>
    <w:rsid w:val="00053E8B"/>
    <w:rsid w:val="00054591"/>
    <w:rsid w:val="0006028D"/>
    <w:rsid w:val="000836F8"/>
    <w:rsid w:val="00090373"/>
    <w:rsid w:val="000910F0"/>
    <w:rsid w:val="000945F7"/>
    <w:rsid w:val="000A0D2B"/>
    <w:rsid w:val="000A48D3"/>
    <w:rsid w:val="000A7B02"/>
    <w:rsid w:val="000B0EEB"/>
    <w:rsid w:val="000B1C45"/>
    <w:rsid w:val="000B3E68"/>
    <w:rsid w:val="000B7F0F"/>
    <w:rsid w:val="000C78B1"/>
    <w:rsid w:val="000D1262"/>
    <w:rsid w:val="000D3C78"/>
    <w:rsid w:val="000D4631"/>
    <w:rsid w:val="000F25B7"/>
    <w:rsid w:val="000F52A3"/>
    <w:rsid w:val="00117187"/>
    <w:rsid w:val="001454A9"/>
    <w:rsid w:val="00154B54"/>
    <w:rsid w:val="00157893"/>
    <w:rsid w:val="00162ED5"/>
    <w:rsid w:val="00166896"/>
    <w:rsid w:val="00177626"/>
    <w:rsid w:val="0019577C"/>
    <w:rsid w:val="00197C02"/>
    <w:rsid w:val="001B2749"/>
    <w:rsid w:val="001C5159"/>
    <w:rsid w:val="001D09DD"/>
    <w:rsid w:val="001D3A30"/>
    <w:rsid w:val="001D6C16"/>
    <w:rsid w:val="001E05F6"/>
    <w:rsid w:val="001F6CAC"/>
    <w:rsid w:val="00204B36"/>
    <w:rsid w:val="00214564"/>
    <w:rsid w:val="00214D35"/>
    <w:rsid w:val="00215B97"/>
    <w:rsid w:val="00220613"/>
    <w:rsid w:val="00236B9E"/>
    <w:rsid w:val="0024399A"/>
    <w:rsid w:val="00244BF2"/>
    <w:rsid w:val="002555D7"/>
    <w:rsid w:val="00260ECF"/>
    <w:rsid w:val="002639AC"/>
    <w:rsid w:val="00287DBF"/>
    <w:rsid w:val="00291031"/>
    <w:rsid w:val="00293CB4"/>
    <w:rsid w:val="002958ED"/>
    <w:rsid w:val="0029749B"/>
    <w:rsid w:val="002A0956"/>
    <w:rsid w:val="002A0F88"/>
    <w:rsid w:val="002B2D2F"/>
    <w:rsid w:val="002C3333"/>
    <w:rsid w:val="002C69F3"/>
    <w:rsid w:val="002D3222"/>
    <w:rsid w:val="002D70CB"/>
    <w:rsid w:val="002F14F4"/>
    <w:rsid w:val="0030259F"/>
    <w:rsid w:val="00310DBB"/>
    <w:rsid w:val="00316B9C"/>
    <w:rsid w:val="00316BEB"/>
    <w:rsid w:val="003170D5"/>
    <w:rsid w:val="00332A35"/>
    <w:rsid w:val="0034006B"/>
    <w:rsid w:val="00353A83"/>
    <w:rsid w:val="00357786"/>
    <w:rsid w:val="003636CE"/>
    <w:rsid w:val="00364C70"/>
    <w:rsid w:val="00373187"/>
    <w:rsid w:val="00377C52"/>
    <w:rsid w:val="00385498"/>
    <w:rsid w:val="00385B3A"/>
    <w:rsid w:val="00387F39"/>
    <w:rsid w:val="0039099E"/>
    <w:rsid w:val="003969CF"/>
    <w:rsid w:val="003B6AC7"/>
    <w:rsid w:val="003C10E0"/>
    <w:rsid w:val="003C642D"/>
    <w:rsid w:val="003D764D"/>
    <w:rsid w:val="003E2287"/>
    <w:rsid w:val="003E3198"/>
    <w:rsid w:val="003E4EA2"/>
    <w:rsid w:val="003E6784"/>
    <w:rsid w:val="003F7981"/>
    <w:rsid w:val="00410951"/>
    <w:rsid w:val="0041597A"/>
    <w:rsid w:val="00420295"/>
    <w:rsid w:val="004246ED"/>
    <w:rsid w:val="00436B9B"/>
    <w:rsid w:val="00442751"/>
    <w:rsid w:val="00451ABD"/>
    <w:rsid w:val="00453059"/>
    <w:rsid w:val="00455EAC"/>
    <w:rsid w:val="00465F72"/>
    <w:rsid w:val="00467EF3"/>
    <w:rsid w:val="004708B9"/>
    <w:rsid w:val="00473798"/>
    <w:rsid w:val="004741FA"/>
    <w:rsid w:val="00475AF1"/>
    <w:rsid w:val="00480E8C"/>
    <w:rsid w:val="00481BDE"/>
    <w:rsid w:val="004915AC"/>
    <w:rsid w:val="00497E4C"/>
    <w:rsid w:val="004A3B5D"/>
    <w:rsid w:val="004A5F1D"/>
    <w:rsid w:val="004B1FB0"/>
    <w:rsid w:val="004C13D3"/>
    <w:rsid w:val="004D7FD5"/>
    <w:rsid w:val="004E4174"/>
    <w:rsid w:val="004E42CB"/>
    <w:rsid w:val="004E62F3"/>
    <w:rsid w:val="004F4EA4"/>
    <w:rsid w:val="0050025D"/>
    <w:rsid w:val="0050475B"/>
    <w:rsid w:val="0051114C"/>
    <w:rsid w:val="005412BF"/>
    <w:rsid w:val="00541A08"/>
    <w:rsid w:val="005430C1"/>
    <w:rsid w:val="00543FD9"/>
    <w:rsid w:val="0054651F"/>
    <w:rsid w:val="005465AE"/>
    <w:rsid w:val="00547931"/>
    <w:rsid w:val="00547DB5"/>
    <w:rsid w:val="00577AD8"/>
    <w:rsid w:val="0059180A"/>
    <w:rsid w:val="005967A4"/>
    <w:rsid w:val="00596CFB"/>
    <w:rsid w:val="005A080F"/>
    <w:rsid w:val="005B5502"/>
    <w:rsid w:val="005B5B3B"/>
    <w:rsid w:val="005B7818"/>
    <w:rsid w:val="005D0EC2"/>
    <w:rsid w:val="005E7514"/>
    <w:rsid w:val="005F00A0"/>
    <w:rsid w:val="006014E7"/>
    <w:rsid w:val="006027B8"/>
    <w:rsid w:val="00603181"/>
    <w:rsid w:val="0062125D"/>
    <w:rsid w:val="00627502"/>
    <w:rsid w:val="00642058"/>
    <w:rsid w:val="00646908"/>
    <w:rsid w:val="006504AA"/>
    <w:rsid w:val="00651E34"/>
    <w:rsid w:val="0065631F"/>
    <w:rsid w:val="0065764F"/>
    <w:rsid w:val="00660932"/>
    <w:rsid w:val="0067160E"/>
    <w:rsid w:val="00682D2E"/>
    <w:rsid w:val="00683B05"/>
    <w:rsid w:val="006844DE"/>
    <w:rsid w:val="006859B0"/>
    <w:rsid w:val="00690EDA"/>
    <w:rsid w:val="006947BD"/>
    <w:rsid w:val="00696AA3"/>
    <w:rsid w:val="006A0194"/>
    <w:rsid w:val="006B3B80"/>
    <w:rsid w:val="006D1D94"/>
    <w:rsid w:val="006D3152"/>
    <w:rsid w:val="006E20ED"/>
    <w:rsid w:val="006E7CB8"/>
    <w:rsid w:val="00700BA0"/>
    <w:rsid w:val="00700CB6"/>
    <w:rsid w:val="007046C4"/>
    <w:rsid w:val="00705AFE"/>
    <w:rsid w:val="00713F6D"/>
    <w:rsid w:val="00715243"/>
    <w:rsid w:val="00720052"/>
    <w:rsid w:val="00744F29"/>
    <w:rsid w:val="007462DF"/>
    <w:rsid w:val="00747549"/>
    <w:rsid w:val="00760002"/>
    <w:rsid w:val="00770982"/>
    <w:rsid w:val="00774416"/>
    <w:rsid w:val="00776DD5"/>
    <w:rsid w:val="007820D1"/>
    <w:rsid w:val="007870BF"/>
    <w:rsid w:val="0079345F"/>
    <w:rsid w:val="007C4BF3"/>
    <w:rsid w:val="007F5CBB"/>
    <w:rsid w:val="008067AE"/>
    <w:rsid w:val="00810D87"/>
    <w:rsid w:val="008112FF"/>
    <w:rsid w:val="00812D71"/>
    <w:rsid w:val="00815FFD"/>
    <w:rsid w:val="00823C5F"/>
    <w:rsid w:val="00831E7C"/>
    <w:rsid w:val="0085052D"/>
    <w:rsid w:val="00854811"/>
    <w:rsid w:val="00860899"/>
    <w:rsid w:val="00877BE6"/>
    <w:rsid w:val="00887160"/>
    <w:rsid w:val="00891946"/>
    <w:rsid w:val="00891D88"/>
    <w:rsid w:val="00895220"/>
    <w:rsid w:val="008963CC"/>
    <w:rsid w:val="008A533F"/>
    <w:rsid w:val="008A5878"/>
    <w:rsid w:val="008B686D"/>
    <w:rsid w:val="008C2F90"/>
    <w:rsid w:val="008C3613"/>
    <w:rsid w:val="008D30F0"/>
    <w:rsid w:val="008E3D77"/>
    <w:rsid w:val="008E473F"/>
    <w:rsid w:val="008E561D"/>
    <w:rsid w:val="008F6EC6"/>
    <w:rsid w:val="00903EA3"/>
    <w:rsid w:val="009049F0"/>
    <w:rsid w:val="00904C64"/>
    <w:rsid w:val="00912E35"/>
    <w:rsid w:val="0091338C"/>
    <w:rsid w:val="0091741E"/>
    <w:rsid w:val="00930848"/>
    <w:rsid w:val="00933F52"/>
    <w:rsid w:val="00940DFD"/>
    <w:rsid w:val="00941837"/>
    <w:rsid w:val="00943ECA"/>
    <w:rsid w:val="00946691"/>
    <w:rsid w:val="00957C7E"/>
    <w:rsid w:val="00965AE5"/>
    <w:rsid w:val="009664A7"/>
    <w:rsid w:val="00974D7E"/>
    <w:rsid w:val="009C1329"/>
    <w:rsid w:val="009C3C0D"/>
    <w:rsid w:val="009E09CD"/>
    <w:rsid w:val="009E5DF4"/>
    <w:rsid w:val="009E69CA"/>
    <w:rsid w:val="009F7F3E"/>
    <w:rsid w:val="00A00DB9"/>
    <w:rsid w:val="00A14F35"/>
    <w:rsid w:val="00A17D46"/>
    <w:rsid w:val="00A26285"/>
    <w:rsid w:val="00A31091"/>
    <w:rsid w:val="00A51F41"/>
    <w:rsid w:val="00A53207"/>
    <w:rsid w:val="00A557A1"/>
    <w:rsid w:val="00A60C42"/>
    <w:rsid w:val="00A71C0A"/>
    <w:rsid w:val="00A71C77"/>
    <w:rsid w:val="00A75862"/>
    <w:rsid w:val="00A80B33"/>
    <w:rsid w:val="00A84A33"/>
    <w:rsid w:val="00A93BCA"/>
    <w:rsid w:val="00AA3B59"/>
    <w:rsid w:val="00AB2087"/>
    <w:rsid w:val="00AB3CC3"/>
    <w:rsid w:val="00AC432F"/>
    <w:rsid w:val="00AC50AD"/>
    <w:rsid w:val="00AD599A"/>
    <w:rsid w:val="00AD7994"/>
    <w:rsid w:val="00AE6445"/>
    <w:rsid w:val="00AF2690"/>
    <w:rsid w:val="00B11541"/>
    <w:rsid w:val="00B132B5"/>
    <w:rsid w:val="00B15BD1"/>
    <w:rsid w:val="00B219A9"/>
    <w:rsid w:val="00B273DF"/>
    <w:rsid w:val="00B34576"/>
    <w:rsid w:val="00B43782"/>
    <w:rsid w:val="00B457BC"/>
    <w:rsid w:val="00B55D52"/>
    <w:rsid w:val="00B6543E"/>
    <w:rsid w:val="00B71C5A"/>
    <w:rsid w:val="00B72CD3"/>
    <w:rsid w:val="00B77796"/>
    <w:rsid w:val="00B81558"/>
    <w:rsid w:val="00B817EF"/>
    <w:rsid w:val="00B84605"/>
    <w:rsid w:val="00B914D5"/>
    <w:rsid w:val="00BB7B90"/>
    <w:rsid w:val="00BC45C1"/>
    <w:rsid w:val="00BC4A52"/>
    <w:rsid w:val="00BC4A9C"/>
    <w:rsid w:val="00BC72DC"/>
    <w:rsid w:val="00BD322E"/>
    <w:rsid w:val="00BD7BF9"/>
    <w:rsid w:val="00BE1292"/>
    <w:rsid w:val="00BE26FD"/>
    <w:rsid w:val="00BE4F34"/>
    <w:rsid w:val="00BE58B5"/>
    <w:rsid w:val="00BF285D"/>
    <w:rsid w:val="00BF6AE6"/>
    <w:rsid w:val="00C04A38"/>
    <w:rsid w:val="00C14269"/>
    <w:rsid w:val="00C1735F"/>
    <w:rsid w:val="00C21F54"/>
    <w:rsid w:val="00C23E6E"/>
    <w:rsid w:val="00C30D1E"/>
    <w:rsid w:val="00C372AD"/>
    <w:rsid w:val="00C42724"/>
    <w:rsid w:val="00C42825"/>
    <w:rsid w:val="00C47519"/>
    <w:rsid w:val="00C50E7E"/>
    <w:rsid w:val="00C53025"/>
    <w:rsid w:val="00C62BAB"/>
    <w:rsid w:val="00C73152"/>
    <w:rsid w:val="00C75238"/>
    <w:rsid w:val="00C76510"/>
    <w:rsid w:val="00C85EDA"/>
    <w:rsid w:val="00C913D4"/>
    <w:rsid w:val="00CB0B62"/>
    <w:rsid w:val="00CB3E29"/>
    <w:rsid w:val="00CB5CBC"/>
    <w:rsid w:val="00CC4BF1"/>
    <w:rsid w:val="00CD416D"/>
    <w:rsid w:val="00CD6B66"/>
    <w:rsid w:val="00CE3D69"/>
    <w:rsid w:val="00CE7DA4"/>
    <w:rsid w:val="00CF06B7"/>
    <w:rsid w:val="00CF0BAA"/>
    <w:rsid w:val="00D05040"/>
    <w:rsid w:val="00D15E5E"/>
    <w:rsid w:val="00D23958"/>
    <w:rsid w:val="00D25094"/>
    <w:rsid w:val="00D339EA"/>
    <w:rsid w:val="00D3742A"/>
    <w:rsid w:val="00D377CC"/>
    <w:rsid w:val="00D40200"/>
    <w:rsid w:val="00D40F25"/>
    <w:rsid w:val="00D422DC"/>
    <w:rsid w:val="00D450FE"/>
    <w:rsid w:val="00D466ED"/>
    <w:rsid w:val="00D57C97"/>
    <w:rsid w:val="00D7435C"/>
    <w:rsid w:val="00D805AE"/>
    <w:rsid w:val="00D846B3"/>
    <w:rsid w:val="00D86BD1"/>
    <w:rsid w:val="00D97A03"/>
    <w:rsid w:val="00DA4708"/>
    <w:rsid w:val="00DB1A39"/>
    <w:rsid w:val="00DC43D7"/>
    <w:rsid w:val="00DC4BCB"/>
    <w:rsid w:val="00DC6A11"/>
    <w:rsid w:val="00DE165C"/>
    <w:rsid w:val="00E04399"/>
    <w:rsid w:val="00E056F1"/>
    <w:rsid w:val="00E0658A"/>
    <w:rsid w:val="00E10A01"/>
    <w:rsid w:val="00E1447F"/>
    <w:rsid w:val="00E150E0"/>
    <w:rsid w:val="00E204EE"/>
    <w:rsid w:val="00E47B42"/>
    <w:rsid w:val="00E605D6"/>
    <w:rsid w:val="00E66553"/>
    <w:rsid w:val="00E744B4"/>
    <w:rsid w:val="00E7582E"/>
    <w:rsid w:val="00E77DD0"/>
    <w:rsid w:val="00E81872"/>
    <w:rsid w:val="00E9354A"/>
    <w:rsid w:val="00E97631"/>
    <w:rsid w:val="00EA1716"/>
    <w:rsid w:val="00EB5984"/>
    <w:rsid w:val="00EC42DC"/>
    <w:rsid w:val="00EC612A"/>
    <w:rsid w:val="00ED320F"/>
    <w:rsid w:val="00EE1F29"/>
    <w:rsid w:val="00F20679"/>
    <w:rsid w:val="00F21594"/>
    <w:rsid w:val="00F27361"/>
    <w:rsid w:val="00F32D5D"/>
    <w:rsid w:val="00F363A3"/>
    <w:rsid w:val="00F453BE"/>
    <w:rsid w:val="00F46E84"/>
    <w:rsid w:val="00F470FE"/>
    <w:rsid w:val="00F501E3"/>
    <w:rsid w:val="00F5391C"/>
    <w:rsid w:val="00F70878"/>
    <w:rsid w:val="00F7689E"/>
    <w:rsid w:val="00F8638C"/>
    <w:rsid w:val="00F92082"/>
    <w:rsid w:val="00F937D9"/>
    <w:rsid w:val="00F94754"/>
    <w:rsid w:val="00FB2E71"/>
    <w:rsid w:val="00FB3539"/>
    <w:rsid w:val="00FB7682"/>
    <w:rsid w:val="00FC0CA1"/>
    <w:rsid w:val="00FC3806"/>
    <w:rsid w:val="00FD0A99"/>
    <w:rsid w:val="00FE114D"/>
    <w:rsid w:val="00FF0635"/>
    <w:rsid w:val="00FF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D8DB1"/>
  <w15:chartTrackingRefBased/>
  <w15:docId w15:val="{F7F48F37-0A9D-4B6A-AF12-56ECE6FF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994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091540" w:themeColor="text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9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32391C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79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21261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2CB"/>
  </w:style>
  <w:style w:type="paragraph" w:styleId="Footer">
    <w:name w:val="footer"/>
    <w:basedOn w:val="Normal"/>
    <w:link w:val="FooterChar"/>
    <w:uiPriority w:val="99"/>
    <w:unhideWhenUsed/>
    <w:rsid w:val="004E42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2CB"/>
  </w:style>
  <w:style w:type="character" w:customStyle="1" w:styleId="Heading1Char">
    <w:name w:val="Heading 1 Char"/>
    <w:basedOn w:val="DefaultParagraphFont"/>
    <w:link w:val="Heading1"/>
    <w:uiPriority w:val="9"/>
    <w:rsid w:val="00AD7994"/>
    <w:rPr>
      <w:rFonts w:asciiTheme="majorHAnsi" w:eastAsiaTheme="majorEastAsia" w:hAnsiTheme="majorHAnsi" w:cstheme="majorBidi"/>
      <w:b/>
      <w:bCs/>
      <w:color w:val="091540" w:themeColor="text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7994"/>
    <w:rPr>
      <w:rFonts w:asciiTheme="majorHAnsi" w:eastAsiaTheme="majorEastAsia" w:hAnsiTheme="majorHAnsi" w:cstheme="majorBidi"/>
      <w:b/>
      <w:bCs/>
      <w:color w:val="32391C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D466E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D7994"/>
    <w:rPr>
      <w:rFonts w:asciiTheme="majorHAnsi" w:eastAsiaTheme="majorEastAsia" w:hAnsiTheme="majorHAnsi" w:cstheme="majorBidi"/>
      <w:b/>
      <w:bCs/>
      <w:color w:val="212613" w:themeColor="accent1" w:themeShade="7F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A5878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878"/>
    <w:rPr>
      <w:color w:val="605E5C"/>
      <w:shd w:val="clear" w:color="auto" w:fill="E1DFDD"/>
    </w:rPr>
  </w:style>
  <w:style w:type="paragraph" w:customStyle="1" w:styleId="Pa2">
    <w:name w:val="Pa2"/>
    <w:basedOn w:val="Normal"/>
    <w:next w:val="Normal"/>
    <w:uiPriority w:val="99"/>
    <w:rsid w:val="003E4EA2"/>
    <w:pPr>
      <w:autoSpaceDE w:val="0"/>
      <w:autoSpaceDN w:val="0"/>
      <w:adjustRightInd w:val="0"/>
      <w:spacing w:after="0" w:line="211" w:lineRule="atLeast"/>
    </w:pPr>
    <w:rPr>
      <w:rFonts w:ascii="NIUJW B+ Freight Sans" w:hAnsi="NIUJW B+ Freight Sans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2F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2F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2F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2F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2F9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08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GridTable4-Accent6">
    <w:name w:val="Grid Table 4 Accent 6"/>
    <w:basedOn w:val="TableNormal"/>
    <w:uiPriority w:val="49"/>
    <w:rsid w:val="000B7F0F"/>
    <w:pPr>
      <w:spacing w:after="0" w:line="240" w:lineRule="auto"/>
    </w:pPr>
    <w:tblPr>
      <w:tblStyleRowBandSize w:val="1"/>
      <w:tblStyleColBandSize w:val="1"/>
      <w:tblBorders>
        <w:top w:val="single" w:sz="4" w:space="0" w:color="6FC1FA" w:themeColor="accent6" w:themeTint="99"/>
        <w:left w:val="single" w:sz="4" w:space="0" w:color="6FC1FA" w:themeColor="accent6" w:themeTint="99"/>
        <w:bottom w:val="single" w:sz="4" w:space="0" w:color="6FC1FA" w:themeColor="accent6" w:themeTint="99"/>
        <w:right w:val="single" w:sz="4" w:space="0" w:color="6FC1FA" w:themeColor="accent6" w:themeTint="99"/>
        <w:insideH w:val="single" w:sz="4" w:space="0" w:color="6FC1FA" w:themeColor="accent6" w:themeTint="99"/>
        <w:insideV w:val="single" w:sz="4" w:space="0" w:color="6FC1F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98F7" w:themeColor="accent6"/>
          <w:left w:val="single" w:sz="4" w:space="0" w:color="1098F7" w:themeColor="accent6"/>
          <w:bottom w:val="single" w:sz="4" w:space="0" w:color="1098F7" w:themeColor="accent6"/>
          <w:right w:val="single" w:sz="4" w:space="0" w:color="1098F7" w:themeColor="accent6"/>
          <w:insideH w:val="nil"/>
          <w:insideV w:val="nil"/>
        </w:tcBorders>
        <w:shd w:val="clear" w:color="auto" w:fill="1098F7" w:themeFill="accent6"/>
      </w:tcPr>
    </w:tblStylePr>
    <w:tblStylePr w:type="lastRow">
      <w:rPr>
        <w:b/>
        <w:bCs/>
      </w:rPr>
      <w:tblPr/>
      <w:tcPr>
        <w:tcBorders>
          <w:top w:val="double" w:sz="4" w:space="0" w:color="1098F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AFD" w:themeFill="accent6" w:themeFillTint="33"/>
      </w:tcPr>
    </w:tblStylePr>
    <w:tblStylePr w:type="band1Horz">
      <w:tblPr/>
      <w:tcPr>
        <w:shd w:val="clear" w:color="auto" w:fill="CEEAFD" w:themeFill="accent6" w:themeFillTint="33"/>
      </w:tcPr>
    </w:tblStylePr>
  </w:style>
  <w:style w:type="table" w:styleId="TableGrid">
    <w:name w:val="Table Grid"/>
    <w:basedOn w:val="TableNormal"/>
    <w:uiPriority w:val="39"/>
    <w:rsid w:val="00A55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sso\Documents\Custom%20Office%20Templates\Lab%20template.dotx" TargetMode="External"/></Relationships>
</file>

<file path=word/theme/theme1.xml><?xml version="1.0" encoding="utf-8"?>
<a:theme xmlns:a="http://schemas.openxmlformats.org/drawingml/2006/main" name="ThemeArchitecture">
  <a:themeElements>
    <a:clrScheme name="Custom 3">
      <a:dk1>
        <a:sysClr val="windowText" lastClr="000000"/>
      </a:dk1>
      <a:lt1>
        <a:sysClr val="window" lastClr="FFFFFF"/>
      </a:lt1>
      <a:dk2>
        <a:srgbClr val="091540"/>
      </a:dk2>
      <a:lt2>
        <a:srgbClr val="EFF1F3"/>
      </a:lt2>
      <a:accent1>
        <a:srgbClr val="444D26"/>
      </a:accent1>
      <a:accent2>
        <a:srgbClr val="F3A447"/>
      </a:accent2>
      <a:accent3>
        <a:srgbClr val="E7BC29"/>
      </a:accent3>
      <a:accent4>
        <a:srgbClr val="BF1A2F"/>
      </a:accent4>
      <a:accent5>
        <a:srgbClr val="9C85C0"/>
      </a:accent5>
      <a:accent6>
        <a:srgbClr val="1098F7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ThemeArchitecture" id="{FDBB64A4-F6B9-459D-9DC5-FA08A1E89776}" vid="{7CCDC46A-DE81-4F39-9A3E-6D83F27AB2F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template</Template>
  <TotalTime>1676</TotalTime>
  <Pages>8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Duffin</dc:creator>
  <cp:keywords/>
  <dc:description/>
  <cp:lastModifiedBy>Mohammed Mahin Ibnay Mamun</cp:lastModifiedBy>
  <cp:revision>343</cp:revision>
  <dcterms:created xsi:type="dcterms:W3CDTF">2021-07-26T13:37:00Z</dcterms:created>
  <dcterms:modified xsi:type="dcterms:W3CDTF">2023-10-05T11:08:00Z</dcterms:modified>
</cp:coreProperties>
</file>