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627DFD4C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9D11D7">
        <w:rPr>
          <w:color w:val="091540" w:themeColor="text2"/>
          <w:lang w:val="en-US"/>
        </w:rPr>
        <w:t>2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0A7AC5">
        <w:rPr>
          <w:color w:val="091540" w:themeColor="text2"/>
          <w:lang w:val="en-US"/>
        </w:rPr>
        <w:t xml:space="preserve"> A</w:t>
      </w:r>
      <w:r w:rsidR="00ED320F">
        <w:rPr>
          <w:color w:val="091540" w:themeColor="text2"/>
          <w:lang w:val="en-US"/>
        </w:rPr>
        <w:t>:</w:t>
      </w:r>
      <w:r>
        <w:rPr>
          <w:color w:val="091540" w:themeColor="text2"/>
          <w:lang w:val="en-US"/>
        </w:rPr>
        <w:t xml:space="preserve"> </w:t>
      </w:r>
      <w:r w:rsidR="004A0142">
        <w:rPr>
          <w:color w:val="091540" w:themeColor="text2"/>
          <w:lang w:val="en-US"/>
        </w:rPr>
        <w:t>Adding binary numbers</w:t>
      </w:r>
    </w:p>
    <w:p w14:paraId="2826A131" w14:textId="77777777" w:rsidR="004E42CB" w:rsidRDefault="004E42CB" w:rsidP="004E42CB">
      <w:pPr>
        <w:rPr>
          <w:lang w:val="en-US"/>
        </w:rPr>
      </w:pPr>
    </w:p>
    <w:p w14:paraId="18F2F246" w14:textId="12A56537" w:rsidR="004E42CB" w:rsidRDefault="004E42CB" w:rsidP="0072111B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C1C43C1" w14:textId="381ECCBC" w:rsidR="004E4174" w:rsidRDefault="004E4174" w:rsidP="004E42CB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4A45B826" w14:textId="20065B1A" w:rsidR="00053609" w:rsidRDefault="00053609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Adding binary numbers</w:t>
      </w:r>
    </w:p>
    <w:p w14:paraId="4AAE52DA" w14:textId="3B5FBB4C" w:rsidR="00D466ED" w:rsidRDefault="00053609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Building c</w:t>
      </w:r>
      <w:r w:rsidR="000A7AC5">
        <w:rPr>
          <w:lang w:val="en-US"/>
        </w:rPr>
        <w:t>omponents to add binary numbers</w:t>
      </w:r>
    </w:p>
    <w:p w14:paraId="2B0A68A1" w14:textId="47B891DD" w:rsidR="00B74840" w:rsidRDefault="009448B6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Using sub-circuits within Logisim evolution</w:t>
      </w:r>
    </w:p>
    <w:p w14:paraId="46259D07" w14:textId="43C5D32C" w:rsidR="00176B56" w:rsidRDefault="00784E7E" w:rsidP="00053609">
      <w:bookmarkStart w:id="0" w:name="_Hlk81836877"/>
      <w:r>
        <w:t xml:space="preserve">This lab will build on last week’s lecture on binary numbers and need </w:t>
      </w:r>
      <w:r w:rsidR="00975A0B">
        <w:t xml:space="preserve">knowledge of logic gates from last week’s lab. </w:t>
      </w:r>
    </w:p>
    <w:p w14:paraId="60B44627" w14:textId="2595ED16" w:rsidR="00FC3CA5" w:rsidRDefault="00176B56" w:rsidP="00176B56">
      <w:pPr>
        <w:pStyle w:val="Heading2"/>
      </w:pPr>
      <w:r>
        <w:t>Binary addition</w:t>
      </w:r>
    </w:p>
    <w:p w14:paraId="149686A0" w14:textId="44BEF1F3" w:rsidR="00A16FEB" w:rsidRDefault="00A16FEB" w:rsidP="00176B56">
      <w:pPr>
        <w:pStyle w:val="ListParagraph"/>
        <w:numPr>
          <w:ilvl w:val="0"/>
          <w:numId w:val="22"/>
        </w:numPr>
      </w:pPr>
      <w:r>
        <w:t>Rules for adding binary numbers</w:t>
      </w:r>
    </w:p>
    <w:p w14:paraId="39E3415A" w14:textId="77777777" w:rsidR="00176B56" w:rsidRDefault="00176B56" w:rsidP="00176B56">
      <w:pPr>
        <w:pStyle w:val="ListParagraph"/>
        <w:ind w:left="360"/>
      </w:pPr>
    </w:p>
    <w:p w14:paraId="7CCBD4AF" w14:textId="193668D4" w:rsidR="009448B6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 xml:space="preserve">1 + 0 = </w:t>
      </w:r>
      <w:r w:rsidR="00484EEE">
        <w:t>1</w:t>
      </w:r>
      <w:r w:rsidR="00042E93" w:rsidRPr="00454EE5">
        <w:rPr>
          <w:u w:val="single"/>
        </w:rPr>
        <w:tab/>
      </w:r>
    </w:p>
    <w:p w14:paraId="69C6B6BF" w14:textId="24CD39F8" w:rsidR="001C4C39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>1 + 1 =</w:t>
      </w:r>
      <w:r w:rsidR="00042E93">
        <w:t xml:space="preserve"> </w:t>
      </w:r>
      <w:r w:rsidR="00484EEE">
        <w:t>10</w:t>
      </w:r>
      <w:r w:rsidR="00042E93" w:rsidRPr="00454EE5">
        <w:rPr>
          <w:u w:val="single"/>
        </w:rPr>
        <w:tab/>
      </w:r>
    </w:p>
    <w:p w14:paraId="3F1AC431" w14:textId="5704A601" w:rsidR="001C4C39" w:rsidRPr="00042E93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 xml:space="preserve">1 + 1 + 1 = </w:t>
      </w:r>
      <w:r w:rsidR="00484EEE">
        <w:t>11</w:t>
      </w:r>
      <w:r w:rsidR="00042E93" w:rsidRPr="00454EE5">
        <w:rPr>
          <w:u w:val="single"/>
        </w:rPr>
        <w:tab/>
      </w:r>
    </w:p>
    <w:p w14:paraId="6EE37226" w14:textId="77777777" w:rsidR="00042E93" w:rsidRDefault="00042E93" w:rsidP="00042E93">
      <w:pPr>
        <w:pStyle w:val="ListParagraph"/>
        <w:ind w:left="360"/>
      </w:pPr>
    </w:p>
    <w:p w14:paraId="3C07C4F9" w14:textId="61540227" w:rsidR="00042E93" w:rsidRDefault="00042E93" w:rsidP="00042E93">
      <w:pPr>
        <w:pStyle w:val="ListParagraph"/>
        <w:numPr>
          <w:ilvl w:val="0"/>
          <w:numId w:val="22"/>
        </w:numPr>
      </w:pPr>
      <w:r>
        <w:t>Work out the answers to following binary addition exercises using pen and paper where needed.</w:t>
      </w:r>
    </w:p>
    <w:p w14:paraId="5CDF4AA1" w14:textId="2CCD5397" w:rsidR="00042E93" w:rsidRPr="00042E93" w:rsidRDefault="00042E93" w:rsidP="00042E93">
      <w:pPr>
        <w:pStyle w:val="ListParagraph"/>
        <w:ind w:left="360"/>
      </w:pPr>
      <w:r>
        <w:t>When we add up, we always start from the right-hand side and may need to carry to the next column to the left.</w:t>
      </w:r>
    </w:p>
    <w:p w14:paraId="56EF6624" w14:textId="0072E633" w:rsidR="00042E93" w:rsidRDefault="00F108D5" w:rsidP="001C4C39">
      <w:pPr>
        <w:pStyle w:val="ListParagraph"/>
        <w:numPr>
          <w:ilvl w:val="1"/>
          <w:numId w:val="22"/>
        </w:num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E28A7" w:rsidRPr="00042E93">
        <w:rPr>
          <w:rFonts w:ascii="Consolas" w:hAnsi="Consolas"/>
        </w:rPr>
        <w:t>101</w:t>
      </w:r>
    </w:p>
    <w:p w14:paraId="32F113D0" w14:textId="77777777" w:rsidR="00F108D5" w:rsidRDefault="00042E93" w:rsidP="00F108D5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108D5">
        <w:rPr>
          <w:rFonts w:ascii="Consolas" w:hAnsi="Consolas"/>
        </w:rPr>
        <w:t xml:space="preserve">  </w:t>
      </w:r>
      <w:r>
        <w:rPr>
          <w:rFonts w:ascii="Consolas" w:hAnsi="Consolas"/>
        </w:rPr>
        <w:t>1 +</w:t>
      </w:r>
    </w:p>
    <w:p w14:paraId="37BEFFED" w14:textId="13F18111" w:rsidR="00F108D5" w:rsidRPr="00F108D5" w:rsidRDefault="00F108D5" w:rsidP="00F108D5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>======</w:t>
      </w:r>
    </w:p>
    <w:p w14:paraId="76E8B01B" w14:textId="7753FCDE" w:rsidR="007C1EE8" w:rsidRDefault="008B058B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 w:rsidR="007C1EE8">
        <w:rPr>
          <w:rFonts w:ascii="Consolas" w:hAnsi="Consolas"/>
        </w:rPr>
        <w:t xml:space="preserve"> </w:t>
      </w:r>
      <w:r w:rsidR="00484EEE">
        <w:rPr>
          <w:rFonts w:ascii="Consolas" w:hAnsi="Consolas"/>
        </w:rPr>
        <w:t>110</w:t>
      </w:r>
      <w:r w:rsidR="007C1EE8">
        <w:rPr>
          <w:rFonts w:ascii="Consolas" w:hAnsi="Consolas"/>
        </w:rPr>
        <w:t xml:space="preserve">  </w:t>
      </w:r>
    </w:p>
    <w:p w14:paraId="67353BC8" w14:textId="69E0FA21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>======</w:t>
      </w:r>
    </w:p>
    <w:p w14:paraId="2F92950A" w14:textId="77777777" w:rsidR="00484EEE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60D9C926" w14:textId="4BEF1F5A" w:rsid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 w14:paraId="550C6069" w14:textId="394F8334" w:rsidR="007C1EE8" w:rsidRDefault="007C1EE8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>
        <w:rPr>
          <w:rFonts w:ascii="Consolas" w:hAnsi="Consolas"/>
        </w:rPr>
        <w:t xml:space="preserve">  1</w:t>
      </w:r>
      <w:r w:rsidRPr="00042E93">
        <w:rPr>
          <w:rFonts w:ascii="Consolas" w:hAnsi="Consolas"/>
        </w:rPr>
        <w:t>1</w:t>
      </w:r>
      <w:r>
        <w:rPr>
          <w:rFonts w:ascii="Consolas" w:hAnsi="Consolas"/>
        </w:rPr>
        <w:t>0</w:t>
      </w:r>
      <w:r w:rsidRPr="00042E93">
        <w:rPr>
          <w:rFonts w:ascii="Consolas" w:hAnsi="Consolas"/>
        </w:rPr>
        <w:t>0</w:t>
      </w:r>
      <w:r>
        <w:rPr>
          <w:rFonts w:ascii="Consolas" w:hAnsi="Consolas"/>
        </w:rPr>
        <w:t>0</w:t>
      </w:r>
      <w:r w:rsidRPr="00042E93">
        <w:rPr>
          <w:rFonts w:ascii="Consolas" w:hAnsi="Consolas"/>
        </w:rPr>
        <w:t>1</w:t>
      </w:r>
    </w:p>
    <w:p w14:paraId="56DB7EE6" w14:textId="2F25E289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 +</w:t>
      </w:r>
    </w:p>
    <w:p w14:paraId="3DA026D4" w14:textId="72DB91CB" w:rsidR="007C1EE8" w:rsidRPr="00F108D5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>==========</w:t>
      </w:r>
    </w:p>
    <w:p w14:paraId="43FE74B9" w14:textId="51FB2055" w:rsidR="007C1EE8" w:rsidRDefault="007C1EE8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="00484EEE">
        <w:rPr>
          <w:rFonts w:ascii="Consolas" w:hAnsi="Consolas"/>
        </w:rPr>
        <w:t>110010</w:t>
      </w:r>
      <w:r>
        <w:rPr>
          <w:rFonts w:ascii="Consolas" w:hAnsi="Consolas"/>
        </w:rPr>
        <w:t xml:space="preserve">            </w:t>
      </w:r>
    </w:p>
    <w:p w14:paraId="13D0B1A7" w14:textId="215730CF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>==========</w:t>
      </w:r>
    </w:p>
    <w:p w14:paraId="483C2258" w14:textId="77777777" w:rsid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</w:p>
    <w:p w14:paraId="4CFF6D00" w14:textId="77777777" w:rsidR="00484EEE" w:rsidRDefault="00484EEE" w:rsidP="007C1EE8">
      <w:pPr>
        <w:pStyle w:val="ListParagraph"/>
        <w:ind w:left="1080"/>
        <w:rPr>
          <w:rFonts w:ascii="Consolas" w:hAnsi="Consolas"/>
        </w:rPr>
      </w:pPr>
    </w:p>
    <w:p w14:paraId="2B290455" w14:textId="07D5AD83" w:rsidR="007C1EE8" w:rsidRDefault="00F108D5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 w:rsidRPr="007C1EE8">
        <w:rPr>
          <w:rFonts w:ascii="Consolas" w:hAnsi="Consolas"/>
        </w:rPr>
        <w:t xml:space="preserve">  </w:t>
      </w:r>
      <w:r w:rsidR="007C1EE8">
        <w:rPr>
          <w:rFonts w:ascii="Consolas" w:hAnsi="Consolas"/>
        </w:rPr>
        <w:t xml:space="preserve">    1</w:t>
      </w:r>
      <w:r w:rsidR="007C1EE8" w:rsidRPr="00042E93">
        <w:rPr>
          <w:rFonts w:ascii="Consolas" w:hAnsi="Consolas"/>
        </w:rPr>
        <w:t>0</w:t>
      </w:r>
      <w:r w:rsidR="007C1EE8">
        <w:rPr>
          <w:rFonts w:ascii="Consolas" w:hAnsi="Consolas"/>
        </w:rPr>
        <w:t>0</w:t>
      </w:r>
      <w:r w:rsidR="007C1EE8" w:rsidRPr="00042E93">
        <w:rPr>
          <w:rFonts w:ascii="Consolas" w:hAnsi="Consolas"/>
        </w:rPr>
        <w:t>1</w:t>
      </w:r>
    </w:p>
    <w:p w14:paraId="5F97EB3F" w14:textId="24CBAF2B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111 +</w:t>
      </w:r>
    </w:p>
    <w:p w14:paraId="6228BCD5" w14:textId="350BCD87" w:rsidR="007C1EE8" w:rsidRPr="00F108D5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==========</w:t>
      </w:r>
    </w:p>
    <w:p w14:paraId="4FE11543" w14:textId="56D9D8EE" w:rsidR="007C1EE8" w:rsidRDefault="007C1EE8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="00191F07">
        <w:rPr>
          <w:rFonts w:ascii="Consolas" w:hAnsi="Consolas"/>
        </w:rPr>
        <w:t>1000</w:t>
      </w:r>
      <w:r w:rsidR="00484EEE">
        <w:rPr>
          <w:rFonts w:ascii="Consolas" w:hAnsi="Consolas"/>
        </w:rPr>
        <w:t>0</w:t>
      </w:r>
      <w:r>
        <w:rPr>
          <w:rFonts w:ascii="Consolas" w:hAnsi="Consolas"/>
        </w:rPr>
        <w:t xml:space="preserve">     </w:t>
      </w:r>
    </w:p>
    <w:p w14:paraId="08F99C09" w14:textId="20D883C5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==========</w:t>
      </w:r>
    </w:p>
    <w:p w14:paraId="3AB92E8A" w14:textId="5F9607D4" w:rsidR="007C1EE8" w:rsidRDefault="00C11BAF" w:rsidP="007C1EE8">
      <w:pPr>
        <w:pStyle w:val="ListParagraph"/>
        <w:ind w:left="108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191F07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</w:t>
      </w:r>
      <w:r w:rsidR="00191F07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1</w:t>
      </w:r>
    </w:p>
    <w:p w14:paraId="0972D1F4" w14:textId="77777777" w:rsidR="00484EEE" w:rsidRDefault="00484EEE" w:rsidP="007C1EE8">
      <w:pPr>
        <w:pStyle w:val="ListParagraph"/>
        <w:ind w:left="1080"/>
        <w:rPr>
          <w:rFonts w:ascii="Consolas" w:hAnsi="Consolas"/>
          <w:lang w:val="en-US"/>
        </w:rPr>
      </w:pPr>
    </w:p>
    <w:p w14:paraId="3277536A" w14:textId="5B9EFF39" w:rsidR="007C1EE8" w:rsidRDefault="007C1EE8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 w:rsidRPr="007C1EE8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1010</w:t>
      </w:r>
      <w:r w:rsidRPr="00042E93">
        <w:rPr>
          <w:rFonts w:ascii="Consolas" w:hAnsi="Consolas"/>
        </w:rPr>
        <w:t>1</w:t>
      </w:r>
    </w:p>
    <w:p w14:paraId="26C7CD65" w14:textId="77777777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111 +</w:t>
      </w:r>
    </w:p>
    <w:p w14:paraId="5A1F64E5" w14:textId="77777777" w:rsidR="007C1EE8" w:rsidRPr="00F108D5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==========</w:t>
      </w:r>
    </w:p>
    <w:p w14:paraId="016E90CB" w14:textId="77777777" w:rsidR="007C1EE8" w:rsidRDefault="007C1EE8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      </w:t>
      </w:r>
    </w:p>
    <w:p w14:paraId="09B568EE" w14:textId="77777777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==========</w:t>
      </w:r>
    </w:p>
    <w:p w14:paraId="14D0CA9D" w14:textId="77777777" w:rsidR="007C1EE8" w:rsidRDefault="007C1EE8" w:rsidP="007C1EE8">
      <w:pPr>
        <w:pStyle w:val="ListParagraph"/>
        <w:ind w:left="1080"/>
        <w:rPr>
          <w:rFonts w:ascii="Consolas" w:hAnsi="Consolas"/>
          <w:lang w:val="en-US"/>
        </w:rPr>
      </w:pPr>
    </w:p>
    <w:p w14:paraId="0238ACE2" w14:textId="03A822EF" w:rsidR="00912E2C" w:rsidRDefault="00594FBF" w:rsidP="00594FBF">
      <w:pPr>
        <w:pStyle w:val="Heading2"/>
      </w:pPr>
      <w:r>
        <w:t>Binary addition using Logic gates</w:t>
      </w:r>
      <w:r w:rsidR="009E1C16">
        <w:t xml:space="preserve"> – creating a half-adder</w:t>
      </w:r>
    </w:p>
    <w:p w14:paraId="10E82399" w14:textId="5F21D08D" w:rsidR="006E6339" w:rsidRDefault="00FE707F" w:rsidP="00A31CB1">
      <w:pPr>
        <w:rPr>
          <w:b/>
          <w:bCs/>
        </w:rPr>
      </w:pPr>
      <w:r>
        <w:t xml:space="preserve">Consider adding two 1-bit binary numbers, all the possible outputs </w:t>
      </w:r>
      <w:r w:rsidR="0025336F">
        <w:t>can be written in a truth table</w:t>
      </w:r>
      <w:r w:rsidR="00C6092F">
        <w:t xml:space="preserve">. Complete the truth table below </w:t>
      </w:r>
      <w:r w:rsidR="00097AA3">
        <w:t xml:space="preserve">for adding A and B. The output is represented by two </w:t>
      </w:r>
      <w:r w:rsidR="00F241DA">
        <w:t>bits, O</w:t>
      </w:r>
      <w:r w:rsidR="00F241DA">
        <w:rPr>
          <w:vertAlign w:val="subscript"/>
        </w:rPr>
        <w:t>1</w:t>
      </w:r>
      <w:r w:rsidR="00F241DA">
        <w:t xml:space="preserve"> and O</w:t>
      </w:r>
      <w:r w:rsidR="00F241DA">
        <w:rPr>
          <w:vertAlign w:val="subscript"/>
        </w:rPr>
        <w:t>0</w:t>
      </w:r>
      <w:r w:rsidR="00F241DA">
        <w:t xml:space="preserve"> with O</w:t>
      </w:r>
      <w:r w:rsidR="00F241DA">
        <w:rPr>
          <w:vertAlign w:val="subscript"/>
        </w:rPr>
        <w:t>0</w:t>
      </w:r>
      <w:r w:rsidR="00F241DA">
        <w:t xml:space="preserve"> as the lowest order digit</w:t>
      </w:r>
      <w:r w:rsidR="007C1EE8">
        <w:t xml:space="preserve"> (the units column) and O</w:t>
      </w:r>
      <w:r w:rsidR="007C1EE8">
        <w:rPr>
          <w:vertAlign w:val="subscript"/>
        </w:rPr>
        <w:t xml:space="preserve">1 </w:t>
      </w:r>
      <w:r w:rsidR="007C1EE8">
        <w:t>as the twos column</w:t>
      </w:r>
      <w:r w:rsidR="00F241DA">
        <w:t>. That means if your answer has only one digit, it should be put in O</w:t>
      </w:r>
      <w:r w:rsidR="00F241DA">
        <w:rPr>
          <w:vertAlign w:val="subscript"/>
        </w:rPr>
        <w:t>0</w:t>
      </w:r>
      <w:r w:rsidR="00F241DA">
        <w:t xml:space="preserve"> with O</w:t>
      </w:r>
      <w:r w:rsidR="00F241DA" w:rsidRPr="00C8040D">
        <w:rPr>
          <w:vertAlign w:val="subscript"/>
        </w:rPr>
        <w:t>1</w:t>
      </w:r>
      <w:r w:rsidR="00F241DA">
        <w:t xml:space="preserve"> as zero.</w:t>
      </w:r>
      <w:r w:rsidR="00EE03EE">
        <w:t xml:space="preserve"> A circuit to do this operation is called a </w:t>
      </w:r>
      <w:r w:rsidR="00EE03EE" w:rsidRPr="007C1EE8">
        <w:rPr>
          <w:b/>
          <w:bCs/>
        </w:rPr>
        <w:t>half-adder</w:t>
      </w:r>
      <w:r w:rsidR="007C1EE8" w:rsidRPr="007C1EE8">
        <w:rPr>
          <w:b/>
          <w:bCs/>
        </w:rPr>
        <w:t>.</w:t>
      </w:r>
    </w:p>
    <w:p w14:paraId="5A4430CB" w14:textId="535ABBB5" w:rsidR="007C1EE8" w:rsidRPr="007C1EE8" w:rsidRDefault="007C1EE8" w:rsidP="00AE58EF">
      <w:pPr>
        <w:pStyle w:val="ListParagraph"/>
        <w:numPr>
          <w:ilvl w:val="0"/>
          <w:numId w:val="25"/>
        </w:numPr>
      </w:pPr>
      <w:r>
        <w:t>Fill in the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</w:tblGrid>
      <w:tr w:rsidR="00C6092F" w14:paraId="530668A4" w14:textId="6BB9E40A" w:rsidTr="003C4ED6">
        <w:trPr>
          <w:trHeight w:val="254"/>
        </w:trPr>
        <w:tc>
          <w:tcPr>
            <w:tcW w:w="741" w:type="dxa"/>
          </w:tcPr>
          <w:p w14:paraId="0E51B764" w14:textId="57E9AEAB" w:rsidR="00C6092F" w:rsidRDefault="00C6092F" w:rsidP="00A31CB1">
            <w:r>
              <w:t>A</w:t>
            </w:r>
          </w:p>
        </w:tc>
        <w:tc>
          <w:tcPr>
            <w:tcW w:w="741" w:type="dxa"/>
          </w:tcPr>
          <w:p w14:paraId="6FF52EFF" w14:textId="3ADEAA44" w:rsidR="00C6092F" w:rsidRDefault="00C6092F" w:rsidP="00A31CB1">
            <w:r>
              <w:t>B</w:t>
            </w:r>
          </w:p>
        </w:tc>
        <w:tc>
          <w:tcPr>
            <w:tcW w:w="741" w:type="dxa"/>
          </w:tcPr>
          <w:p w14:paraId="3CFB16E6" w14:textId="4FDAF56C" w:rsidR="00C6092F" w:rsidRDefault="00C6092F" w:rsidP="00A31CB1">
            <w:r>
              <w:t>O</w:t>
            </w:r>
            <w:r w:rsidR="00C8040D" w:rsidRPr="00C8040D">
              <w:rPr>
                <w:vertAlign w:val="subscript"/>
              </w:rPr>
              <w:t>1</w:t>
            </w:r>
          </w:p>
        </w:tc>
        <w:tc>
          <w:tcPr>
            <w:tcW w:w="741" w:type="dxa"/>
          </w:tcPr>
          <w:p w14:paraId="556E460C" w14:textId="1E0620DB" w:rsidR="00C6092F" w:rsidRPr="00C8040D" w:rsidRDefault="00097AA3" w:rsidP="00A31CB1">
            <w:pPr>
              <w:rPr>
                <w:vertAlign w:val="subscript"/>
              </w:rPr>
            </w:pPr>
            <w:r>
              <w:t>O</w:t>
            </w:r>
            <w:r w:rsidR="00C8040D">
              <w:rPr>
                <w:vertAlign w:val="subscript"/>
              </w:rPr>
              <w:t>0</w:t>
            </w:r>
          </w:p>
        </w:tc>
      </w:tr>
      <w:tr w:rsidR="00C6092F" w14:paraId="2C5D4DC0" w14:textId="63A2D35D" w:rsidTr="00747AA9">
        <w:trPr>
          <w:trHeight w:val="244"/>
        </w:trPr>
        <w:tc>
          <w:tcPr>
            <w:tcW w:w="741" w:type="dxa"/>
          </w:tcPr>
          <w:p w14:paraId="37E94CB8" w14:textId="2445272D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0C311353" w14:textId="0BFCBB06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BF20E2" w14:textId="714CE6F5" w:rsidR="00C6092F" w:rsidRDefault="000E63BC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89375B7" w14:textId="2E45261D" w:rsidR="00C6092F" w:rsidRDefault="000E63BC" w:rsidP="00852B58">
            <w:pPr>
              <w:jc w:val="right"/>
            </w:pPr>
            <w:r>
              <w:t>0</w:t>
            </w:r>
          </w:p>
        </w:tc>
      </w:tr>
      <w:tr w:rsidR="00C6092F" w14:paraId="7018A744" w14:textId="15367C42" w:rsidTr="00747AA9">
        <w:trPr>
          <w:trHeight w:val="254"/>
        </w:trPr>
        <w:tc>
          <w:tcPr>
            <w:tcW w:w="741" w:type="dxa"/>
          </w:tcPr>
          <w:p w14:paraId="127C9BD0" w14:textId="799F8834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7244F7" w14:textId="7839277A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27CC9FBC" w14:textId="2DD3E999" w:rsidR="00C6092F" w:rsidRDefault="000E63BC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6649AA32" w14:textId="401CFFD6" w:rsidR="00C6092F" w:rsidRDefault="000E63BC" w:rsidP="00852B58">
            <w:pPr>
              <w:jc w:val="right"/>
            </w:pPr>
            <w:r>
              <w:t>1</w:t>
            </w:r>
          </w:p>
        </w:tc>
      </w:tr>
      <w:tr w:rsidR="00C6092F" w14:paraId="43F10A23" w14:textId="2EC03F1E" w:rsidTr="00747AA9">
        <w:trPr>
          <w:trHeight w:val="254"/>
        </w:trPr>
        <w:tc>
          <w:tcPr>
            <w:tcW w:w="741" w:type="dxa"/>
          </w:tcPr>
          <w:p w14:paraId="7CD5CFD7" w14:textId="43AC6570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19359ED" w14:textId="47BC45BD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CEDA572" w14:textId="338F7CE6" w:rsidR="00C6092F" w:rsidRDefault="000E63BC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204223C3" w14:textId="22B75A53" w:rsidR="00C6092F" w:rsidRDefault="000E63BC" w:rsidP="00852B58">
            <w:pPr>
              <w:jc w:val="right"/>
            </w:pPr>
            <w:r>
              <w:t>1</w:t>
            </w:r>
          </w:p>
        </w:tc>
      </w:tr>
      <w:tr w:rsidR="00C6092F" w14:paraId="42A47270" w14:textId="2F86CD68" w:rsidTr="00747AA9">
        <w:trPr>
          <w:trHeight w:val="244"/>
        </w:trPr>
        <w:tc>
          <w:tcPr>
            <w:tcW w:w="741" w:type="dxa"/>
          </w:tcPr>
          <w:p w14:paraId="111EC725" w14:textId="1CCC4B83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4CA9587" w14:textId="6479B0FC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AD759FF" w14:textId="6F10E2AA" w:rsidR="00C6092F" w:rsidRDefault="000E63BC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182E8EB" w14:textId="75D47CA8" w:rsidR="00C6092F" w:rsidRDefault="000E63BC" w:rsidP="00852B58">
            <w:pPr>
              <w:jc w:val="right"/>
            </w:pPr>
            <w:r>
              <w:t>0</w:t>
            </w:r>
          </w:p>
        </w:tc>
      </w:tr>
    </w:tbl>
    <w:p w14:paraId="715F4174" w14:textId="102BCF82" w:rsidR="00594FBF" w:rsidRDefault="000E7016" w:rsidP="007C1EE8">
      <w:pPr>
        <w:tabs>
          <w:tab w:val="left" w:pos="8789"/>
        </w:tabs>
      </w:pPr>
      <w:r>
        <w:t xml:space="preserve">What gate is represented by </w:t>
      </w:r>
      <w:r w:rsidR="001C40E1">
        <w:t>the output O</w:t>
      </w:r>
      <w:r w:rsidR="001C40E1">
        <w:rPr>
          <w:vertAlign w:val="subscript"/>
        </w:rPr>
        <w:t>0</w:t>
      </w:r>
      <w:r w:rsidR="001C40E1">
        <w:t>?</w:t>
      </w:r>
      <w:r w:rsidR="007C1EE8">
        <w:t xml:space="preserve"> </w:t>
      </w:r>
      <w:r w:rsidR="00DC0A3D">
        <w:t>XOR</w:t>
      </w:r>
      <w:r w:rsidR="007C1EE8" w:rsidRPr="00454EE5">
        <w:rPr>
          <w:u w:val="single"/>
        </w:rPr>
        <w:tab/>
      </w:r>
    </w:p>
    <w:p w14:paraId="52A9625F" w14:textId="30C3EF6D" w:rsidR="001C40E1" w:rsidRPr="001C40E1" w:rsidRDefault="001C40E1" w:rsidP="007C1EE8">
      <w:pPr>
        <w:tabs>
          <w:tab w:val="left" w:pos="8789"/>
        </w:tabs>
      </w:pPr>
      <w:r>
        <w:t>What gate is represented by the output O</w:t>
      </w:r>
      <w:r>
        <w:rPr>
          <w:vertAlign w:val="subscript"/>
        </w:rPr>
        <w:t>1</w:t>
      </w:r>
      <w:r>
        <w:t>?</w:t>
      </w:r>
      <w:r w:rsidR="007C1EE8">
        <w:t xml:space="preserve"> </w:t>
      </w:r>
      <w:r w:rsidR="00DC0A3D">
        <w:t>AND</w:t>
      </w:r>
      <w:r w:rsidR="007C1EE8" w:rsidRPr="00454EE5">
        <w:rPr>
          <w:u w:val="single"/>
        </w:rPr>
        <w:tab/>
      </w:r>
    </w:p>
    <w:p w14:paraId="74EADE91" w14:textId="60147325" w:rsidR="009D4B43" w:rsidRDefault="009E4B84" w:rsidP="00AE58EF">
      <w:pPr>
        <w:pStyle w:val="ListParagraph"/>
        <w:numPr>
          <w:ilvl w:val="0"/>
          <w:numId w:val="25"/>
        </w:numPr>
      </w:pPr>
      <w:r>
        <w:t>Using the gates you wrote down above,</w:t>
      </w:r>
      <w:r w:rsidR="00A31091">
        <w:t xml:space="preserve"> </w:t>
      </w:r>
      <w:r w:rsidR="00A31091" w:rsidRPr="00AE58EF">
        <w:rPr>
          <w:b/>
          <w:bCs/>
        </w:rPr>
        <w:t>c</w:t>
      </w:r>
      <w:r w:rsidR="00A71C77" w:rsidRPr="00AE58EF">
        <w:rPr>
          <w:b/>
          <w:bCs/>
        </w:rPr>
        <w:t>reate</w:t>
      </w:r>
      <w:r w:rsidR="00A71C77">
        <w:t xml:space="preserve"> a half-adder using Logisim</w:t>
      </w:r>
      <w:r w:rsidR="003803AE">
        <w:t xml:space="preserve"> Evolution</w:t>
      </w:r>
      <w:r w:rsidR="00A31091">
        <w:t>. There should be two input pins, labelled A and B and two output pins, labelled S (sum)</w:t>
      </w:r>
      <w:r w:rsidR="009D4B43">
        <w:t xml:space="preserve"> (</w:t>
      </w:r>
      <w:r w:rsidR="002C2BC7">
        <w:t>previously</w:t>
      </w:r>
      <w:r w:rsidR="009D4B43">
        <w:t xml:space="preserve"> O</w:t>
      </w:r>
      <w:r w:rsidR="009D4B43" w:rsidRPr="00AE58EF">
        <w:rPr>
          <w:vertAlign w:val="subscript"/>
        </w:rPr>
        <w:t>0</w:t>
      </w:r>
      <w:r w:rsidR="009D4B43">
        <w:t>)</w:t>
      </w:r>
      <w:r w:rsidR="00A31091">
        <w:t xml:space="preserve"> and C (carry)</w:t>
      </w:r>
      <w:r w:rsidR="009D4B43">
        <w:t xml:space="preserve"> (</w:t>
      </w:r>
      <w:r w:rsidR="002C2BC7">
        <w:t>previously</w:t>
      </w:r>
      <w:r w:rsidR="009D4B43">
        <w:t xml:space="preserve"> O</w:t>
      </w:r>
      <w:r w:rsidR="009D4B43" w:rsidRPr="00AE58EF">
        <w:rPr>
          <w:vertAlign w:val="subscript"/>
        </w:rPr>
        <w:t>1</w:t>
      </w:r>
      <w:r w:rsidR="009D4B43">
        <w:t>)</w:t>
      </w:r>
      <w:r w:rsidR="002B4AD5">
        <w:t xml:space="preserve">. </w:t>
      </w:r>
      <w:r w:rsidR="009D4B43">
        <w:t xml:space="preserve"> </w:t>
      </w:r>
    </w:p>
    <w:p w14:paraId="049B3D3A" w14:textId="65E76435" w:rsidR="00810429" w:rsidRDefault="006655F1" w:rsidP="00AE58EF">
      <w:pPr>
        <w:pStyle w:val="ListParagraph"/>
        <w:numPr>
          <w:ilvl w:val="1"/>
          <w:numId w:val="22"/>
        </w:numPr>
      </w:pPr>
      <w:r>
        <w:t xml:space="preserve">The inputs from A and B both need to </w:t>
      </w:r>
      <w:r w:rsidR="00B55564">
        <w:t xml:space="preserve">go to </w:t>
      </w:r>
      <w:r w:rsidR="00B55564" w:rsidRPr="007C1EE8">
        <w:rPr>
          <w:b/>
          <w:bCs/>
        </w:rPr>
        <w:t>both</w:t>
      </w:r>
      <w:r w:rsidR="00B55564">
        <w:t xml:space="preserve"> the gates, remember that a </w:t>
      </w:r>
      <w:r w:rsidR="00C15C8D">
        <w:t xml:space="preserve">dot on a wire shows a signal that is being copied in two directions. </w:t>
      </w:r>
      <w:r w:rsidR="00AE58EF">
        <w:t>Wires that cross over without a dot do not affect each other (think of them having plastic insulation).</w:t>
      </w:r>
    </w:p>
    <w:p w14:paraId="25CA680C" w14:textId="77777777" w:rsidR="00810429" w:rsidRDefault="00F52849" w:rsidP="00AE58EF">
      <w:pPr>
        <w:pStyle w:val="ListParagraph"/>
        <w:numPr>
          <w:ilvl w:val="0"/>
          <w:numId w:val="25"/>
        </w:numPr>
      </w:pPr>
      <w:r>
        <w:t xml:space="preserve">Change the </w:t>
      </w:r>
      <w:r w:rsidR="00CF3DBC">
        <w:t xml:space="preserve">circuit name to half_adder. </w:t>
      </w:r>
    </w:p>
    <w:p w14:paraId="69CE94E9" w14:textId="666B1025" w:rsidR="00810429" w:rsidRDefault="00CF3DBC" w:rsidP="00AE58EF">
      <w:pPr>
        <w:pStyle w:val="ListParagraph"/>
        <w:numPr>
          <w:ilvl w:val="1"/>
          <w:numId w:val="22"/>
        </w:numPr>
      </w:pPr>
      <w:r>
        <w:t xml:space="preserve">Note that spaces or hyphens cannot be used as names in Logisim Evolution. </w:t>
      </w:r>
    </w:p>
    <w:p w14:paraId="7D4ACD2A" w14:textId="70DB73E7" w:rsidR="00AE58EF" w:rsidRDefault="00810429" w:rsidP="00AE58EF">
      <w:pPr>
        <w:pStyle w:val="ListParagraph"/>
        <w:numPr>
          <w:ilvl w:val="0"/>
          <w:numId w:val="25"/>
        </w:numPr>
      </w:pPr>
      <w:r>
        <w:t>Save and test the circui</w:t>
      </w:r>
      <w:r w:rsidR="00F331CC">
        <w:t>t</w:t>
      </w:r>
      <w:r w:rsidR="00AE58EF">
        <w:t xml:space="preserve"> by changing the inputs A and B</w:t>
      </w:r>
      <w:r>
        <w:t xml:space="preserve"> </w:t>
      </w:r>
    </w:p>
    <w:p w14:paraId="5FFE9B87" w14:textId="2A439228" w:rsidR="00F331CC" w:rsidRDefault="00957CD8" w:rsidP="00AE58EF">
      <w:pPr>
        <w:pStyle w:val="ListParagraph"/>
        <w:numPr>
          <w:ilvl w:val="1"/>
          <w:numId w:val="25"/>
        </w:numPr>
      </w:pPr>
      <w:r>
        <w:t>Remember that the arrow icon is for editing the circuit and the hand icon for testing it.</w:t>
      </w:r>
    </w:p>
    <w:p w14:paraId="5A22C7C9" w14:textId="77777777" w:rsidR="00AE58EF" w:rsidRDefault="00D52159" w:rsidP="00810429">
      <w:r>
        <w:t xml:space="preserve">Paste images of your circuit here showing some testing. </w:t>
      </w:r>
    </w:p>
    <w:p w14:paraId="4873D956" w14:textId="05A33B07" w:rsidR="00AE58EF" w:rsidRDefault="001A1C00" w:rsidP="00810429">
      <w:r w:rsidRPr="001A1C00">
        <w:rPr>
          <w:noProof/>
        </w:rPr>
        <w:drawing>
          <wp:inline distT="0" distB="0" distL="0" distR="0" wp14:anchorId="621C2B6C" wp14:editId="42E19FA5">
            <wp:extent cx="5731510" cy="2401570"/>
            <wp:effectExtent l="0" t="0" r="2540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C7057D-6FCC-4EF7-9660-D18911AF4A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9C7057D-6FCC-4EF7-9660-D18911AF4A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BAC8" w14:textId="77777777" w:rsidR="00AE58EF" w:rsidRDefault="00AE58EF" w:rsidP="00810429"/>
    <w:p w14:paraId="421BCCA0" w14:textId="77777777" w:rsidR="00AE58EF" w:rsidRDefault="00AE58EF" w:rsidP="00810429"/>
    <w:p w14:paraId="11423DAC" w14:textId="77777777" w:rsidR="00AE58EF" w:rsidRDefault="00AE58EF" w:rsidP="00810429"/>
    <w:p w14:paraId="26DEC611" w14:textId="77777777" w:rsidR="00AE58EF" w:rsidRDefault="00AE58EF" w:rsidP="00810429"/>
    <w:p w14:paraId="2125B4D2" w14:textId="034A72CD" w:rsidR="00C15C8D" w:rsidRDefault="003E6137" w:rsidP="00AE58EF">
      <w:pPr>
        <w:pStyle w:val="ListParagraph"/>
        <w:numPr>
          <w:ilvl w:val="0"/>
          <w:numId w:val="25"/>
        </w:numPr>
      </w:pPr>
      <w:r>
        <w:t xml:space="preserve">Check that the truth table generated by Logisim evolution is the same as the one you have above. </w:t>
      </w:r>
    </w:p>
    <w:p w14:paraId="0B5A1BA6" w14:textId="77777777" w:rsidR="009E1C16" w:rsidRDefault="009E1C16" w:rsidP="009D4B43">
      <w:pPr>
        <w:pStyle w:val="ListParagraph"/>
        <w:ind w:left="360"/>
      </w:pPr>
    </w:p>
    <w:p w14:paraId="78513BAA" w14:textId="77777777" w:rsidR="00AE58EF" w:rsidRDefault="00AE58EF" w:rsidP="009D4B43">
      <w:pPr>
        <w:pStyle w:val="ListParagraph"/>
        <w:ind w:left="360"/>
      </w:pPr>
    </w:p>
    <w:p w14:paraId="50F64813" w14:textId="77777777" w:rsidR="00AE58EF" w:rsidRDefault="00AE58EF" w:rsidP="009D4B43">
      <w:pPr>
        <w:pStyle w:val="ListParagraph"/>
        <w:ind w:left="360"/>
      </w:pPr>
    </w:p>
    <w:p w14:paraId="6236CC87" w14:textId="77777777" w:rsidR="00AE58EF" w:rsidRDefault="00AE58EF" w:rsidP="009D4B43">
      <w:pPr>
        <w:pStyle w:val="ListParagraph"/>
        <w:ind w:left="360"/>
      </w:pPr>
    </w:p>
    <w:p w14:paraId="28061AA9" w14:textId="77777777" w:rsidR="00AE58EF" w:rsidRDefault="00AE58EF" w:rsidP="009D4B43">
      <w:pPr>
        <w:pStyle w:val="ListParagraph"/>
        <w:ind w:left="360"/>
      </w:pPr>
    </w:p>
    <w:p w14:paraId="71CA8A13" w14:textId="77777777" w:rsidR="00AE58EF" w:rsidRDefault="00AE58EF" w:rsidP="009D4B43">
      <w:pPr>
        <w:pStyle w:val="ListParagraph"/>
        <w:ind w:left="360"/>
      </w:pPr>
    </w:p>
    <w:p w14:paraId="20F980A9" w14:textId="77777777" w:rsidR="00AE58EF" w:rsidRDefault="00AE58EF" w:rsidP="009D4B43">
      <w:pPr>
        <w:pStyle w:val="ListParagraph"/>
        <w:ind w:left="360"/>
      </w:pPr>
    </w:p>
    <w:p w14:paraId="15C2DBBD" w14:textId="3AF2EEAA" w:rsidR="00F453BE" w:rsidRDefault="009E1C16" w:rsidP="00810429">
      <w:pPr>
        <w:pStyle w:val="Heading2"/>
      </w:pPr>
      <w:r>
        <w:t>Creating a full</w:t>
      </w:r>
      <w:r w:rsidR="009E4B84">
        <w:t>-adder</w:t>
      </w:r>
    </w:p>
    <w:p w14:paraId="62538D71" w14:textId="0E14B1F1" w:rsidR="00DB0B3C" w:rsidRDefault="00F453BE" w:rsidP="00810429">
      <w:r>
        <w:t>To add longer numbers</w:t>
      </w:r>
      <w:r w:rsidR="00A31091">
        <w:t xml:space="preserve">, we need to be able to include the carried bit into the calculation, so we need an adder that can take three bits of input, known as a </w:t>
      </w:r>
      <w:r w:rsidR="00A31091" w:rsidRPr="00AE58EF">
        <w:rPr>
          <w:b/>
          <w:bCs/>
        </w:rPr>
        <w:t>full</w:t>
      </w:r>
      <w:r w:rsidR="00F051E4" w:rsidRPr="00AE58EF">
        <w:rPr>
          <w:b/>
          <w:bCs/>
        </w:rPr>
        <w:t>-</w:t>
      </w:r>
      <w:r w:rsidR="00A31091" w:rsidRPr="00AE58EF">
        <w:rPr>
          <w:b/>
          <w:bCs/>
        </w:rPr>
        <w:t>adder</w:t>
      </w:r>
      <w:r w:rsidR="00A31091">
        <w:t>.</w:t>
      </w:r>
      <w:r>
        <w:t xml:space="preserve"> </w:t>
      </w:r>
      <w:r w:rsidR="00DB0B3C">
        <w:t>There will now be three inputs, A, B and C_In and two outputs, C_Out</w:t>
      </w:r>
      <w:r w:rsidR="002B4AD5">
        <w:t xml:space="preserve"> and Sum</w:t>
      </w:r>
      <w:r w:rsidR="00DB0B3C">
        <w:t xml:space="preserve">. </w:t>
      </w:r>
    </w:p>
    <w:p w14:paraId="401ABD40" w14:textId="2D00C1A7" w:rsidR="00A41013" w:rsidRDefault="00794A01" w:rsidP="00794A01">
      <w:pPr>
        <w:ind w:left="360"/>
      </w:pPr>
      <w:r>
        <w:rPr>
          <w:noProof/>
        </w:rPr>
        <w:drawing>
          <wp:inline distT="0" distB="0" distL="0" distR="0" wp14:anchorId="56933745" wp14:editId="5BB3F161">
            <wp:extent cx="5511338" cy="22021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2"/>
                    <a:stretch/>
                  </pic:blipFill>
                  <pic:spPr bwMode="auto">
                    <a:xfrm>
                      <a:off x="0" y="0"/>
                      <a:ext cx="5553751" cy="221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FCC9F" w14:textId="77777777" w:rsidR="002B4AD5" w:rsidRDefault="002B4AD5" w:rsidP="002B4AD5">
      <w:pPr>
        <w:pStyle w:val="ListParagraph"/>
        <w:ind w:left="360"/>
      </w:pPr>
    </w:p>
    <w:p w14:paraId="1EE23548" w14:textId="5F2CC6B1" w:rsidR="002B4AD5" w:rsidRDefault="002B4AD5" w:rsidP="00AE58EF">
      <w:pPr>
        <w:pStyle w:val="ListParagraph"/>
        <w:numPr>
          <w:ilvl w:val="0"/>
          <w:numId w:val="26"/>
        </w:numPr>
      </w:pPr>
      <w:r>
        <w:t>Complete the truth table showing all the possible outputs of a full-adder.</w:t>
      </w:r>
      <w:r w:rsidR="002C037E">
        <w:t xml:space="preserve"> </w:t>
      </w:r>
      <w:r w:rsidR="00827CBD">
        <w:t xml:space="preserve">Make sure that the inputs are given in a systematic order in the table (corresponding to the </w:t>
      </w:r>
      <w:r w:rsidR="00AE58EF">
        <w:t xml:space="preserve">decimal </w:t>
      </w:r>
      <w:r w:rsidR="00827CBD">
        <w:t>numbers 0 to 7).</w:t>
      </w:r>
    </w:p>
    <w:p w14:paraId="4B8D2B69" w14:textId="77777777" w:rsidR="002B4AD5" w:rsidRDefault="002B4AD5" w:rsidP="002B4AD5">
      <w:pPr>
        <w:pStyle w:val="ListParagraph"/>
        <w:ind w:left="36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9"/>
        <w:gridCol w:w="741"/>
      </w:tblGrid>
      <w:tr w:rsidR="00852B58" w14:paraId="7D32483B" w14:textId="77777777" w:rsidTr="002C037E">
        <w:trPr>
          <w:trHeight w:val="254"/>
        </w:trPr>
        <w:tc>
          <w:tcPr>
            <w:tcW w:w="741" w:type="dxa"/>
          </w:tcPr>
          <w:p w14:paraId="131F5B40" w14:textId="77777777" w:rsidR="00852B58" w:rsidRDefault="00852B58" w:rsidP="00D41748">
            <w:r>
              <w:t>A</w:t>
            </w:r>
          </w:p>
        </w:tc>
        <w:tc>
          <w:tcPr>
            <w:tcW w:w="741" w:type="dxa"/>
          </w:tcPr>
          <w:p w14:paraId="34FC69FC" w14:textId="77777777" w:rsidR="00852B58" w:rsidRDefault="00852B58" w:rsidP="00D41748">
            <w:r>
              <w:t>B</w:t>
            </w:r>
          </w:p>
        </w:tc>
        <w:tc>
          <w:tcPr>
            <w:tcW w:w="741" w:type="dxa"/>
          </w:tcPr>
          <w:p w14:paraId="665DD921" w14:textId="2ACD8C6B" w:rsidR="00852B58" w:rsidRDefault="00852B58" w:rsidP="00D41748">
            <w:r>
              <w:t>C_in</w:t>
            </w:r>
          </w:p>
        </w:tc>
        <w:tc>
          <w:tcPr>
            <w:tcW w:w="749" w:type="dxa"/>
          </w:tcPr>
          <w:p w14:paraId="527ACA2D" w14:textId="1E486747" w:rsidR="00852B58" w:rsidRDefault="00852B58" w:rsidP="00D41748">
            <w:r>
              <w:t>C_out</w:t>
            </w:r>
          </w:p>
        </w:tc>
        <w:tc>
          <w:tcPr>
            <w:tcW w:w="741" w:type="dxa"/>
          </w:tcPr>
          <w:p w14:paraId="4BAB1430" w14:textId="46759F57" w:rsidR="00852B58" w:rsidRPr="00852B58" w:rsidRDefault="00852B58" w:rsidP="00D41748">
            <w:r>
              <w:t>Sum</w:t>
            </w:r>
          </w:p>
        </w:tc>
      </w:tr>
      <w:tr w:rsidR="00852B58" w14:paraId="0ADCEC89" w14:textId="77777777" w:rsidTr="002C037E">
        <w:trPr>
          <w:trHeight w:val="244"/>
        </w:trPr>
        <w:tc>
          <w:tcPr>
            <w:tcW w:w="741" w:type="dxa"/>
          </w:tcPr>
          <w:p w14:paraId="0D09F4A0" w14:textId="2B87AFEE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FA54E6" w14:textId="0F750505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9D4F46B" w14:textId="174E5634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0B97CCEE" w14:textId="3BE0DEB6" w:rsidR="00852B58" w:rsidRDefault="00721383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99D83FA" w14:textId="3CCCB0D4" w:rsidR="00852B58" w:rsidRDefault="00721383" w:rsidP="00B6483A">
            <w:pPr>
              <w:jc w:val="right"/>
            </w:pPr>
            <w:r>
              <w:t>0</w:t>
            </w:r>
          </w:p>
        </w:tc>
      </w:tr>
      <w:tr w:rsidR="00852B58" w14:paraId="65D38561" w14:textId="77777777" w:rsidTr="002C037E">
        <w:trPr>
          <w:trHeight w:val="254"/>
        </w:trPr>
        <w:tc>
          <w:tcPr>
            <w:tcW w:w="741" w:type="dxa"/>
          </w:tcPr>
          <w:p w14:paraId="586AE7A9" w14:textId="334DC403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18461876" w14:textId="496566A1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45F1FAB7" w14:textId="521F0986" w:rsidR="00852B58" w:rsidRDefault="00B6483A" w:rsidP="00B6483A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54252714" w14:textId="13A87E26" w:rsidR="00852B58" w:rsidRDefault="00721383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30591DA8" w14:textId="41FC3612" w:rsidR="00852B58" w:rsidRDefault="00721383" w:rsidP="00B6483A">
            <w:pPr>
              <w:jc w:val="right"/>
            </w:pPr>
            <w:r>
              <w:t>1</w:t>
            </w:r>
          </w:p>
        </w:tc>
      </w:tr>
      <w:tr w:rsidR="00852B58" w14:paraId="3ECBBD71" w14:textId="77777777" w:rsidTr="002C037E">
        <w:trPr>
          <w:trHeight w:val="254"/>
        </w:trPr>
        <w:tc>
          <w:tcPr>
            <w:tcW w:w="741" w:type="dxa"/>
          </w:tcPr>
          <w:p w14:paraId="7EB0C1C9" w14:textId="0BBD4E1F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E073D45" w14:textId="0A2ED207" w:rsidR="00852B58" w:rsidRDefault="001A1C00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072A08E" w14:textId="413BFE8F" w:rsidR="00852B58" w:rsidRDefault="001A1C00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56C666A4" w14:textId="03B32836" w:rsidR="00852B58" w:rsidRDefault="00721383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145C94F8" w14:textId="0B1A40AA" w:rsidR="00852B58" w:rsidRDefault="00721383" w:rsidP="00B6483A">
            <w:pPr>
              <w:jc w:val="right"/>
            </w:pPr>
            <w:r>
              <w:t>1</w:t>
            </w:r>
          </w:p>
        </w:tc>
      </w:tr>
      <w:tr w:rsidR="00852B58" w14:paraId="225CFA71" w14:textId="77777777" w:rsidTr="002C037E">
        <w:trPr>
          <w:trHeight w:val="244"/>
        </w:trPr>
        <w:tc>
          <w:tcPr>
            <w:tcW w:w="741" w:type="dxa"/>
          </w:tcPr>
          <w:p w14:paraId="292F7F9A" w14:textId="40A45F0E" w:rsidR="00852B58" w:rsidRDefault="00721383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1E3F11D6" w14:textId="7CDF7E9D" w:rsidR="00852B58" w:rsidRDefault="00721383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6B2A5E6" w14:textId="250947C5" w:rsidR="00852B58" w:rsidRDefault="00721383" w:rsidP="00B6483A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749BFEE1" w14:textId="092F7135" w:rsidR="00852B58" w:rsidRDefault="00721383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1F8DEA29" w14:textId="7C16C19C" w:rsidR="00852B58" w:rsidRDefault="00721383" w:rsidP="00B6483A">
            <w:pPr>
              <w:jc w:val="right"/>
            </w:pPr>
            <w:r>
              <w:t>0</w:t>
            </w:r>
          </w:p>
        </w:tc>
      </w:tr>
      <w:tr w:rsidR="00721383" w14:paraId="4A3EB837" w14:textId="77777777" w:rsidTr="002C037E">
        <w:trPr>
          <w:trHeight w:val="244"/>
        </w:trPr>
        <w:tc>
          <w:tcPr>
            <w:tcW w:w="741" w:type="dxa"/>
          </w:tcPr>
          <w:p w14:paraId="628ADD51" w14:textId="639E9EEA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0459575A" w14:textId="57436C58" w:rsidR="00721383" w:rsidRDefault="00721383" w:rsidP="00721383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278D2E3" w14:textId="50A0570A" w:rsidR="00721383" w:rsidRDefault="00721383" w:rsidP="00721383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203F3B57" w14:textId="48A733D6" w:rsidR="00721383" w:rsidRDefault="009D16CB" w:rsidP="00721383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34D4293C" w14:textId="303B992C" w:rsidR="00721383" w:rsidRDefault="009D16CB" w:rsidP="00721383">
            <w:pPr>
              <w:jc w:val="right"/>
            </w:pPr>
            <w:r>
              <w:t>1</w:t>
            </w:r>
          </w:p>
        </w:tc>
      </w:tr>
      <w:tr w:rsidR="00721383" w14:paraId="72DA8C86" w14:textId="77777777" w:rsidTr="002C037E">
        <w:trPr>
          <w:trHeight w:val="244"/>
        </w:trPr>
        <w:tc>
          <w:tcPr>
            <w:tcW w:w="741" w:type="dxa"/>
          </w:tcPr>
          <w:p w14:paraId="33665372" w14:textId="32380A21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779C132E" w14:textId="2AE95241" w:rsidR="00721383" w:rsidRDefault="00721383" w:rsidP="00721383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3998B297" w14:textId="54055F47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32080D78" w14:textId="79D1F6FA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79F97A6C" w14:textId="5519B3FE" w:rsidR="00721383" w:rsidRDefault="009D16CB" w:rsidP="00721383">
            <w:pPr>
              <w:jc w:val="right"/>
            </w:pPr>
            <w:r>
              <w:t>0</w:t>
            </w:r>
          </w:p>
        </w:tc>
      </w:tr>
      <w:tr w:rsidR="00721383" w14:paraId="122FA8E2" w14:textId="77777777" w:rsidTr="002C037E">
        <w:trPr>
          <w:trHeight w:val="244"/>
        </w:trPr>
        <w:tc>
          <w:tcPr>
            <w:tcW w:w="741" w:type="dxa"/>
          </w:tcPr>
          <w:p w14:paraId="50C661FB" w14:textId="6D25148F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5A9A8B5" w14:textId="4292B61F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8BA0F61" w14:textId="1161ACFD" w:rsidR="00721383" w:rsidRDefault="00721383" w:rsidP="00721383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54ECDE18" w14:textId="12F20DB8" w:rsidR="00721383" w:rsidRDefault="009D16CB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1E11211A" w14:textId="6B05145F" w:rsidR="00721383" w:rsidRDefault="009D16CB" w:rsidP="00721383">
            <w:pPr>
              <w:jc w:val="right"/>
            </w:pPr>
            <w:r>
              <w:t>0</w:t>
            </w:r>
          </w:p>
        </w:tc>
      </w:tr>
      <w:tr w:rsidR="00721383" w14:paraId="3DA91043" w14:textId="77777777" w:rsidTr="002C037E">
        <w:trPr>
          <w:trHeight w:val="244"/>
        </w:trPr>
        <w:tc>
          <w:tcPr>
            <w:tcW w:w="741" w:type="dxa"/>
          </w:tcPr>
          <w:p w14:paraId="2D2E417B" w14:textId="7013186C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292D88F" w14:textId="279CC87E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68ACDBA" w14:textId="44C45AEC" w:rsidR="00721383" w:rsidRDefault="00721383" w:rsidP="00721383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06032201" w14:textId="3CEB7A1F" w:rsidR="00721383" w:rsidRDefault="009D16CB" w:rsidP="00721383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13C3424" w14:textId="30B8C99C" w:rsidR="00721383" w:rsidRDefault="009D16CB" w:rsidP="00721383">
            <w:pPr>
              <w:jc w:val="right"/>
            </w:pPr>
            <w:r>
              <w:t>1</w:t>
            </w:r>
          </w:p>
        </w:tc>
      </w:tr>
    </w:tbl>
    <w:p w14:paraId="517F4245" w14:textId="77777777" w:rsidR="002B4AD5" w:rsidRDefault="002B4AD5" w:rsidP="00852B58">
      <w:pPr>
        <w:pStyle w:val="ListParagraph"/>
      </w:pPr>
    </w:p>
    <w:p w14:paraId="69A0A820" w14:textId="535EB3AF" w:rsidR="00D76F50" w:rsidRDefault="00D76F50" w:rsidP="00D76F50">
      <w:pPr>
        <w:pStyle w:val="ListParagraph"/>
        <w:ind w:left="360"/>
      </w:pPr>
    </w:p>
    <w:p w14:paraId="1BCD52A3" w14:textId="43949C3A" w:rsidR="001831DE" w:rsidRDefault="009D4302" w:rsidP="00F7297D">
      <w:r>
        <w:t>We will use the half-adder to make the full-adde</w:t>
      </w:r>
      <w:r w:rsidR="001831DE">
        <w:t xml:space="preserve">r by using the half-adder as a sub-circuit. </w:t>
      </w:r>
      <w:r w:rsidR="00F7297D">
        <w:t>S</w:t>
      </w:r>
      <w:r w:rsidR="001831DE">
        <w:t xml:space="preserve">ub-circuits will be used a lot </w:t>
      </w:r>
      <w:r w:rsidR="00F7297D">
        <w:t>in future work on this unit. To use a sub-circuit:</w:t>
      </w:r>
    </w:p>
    <w:p w14:paraId="39A3606B" w14:textId="0C9DC64E" w:rsidR="0054630D" w:rsidRDefault="00D76F50" w:rsidP="00AE58EF">
      <w:pPr>
        <w:pStyle w:val="ListParagraph"/>
        <w:numPr>
          <w:ilvl w:val="0"/>
          <w:numId w:val="26"/>
        </w:numPr>
      </w:pPr>
      <w:r>
        <w:lastRenderedPageBreak/>
        <w:t xml:space="preserve">Create a new circuit in the same Logisim Evolution project as you created the half-adder. </w:t>
      </w:r>
      <w:r w:rsidR="005267B5">
        <w:t>To do this you c</w:t>
      </w:r>
      <w:r w:rsidR="007B4E6E">
        <w:t xml:space="preserve">an right-click on the highest level folder </w:t>
      </w:r>
      <w:r w:rsidR="0075059F">
        <w:t xml:space="preserve">in the project view on the left, or click the green “+” just above that. </w:t>
      </w:r>
      <w:r w:rsidR="00D35BD8">
        <w:t xml:space="preserve">Name your new circuit full_adder. </w:t>
      </w:r>
    </w:p>
    <w:p w14:paraId="50BC0411" w14:textId="77777777" w:rsidR="008A75D5" w:rsidRDefault="008A75D5" w:rsidP="008A75D5">
      <w:pPr>
        <w:pStyle w:val="ListParagraph"/>
        <w:ind w:left="360"/>
      </w:pPr>
    </w:p>
    <w:p w14:paraId="5407C4C1" w14:textId="41025D0C" w:rsidR="00AB27D8" w:rsidRDefault="0054630D" w:rsidP="00AE58EF">
      <w:pPr>
        <w:pStyle w:val="ListParagraph"/>
        <w:numPr>
          <w:ilvl w:val="0"/>
          <w:numId w:val="26"/>
        </w:numPr>
      </w:pPr>
      <w:r>
        <w:t>We can now add a half_adder to the full_adder circuit</w:t>
      </w:r>
      <w:r w:rsidR="00B96260">
        <w:t xml:space="preserve"> as a sub-circuit</w:t>
      </w:r>
      <w:r>
        <w:t xml:space="preserve">. </w:t>
      </w:r>
      <w:r w:rsidR="00AB27D8">
        <w:t xml:space="preserve">I can highlight the half_adder and place it in my circuit as if it was any of the components in Logisim Evolution. </w:t>
      </w:r>
      <w:r w:rsidR="00512738">
        <w:t>The labels that I used in the half_adder now show in the component.</w:t>
      </w:r>
    </w:p>
    <w:p w14:paraId="3EABC287" w14:textId="491408A3" w:rsidR="0054630D" w:rsidRDefault="0054630D" w:rsidP="00A31091">
      <w:pPr>
        <w:pStyle w:val="ListParagraph"/>
        <w:ind w:left="360"/>
      </w:pPr>
    </w:p>
    <w:p w14:paraId="49AE40E7" w14:textId="3CFCB476" w:rsidR="00B440BC" w:rsidRDefault="00B440BC" w:rsidP="00A31091">
      <w:pPr>
        <w:pStyle w:val="ListParagraph"/>
        <w:ind w:left="360"/>
      </w:pPr>
    </w:p>
    <w:p w14:paraId="45A3E4D7" w14:textId="0671DD7F" w:rsidR="00B440BC" w:rsidRDefault="009837E7" w:rsidP="00A31091">
      <w:pPr>
        <w:pStyle w:val="ListParagraph"/>
        <w:ind w:left="360"/>
      </w:pPr>
      <w:r>
        <w:rPr>
          <w:noProof/>
        </w:rPr>
        <w:drawing>
          <wp:inline distT="0" distB="0" distL="0" distR="0" wp14:anchorId="594B09A2" wp14:editId="7547136C">
            <wp:extent cx="4677674" cy="26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28" r="33545" b="21371"/>
                    <a:stretch/>
                  </pic:blipFill>
                  <pic:spPr bwMode="auto">
                    <a:xfrm>
                      <a:off x="0" y="0"/>
                      <a:ext cx="4701424" cy="267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3115" w14:textId="77777777" w:rsidR="0054630D" w:rsidRDefault="0054630D" w:rsidP="00A31091">
      <w:pPr>
        <w:pStyle w:val="ListParagraph"/>
        <w:ind w:left="360"/>
      </w:pPr>
    </w:p>
    <w:p w14:paraId="22180C98" w14:textId="77777777" w:rsidR="00A9511B" w:rsidRDefault="004C7BC3" w:rsidP="00F60CD2">
      <w:pPr>
        <w:pStyle w:val="ListParagraph"/>
        <w:numPr>
          <w:ilvl w:val="0"/>
          <w:numId w:val="26"/>
        </w:numPr>
      </w:pPr>
      <w:r>
        <w:t>The challenge is to try to create</w:t>
      </w:r>
      <w:r w:rsidR="00D806F1">
        <w:t xml:space="preserve"> a</w:t>
      </w:r>
      <w:r w:rsidR="00A31091">
        <w:t xml:space="preserve"> full</w:t>
      </w:r>
      <w:r w:rsidR="00345015">
        <w:t>-</w:t>
      </w:r>
      <w:r w:rsidR="00A31091">
        <w:t xml:space="preserve">adder. The full adder can be created by combining </w:t>
      </w:r>
      <w:r w:rsidR="00A31091" w:rsidRPr="004C7BC3">
        <w:rPr>
          <w:b/>
          <w:bCs/>
        </w:rPr>
        <w:t>two</w:t>
      </w:r>
      <w:r w:rsidR="00A31091">
        <w:t xml:space="preserve"> </w:t>
      </w:r>
      <w:r w:rsidR="00A31091" w:rsidRPr="004C7BC3">
        <w:rPr>
          <w:b/>
          <w:bCs/>
        </w:rPr>
        <w:t>half-adders</w:t>
      </w:r>
      <w:r w:rsidR="0050025D">
        <w:t xml:space="preserve"> and an additional </w:t>
      </w:r>
      <w:r w:rsidR="0050025D" w:rsidRPr="004C7BC3">
        <w:rPr>
          <w:b/>
          <w:bCs/>
        </w:rPr>
        <w:t>OR gate</w:t>
      </w:r>
      <w:r w:rsidR="0050025D">
        <w:t xml:space="preserve">. </w:t>
      </w:r>
      <w:bookmarkStart w:id="1" w:name="_Hlk83648477"/>
    </w:p>
    <w:p w14:paraId="7787AEDF" w14:textId="77777777" w:rsidR="00EA1372" w:rsidRDefault="00EA1372" w:rsidP="00F7297D">
      <w:pPr>
        <w:pStyle w:val="ListParagraph"/>
        <w:ind w:left="0"/>
      </w:pPr>
    </w:p>
    <w:p w14:paraId="32761352" w14:textId="61284998" w:rsidR="00EA1372" w:rsidRDefault="00EA1372" w:rsidP="00F60CD2">
      <w:pPr>
        <w:pStyle w:val="ListParagraph"/>
        <w:numPr>
          <w:ilvl w:val="0"/>
          <w:numId w:val="26"/>
        </w:numPr>
      </w:pPr>
      <w:r>
        <w:t>Make sure that you</w:t>
      </w:r>
      <w:r w:rsidR="00F60CD2">
        <w:t xml:space="preserve"> test your circuit and add some images showing your testing.</w:t>
      </w:r>
    </w:p>
    <w:p w14:paraId="4B118E1D" w14:textId="64B223B2" w:rsidR="00275CFC" w:rsidRDefault="00275CFC" w:rsidP="00F7297D">
      <w:pPr>
        <w:pStyle w:val="ListParagraph"/>
        <w:ind w:left="0"/>
      </w:pPr>
    </w:p>
    <w:p w14:paraId="5B81BDA5" w14:textId="5F60F283" w:rsidR="00275CFC" w:rsidRDefault="00275CFC" w:rsidP="00F7297D">
      <w:pPr>
        <w:pStyle w:val="ListParagraph"/>
        <w:ind w:left="0"/>
      </w:pPr>
      <w:r>
        <w:t>Possible approach</w:t>
      </w:r>
    </w:p>
    <w:p w14:paraId="5939F85A" w14:textId="77777777" w:rsidR="00275CFC" w:rsidRDefault="00275CFC" w:rsidP="00275CFC">
      <w:pPr>
        <w:pStyle w:val="ListParagraph"/>
        <w:numPr>
          <w:ilvl w:val="0"/>
          <w:numId w:val="24"/>
        </w:numPr>
      </w:pPr>
      <w:r>
        <w:t>Set up your three input pins and two output pins (described above).</w:t>
      </w:r>
    </w:p>
    <w:p w14:paraId="2646CF5F" w14:textId="365F420B" w:rsidR="00A9511B" w:rsidRPr="00275CFC" w:rsidRDefault="00A9511B" w:rsidP="00275CFC">
      <w:pPr>
        <w:pStyle w:val="ListParagraph"/>
        <w:numPr>
          <w:ilvl w:val="0"/>
          <w:numId w:val="24"/>
        </w:numPr>
      </w:pPr>
      <w:r w:rsidRPr="00275CFC">
        <w:t>Two half</w:t>
      </w:r>
      <w:r w:rsidR="00884A50">
        <w:t>-</w:t>
      </w:r>
      <w:r w:rsidRPr="00275CFC">
        <w:t>adders and an OR gate can be used to create a full</w:t>
      </w:r>
      <w:r w:rsidR="00884A50">
        <w:t>-</w:t>
      </w:r>
      <w:r w:rsidRPr="00275CFC">
        <w:t>adder</w:t>
      </w:r>
    </w:p>
    <w:p w14:paraId="058E40F6" w14:textId="597F3086" w:rsidR="00A9511B" w:rsidRPr="00275CFC" w:rsidRDefault="00A9511B" w:rsidP="00884A50">
      <w:pPr>
        <w:pStyle w:val="ListParagraph"/>
        <w:numPr>
          <w:ilvl w:val="1"/>
          <w:numId w:val="24"/>
        </w:numPr>
      </w:pPr>
      <w:r w:rsidRPr="00275CFC">
        <w:t>Two of the inputs need to go to the first half</w:t>
      </w:r>
      <w:r w:rsidR="00884A50">
        <w:t>-</w:t>
      </w:r>
      <w:r w:rsidRPr="00275CFC">
        <w:t>adder</w:t>
      </w:r>
    </w:p>
    <w:p w14:paraId="3D5EE1DA" w14:textId="0BBAE95D" w:rsidR="00A9511B" w:rsidRPr="00275CFC" w:rsidRDefault="00A9511B" w:rsidP="00884A50">
      <w:pPr>
        <w:pStyle w:val="ListParagraph"/>
        <w:numPr>
          <w:ilvl w:val="1"/>
          <w:numId w:val="24"/>
        </w:numPr>
      </w:pPr>
      <w:r w:rsidRPr="00275CFC">
        <w:t>The third input needs to be added to the result of the first half</w:t>
      </w:r>
      <w:r w:rsidR="00884A50">
        <w:t>-</w:t>
      </w:r>
      <w:r w:rsidRPr="00275CFC">
        <w:t>adder using another half</w:t>
      </w:r>
      <w:r w:rsidR="00884A50">
        <w:t>-</w:t>
      </w:r>
      <w:r w:rsidRPr="00275CFC">
        <w:t>adder</w:t>
      </w:r>
    </w:p>
    <w:p w14:paraId="29388875" w14:textId="4D037F7E" w:rsidR="00EA1372" w:rsidRPr="00275CFC" w:rsidRDefault="00A9511B" w:rsidP="00EA1372">
      <w:pPr>
        <w:pStyle w:val="ListParagraph"/>
        <w:numPr>
          <w:ilvl w:val="1"/>
          <w:numId w:val="24"/>
        </w:numPr>
      </w:pPr>
      <w:r w:rsidRPr="00275CFC">
        <w:t>You need to work out what to do for the final sum and carry</w:t>
      </w:r>
    </w:p>
    <w:bookmarkEnd w:id="1"/>
    <w:p w14:paraId="2A9B9629" w14:textId="60A42CD9" w:rsidR="0050025D" w:rsidRDefault="0050025D" w:rsidP="00A9511B"/>
    <w:bookmarkEnd w:id="0"/>
    <w:p w14:paraId="69C710FA" w14:textId="779B7373" w:rsidR="00EA1372" w:rsidRDefault="00683357">
      <w:pPr>
        <w:rPr>
          <w:rFonts w:asciiTheme="majorHAnsi" w:eastAsiaTheme="majorEastAsia" w:hAnsiTheme="majorHAnsi" w:cstheme="majorBidi"/>
          <w:color w:val="32391C" w:themeColor="accent1" w:themeShade="BF"/>
          <w:sz w:val="26"/>
          <w:szCs w:val="26"/>
        </w:rPr>
      </w:pPr>
      <w:r w:rsidRPr="00683357">
        <w:rPr>
          <w:noProof/>
        </w:rPr>
        <w:drawing>
          <wp:inline distT="0" distB="0" distL="0" distR="0" wp14:anchorId="21A8EC5A" wp14:editId="049BF501">
            <wp:extent cx="5731510" cy="1452880"/>
            <wp:effectExtent l="0" t="0" r="2540" b="0"/>
            <wp:docPr id="1531018986" name="Picture 153101898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38FB40-3121-4392-8495-DA0734FE8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138FB40-3121-4392-8495-DA0734FE8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72">
        <w:br w:type="page"/>
      </w:r>
    </w:p>
    <w:p w14:paraId="02007290" w14:textId="1A8E8D15" w:rsidR="0020073B" w:rsidRDefault="0020073B" w:rsidP="00271BAD">
      <w:pPr>
        <w:pStyle w:val="Heading2"/>
      </w:pPr>
      <w:r>
        <w:lastRenderedPageBreak/>
        <w:t>Extension exercise</w:t>
      </w:r>
    </w:p>
    <w:p w14:paraId="53176046" w14:textId="77777777" w:rsidR="000B7EFE" w:rsidRDefault="000B7EFE" w:rsidP="000B7EFE">
      <w:pPr>
        <w:pStyle w:val="ListParagraph"/>
      </w:pPr>
    </w:p>
    <w:p w14:paraId="4EE0F9D1" w14:textId="5A274DCF" w:rsidR="007B56B1" w:rsidRDefault="007B56B1" w:rsidP="000B7EFE">
      <w:pPr>
        <w:pStyle w:val="ListParagraph"/>
        <w:ind w:left="0"/>
      </w:pPr>
      <w:r>
        <w:t>In the lab</w:t>
      </w:r>
      <w:r w:rsidR="00EE04E3">
        <w:t xml:space="preserve"> exercises above</w:t>
      </w:r>
      <w:r>
        <w:t xml:space="preserve">, you looked at a half and full adder. To add numbers consisting of multiple bits together, we need to connect multiple full adders. The simplest way to connect multiple full adders is called a </w:t>
      </w:r>
      <w:r w:rsidRPr="00BF6580">
        <w:rPr>
          <w:b/>
          <w:bCs/>
        </w:rPr>
        <w:t>ripple-carry adder</w:t>
      </w:r>
      <w:r>
        <w:t xml:space="preserve">. </w:t>
      </w:r>
    </w:p>
    <w:p w14:paraId="27DCB047" w14:textId="77777777" w:rsidR="007B56B1" w:rsidRDefault="007B56B1" w:rsidP="000B7EFE">
      <w:pPr>
        <w:pStyle w:val="ListParagraph"/>
        <w:ind w:left="360"/>
      </w:pPr>
    </w:p>
    <w:p w14:paraId="1B41D211" w14:textId="04660752" w:rsidR="0020073B" w:rsidRDefault="007B56B1" w:rsidP="000B7EFE">
      <w:pPr>
        <w:pStyle w:val="ListParagraph"/>
        <w:ind w:left="0"/>
        <w:rPr>
          <w:lang w:val="en-US"/>
        </w:rPr>
      </w:pPr>
      <w:r>
        <w:rPr>
          <w:lang w:val="en-US"/>
        </w:rPr>
        <w:t>Using several of the full adder that you created in the lab, connect them together to add two 4-bit inputs</w:t>
      </w:r>
      <w:r w:rsidR="002C6CB3">
        <w:rPr>
          <w:lang w:val="en-US"/>
        </w:rPr>
        <w:t xml:space="preserve"> with a separate 1-bit pin for each bit</w:t>
      </w:r>
      <w:r>
        <w:rPr>
          <w:lang w:val="en-US"/>
        </w:rPr>
        <w:t>. You might want to use one of the recommended textbooks, or search for ripple-carry adder to see how to connect your adders. Make sure that you consider how to thoroughly test your circuit. You should use your previous full</w:t>
      </w:r>
      <w:r w:rsidR="00AE58EF">
        <w:rPr>
          <w:lang w:val="en-US"/>
        </w:rPr>
        <w:t>-</w:t>
      </w:r>
      <w:r>
        <w:rPr>
          <w:lang w:val="en-US"/>
        </w:rPr>
        <w:t>adder as a sub-circuit in your multiple bit adder. You will need to have a</w:t>
      </w:r>
      <w:r w:rsidR="006B2005">
        <w:rPr>
          <w:lang w:val="en-US"/>
        </w:rPr>
        <w:t xml:space="preserve"> 1-bit</w:t>
      </w:r>
      <w:r>
        <w:rPr>
          <w:lang w:val="en-US"/>
        </w:rPr>
        <w:t xml:space="preserve"> </w:t>
      </w:r>
      <w:r w:rsidRPr="006B2005">
        <w:rPr>
          <w:b/>
          <w:bCs/>
          <w:lang w:val="en-US"/>
        </w:rPr>
        <w:t>constant</w:t>
      </w:r>
      <w:r>
        <w:rPr>
          <w:lang w:val="en-US"/>
        </w:rPr>
        <w:t xml:space="preserve"> with a value of 0 for the carry into the adder for the least significant bit. A tool to add a constant can be found in the wiring section on Logisim</w:t>
      </w:r>
      <w:r w:rsidR="006E4081">
        <w:rPr>
          <w:lang w:val="en-US"/>
        </w:rPr>
        <w:t xml:space="preserve"> Evolution</w:t>
      </w:r>
      <w:r>
        <w:rPr>
          <w:lang w:val="en-US"/>
        </w:rPr>
        <w:t>, you will need to set it to have a value of</w:t>
      </w:r>
      <w:r w:rsidR="006E4081">
        <w:rPr>
          <w:lang w:val="en-US"/>
        </w:rPr>
        <w:t xml:space="preserve"> 0</w:t>
      </w:r>
      <w:r>
        <w:rPr>
          <w:lang w:val="en-US"/>
        </w:rPr>
        <w:t xml:space="preserve">. </w:t>
      </w:r>
    </w:p>
    <w:p w14:paraId="0F56AB42" w14:textId="0AF4C5F7" w:rsidR="00C451F1" w:rsidRDefault="00C451F1" w:rsidP="000B7EFE">
      <w:pPr>
        <w:pStyle w:val="ListParagraph"/>
        <w:ind w:left="0"/>
        <w:rPr>
          <w:lang w:val="en-US"/>
        </w:rPr>
      </w:pPr>
    </w:p>
    <w:p w14:paraId="6B5B570A" w14:textId="46F76BB3" w:rsidR="00C451F1" w:rsidRDefault="00C451F1" w:rsidP="000B7E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 might want to research other ways to create multi-bit adders and what advantages can be gained </w:t>
      </w:r>
      <w:r w:rsidR="00620E0E">
        <w:rPr>
          <w:lang w:val="en-US"/>
        </w:rPr>
        <w:t>over the ripple-carry adder.</w:t>
      </w:r>
    </w:p>
    <w:p w14:paraId="1CEB7B03" w14:textId="10DAD26C" w:rsidR="003C5D1B" w:rsidRDefault="003C5D1B" w:rsidP="000B7EFE">
      <w:pPr>
        <w:pStyle w:val="ListParagraph"/>
        <w:ind w:left="0"/>
        <w:rPr>
          <w:lang w:val="en-US"/>
        </w:rPr>
      </w:pPr>
    </w:p>
    <w:p w14:paraId="0286DA3B" w14:textId="5C3645B5" w:rsidR="0020073B" w:rsidRDefault="00AB391E" w:rsidP="008B686D">
      <w:pPr>
        <w:pStyle w:val="ListParagraph"/>
        <w:ind w:left="0"/>
        <w:rPr>
          <w:b/>
          <w:bCs/>
        </w:rPr>
      </w:pPr>
      <w:r w:rsidRPr="00AB391E">
        <w:rPr>
          <w:b/>
          <w:bCs/>
          <w:noProof/>
        </w:rPr>
        <w:drawing>
          <wp:inline distT="0" distB="0" distL="0" distR="0" wp14:anchorId="291D0A25" wp14:editId="12F9B006">
            <wp:extent cx="5731510" cy="4315460"/>
            <wp:effectExtent l="0" t="0" r="2540" b="8890"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94DA64-BDD7-4247-9AD9-DED652179D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994DA64-BDD7-4247-9AD9-DED652179D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592A" w14:textId="77777777" w:rsidR="007F5616" w:rsidRDefault="007F5616" w:rsidP="008B686D">
      <w:pPr>
        <w:pStyle w:val="ListParagraph"/>
        <w:ind w:left="0"/>
        <w:rPr>
          <w:b/>
          <w:bCs/>
        </w:rPr>
      </w:pPr>
    </w:p>
    <w:p w14:paraId="17A7FFEA" w14:textId="212C7DC5" w:rsidR="007F5616" w:rsidRDefault="007F5616" w:rsidP="008B686D">
      <w:pPr>
        <w:pStyle w:val="ListParagraph"/>
        <w:ind w:left="0"/>
      </w:pPr>
      <w:r>
        <w:t>Alternatives</w:t>
      </w:r>
      <w:r w:rsidR="004A4F86">
        <w:t xml:space="preserve"> – included in Useful Links on Moodle</w:t>
      </w:r>
    </w:p>
    <w:p w14:paraId="4CEF946C" w14:textId="77777777" w:rsidR="007F5616" w:rsidRDefault="007F5616" w:rsidP="008B686D">
      <w:pPr>
        <w:pStyle w:val="ListParagraph"/>
        <w:ind w:left="0"/>
      </w:pPr>
    </w:p>
    <w:p w14:paraId="58BF9BBB" w14:textId="77777777" w:rsidR="007F5616" w:rsidRPr="007F5616" w:rsidRDefault="004A4F86" w:rsidP="007F5616">
      <w:pPr>
        <w:pStyle w:val="ListParagraph"/>
        <w:numPr>
          <w:ilvl w:val="1"/>
          <w:numId w:val="27"/>
        </w:numPr>
      </w:pPr>
      <w:hyperlink r:id="rId12" w:history="1">
        <w:r w:rsidR="007F5616" w:rsidRPr="007F5616">
          <w:rPr>
            <w:rStyle w:val="Hyperlink"/>
            <w:lang w:val="en-US"/>
          </w:rPr>
          <w:t>https://www.youtube.com/playlist?list=PLCNL4SrVOxUWO79B_FL-RjXxblkTFyY2f</w:t>
        </w:r>
      </w:hyperlink>
    </w:p>
    <w:p w14:paraId="7B7E9EF9" w14:textId="77777777" w:rsidR="007F5616" w:rsidRPr="007F5616" w:rsidRDefault="007F5616" w:rsidP="008B686D">
      <w:pPr>
        <w:pStyle w:val="ListParagraph"/>
        <w:ind w:left="0"/>
      </w:pPr>
    </w:p>
    <w:sectPr w:rsidR="007F5616" w:rsidRPr="007F5616" w:rsidSect="004E42CB">
      <w:headerReference w:type="default" r:id="rId13"/>
      <w:footerReference w:type="default" r:id="rId14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887C" w14:textId="77777777" w:rsidR="009D0AD3" w:rsidRDefault="009D0AD3" w:rsidP="004E42CB">
      <w:pPr>
        <w:spacing w:after="0" w:line="240" w:lineRule="auto"/>
      </w:pPr>
      <w:r>
        <w:separator/>
      </w:r>
    </w:p>
  </w:endnote>
  <w:endnote w:type="continuationSeparator" w:id="0">
    <w:p w14:paraId="5E06DFC6" w14:textId="77777777" w:rsidR="009D0AD3" w:rsidRDefault="009D0AD3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B5202" w14:textId="0F876641" w:rsidR="00ED320F" w:rsidRDefault="00ED3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65FAA" w14:textId="77777777" w:rsidR="00ED320F" w:rsidRDefault="00ED3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47A3" w14:textId="77777777" w:rsidR="009D0AD3" w:rsidRDefault="009D0AD3" w:rsidP="004E42CB">
      <w:pPr>
        <w:spacing w:after="0" w:line="240" w:lineRule="auto"/>
      </w:pPr>
      <w:r>
        <w:separator/>
      </w:r>
    </w:p>
  </w:footnote>
  <w:footnote w:type="continuationSeparator" w:id="0">
    <w:p w14:paraId="66D5A7C1" w14:textId="77777777" w:rsidR="009D0AD3" w:rsidRDefault="009D0AD3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344ED"/>
    <w:multiLevelType w:val="hybridMultilevel"/>
    <w:tmpl w:val="19B6E35A"/>
    <w:lvl w:ilvl="0" w:tplc="80F84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AA0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AE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E6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A0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A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61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C4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1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E2989"/>
    <w:multiLevelType w:val="hybridMultilevel"/>
    <w:tmpl w:val="1234BD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B21AA"/>
    <w:multiLevelType w:val="hybridMultilevel"/>
    <w:tmpl w:val="94809BA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6E2B"/>
    <w:multiLevelType w:val="hybridMultilevel"/>
    <w:tmpl w:val="4502C58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74CA"/>
    <w:multiLevelType w:val="hybridMultilevel"/>
    <w:tmpl w:val="806C342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B5AEB"/>
    <w:multiLevelType w:val="hybridMultilevel"/>
    <w:tmpl w:val="793C6AE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97941"/>
    <w:multiLevelType w:val="hybridMultilevel"/>
    <w:tmpl w:val="52C0F8A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869FA"/>
    <w:multiLevelType w:val="hybridMultilevel"/>
    <w:tmpl w:val="A4F262F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A7509"/>
    <w:multiLevelType w:val="hybridMultilevel"/>
    <w:tmpl w:val="1320FB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F64532"/>
    <w:multiLevelType w:val="hybridMultilevel"/>
    <w:tmpl w:val="EE3864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E03E13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B014B0"/>
    <w:multiLevelType w:val="hybridMultilevel"/>
    <w:tmpl w:val="345621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48FE"/>
    <w:multiLevelType w:val="hybridMultilevel"/>
    <w:tmpl w:val="4CF85A6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21AF1"/>
    <w:multiLevelType w:val="hybridMultilevel"/>
    <w:tmpl w:val="1234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27C27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281A41"/>
    <w:multiLevelType w:val="hybridMultilevel"/>
    <w:tmpl w:val="8AA2FA5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72157"/>
    <w:multiLevelType w:val="hybridMultilevel"/>
    <w:tmpl w:val="882EBE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48168E"/>
    <w:multiLevelType w:val="hybridMultilevel"/>
    <w:tmpl w:val="8BD6021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E664FC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B0BE6"/>
    <w:multiLevelType w:val="hybridMultilevel"/>
    <w:tmpl w:val="6B007F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006232"/>
    <w:multiLevelType w:val="hybridMultilevel"/>
    <w:tmpl w:val="E614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B4A7B"/>
    <w:multiLevelType w:val="hybridMultilevel"/>
    <w:tmpl w:val="20EA323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D86081"/>
    <w:multiLevelType w:val="hybridMultilevel"/>
    <w:tmpl w:val="24542702"/>
    <w:lvl w:ilvl="0" w:tplc="F2C62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29B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8A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E3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CE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64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6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2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8001828">
    <w:abstractNumId w:val="16"/>
  </w:num>
  <w:num w:numId="2" w16cid:durableId="2022778074">
    <w:abstractNumId w:val="20"/>
  </w:num>
  <w:num w:numId="3" w16cid:durableId="413863041">
    <w:abstractNumId w:val="12"/>
  </w:num>
  <w:num w:numId="4" w16cid:durableId="1345286059">
    <w:abstractNumId w:val="9"/>
  </w:num>
  <w:num w:numId="5" w16cid:durableId="446659204">
    <w:abstractNumId w:val="4"/>
  </w:num>
  <w:num w:numId="6" w16cid:durableId="1167139021">
    <w:abstractNumId w:val="0"/>
  </w:num>
  <w:num w:numId="7" w16cid:durableId="1945070112">
    <w:abstractNumId w:val="24"/>
  </w:num>
  <w:num w:numId="8" w16cid:durableId="149444265">
    <w:abstractNumId w:val="22"/>
  </w:num>
  <w:num w:numId="9" w16cid:durableId="1181118713">
    <w:abstractNumId w:val="11"/>
  </w:num>
  <w:num w:numId="10" w16cid:durableId="1235093889">
    <w:abstractNumId w:val="25"/>
  </w:num>
  <w:num w:numId="11" w16cid:durableId="1971939072">
    <w:abstractNumId w:val="23"/>
  </w:num>
  <w:num w:numId="12" w16cid:durableId="376710099">
    <w:abstractNumId w:val="17"/>
  </w:num>
  <w:num w:numId="13" w16cid:durableId="1842311229">
    <w:abstractNumId w:val="19"/>
  </w:num>
  <w:num w:numId="14" w16cid:durableId="567809520">
    <w:abstractNumId w:val="7"/>
  </w:num>
  <w:num w:numId="15" w16cid:durableId="755982970">
    <w:abstractNumId w:val="21"/>
  </w:num>
  <w:num w:numId="16" w16cid:durableId="1683239624">
    <w:abstractNumId w:val="18"/>
  </w:num>
  <w:num w:numId="17" w16cid:durableId="1171676067">
    <w:abstractNumId w:val="13"/>
  </w:num>
  <w:num w:numId="18" w16cid:durableId="1309943281">
    <w:abstractNumId w:val="2"/>
  </w:num>
  <w:num w:numId="19" w16cid:durableId="63338835">
    <w:abstractNumId w:val="5"/>
  </w:num>
  <w:num w:numId="20" w16cid:durableId="419259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55396646">
    <w:abstractNumId w:val="3"/>
  </w:num>
  <w:num w:numId="22" w16cid:durableId="1290478395">
    <w:abstractNumId w:val="6"/>
  </w:num>
  <w:num w:numId="23" w16cid:durableId="1547596358">
    <w:abstractNumId w:val="1"/>
  </w:num>
  <w:num w:numId="24" w16cid:durableId="1160541913">
    <w:abstractNumId w:val="14"/>
  </w:num>
  <w:num w:numId="25" w16cid:durableId="6030589">
    <w:abstractNumId w:val="8"/>
  </w:num>
  <w:num w:numId="26" w16cid:durableId="1488940410">
    <w:abstractNumId w:val="10"/>
  </w:num>
  <w:num w:numId="27" w16cid:durableId="17005430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1279D"/>
    <w:rsid w:val="0002079E"/>
    <w:rsid w:val="00042E93"/>
    <w:rsid w:val="00045AA6"/>
    <w:rsid w:val="00050BA7"/>
    <w:rsid w:val="00053609"/>
    <w:rsid w:val="00062E2A"/>
    <w:rsid w:val="00066078"/>
    <w:rsid w:val="000834A7"/>
    <w:rsid w:val="000836F8"/>
    <w:rsid w:val="0009119A"/>
    <w:rsid w:val="00097AA3"/>
    <w:rsid w:val="000A7AC5"/>
    <w:rsid w:val="000B1C45"/>
    <w:rsid w:val="000B7EFE"/>
    <w:rsid w:val="000C78B1"/>
    <w:rsid w:val="000E4191"/>
    <w:rsid w:val="000E63BC"/>
    <w:rsid w:val="000E7016"/>
    <w:rsid w:val="000F52A3"/>
    <w:rsid w:val="000F7C5C"/>
    <w:rsid w:val="0010182C"/>
    <w:rsid w:val="00104D18"/>
    <w:rsid w:val="00106806"/>
    <w:rsid w:val="00117187"/>
    <w:rsid w:val="0012450E"/>
    <w:rsid w:val="00144574"/>
    <w:rsid w:val="00151840"/>
    <w:rsid w:val="00154977"/>
    <w:rsid w:val="00157893"/>
    <w:rsid w:val="0016254F"/>
    <w:rsid w:val="00176B56"/>
    <w:rsid w:val="001831DE"/>
    <w:rsid w:val="00186383"/>
    <w:rsid w:val="00191F07"/>
    <w:rsid w:val="001A1C00"/>
    <w:rsid w:val="001C40E1"/>
    <w:rsid w:val="001C4C39"/>
    <w:rsid w:val="001E05F6"/>
    <w:rsid w:val="0020073B"/>
    <w:rsid w:val="00233BD5"/>
    <w:rsid w:val="00244BCF"/>
    <w:rsid w:val="0025336F"/>
    <w:rsid w:val="002611E4"/>
    <w:rsid w:val="00271BAD"/>
    <w:rsid w:val="00275CFC"/>
    <w:rsid w:val="00287DBF"/>
    <w:rsid w:val="002B4AD5"/>
    <w:rsid w:val="002C037E"/>
    <w:rsid w:val="002C2BC7"/>
    <w:rsid w:val="002C6CB3"/>
    <w:rsid w:val="002E60D9"/>
    <w:rsid w:val="002F44C9"/>
    <w:rsid w:val="002F7CC2"/>
    <w:rsid w:val="0030259F"/>
    <w:rsid w:val="00324988"/>
    <w:rsid w:val="00332F45"/>
    <w:rsid w:val="00345015"/>
    <w:rsid w:val="00373187"/>
    <w:rsid w:val="003761D9"/>
    <w:rsid w:val="00377C52"/>
    <w:rsid w:val="003803AE"/>
    <w:rsid w:val="00385B3A"/>
    <w:rsid w:val="00387F39"/>
    <w:rsid w:val="003B1E6E"/>
    <w:rsid w:val="003C1D6C"/>
    <w:rsid w:val="003C2D0D"/>
    <w:rsid w:val="003C5D1B"/>
    <w:rsid w:val="003D764D"/>
    <w:rsid w:val="003E3198"/>
    <w:rsid w:val="003E6137"/>
    <w:rsid w:val="0040468C"/>
    <w:rsid w:val="00406F35"/>
    <w:rsid w:val="00412DD3"/>
    <w:rsid w:val="004246ED"/>
    <w:rsid w:val="00432DD7"/>
    <w:rsid w:val="004405B3"/>
    <w:rsid w:val="00451ABD"/>
    <w:rsid w:val="004568C6"/>
    <w:rsid w:val="0046306A"/>
    <w:rsid w:val="00464BDD"/>
    <w:rsid w:val="00484EEE"/>
    <w:rsid w:val="004915AC"/>
    <w:rsid w:val="004A0142"/>
    <w:rsid w:val="004A4F86"/>
    <w:rsid w:val="004B1FB0"/>
    <w:rsid w:val="004B6B43"/>
    <w:rsid w:val="004C7BC3"/>
    <w:rsid w:val="004E01B2"/>
    <w:rsid w:val="004E1506"/>
    <w:rsid w:val="004E28A7"/>
    <w:rsid w:val="004E4174"/>
    <w:rsid w:val="004E42CB"/>
    <w:rsid w:val="004F42B7"/>
    <w:rsid w:val="0050025D"/>
    <w:rsid w:val="00512738"/>
    <w:rsid w:val="005267B5"/>
    <w:rsid w:val="005430C1"/>
    <w:rsid w:val="00543435"/>
    <w:rsid w:val="0054630D"/>
    <w:rsid w:val="00547DB5"/>
    <w:rsid w:val="00557BC7"/>
    <w:rsid w:val="0056091F"/>
    <w:rsid w:val="00565725"/>
    <w:rsid w:val="00570E68"/>
    <w:rsid w:val="00576439"/>
    <w:rsid w:val="00584D17"/>
    <w:rsid w:val="00587ABB"/>
    <w:rsid w:val="00591627"/>
    <w:rsid w:val="0059234E"/>
    <w:rsid w:val="00594FBF"/>
    <w:rsid w:val="005A4F5D"/>
    <w:rsid w:val="005C468E"/>
    <w:rsid w:val="005D0EC2"/>
    <w:rsid w:val="005D60BB"/>
    <w:rsid w:val="005F7170"/>
    <w:rsid w:val="00620E0E"/>
    <w:rsid w:val="00624992"/>
    <w:rsid w:val="00624AA5"/>
    <w:rsid w:val="00632D1F"/>
    <w:rsid w:val="00646908"/>
    <w:rsid w:val="00651536"/>
    <w:rsid w:val="00657534"/>
    <w:rsid w:val="00660932"/>
    <w:rsid w:val="006655F1"/>
    <w:rsid w:val="00683357"/>
    <w:rsid w:val="00691444"/>
    <w:rsid w:val="006936F3"/>
    <w:rsid w:val="006B2005"/>
    <w:rsid w:val="006C0092"/>
    <w:rsid w:val="006E4081"/>
    <w:rsid w:val="006E6339"/>
    <w:rsid w:val="006F0621"/>
    <w:rsid w:val="006F076A"/>
    <w:rsid w:val="00703C94"/>
    <w:rsid w:val="007046C4"/>
    <w:rsid w:val="007164B4"/>
    <w:rsid w:val="00720D95"/>
    <w:rsid w:val="0072111B"/>
    <w:rsid w:val="00721383"/>
    <w:rsid w:val="0075059F"/>
    <w:rsid w:val="007577DC"/>
    <w:rsid w:val="00761F15"/>
    <w:rsid w:val="00770982"/>
    <w:rsid w:val="00784E7E"/>
    <w:rsid w:val="0079345F"/>
    <w:rsid w:val="00794A01"/>
    <w:rsid w:val="007B2D4D"/>
    <w:rsid w:val="007B4E6E"/>
    <w:rsid w:val="007B56B1"/>
    <w:rsid w:val="007C1EE8"/>
    <w:rsid w:val="007D6887"/>
    <w:rsid w:val="007F4AE8"/>
    <w:rsid w:val="007F5616"/>
    <w:rsid w:val="00803E47"/>
    <w:rsid w:val="00810429"/>
    <w:rsid w:val="00812D71"/>
    <w:rsid w:val="00814674"/>
    <w:rsid w:val="0082425F"/>
    <w:rsid w:val="00825FA5"/>
    <w:rsid w:val="00827CBD"/>
    <w:rsid w:val="0083132B"/>
    <w:rsid w:val="00833F6F"/>
    <w:rsid w:val="0085089D"/>
    <w:rsid w:val="00852B58"/>
    <w:rsid w:val="00854811"/>
    <w:rsid w:val="00855F48"/>
    <w:rsid w:val="00856C69"/>
    <w:rsid w:val="00860899"/>
    <w:rsid w:val="00871FB2"/>
    <w:rsid w:val="008751B2"/>
    <w:rsid w:val="008820B4"/>
    <w:rsid w:val="00884A50"/>
    <w:rsid w:val="00891946"/>
    <w:rsid w:val="008A51E4"/>
    <w:rsid w:val="008A75D5"/>
    <w:rsid w:val="008B058B"/>
    <w:rsid w:val="008B375A"/>
    <w:rsid w:val="008B44DC"/>
    <w:rsid w:val="008B686D"/>
    <w:rsid w:val="008C3613"/>
    <w:rsid w:val="008D7420"/>
    <w:rsid w:val="008E1F74"/>
    <w:rsid w:val="008E3D77"/>
    <w:rsid w:val="008E4A21"/>
    <w:rsid w:val="008F6810"/>
    <w:rsid w:val="008F7CE2"/>
    <w:rsid w:val="00903EA3"/>
    <w:rsid w:val="00912E2C"/>
    <w:rsid w:val="0091338C"/>
    <w:rsid w:val="00940DFD"/>
    <w:rsid w:val="009448B6"/>
    <w:rsid w:val="00954629"/>
    <w:rsid w:val="009550EA"/>
    <w:rsid w:val="00957C7E"/>
    <w:rsid w:val="00957CD8"/>
    <w:rsid w:val="00963C23"/>
    <w:rsid w:val="00965AE5"/>
    <w:rsid w:val="00967E47"/>
    <w:rsid w:val="00975A0B"/>
    <w:rsid w:val="009837E7"/>
    <w:rsid w:val="00991295"/>
    <w:rsid w:val="00993A7A"/>
    <w:rsid w:val="009A2468"/>
    <w:rsid w:val="009B6068"/>
    <w:rsid w:val="009D0AD3"/>
    <w:rsid w:val="009D11D7"/>
    <w:rsid w:val="009D16CB"/>
    <w:rsid w:val="009D4302"/>
    <w:rsid w:val="009D4B43"/>
    <w:rsid w:val="009E1C16"/>
    <w:rsid w:val="009E4B84"/>
    <w:rsid w:val="009F7F3E"/>
    <w:rsid w:val="00A16FEB"/>
    <w:rsid w:val="00A30C55"/>
    <w:rsid w:val="00A31091"/>
    <w:rsid w:val="00A31CB1"/>
    <w:rsid w:val="00A41013"/>
    <w:rsid w:val="00A5321E"/>
    <w:rsid w:val="00A62733"/>
    <w:rsid w:val="00A661C1"/>
    <w:rsid w:val="00A71458"/>
    <w:rsid w:val="00A71C77"/>
    <w:rsid w:val="00A9511B"/>
    <w:rsid w:val="00AA3B59"/>
    <w:rsid w:val="00AA4244"/>
    <w:rsid w:val="00AB2087"/>
    <w:rsid w:val="00AB27D8"/>
    <w:rsid w:val="00AB391E"/>
    <w:rsid w:val="00AB3CC3"/>
    <w:rsid w:val="00AD7A8A"/>
    <w:rsid w:val="00AE58EF"/>
    <w:rsid w:val="00B01761"/>
    <w:rsid w:val="00B40EAC"/>
    <w:rsid w:val="00B440BC"/>
    <w:rsid w:val="00B5028B"/>
    <w:rsid w:val="00B55564"/>
    <w:rsid w:val="00B55D52"/>
    <w:rsid w:val="00B6483A"/>
    <w:rsid w:val="00B74840"/>
    <w:rsid w:val="00B77796"/>
    <w:rsid w:val="00B84B88"/>
    <w:rsid w:val="00B96260"/>
    <w:rsid w:val="00BB0159"/>
    <w:rsid w:val="00BB4007"/>
    <w:rsid w:val="00BC4A52"/>
    <w:rsid w:val="00BC72DC"/>
    <w:rsid w:val="00BE00AC"/>
    <w:rsid w:val="00BE14FE"/>
    <w:rsid w:val="00BF6580"/>
    <w:rsid w:val="00C11BAF"/>
    <w:rsid w:val="00C15C8D"/>
    <w:rsid w:val="00C22BEE"/>
    <w:rsid w:val="00C27FB9"/>
    <w:rsid w:val="00C32108"/>
    <w:rsid w:val="00C451F1"/>
    <w:rsid w:val="00C6092F"/>
    <w:rsid w:val="00C8040D"/>
    <w:rsid w:val="00C9606B"/>
    <w:rsid w:val="00CB46A1"/>
    <w:rsid w:val="00CB5CBC"/>
    <w:rsid w:val="00CD416D"/>
    <w:rsid w:val="00CF3DBC"/>
    <w:rsid w:val="00D136B3"/>
    <w:rsid w:val="00D14BF4"/>
    <w:rsid w:val="00D23958"/>
    <w:rsid w:val="00D35BD8"/>
    <w:rsid w:val="00D466ED"/>
    <w:rsid w:val="00D46831"/>
    <w:rsid w:val="00D52159"/>
    <w:rsid w:val="00D56A5D"/>
    <w:rsid w:val="00D6032E"/>
    <w:rsid w:val="00D76F50"/>
    <w:rsid w:val="00D805AE"/>
    <w:rsid w:val="00D806F1"/>
    <w:rsid w:val="00DA6E1F"/>
    <w:rsid w:val="00DB0B3C"/>
    <w:rsid w:val="00DB1A39"/>
    <w:rsid w:val="00DB4A3D"/>
    <w:rsid w:val="00DC0A3D"/>
    <w:rsid w:val="00DC5768"/>
    <w:rsid w:val="00E14F95"/>
    <w:rsid w:val="00E1746C"/>
    <w:rsid w:val="00E22879"/>
    <w:rsid w:val="00E31B61"/>
    <w:rsid w:val="00E337A7"/>
    <w:rsid w:val="00E4745B"/>
    <w:rsid w:val="00E6313C"/>
    <w:rsid w:val="00EA1372"/>
    <w:rsid w:val="00EA5480"/>
    <w:rsid w:val="00EA5D4E"/>
    <w:rsid w:val="00ED2C38"/>
    <w:rsid w:val="00ED320F"/>
    <w:rsid w:val="00EE03EE"/>
    <w:rsid w:val="00EE04E3"/>
    <w:rsid w:val="00F051E4"/>
    <w:rsid w:val="00F108D5"/>
    <w:rsid w:val="00F241DA"/>
    <w:rsid w:val="00F27361"/>
    <w:rsid w:val="00F316C6"/>
    <w:rsid w:val="00F331CC"/>
    <w:rsid w:val="00F3799E"/>
    <w:rsid w:val="00F453BE"/>
    <w:rsid w:val="00F52849"/>
    <w:rsid w:val="00F60CD2"/>
    <w:rsid w:val="00F7297D"/>
    <w:rsid w:val="00F7689E"/>
    <w:rsid w:val="00F769FC"/>
    <w:rsid w:val="00FA558C"/>
    <w:rsid w:val="00FB17D0"/>
    <w:rsid w:val="00FC3CA5"/>
    <w:rsid w:val="00FC4FF9"/>
    <w:rsid w:val="00FD0A99"/>
    <w:rsid w:val="00FE707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6B1"/>
    <w:rPr>
      <w:color w:val="8E58B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F7CC2"/>
    <w:rPr>
      <w:i/>
      <w:iCs/>
      <w:color w:val="BF1A2F" w:themeColor="accent4"/>
    </w:rPr>
  </w:style>
  <w:style w:type="table" w:styleId="TableGrid">
    <w:name w:val="Table Grid"/>
    <w:basedOn w:val="TableNormal"/>
    <w:uiPriority w:val="39"/>
    <w:rsid w:val="00C6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5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playlist?list=PLCNL4SrVOxUWO79B_FL-RjXxblkTFyY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1145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Elaine Duffin</cp:lastModifiedBy>
  <cp:revision>265</cp:revision>
  <dcterms:created xsi:type="dcterms:W3CDTF">2021-07-26T13:37:00Z</dcterms:created>
  <dcterms:modified xsi:type="dcterms:W3CDTF">2023-10-08T08:44:00Z</dcterms:modified>
</cp:coreProperties>
</file>