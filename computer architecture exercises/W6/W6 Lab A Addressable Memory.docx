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08AB9" w14:textId="02EC98C9" w:rsidR="004E42CB" w:rsidRPr="004E42CB" w:rsidRDefault="00451038" w:rsidP="004E42CB">
      <w:pPr>
        <w:pStyle w:val="Heading1"/>
        <w:jc w:val="center"/>
        <w:rPr>
          <w:color w:val="091540" w:themeColor="text2"/>
          <w:lang w:val="en-US"/>
        </w:rPr>
      </w:pPr>
      <w:r>
        <w:rPr>
          <w:color w:val="091540" w:themeColor="text2"/>
          <w:lang w:val="en-US"/>
        </w:rPr>
        <w:t xml:space="preserve">                                                                                                                           </w:t>
      </w:r>
      <w:r w:rsidR="004E42CB">
        <w:rPr>
          <w:color w:val="091540" w:themeColor="text2"/>
          <w:lang w:val="en-US"/>
        </w:rPr>
        <w:t>Week</w:t>
      </w:r>
      <w:r w:rsidR="004E42CB" w:rsidRPr="004E42CB">
        <w:rPr>
          <w:color w:val="091540" w:themeColor="text2"/>
          <w:lang w:val="en-US"/>
        </w:rPr>
        <w:t xml:space="preserve"> </w:t>
      </w:r>
      <w:r w:rsidR="00FF50EA">
        <w:rPr>
          <w:color w:val="091540" w:themeColor="text2"/>
          <w:lang w:val="en-US"/>
        </w:rPr>
        <w:t>6</w:t>
      </w:r>
      <w:r w:rsidR="004E42CB" w:rsidRPr="004E42CB">
        <w:rPr>
          <w:color w:val="091540" w:themeColor="text2"/>
          <w:lang w:val="en-US"/>
        </w:rPr>
        <w:t xml:space="preserve"> </w:t>
      </w:r>
      <w:r w:rsidR="004E42CB">
        <w:rPr>
          <w:color w:val="091540" w:themeColor="text2"/>
          <w:lang w:val="en-US"/>
        </w:rPr>
        <w:t>Lab</w:t>
      </w:r>
      <w:r w:rsidR="0001085A">
        <w:rPr>
          <w:color w:val="091540" w:themeColor="text2"/>
          <w:lang w:val="en-US"/>
        </w:rPr>
        <w:t xml:space="preserve"> </w:t>
      </w:r>
      <w:r w:rsidR="00FF50EA">
        <w:rPr>
          <w:color w:val="091540" w:themeColor="text2"/>
          <w:lang w:val="en-US"/>
        </w:rPr>
        <w:t>A</w:t>
      </w:r>
      <w:r w:rsidR="00DF599D">
        <w:rPr>
          <w:color w:val="091540" w:themeColor="text2"/>
          <w:lang w:val="en-US"/>
        </w:rPr>
        <w:t xml:space="preserve">: </w:t>
      </w:r>
      <w:r w:rsidR="0001085A">
        <w:rPr>
          <w:color w:val="091540" w:themeColor="text2"/>
          <w:lang w:val="en-US"/>
        </w:rPr>
        <w:t>Addressable Memory</w:t>
      </w:r>
    </w:p>
    <w:p w14:paraId="2826A131" w14:textId="77777777" w:rsidR="004E42CB" w:rsidRDefault="004E42CB" w:rsidP="004E42CB">
      <w:pPr>
        <w:rPr>
          <w:lang w:val="en-US"/>
        </w:rPr>
      </w:pPr>
    </w:p>
    <w:p w14:paraId="18F2F246" w14:textId="4333AC65" w:rsidR="004E42CB" w:rsidRDefault="004E42CB" w:rsidP="000759E6">
      <w:pPr>
        <w:pStyle w:val="Heading2"/>
        <w:rPr>
          <w:lang w:val="en-US"/>
        </w:rPr>
      </w:pPr>
      <w:r>
        <w:rPr>
          <w:lang w:val="en-US"/>
        </w:rPr>
        <w:t>Objectives</w:t>
      </w:r>
    </w:p>
    <w:p w14:paraId="6C1C43C1" w14:textId="21A0DFA3" w:rsidR="004E4174" w:rsidRDefault="004E4174" w:rsidP="004E42CB">
      <w:pPr>
        <w:rPr>
          <w:lang w:val="en-US"/>
        </w:rPr>
      </w:pPr>
      <w:r>
        <w:rPr>
          <w:lang w:val="en-US"/>
        </w:rPr>
        <w:t>Develop understanding and experience of:</w:t>
      </w:r>
    </w:p>
    <w:p w14:paraId="3B8B6D9F" w14:textId="6CBE5BFA" w:rsidR="00BD625E" w:rsidRDefault="00BD625E" w:rsidP="00BD625E">
      <w:pPr>
        <w:pStyle w:val="ListParagraph"/>
        <w:numPr>
          <w:ilvl w:val="0"/>
          <w:numId w:val="1"/>
        </w:numPr>
        <w:ind w:left="284" w:hanging="284"/>
        <w:rPr>
          <w:lang w:val="en-US"/>
        </w:rPr>
      </w:pPr>
      <w:r>
        <w:rPr>
          <w:lang w:val="en-US"/>
        </w:rPr>
        <w:t>Addressable Memory</w:t>
      </w:r>
    </w:p>
    <w:p w14:paraId="48D40FF6" w14:textId="47536BD0" w:rsidR="00233AF7" w:rsidRDefault="00233AF7" w:rsidP="00BD625E">
      <w:pPr>
        <w:pStyle w:val="ListParagraph"/>
        <w:numPr>
          <w:ilvl w:val="0"/>
          <w:numId w:val="1"/>
        </w:numPr>
        <w:ind w:left="284" w:hanging="284"/>
        <w:rPr>
          <w:lang w:val="en-US"/>
        </w:rPr>
      </w:pPr>
      <w:r>
        <w:rPr>
          <w:lang w:val="en-US"/>
        </w:rPr>
        <w:t>Using memory components in Logisim Evolution</w:t>
      </w:r>
    </w:p>
    <w:p w14:paraId="6F4D49F7" w14:textId="1D12A951" w:rsidR="00233AF7" w:rsidRPr="00BD625E" w:rsidRDefault="00DF397B" w:rsidP="00BD625E">
      <w:pPr>
        <w:pStyle w:val="ListParagraph"/>
        <w:numPr>
          <w:ilvl w:val="0"/>
          <w:numId w:val="1"/>
        </w:numPr>
        <w:ind w:left="284" w:hanging="284"/>
        <w:rPr>
          <w:lang w:val="en-US"/>
        </w:rPr>
      </w:pPr>
      <w:r>
        <w:rPr>
          <w:lang w:val="en-US"/>
        </w:rPr>
        <w:t xml:space="preserve">Create a simulated automated accumulating adding </w:t>
      </w:r>
      <w:proofErr w:type="gramStart"/>
      <w:r>
        <w:rPr>
          <w:lang w:val="en-US"/>
        </w:rPr>
        <w:t>machine</w:t>
      </w:r>
      <w:proofErr w:type="gramEnd"/>
    </w:p>
    <w:p w14:paraId="7C0600A6" w14:textId="3808DD22" w:rsidR="00084F62" w:rsidRPr="00084F62" w:rsidRDefault="00084F62" w:rsidP="00084F62">
      <w:pPr>
        <w:pStyle w:val="ListParagraph"/>
        <w:ind w:left="284"/>
        <w:rPr>
          <w:lang w:val="en-US"/>
        </w:rPr>
      </w:pPr>
    </w:p>
    <w:p w14:paraId="653BF24F" w14:textId="0E0E98E0" w:rsidR="00BD625E" w:rsidRDefault="00BD625E" w:rsidP="00C8539D">
      <w:pPr>
        <w:pStyle w:val="Heading2"/>
      </w:pPr>
      <w:bookmarkStart w:id="0" w:name="_Hlk88301545"/>
      <w:bookmarkStart w:id="1" w:name="_Hlk84246530"/>
      <w:r>
        <w:t>Addressable memory</w:t>
      </w:r>
      <w:bookmarkEnd w:id="0"/>
    </w:p>
    <w:p w14:paraId="095138FE" w14:textId="05B7BCB9" w:rsidR="00C55340" w:rsidRDefault="00D90EC4" w:rsidP="002E444F">
      <w:r>
        <w:t>Working with memory addresses is common in many areas of computing.</w:t>
      </w:r>
    </w:p>
    <w:p w14:paraId="65C7015C" w14:textId="1E6AF8CB" w:rsidR="00BC2273" w:rsidRPr="00C910AC" w:rsidRDefault="00BC2273" w:rsidP="00BC2273">
      <w:pPr>
        <w:numPr>
          <w:ilvl w:val="0"/>
          <w:numId w:val="24"/>
        </w:numPr>
      </w:pPr>
      <w:r w:rsidRPr="00BC2273">
        <w:rPr>
          <w:lang w:val="en-US"/>
        </w:rPr>
        <w:t>What is meant by a memory address?</w:t>
      </w:r>
    </w:p>
    <w:p w14:paraId="5C786F25" w14:textId="47AE18EC" w:rsidR="00C910AC" w:rsidRPr="00BC2273" w:rsidRDefault="00AB5C79" w:rsidP="00C910AC">
      <w:pPr>
        <w:tabs>
          <w:tab w:val="left" w:pos="8789"/>
        </w:tabs>
      </w:pPr>
      <w:r w:rsidRPr="00AB5C79">
        <w:t xml:space="preserve">reference to a specific memory location used at various levels by software and </w:t>
      </w:r>
      <w:proofErr w:type="gramStart"/>
      <w:r w:rsidRPr="00AB5C79">
        <w:t>hardware</w:t>
      </w:r>
      <w:proofErr w:type="gramEnd"/>
    </w:p>
    <w:p w14:paraId="6C009746" w14:textId="77777777" w:rsidR="00670BF9" w:rsidRPr="00BC2273" w:rsidRDefault="00670BF9" w:rsidP="00670BF9">
      <w:pPr>
        <w:ind w:left="360"/>
      </w:pPr>
    </w:p>
    <w:p w14:paraId="17D2244D" w14:textId="2D5F54B8" w:rsidR="008A7C29" w:rsidRDefault="00E95082" w:rsidP="002E444F">
      <w:r>
        <w:rPr>
          <w:noProof/>
        </w:rPr>
        <w:drawing>
          <wp:inline distT="0" distB="0" distL="0" distR="0" wp14:anchorId="3E816F35" wp14:editId="1766A124">
            <wp:extent cx="3369425" cy="2022178"/>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86777" cy="2032592"/>
                    </a:xfrm>
                    <a:prstGeom prst="rect">
                      <a:avLst/>
                    </a:prstGeom>
                    <a:noFill/>
                    <a:ln>
                      <a:noFill/>
                    </a:ln>
                  </pic:spPr>
                </pic:pic>
              </a:graphicData>
            </a:graphic>
          </wp:inline>
        </w:drawing>
      </w:r>
    </w:p>
    <w:p w14:paraId="1E1868F6" w14:textId="77777777" w:rsidR="008F03C2" w:rsidRDefault="008F03C2" w:rsidP="002E444F"/>
    <w:p w14:paraId="3BA44C83" w14:textId="5DA41225" w:rsidR="008A7C29" w:rsidRDefault="00670BF9" w:rsidP="00233AF7">
      <w:pPr>
        <w:pStyle w:val="ListParagraph"/>
        <w:numPr>
          <w:ilvl w:val="0"/>
          <w:numId w:val="27"/>
        </w:numPr>
      </w:pPr>
      <w:r>
        <w:t xml:space="preserve">What hexadecimal values are </w:t>
      </w:r>
      <w:r w:rsidRPr="00295DAA">
        <w:rPr>
          <w:b/>
          <w:bCs/>
        </w:rPr>
        <w:t>stored</w:t>
      </w:r>
      <w:r>
        <w:t xml:space="preserve"> at the following</w:t>
      </w:r>
      <w:r w:rsidR="00295DAA">
        <w:t xml:space="preserve"> hex</w:t>
      </w:r>
      <w:r>
        <w:t xml:space="preserve"> addresses in the image above?</w:t>
      </w:r>
    </w:p>
    <w:p w14:paraId="0D9B43EF" w14:textId="61AF0FCF" w:rsidR="00670BF9" w:rsidRDefault="00F61FF3" w:rsidP="002F248B">
      <w:pPr>
        <w:tabs>
          <w:tab w:val="left" w:pos="8789"/>
        </w:tabs>
        <w:ind w:left="360"/>
      </w:pPr>
      <w:r>
        <w:t xml:space="preserve">Address </w:t>
      </w:r>
      <w:r w:rsidR="00233AF7">
        <w:t xml:space="preserve">05: Value </w:t>
      </w:r>
      <w:r w:rsidR="00295DAA">
        <w:t>stored</w:t>
      </w:r>
      <w:r w:rsidR="001A6D50">
        <w:t xml:space="preserve"> = </w:t>
      </w:r>
      <w:r w:rsidR="00BA0C12">
        <w:t>0c</w:t>
      </w:r>
    </w:p>
    <w:p w14:paraId="5E6BA5C7" w14:textId="2FEECA04" w:rsidR="00233AF7" w:rsidRDefault="00233AF7" w:rsidP="002F248B">
      <w:pPr>
        <w:tabs>
          <w:tab w:val="left" w:pos="8789"/>
        </w:tabs>
        <w:ind w:left="360"/>
      </w:pPr>
      <w:r>
        <w:t>Address 0</w:t>
      </w:r>
      <w:r w:rsidR="00976103">
        <w:t>f</w:t>
      </w:r>
      <w:r>
        <w:t xml:space="preserve">: Value </w:t>
      </w:r>
      <w:r w:rsidR="00295DAA">
        <w:t>stored</w:t>
      </w:r>
      <w:r w:rsidR="001A6D50">
        <w:t xml:space="preserve"> = </w:t>
      </w:r>
      <w:r w:rsidR="000A5E5D">
        <w:t>01</w:t>
      </w:r>
    </w:p>
    <w:p w14:paraId="58902F20" w14:textId="334E2D49" w:rsidR="00233AF7" w:rsidRDefault="00233AF7" w:rsidP="002F248B">
      <w:pPr>
        <w:tabs>
          <w:tab w:val="left" w:pos="8789"/>
        </w:tabs>
        <w:ind w:left="360"/>
      </w:pPr>
      <w:r>
        <w:t xml:space="preserve">Address </w:t>
      </w:r>
      <w:r w:rsidR="00976103">
        <w:t>1</w:t>
      </w:r>
      <w:r w:rsidR="0003119A">
        <w:t>5</w:t>
      </w:r>
      <w:r>
        <w:t xml:space="preserve">: Value </w:t>
      </w:r>
      <w:r w:rsidR="00295DAA">
        <w:t>stored</w:t>
      </w:r>
      <w:r w:rsidR="00357658">
        <w:t xml:space="preserve"> =</w:t>
      </w:r>
      <w:r w:rsidR="00F352B6">
        <w:t xml:space="preserve"> </w:t>
      </w:r>
      <w:r w:rsidR="00A714D1">
        <w:t>07</w:t>
      </w:r>
    </w:p>
    <w:p w14:paraId="4BB35D5A" w14:textId="0CFF15FA" w:rsidR="00233AF7" w:rsidRDefault="00233AF7" w:rsidP="002F248B">
      <w:pPr>
        <w:tabs>
          <w:tab w:val="left" w:pos="8789"/>
        </w:tabs>
        <w:ind w:left="360"/>
      </w:pPr>
      <w:r>
        <w:t xml:space="preserve">Address </w:t>
      </w:r>
      <w:r w:rsidR="0003119A">
        <w:t>1a</w:t>
      </w:r>
      <w:r>
        <w:t xml:space="preserve">: Value </w:t>
      </w:r>
      <w:r w:rsidR="00295DAA">
        <w:t>stored</w:t>
      </w:r>
      <w:r w:rsidR="00357658">
        <w:t xml:space="preserve"> = </w:t>
      </w:r>
      <w:r w:rsidR="00A714D1">
        <w:t>01</w:t>
      </w:r>
    </w:p>
    <w:p w14:paraId="7F26DAE3" w14:textId="77777777" w:rsidR="008F03C2" w:rsidRDefault="008F03C2" w:rsidP="008F03C2">
      <w:pPr>
        <w:pStyle w:val="ListParagraph"/>
        <w:ind w:left="360"/>
      </w:pPr>
    </w:p>
    <w:p w14:paraId="055CB920" w14:textId="1043157E" w:rsidR="0003119A" w:rsidRDefault="0003119A" w:rsidP="0003119A">
      <w:pPr>
        <w:pStyle w:val="ListParagraph"/>
        <w:numPr>
          <w:ilvl w:val="0"/>
          <w:numId w:val="27"/>
        </w:numPr>
      </w:pPr>
      <w:r>
        <w:t>What addresses</w:t>
      </w:r>
      <w:r w:rsidR="00295DAA">
        <w:t xml:space="preserve"> (in hex)</w:t>
      </w:r>
      <w:r>
        <w:t xml:space="preserve"> are the following values stored at?</w:t>
      </w:r>
    </w:p>
    <w:p w14:paraId="5136AC4F" w14:textId="2F76C1AE" w:rsidR="0003119A" w:rsidRDefault="0003119A" w:rsidP="002F248B">
      <w:pPr>
        <w:tabs>
          <w:tab w:val="left" w:pos="8789"/>
        </w:tabs>
        <w:ind w:left="360"/>
        <w:rPr>
          <w:u w:val="single"/>
        </w:rPr>
      </w:pPr>
      <w:r>
        <w:t>Value 0</w:t>
      </w:r>
      <w:r w:rsidR="00AB5289">
        <w:t>4</w:t>
      </w:r>
      <w:r>
        <w:t xml:space="preserve">: Address </w:t>
      </w:r>
      <w:r w:rsidR="003270A1">
        <w:t xml:space="preserve">= </w:t>
      </w:r>
      <w:r w:rsidR="00A714D1">
        <w:t>0</w:t>
      </w:r>
      <w:r w:rsidR="003270A1">
        <w:t>1</w:t>
      </w:r>
    </w:p>
    <w:p w14:paraId="630DB66A" w14:textId="26771B05" w:rsidR="00AB5289" w:rsidRDefault="00AB5289" w:rsidP="002F248B">
      <w:pPr>
        <w:tabs>
          <w:tab w:val="left" w:pos="8789"/>
        </w:tabs>
        <w:ind w:left="360"/>
      </w:pPr>
      <w:r>
        <w:t xml:space="preserve">Value 09: Address </w:t>
      </w:r>
      <w:r w:rsidR="003270A1">
        <w:t xml:space="preserve">= </w:t>
      </w:r>
      <w:r w:rsidR="0040562E">
        <w:t>0c</w:t>
      </w:r>
    </w:p>
    <w:p w14:paraId="18C6D0FC" w14:textId="6D7AB87F" w:rsidR="008A7C29" w:rsidRDefault="00AB5289" w:rsidP="002F248B">
      <w:pPr>
        <w:tabs>
          <w:tab w:val="left" w:pos="8789"/>
        </w:tabs>
        <w:ind w:left="360"/>
      </w:pPr>
      <w:r>
        <w:t xml:space="preserve">Value 0d: Address </w:t>
      </w:r>
      <w:r w:rsidR="0040562E">
        <w:t xml:space="preserve">= </w:t>
      </w:r>
      <w:r w:rsidR="007B6F9E">
        <w:t>14</w:t>
      </w:r>
    </w:p>
    <w:p w14:paraId="45CC5A5C" w14:textId="77777777" w:rsidR="00233AF7" w:rsidRDefault="00233AF7" w:rsidP="002E444F"/>
    <w:p w14:paraId="1D7EBC1C" w14:textId="03150C9D" w:rsidR="00565EFB" w:rsidRDefault="00670BF9" w:rsidP="00565EFB">
      <w:pPr>
        <w:numPr>
          <w:ilvl w:val="0"/>
          <w:numId w:val="24"/>
        </w:numPr>
      </w:pPr>
      <w:r w:rsidRPr="00BC2273">
        <w:rPr>
          <w:lang w:val="en-US"/>
        </w:rPr>
        <w:t xml:space="preserve">Why do memory addresses have to be unique? </w:t>
      </w:r>
    </w:p>
    <w:p w14:paraId="42D49F6B" w14:textId="44507E1E" w:rsidR="007B6F9E" w:rsidRPr="00BC2273" w:rsidRDefault="000D0894" w:rsidP="00CA6749">
      <w:r>
        <w:t xml:space="preserve">So, the CPU can locate the correct </w:t>
      </w:r>
      <w:r w:rsidR="00CA6749">
        <w:t>data.</w:t>
      </w:r>
    </w:p>
    <w:p w14:paraId="0E705C06" w14:textId="77777777" w:rsidR="00670BF9" w:rsidRPr="00565EFB" w:rsidRDefault="00670BF9" w:rsidP="00670BF9">
      <w:pPr>
        <w:numPr>
          <w:ilvl w:val="0"/>
          <w:numId w:val="24"/>
        </w:numPr>
      </w:pPr>
      <w:r w:rsidRPr="00BC2273">
        <w:rPr>
          <w:lang w:val="en-US"/>
        </w:rPr>
        <w:t>Do the values stored have to be unique?</w:t>
      </w:r>
    </w:p>
    <w:p w14:paraId="0785B9D4" w14:textId="34485F5D" w:rsidR="00565EFB" w:rsidRPr="00BC2273" w:rsidRDefault="00CA6749" w:rsidP="00565EFB">
      <w:pPr>
        <w:tabs>
          <w:tab w:val="left" w:pos="8789"/>
        </w:tabs>
      </w:pPr>
      <w:r>
        <w:t>No multiple can have the same value.</w:t>
      </w:r>
    </w:p>
    <w:p w14:paraId="64CAEEDA" w14:textId="77777777" w:rsidR="00670BF9" w:rsidRPr="00565EFB" w:rsidRDefault="00670BF9" w:rsidP="00670BF9">
      <w:pPr>
        <w:numPr>
          <w:ilvl w:val="0"/>
          <w:numId w:val="24"/>
        </w:numPr>
      </w:pPr>
      <w:r w:rsidRPr="00BC2273">
        <w:rPr>
          <w:lang w:val="en-US"/>
        </w:rPr>
        <w:t>Why does the number of unique memory addresses depend on the number of bits in the address?</w:t>
      </w:r>
    </w:p>
    <w:p w14:paraId="53417A0B" w14:textId="0DEF935E" w:rsidR="00565EFB" w:rsidRPr="00BC2273" w:rsidRDefault="006347C5" w:rsidP="00565EFB">
      <w:pPr>
        <w:tabs>
          <w:tab w:val="left" w:pos="8789"/>
        </w:tabs>
      </w:pPr>
      <w:r>
        <w:t>The number of bits giv</w:t>
      </w:r>
      <w:r w:rsidR="00FB60B4">
        <w:t>e many values we can create.</w:t>
      </w:r>
    </w:p>
    <w:p w14:paraId="6B23E10F" w14:textId="383EA101" w:rsidR="008A7C29" w:rsidRDefault="009A260D" w:rsidP="00EE4A12">
      <w:pPr>
        <w:pStyle w:val="Heading2"/>
      </w:pPr>
      <w:r>
        <w:t>Building an Accumulating Adding Machine</w:t>
      </w:r>
    </w:p>
    <w:p w14:paraId="5EA3CA6B" w14:textId="601D7863" w:rsidR="009A260D" w:rsidRDefault="000A5E17" w:rsidP="002E444F">
      <w:r w:rsidRPr="000A5E17">
        <w:rPr>
          <w:noProof/>
        </w:rPr>
        <w:drawing>
          <wp:inline distT="0" distB="0" distL="0" distR="0" wp14:anchorId="65A068EC" wp14:editId="474688F8">
            <wp:extent cx="5731510" cy="1607820"/>
            <wp:effectExtent l="0" t="0" r="2540" b="0"/>
            <wp:docPr id="7" name="Picture 6" descr="A screenshot of a computer&#10;&#10;Description automatically generated">
              <a:extLst xmlns:a="http://schemas.openxmlformats.org/drawingml/2006/main">
                <a:ext uri="{FF2B5EF4-FFF2-40B4-BE49-F238E27FC236}">
                  <a16:creationId xmlns:a16="http://schemas.microsoft.com/office/drawing/2014/main" id="{0DD12E7D-2EF1-1269-920D-646BBA4C7DE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screenshot of a computer&#10;&#10;Description automatically generated">
                      <a:extLst>
                        <a:ext uri="{FF2B5EF4-FFF2-40B4-BE49-F238E27FC236}">
                          <a16:creationId xmlns:a16="http://schemas.microsoft.com/office/drawing/2014/main" id="{0DD12E7D-2EF1-1269-920D-646BBA4C7DE5}"/>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607820"/>
                    </a:xfrm>
                    <a:prstGeom prst="rect">
                      <a:avLst/>
                    </a:prstGeom>
                  </pic:spPr>
                </pic:pic>
              </a:graphicData>
            </a:graphic>
          </wp:inline>
        </w:drawing>
      </w:r>
    </w:p>
    <w:p w14:paraId="21088F74" w14:textId="4E4A7BBE" w:rsidR="00A33592" w:rsidRDefault="000A5E17" w:rsidP="00A33592">
      <w:pPr>
        <w:pStyle w:val="ListParagraph"/>
        <w:numPr>
          <w:ilvl w:val="0"/>
          <w:numId w:val="28"/>
        </w:numPr>
      </w:pPr>
      <w:r>
        <w:t>You should build</w:t>
      </w:r>
      <w:r w:rsidR="009440A4">
        <w:t xml:space="preserve"> the circuit above which was also explained in last week’s lecture.</w:t>
      </w:r>
      <w:r w:rsidR="00EE4A12">
        <w:t xml:space="preserve"> All the components are working with 8-bit data.</w:t>
      </w:r>
      <w:r w:rsidR="009440A4">
        <w:t xml:space="preserve"> The register on the right-hand side is now the accumulator and is keeping the total </w:t>
      </w:r>
      <w:r w:rsidR="00F64164">
        <w:t xml:space="preserve">of the values in the memory. The register on the left-hand side is </w:t>
      </w:r>
      <w:r w:rsidR="00EA1BE3">
        <w:t>a counter (like you built in last week’s lab) and is</w:t>
      </w:r>
      <w:r w:rsidR="00235140">
        <w:t xml:space="preserve"> going through each memory address in turn starting from 00.</w:t>
      </w:r>
      <w:r w:rsidR="00D31D43">
        <w:t xml:space="preserve"> </w:t>
      </w:r>
      <w:r w:rsidR="008D318F">
        <w:t>Note that the memory is a ROM</w:t>
      </w:r>
      <w:r w:rsidR="00B55627">
        <w:t xml:space="preserve"> (from the Memory tools in Logisim Evolution)</w:t>
      </w:r>
      <w:r w:rsidR="008D318F">
        <w:t xml:space="preserve"> </w:t>
      </w:r>
      <w:r w:rsidR="00B55627">
        <w:t>meaning</w:t>
      </w:r>
      <w:r w:rsidR="00A54E79">
        <w:t xml:space="preserve"> the values stored can’t be changed by other parts of the circuit</w:t>
      </w:r>
      <w:r w:rsidR="00B55627">
        <w:t xml:space="preserve"> and so it doesn’t need a clock signal.</w:t>
      </w:r>
      <w:r w:rsidR="0012606C">
        <w:t xml:space="preserve"> Set the Appearance property of the ROM to “Classic Logisim”</w:t>
      </w:r>
      <w:r w:rsidR="00B55627">
        <w:t xml:space="preserve"> Note that the same clock signal is </w:t>
      </w:r>
      <w:r w:rsidR="00A33592">
        <w:t>connected to both registers.</w:t>
      </w:r>
    </w:p>
    <w:p w14:paraId="79965F0B" w14:textId="77777777" w:rsidR="00A33592" w:rsidRDefault="00A33592" w:rsidP="00A33592">
      <w:pPr>
        <w:pStyle w:val="ListParagraph"/>
        <w:ind w:left="360"/>
      </w:pPr>
    </w:p>
    <w:p w14:paraId="4F656430" w14:textId="49B1D35E" w:rsidR="00C47383" w:rsidRDefault="00A33592" w:rsidP="00EE4A12">
      <w:pPr>
        <w:pStyle w:val="ListParagraph"/>
        <w:numPr>
          <w:ilvl w:val="0"/>
          <w:numId w:val="28"/>
        </w:numPr>
      </w:pPr>
      <w:r>
        <w:t xml:space="preserve">To test the circuit, you </w:t>
      </w:r>
      <w:r w:rsidR="00AA51A1">
        <w:t xml:space="preserve">could </w:t>
      </w:r>
      <w:r w:rsidR="00674BCC">
        <w:t xml:space="preserve">use the hand-icon and overtype any of the values you want to change. An alternative way is to load the data from a file. </w:t>
      </w:r>
      <w:r w:rsidR="00820EB2">
        <w:t xml:space="preserve">On Moodle in the </w:t>
      </w:r>
      <w:r w:rsidR="006F3609">
        <w:t>W6 Lab Starter Code</w:t>
      </w:r>
      <w:r w:rsidR="00820EB2">
        <w:t>, you will find a file W6</w:t>
      </w:r>
      <w:r w:rsidR="006F3609">
        <w:t>_LA_data.dat. Download that file and open it in Notepad++ (or a</w:t>
      </w:r>
      <w:r w:rsidR="006418AA">
        <w:t xml:space="preserve">nother plain text editor). You will see the odd numbers up to f as shown in the memory in the image above. </w:t>
      </w:r>
    </w:p>
    <w:p w14:paraId="08DD96ED" w14:textId="77777777" w:rsidR="00C47383" w:rsidRDefault="00C47383" w:rsidP="00C47383">
      <w:pPr>
        <w:pStyle w:val="ListParagraph"/>
        <w:ind w:left="360"/>
      </w:pPr>
    </w:p>
    <w:p w14:paraId="1CAECCE3" w14:textId="1F148EC5" w:rsidR="00C47383" w:rsidRDefault="00C47383" w:rsidP="00C47383">
      <w:pPr>
        <w:pStyle w:val="ListParagraph"/>
        <w:ind w:left="360"/>
      </w:pPr>
      <w:r>
        <w:t>Work out what you expect the total to be when adding those up</w:t>
      </w:r>
      <w:r w:rsidR="0054165A">
        <w:t xml:space="preserve"> and convert to hexadecimal.</w:t>
      </w:r>
      <w:r w:rsidR="00E425E1">
        <w:t xml:space="preserve"> You </w:t>
      </w:r>
      <w:r w:rsidR="00EE4A12">
        <w:t>may use any suitable online tool to convert to hexadecimal.</w:t>
      </w:r>
    </w:p>
    <w:p w14:paraId="2EA49C49" w14:textId="10F7CAA5" w:rsidR="002F248B" w:rsidRPr="00D14D3F" w:rsidRDefault="0054165A" w:rsidP="0054165A">
      <w:pPr>
        <w:tabs>
          <w:tab w:val="left" w:pos="8789"/>
        </w:tabs>
        <w:ind w:left="360"/>
      </w:pPr>
      <w:r>
        <w:t>Total in decimal</w:t>
      </w:r>
      <w:r w:rsidR="002F248B">
        <w:t xml:space="preserve"> </w:t>
      </w:r>
      <w:r w:rsidR="00D14D3F">
        <w:t>01</w:t>
      </w:r>
    </w:p>
    <w:p w14:paraId="5FA0415C" w14:textId="6C81680E" w:rsidR="0054165A" w:rsidRDefault="0054165A" w:rsidP="0054165A">
      <w:pPr>
        <w:tabs>
          <w:tab w:val="left" w:pos="8789"/>
        </w:tabs>
        <w:ind w:left="360"/>
      </w:pPr>
      <w:r>
        <w:t xml:space="preserve">Total in hexadecimal </w:t>
      </w:r>
      <w:r w:rsidR="00D14D3F">
        <w:t>03</w:t>
      </w:r>
    </w:p>
    <w:p w14:paraId="2004E180" w14:textId="761E8749" w:rsidR="009B08AF" w:rsidRDefault="009B08AF" w:rsidP="0054165A">
      <w:pPr>
        <w:tabs>
          <w:tab w:val="left" w:pos="8789"/>
        </w:tabs>
        <w:ind w:left="360"/>
      </w:pPr>
      <w:r>
        <w:rPr>
          <w:noProof/>
        </w:rPr>
        <w:lastRenderedPageBreak/>
        <w:drawing>
          <wp:inline distT="0" distB="0" distL="0" distR="0" wp14:anchorId="0C390431" wp14:editId="4B9B2042">
            <wp:extent cx="5731510" cy="244983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449830"/>
                    </a:xfrm>
                    <a:prstGeom prst="rect">
                      <a:avLst/>
                    </a:prstGeom>
                  </pic:spPr>
                </pic:pic>
              </a:graphicData>
            </a:graphic>
          </wp:inline>
        </w:drawing>
      </w:r>
    </w:p>
    <w:p w14:paraId="51B02107" w14:textId="58BBD9D0" w:rsidR="002F248B" w:rsidRDefault="00385E03" w:rsidP="00C47383">
      <w:pPr>
        <w:pStyle w:val="ListParagraph"/>
        <w:ind w:left="360"/>
      </w:pPr>
      <w:r>
        <w:t xml:space="preserve">To load data into memory in Logisim Evolution, with the hand icon </w:t>
      </w:r>
      <w:r w:rsidR="003A3B2D">
        <w:t>highlighted, right-click on the memory</w:t>
      </w:r>
      <w:r w:rsidR="00F24164">
        <w:t>,</w:t>
      </w:r>
      <w:r w:rsidR="003A3B2D">
        <w:t xml:space="preserve"> click Load Image </w:t>
      </w:r>
      <w:r w:rsidR="00F24164">
        <w:t xml:space="preserve">and navigate to where you have stored the data file. </w:t>
      </w:r>
    </w:p>
    <w:p w14:paraId="443CD695" w14:textId="77777777" w:rsidR="00F24164" w:rsidRDefault="00F24164" w:rsidP="00C47383">
      <w:pPr>
        <w:pStyle w:val="ListParagraph"/>
        <w:ind w:left="360"/>
      </w:pPr>
    </w:p>
    <w:p w14:paraId="56C58223" w14:textId="505BFB49" w:rsidR="00F24164" w:rsidRDefault="00F24164" w:rsidP="00C47383">
      <w:pPr>
        <w:pStyle w:val="ListParagraph"/>
        <w:ind w:left="360"/>
      </w:pPr>
      <w:r>
        <w:t xml:space="preserve">Run your circuit and add an image showing </w:t>
      </w:r>
      <w:proofErr w:type="gramStart"/>
      <w:r>
        <w:t xml:space="preserve">the </w:t>
      </w:r>
      <w:r w:rsidR="000C4CE5">
        <w:t>final</w:t>
      </w:r>
      <w:r>
        <w:t xml:space="preserve"> result</w:t>
      </w:r>
      <w:proofErr w:type="gramEnd"/>
      <w:r>
        <w:t xml:space="preserve"> in the accumulator</w:t>
      </w:r>
      <w:r w:rsidR="000C4CE5">
        <w:t xml:space="preserve"> and check against your expected results.</w:t>
      </w:r>
      <w:r w:rsidR="00295DAA">
        <w:t xml:space="preserve"> To reset your registers (but not the ROM) use </w:t>
      </w:r>
      <w:proofErr w:type="spellStart"/>
      <w:r w:rsidR="00295DAA">
        <w:t>Ctrl+R</w:t>
      </w:r>
      <w:proofErr w:type="spellEnd"/>
      <w:r w:rsidR="00295DAA">
        <w:t>.</w:t>
      </w:r>
    </w:p>
    <w:p w14:paraId="40A0673B" w14:textId="77777777" w:rsidR="000C4CE5" w:rsidRDefault="000C4CE5" w:rsidP="00C47383">
      <w:pPr>
        <w:pStyle w:val="ListParagraph"/>
        <w:ind w:left="360"/>
      </w:pPr>
    </w:p>
    <w:p w14:paraId="2D76D863" w14:textId="6D2E978B" w:rsidR="000C4CE5" w:rsidRDefault="000C4CE5" w:rsidP="00EE4A12">
      <w:pPr>
        <w:pStyle w:val="ListParagraph"/>
        <w:numPr>
          <w:ilvl w:val="0"/>
          <w:numId w:val="28"/>
        </w:numPr>
      </w:pPr>
      <w:r>
        <w:t xml:space="preserve">Make a copy of W6_LA_data.dat and this time </w:t>
      </w:r>
      <w:r w:rsidR="005C1478">
        <w:t xml:space="preserve">add </w:t>
      </w:r>
      <w:r w:rsidR="005C1478" w:rsidRPr="00E425E1">
        <w:rPr>
          <w:b/>
          <w:bCs/>
        </w:rPr>
        <w:t>all</w:t>
      </w:r>
      <w:r w:rsidR="005C1478">
        <w:t xml:space="preserve"> the whole numbers from 1 to 20</w:t>
      </w:r>
      <w:r w:rsidR="00E425E1">
        <w:t xml:space="preserve"> (when given in decimal)</w:t>
      </w:r>
      <w:r w:rsidR="005C1478">
        <w:t xml:space="preserve">. </w:t>
      </w:r>
      <w:r w:rsidR="000D6106">
        <w:t>Keep the first line of the file (</w:t>
      </w:r>
      <w:r w:rsidR="000D6106" w:rsidRPr="000D6106">
        <w:t>v2.0 raw</w:t>
      </w:r>
      <w:r w:rsidR="000D6106">
        <w:t xml:space="preserve">) </w:t>
      </w:r>
      <w:r w:rsidR="005C1478">
        <w:t xml:space="preserve">Each number will have to be separated from the next by a space. </w:t>
      </w:r>
      <w:r w:rsidR="000D6106">
        <w:t>Remember that the numbers will have to be in hexadecimal.</w:t>
      </w:r>
    </w:p>
    <w:p w14:paraId="74D433B9" w14:textId="77777777" w:rsidR="000D6106" w:rsidRDefault="000D6106" w:rsidP="00C47383">
      <w:pPr>
        <w:pStyle w:val="ListParagraph"/>
        <w:ind w:left="360"/>
      </w:pPr>
    </w:p>
    <w:p w14:paraId="74FCF556" w14:textId="20FE0136" w:rsidR="000D6106" w:rsidRDefault="000D6106" w:rsidP="00C47383">
      <w:pPr>
        <w:pStyle w:val="ListParagraph"/>
        <w:ind w:left="360"/>
      </w:pPr>
      <w:r>
        <w:t xml:space="preserve">Paste your datafile </w:t>
      </w:r>
      <w:proofErr w:type="gramStart"/>
      <w:r>
        <w:t>here</w:t>
      </w:r>
      <w:proofErr w:type="gramEnd"/>
    </w:p>
    <w:p w14:paraId="3578CC0E" w14:textId="0363AD16" w:rsidR="000D6106" w:rsidRDefault="00BC2AA5" w:rsidP="00C47383">
      <w:pPr>
        <w:pStyle w:val="ListParagraph"/>
        <w:ind w:left="360"/>
      </w:pPr>
      <w:r>
        <w:rPr>
          <w:noProof/>
        </w:rPr>
        <w:drawing>
          <wp:inline distT="0" distB="0" distL="0" distR="0" wp14:anchorId="44FDB09C" wp14:editId="536D232B">
            <wp:extent cx="1895475" cy="1133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95475" cy="1133475"/>
                    </a:xfrm>
                    <a:prstGeom prst="rect">
                      <a:avLst/>
                    </a:prstGeom>
                  </pic:spPr>
                </pic:pic>
              </a:graphicData>
            </a:graphic>
          </wp:inline>
        </w:drawing>
      </w:r>
    </w:p>
    <w:p w14:paraId="04691E02" w14:textId="77777777" w:rsidR="000D6106" w:rsidRDefault="000D6106" w:rsidP="00C47383">
      <w:pPr>
        <w:pStyle w:val="ListParagraph"/>
        <w:ind w:left="360"/>
      </w:pPr>
    </w:p>
    <w:p w14:paraId="51456182" w14:textId="5E2188A3" w:rsidR="000D6106" w:rsidRDefault="00A204D4" w:rsidP="00C47383">
      <w:pPr>
        <w:pStyle w:val="ListParagraph"/>
        <w:ind w:left="360"/>
      </w:pPr>
      <w:r>
        <w:t>Work out the total of the numbers (look online or use a formula if you know one).</w:t>
      </w:r>
      <w:r w:rsidR="00E425E1">
        <w:t xml:space="preserve"> </w:t>
      </w:r>
    </w:p>
    <w:p w14:paraId="6578D470" w14:textId="77777777" w:rsidR="00E425E1" w:rsidRDefault="00E425E1" w:rsidP="00E425E1">
      <w:pPr>
        <w:tabs>
          <w:tab w:val="left" w:pos="8789"/>
        </w:tabs>
        <w:ind w:left="360"/>
      </w:pPr>
      <w:r>
        <w:t xml:space="preserve">Total in decimal </w:t>
      </w:r>
      <w:r w:rsidRPr="00714F8D">
        <w:rPr>
          <w:u w:val="single"/>
        </w:rPr>
        <w:tab/>
      </w:r>
    </w:p>
    <w:p w14:paraId="677AC2B3" w14:textId="77777777" w:rsidR="00E425E1" w:rsidRDefault="00E425E1" w:rsidP="00E425E1">
      <w:pPr>
        <w:tabs>
          <w:tab w:val="left" w:pos="8789"/>
        </w:tabs>
        <w:ind w:left="360"/>
      </w:pPr>
      <w:r>
        <w:t xml:space="preserve">Total in hexadecimal </w:t>
      </w:r>
      <w:r w:rsidRPr="00714F8D">
        <w:rPr>
          <w:u w:val="single"/>
        </w:rPr>
        <w:tab/>
      </w:r>
    </w:p>
    <w:p w14:paraId="095EFC4E" w14:textId="4ED14FF4" w:rsidR="00F24164" w:rsidRDefault="00EE4A12" w:rsidP="00EE4A12">
      <w:pPr>
        <w:pStyle w:val="ListParagraph"/>
        <w:ind w:left="360"/>
      </w:pPr>
      <w:r>
        <w:t xml:space="preserve">Run your circuit and add an image showing </w:t>
      </w:r>
      <w:proofErr w:type="gramStart"/>
      <w:r>
        <w:t>the final result</w:t>
      </w:r>
      <w:proofErr w:type="gramEnd"/>
      <w:r>
        <w:t xml:space="preserve"> in the accumulator and check against your expected results.</w:t>
      </w:r>
    </w:p>
    <w:p w14:paraId="17D59296" w14:textId="77777777" w:rsidR="0040326B" w:rsidRPr="002E444F" w:rsidRDefault="0040326B" w:rsidP="00EE4A12">
      <w:pPr>
        <w:pStyle w:val="ListParagraph"/>
        <w:ind w:left="360"/>
      </w:pPr>
    </w:p>
    <w:p w14:paraId="667CE3D7" w14:textId="6F218FF6" w:rsidR="00DF7512" w:rsidRDefault="0040326B" w:rsidP="0040326B">
      <w:pPr>
        <w:pStyle w:val="Heading2"/>
        <w:rPr>
          <w:lang w:val="en-US"/>
        </w:rPr>
      </w:pPr>
      <w:r>
        <w:rPr>
          <w:lang w:val="en-US"/>
        </w:rPr>
        <w:t>Extension exercises</w:t>
      </w:r>
      <w:r w:rsidR="008873B7">
        <w:rPr>
          <w:lang w:val="en-US"/>
        </w:rPr>
        <w:t xml:space="preserve"> </w:t>
      </w:r>
    </w:p>
    <w:p w14:paraId="01157749" w14:textId="3E13C2DF" w:rsidR="0040326B" w:rsidRPr="0040326B" w:rsidRDefault="005558ED" w:rsidP="0040326B">
      <w:pPr>
        <w:rPr>
          <w:lang w:val="en-US"/>
        </w:rPr>
      </w:pPr>
      <w:r>
        <w:t>To complete the aim of creating all required components for a simulated computer from logic gates, you should</w:t>
      </w:r>
      <w:r w:rsidR="00387D20">
        <w:rPr>
          <w:lang w:val="en-US"/>
        </w:rPr>
        <w:t xml:space="preserve"> look at building memory components from Registers and other components in Logisim Evolution. </w:t>
      </w:r>
    </w:p>
    <w:p w14:paraId="154283D0" w14:textId="26359370" w:rsidR="00EF327F" w:rsidRDefault="002A1D09" w:rsidP="00702FDA">
      <w:pPr>
        <w:pStyle w:val="ListParagraph"/>
        <w:numPr>
          <w:ilvl w:val="0"/>
          <w:numId w:val="21"/>
        </w:numPr>
        <w:rPr>
          <w:lang w:val="en-US"/>
        </w:rPr>
      </w:pPr>
      <w:r>
        <w:rPr>
          <w:lang w:val="en-US"/>
        </w:rPr>
        <w:t xml:space="preserve">Using </w:t>
      </w:r>
      <w:r w:rsidR="00122A06">
        <w:rPr>
          <w:lang w:val="en-US"/>
        </w:rPr>
        <w:t>built-in registers that are available in</w:t>
      </w:r>
      <w:r w:rsidR="00F53C59">
        <w:rPr>
          <w:lang w:val="en-US"/>
        </w:rPr>
        <w:t xml:space="preserve"> the Memory tools in</w:t>
      </w:r>
      <w:r w:rsidR="00122A06">
        <w:rPr>
          <w:lang w:val="en-US"/>
        </w:rPr>
        <w:t xml:space="preserve"> Logisim Evolution, c</w:t>
      </w:r>
      <w:r w:rsidR="00D26AF0" w:rsidRPr="00D26AF0">
        <w:rPr>
          <w:lang w:val="en-US"/>
        </w:rPr>
        <w:t xml:space="preserve">reate addressable </w:t>
      </w:r>
      <w:r w:rsidR="008E13DD">
        <w:rPr>
          <w:lang w:val="en-US"/>
        </w:rPr>
        <w:t>ROM</w:t>
      </w:r>
      <w:r w:rsidR="00D26AF0" w:rsidRPr="00D26AF0">
        <w:rPr>
          <w:lang w:val="en-US"/>
        </w:rPr>
        <w:t xml:space="preserve"> that is made of two</w:t>
      </w:r>
      <w:r w:rsidR="008F4B93">
        <w:rPr>
          <w:lang w:val="en-US"/>
        </w:rPr>
        <w:t xml:space="preserve"> 4-bit</w:t>
      </w:r>
      <w:r w:rsidR="00D26AF0" w:rsidRPr="00D26AF0">
        <w:rPr>
          <w:lang w:val="en-US"/>
        </w:rPr>
        <w:t xml:space="preserve"> registers and 1</w:t>
      </w:r>
      <w:r w:rsidR="00DB4356">
        <w:rPr>
          <w:lang w:val="en-US"/>
        </w:rPr>
        <w:t>-</w:t>
      </w:r>
      <w:r w:rsidR="00D26AF0" w:rsidRPr="00D26AF0">
        <w:rPr>
          <w:lang w:val="en-US"/>
        </w:rPr>
        <w:t>bit address</w:t>
      </w:r>
      <w:r w:rsidR="00C33F2B">
        <w:rPr>
          <w:lang w:val="en-US"/>
        </w:rPr>
        <w:t xml:space="preserve"> (use a 1-bit input pin)</w:t>
      </w:r>
      <w:r w:rsidR="00D26AF0" w:rsidRPr="00D26AF0">
        <w:rPr>
          <w:lang w:val="en-US"/>
        </w:rPr>
        <w:t>.</w:t>
      </w:r>
      <w:r w:rsidR="00246762">
        <w:rPr>
          <w:lang w:val="en-US"/>
        </w:rPr>
        <w:t xml:space="preserve"> </w:t>
      </w:r>
      <w:r w:rsidR="004D2270">
        <w:rPr>
          <w:lang w:val="en-US"/>
        </w:rPr>
        <w:t xml:space="preserve">For this investigation, the registers will not need input or a clock signal as you will type in values </w:t>
      </w:r>
      <w:r w:rsidR="007A57B1">
        <w:rPr>
          <w:lang w:val="en-US"/>
        </w:rPr>
        <w:lastRenderedPageBreak/>
        <w:t xml:space="preserve">manually for testing. </w:t>
      </w:r>
      <w:r w:rsidR="00620FFF">
        <w:rPr>
          <w:lang w:val="en-US"/>
        </w:rPr>
        <w:t xml:space="preserve">Remember that the address will be used to </w:t>
      </w:r>
      <w:r w:rsidR="00620FFF" w:rsidRPr="00620FFF">
        <w:rPr>
          <w:i/>
          <w:iCs/>
          <w:lang w:val="en-US"/>
        </w:rPr>
        <w:t>select</w:t>
      </w:r>
      <w:r w:rsidR="00620FFF">
        <w:rPr>
          <w:i/>
          <w:iCs/>
          <w:lang w:val="en-US"/>
        </w:rPr>
        <w:t xml:space="preserve"> </w:t>
      </w:r>
      <w:r w:rsidR="00620FFF">
        <w:rPr>
          <w:lang w:val="en-US"/>
        </w:rPr>
        <w:t xml:space="preserve">which of the </w:t>
      </w:r>
      <w:r w:rsidR="005D5189">
        <w:rPr>
          <w:lang w:val="en-US"/>
        </w:rPr>
        <w:t>registers to pass the value to the output.</w:t>
      </w:r>
    </w:p>
    <w:p w14:paraId="05503796" w14:textId="77777777" w:rsidR="00EF327F" w:rsidRDefault="00EF327F" w:rsidP="00EF327F">
      <w:pPr>
        <w:pStyle w:val="ListParagraph"/>
        <w:ind w:left="360"/>
        <w:rPr>
          <w:lang w:val="en-US"/>
        </w:rPr>
      </w:pPr>
    </w:p>
    <w:p w14:paraId="3F5D21A3" w14:textId="597EA4C1" w:rsidR="0028142F" w:rsidRDefault="00BA70E2" w:rsidP="00EF327F">
      <w:pPr>
        <w:pStyle w:val="ListParagraph"/>
        <w:ind w:left="360"/>
        <w:rPr>
          <w:lang w:val="en-US"/>
        </w:rPr>
      </w:pPr>
      <w:r>
        <w:rPr>
          <w:lang w:val="en-US"/>
        </w:rPr>
        <w:t>Use a 4-bit output pin to receive the output from the ROM</w:t>
      </w:r>
      <w:r w:rsidR="00CC7B5A">
        <w:rPr>
          <w:lang w:val="en-US"/>
        </w:rPr>
        <w:t xml:space="preserve">, you </w:t>
      </w:r>
      <w:r w:rsidR="009F54A9">
        <w:rPr>
          <w:lang w:val="en-US"/>
        </w:rPr>
        <w:t>will need to change the data bits property of the pin and may want to change the radix to hexadecimal rather than binary</w:t>
      </w:r>
      <w:r>
        <w:rPr>
          <w:lang w:val="en-US"/>
        </w:rPr>
        <w:t xml:space="preserve">. </w:t>
      </w:r>
      <w:r w:rsidR="007A57B1">
        <w:rPr>
          <w:lang w:val="en-US"/>
        </w:rPr>
        <w:t xml:space="preserve">To change the values in your registers, </w:t>
      </w:r>
      <w:r w:rsidR="00CC7B5A">
        <w:rPr>
          <w:lang w:val="en-US"/>
        </w:rPr>
        <w:t xml:space="preserve">make sure you are in simulation mode (the hand icon) and highlight the number just above the register and change it to any valid hex digit. </w:t>
      </w:r>
      <w:r w:rsidR="009F54A9">
        <w:rPr>
          <w:lang w:val="en-US"/>
        </w:rPr>
        <w:t>Test your ROM by</w:t>
      </w:r>
      <w:r w:rsidR="001E5638">
        <w:rPr>
          <w:lang w:val="en-US"/>
        </w:rPr>
        <w:t xml:space="preserve"> </w:t>
      </w:r>
      <w:r>
        <w:rPr>
          <w:lang w:val="en-US"/>
        </w:rPr>
        <w:t>mak</w:t>
      </w:r>
      <w:r w:rsidR="009F54A9">
        <w:rPr>
          <w:lang w:val="en-US"/>
        </w:rPr>
        <w:t>ing</w:t>
      </w:r>
      <w:r>
        <w:rPr>
          <w:lang w:val="en-US"/>
        </w:rPr>
        <w:t xml:space="preserve"> sure that </w:t>
      </w:r>
      <w:r w:rsidR="004804BA">
        <w:rPr>
          <w:lang w:val="en-US"/>
        </w:rPr>
        <w:t>one value is selected for address 0 and the other for address 1</w:t>
      </w:r>
      <w:r w:rsidR="00D26AF0" w:rsidRPr="00D26AF0">
        <w:rPr>
          <w:lang w:val="en-US"/>
        </w:rPr>
        <w:t>.</w:t>
      </w:r>
      <w:r w:rsidR="00702FDA">
        <w:rPr>
          <w:lang w:val="en-US"/>
        </w:rPr>
        <w:t xml:space="preserve"> </w:t>
      </w:r>
      <w:r w:rsidR="00D26AF0" w:rsidRPr="00D26AF0">
        <w:rPr>
          <w:lang w:val="en-US"/>
        </w:rPr>
        <w:t xml:space="preserve"> </w:t>
      </w:r>
    </w:p>
    <w:p w14:paraId="64FDB81F" w14:textId="77777777" w:rsidR="00702FDA" w:rsidRPr="00702FDA" w:rsidRDefault="00702FDA" w:rsidP="00702FDA">
      <w:pPr>
        <w:pStyle w:val="ListParagraph"/>
        <w:ind w:left="360"/>
        <w:rPr>
          <w:lang w:val="en-US"/>
        </w:rPr>
      </w:pPr>
    </w:p>
    <w:p w14:paraId="78E2C467" w14:textId="06123857" w:rsidR="0028142F" w:rsidRDefault="0028142F" w:rsidP="00BD625E">
      <w:pPr>
        <w:pStyle w:val="ListParagraph"/>
        <w:numPr>
          <w:ilvl w:val="0"/>
          <w:numId w:val="21"/>
        </w:numPr>
        <w:rPr>
          <w:lang w:val="en-US"/>
        </w:rPr>
      </w:pPr>
      <w:r>
        <w:rPr>
          <w:lang w:val="en-US"/>
        </w:rPr>
        <w:t>Create a new version of the</w:t>
      </w:r>
      <w:r w:rsidR="00D26AF0" w:rsidRPr="0028142F">
        <w:rPr>
          <w:lang w:val="en-US"/>
        </w:rPr>
        <w:t xml:space="preserve"> circuit to have </w:t>
      </w:r>
      <w:r w:rsidR="008A7037">
        <w:rPr>
          <w:lang w:val="en-US"/>
        </w:rPr>
        <w:t>four</w:t>
      </w:r>
      <w:r w:rsidR="00D26AF0" w:rsidRPr="0028142F">
        <w:rPr>
          <w:lang w:val="en-US"/>
        </w:rPr>
        <w:t xml:space="preserve"> registers and a 2-bit address</w:t>
      </w:r>
      <w:r w:rsidR="009F54A9">
        <w:rPr>
          <w:lang w:val="en-US"/>
        </w:rPr>
        <w:t xml:space="preserve">, </w:t>
      </w:r>
      <w:r w:rsidR="00331AEB">
        <w:rPr>
          <w:lang w:val="en-US"/>
        </w:rPr>
        <w:t>still with 4-bit data</w:t>
      </w:r>
      <w:r w:rsidR="00D26AF0" w:rsidRPr="0028142F">
        <w:rPr>
          <w:lang w:val="en-US"/>
        </w:rPr>
        <w:t>.</w:t>
      </w:r>
      <w:r w:rsidR="00C33F2B">
        <w:rPr>
          <w:lang w:val="en-US"/>
        </w:rPr>
        <w:t xml:space="preserve"> Based on the testing you did above,</w:t>
      </w:r>
      <w:r w:rsidR="008A7037">
        <w:rPr>
          <w:lang w:val="en-US"/>
        </w:rPr>
        <w:t xml:space="preserve"> </w:t>
      </w:r>
      <w:r w:rsidR="00C33F2B">
        <w:rPr>
          <w:lang w:val="en-US"/>
        </w:rPr>
        <w:t>t</w:t>
      </w:r>
      <w:r w:rsidR="008A7037">
        <w:rPr>
          <w:lang w:val="en-US"/>
        </w:rPr>
        <w:t>hink about how to test the circuit systematically to check it is working correctly.</w:t>
      </w:r>
    </w:p>
    <w:p w14:paraId="3D4B612A" w14:textId="77777777" w:rsidR="0028142F" w:rsidRDefault="0028142F" w:rsidP="0028142F">
      <w:pPr>
        <w:pStyle w:val="ListParagraph"/>
        <w:ind w:left="360"/>
        <w:rPr>
          <w:lang w:val="en-US"/>
        </w:rPr>
      </w:pPr>
    </w:p>
    <w:p w14:paraId="00D3B35D" w14:textId="54E9D8C6" w:rsidR="00C872BB" w:rsidRPr="005A3A63" w:rsidRDefault="00D26AF0" w:rsidP="00BD625E">
      <w:pPr>
        <w:pStyle w:val="ListParagraph"/>
        <w:numPr>
          <w:ilvl w:val="0"/>
          <w:numId w:val="21"/>
        </w:numPr>
        <w:rPr>
          <w:lang w:val="en-US"/>
        </w:rPr>
      </w:pPr>
      <w:r w:rsidRPr="005A3A63">
        <w:rPr>
          <w:lang w:val="en-US"/>
        </w:rPr>
        <w:t>Compare</w:t>
      </w:r>
      <w:r w:rsidR="008A7037" w:rsidRPr="005A3A63">
        <w:rPr>
          <w:lang w:val="en-US"/>
        </w:rPr>
        <w:t xml:space="preserve"> your ROM</w:t>
      </w:r>
      <w:r w:rsidRPr="005A3A63">
        <w:rPr>
          <w:lang w:val="en-US"/>
        </w:rPr>
        <w:t xml:space="preserve"> to the </w:t>
      </w:r>
      <w:r w:rsidR="008A7037" w:rsidRPr="005A3A63">
        <w:rPr>
          <w:lang w:val="en-US"/>
        </w:rPr>
        <w:t>ROM component built-in to Logisim</w:t>
      </w:r>
      <w:r w:rsidR="00C33F2B" w:rsidRPr="005A3A63">
        <w:rPr>
          <w:lang w:val="en-US"/>
        </w:rPr>
        <w:t xml:space="preserve"> Evolution</w:t>
      </w:r>
      <w:r w:rsidR="00C872BB" w:rsidRPr="005A3A63">
        <w:rPr>
          <w:lang w:val="en-US"/>
        </w:rPr>
        <w:t xml:space="preserve"> as follows</w:t>
      </w:r>
      <w:r w:rsidR="008A7037" w:rsidRPr="005A3A63">
        <w:rPr>
          <w:lang w:val="en-US"/>
        </w:rPr>
        <w:t xml:space="preserve">. </w:t>
      </w:r>
    </w:p>
    <w:p w14:paraId="5494B81F" w14:textId="77777777" w:rsidR="00C872BB" w:rsidRPr="005A3A63" w:rsidRDefault="00C872BB" w:rsidP="00C872BB">
      <w:pPr>
        <w:pStyle w:val="ListParagraph"/>
        <w:rPr>
          <w:lang w:val="en-US"/>
        </w:rPr>
      </w:pPr>
    </w:p>
    <w:p w14:paraId="16A41503" w14:textId="5A421F8B" w:rsidR="008A7037" w:rsidRPr="005A3A63" w:rsidRDefault="008A7037" w:rsidP="008B297E">
      <w:pPr>
        <w:pStyle w:val="ListParagraph"/>
        <w:ind w:left="360"/>
        <w:rPr>
          <w:lang w:val="en-US"/>
        </w:rPr>
      </w:pPr>
      <w:r w:rsidRPr="005A3A63">
        <w:rPr>
          <w:lang w:val="en-US"/>
        </w:rPr>
        <w:t>Create a new circuit in Logisim</w:t>
      </w:r>
      <w:r w:rsidR="00237E01" w:rsidRPr="005A3A63">
        <w:rPr>
          <w:lang w:val="en-US"/>
        </w:rPr>
        <w:t xml:space="preserve"> Evolution</w:t>
      </w:r>
      <w:r w:rsidRPr="005A3A63">
        <w:rPr>
          <w:lang w:val="en-US"/>
        </w:rPr>
        <w:t xml:space="preserve"> and add a ROM component from the memory tools. To match t</w:t>
      </w:r>
      <w:r w:rsidR="00237E01" w:rsidRPr="005A3A63">
        <w:rPr>
          <w:lang w:val="en-US"/>
        </w:rPr>
        <w:t>ask b above</w:t>
      </w:r>
      <w:r w:rsidRPr="005A3A63">
        <w:rPr>
          <w:lang w:val="en-US"/>
        </w:rPr>
        <w:t>, set the Address Bit Width to 2 and the Data Bit Width to 4</w:t>
      </w:r>
      <w:r w:rsidR="00706D6B">
        <w:rPr>
          <w:lang w:val="en-US"/>
        </w:rPr>
        <w:t>.</w:t>
      </w:r>
      <w:r w:rsidR="00A54EDF">
        <w:rPr>
          <w:lang w:val="en-US"/>
        </w:rPr>
        <w:t xml:space="preserve"> </w:t>
      </w:r>
      <w:r w:rsidR="00451CDB" w:rsidRPr="005A3A63">
        <w:rPr>
          <w:lang w:val="en-US"/>
        </w:rPr>
        <w:t>I prefer to set the appearance to “Classic Logisim” as it is less cluttered.</w:t>
      </w:r>
      <w:r w:rsidRPr="005A3A63">
        <w:rPr>
          <w:lang w:val="en-US"/>
        </w:rPr>
        <w:t xml:space="preserve"> Connect a 2-bit input pin to the Address (A) input on the ROM and a 4-bit output pin to the Data (D) output.</w:t>
      </w:r>
      <w:r w:rsidR="00377C16" w:rsidRPr="005A3A63">
        <w:rPr>
          <w:lang w:val="en-US"/>
        </w:rPr>
        <w:t xml:space="preserve"> </w:t>
      </w:r>
      <w:r w:rsidR="00E40E42" w:rsidRPr="005A3A63">
        <w:rPr>
          <w:lang w:val="en-US"/>
        </w:rPr>
        <w:t>You might want to change the radix for the output pin.</w:t>
      </w:r>
      <w:r w:rsidRPr="005A3A63">
        <w:rPr>
          <w:lang w:val="en-US"/>
        </w:rPr>
        <w:t xml:space="preserve"> </w:t>
      </w:r>
    </w:p>
    <w:p w14:paraId="2FC6CFF5" w14:textId="77777777" w:rsidR="008A7037" w:rsidRPr="005A3A63" w:rsidRDefault="008A7037" w:rsidP="008A7037">
      <w:pPr>
        <w:pStyle w:val="ListParagraph"/>
        <w:rPr>
          <w:lang w:val="en-US"/>
        </w:rPr>
      </w:pPr>
    </w:p>
    <w:p w14:paraId="54BC630C" w14:textId="0DB9F816" w:rsidR="009913FA" w:rsidRDefault="008A7037" w:rsidP="00C910AC">
      <w:pPr>
        <w:pStyle w:val="ListParagraph"/>
        <w:ind w:left="360"/>
        <w:rPr>
          <w:lang w:val="en-US"/>
        </w:rPr>
      </w:pPr>
      <w:r w:rsidRPr="005A3A63">
        <w:rPr>
          <w:lang w:val="en-US"/>
        </w:rPr>
        <w:t>T</w:t>
      </w:r>
      <w:r w:rsidR="00084F62" w:rsidRPr="005A3A63">
        <w:rPr>
          <w:lang w:val="en-US"/>
        </w:rPr>
        <w:t>est the circuit</w:t>
      </w:r>
      <w:r w:rsidR="00C872BB" w:rsidRPr="005A3A63">
        <w:rPr>
          <w:lang w:val="en-US"/>
        </w:rPr>
        <w:t xml:space="preserve"> as follows</w:t>
      </w:r>
      <w:r w:rsidR="00084F62" w:rsidRPr="005A3A63">
        <w:rPr>
          <w:lang w:val="en-US"/>
        </w:rPr>
        <w:t>. When you are in simulation mode (with the hand highlighted) you can click on data at individual addresses to change its value (as you could with the registers).</w:t>
      </w:r>
      <w:r w:rsidRPr="005A3A63">
        <w:rPr>
          <w:lang w:val="en-US"/>
        </w:rPr>
        <w:t xml:space="preserve"> </w:t>
      </w:r>
      <w:r w:rsidR="005A3A63" w:rsidRPr="005A3A63">
        <w:rPr>
          <w:lang w:val="en-US"/>
        </w:rPr>
        <w:t xml:space="preserve">Note that the zero on the left is the </w:t>
      </w:r>
      <w:r w:rsidR="005A3A63" w:rsidRPr="005A3A63">
        <w:rPr>
          <w:i/>
          <w:iCs/>
          <w:lang w:val="en-US"/>
        </w:rPr>
        <w:t>address</w:t>
      </w:r>
      <w:r w:rsidR="005A3A63" w:rsidRPr="005A3A63">
        <w:rPr>
          <w:lang w:val="en-US"/>
        </w:rPr>
        <w:t xml:space="preserve"> of the first item on that line, not the value stored.</w:t>
      </w:r>
    </w:p>
    <w:p w14:paraId="6D092F90" w14:textId="77777777" w:rsidR="00C910AC" w:rsidRPr="00C910AC" w:rsidRDefault="00C910AC" w:rsidP="00C910AC">
      <w:pPr>
        <w:pStyle w:val="ListParagraph"/>
        <w:ind w:left="360"/>
        <w:rPr>
          <w:lang w:val="en-US"/>
        </w:rPr>
      </w:pPr>
    </w:p>
    <w:p w14:paraId="364404F4" w14:textId="21193E04" w:rsidR="009913FA" w:rsidRDefault="009913FA" w:rsidP="00C910AC">
      <w:pPr>
        <w:pStyle w:val="ListParagraph"/>
        <w:numPr>
          <w:ilvl w:val="0"/>
          <w:numId w:val="21"/>
        </w:numPr>
      </w:pPr>
      <w:r>
        <w:t>This task is a little more complex,</w:t>
      </w:r>
      <w:r w:rsidR="00C910AC">
        <w:t xml:space="preserve"> but now</w:t>
      </w:r>
      <w:r>
        <w:t xml:space="preserve"> try to create a RAM component in a similar way</w:t>
      </w:r>
      <w:r w:rsidR="00C910AC">
        <w:t xml:space="preserve"> to the ROM created above</w:t>
      </w:r>
      <w:r>
        <w:t xml:space="preserve">, so that you have addressable memory that can be written to and read from. </w:t>
      </w:r>
    </w:p>
    <w:p w14:paraId="6A7EE333" w14:textId="77777777" w:rsidR="009913FA" w:rsidRDefault="009913FA" w:rsidP="009913FA">
      <w:pPr>
        <w:ind w:left="360"/>
      </w:pPr>
      <w:r>
        <w:t xml:space="preserve">Start by taking a copy of the ROM that you created that had a 2-bit address, that is it had four registers. You will need a 4-bit input pin to represent the data to be stored and a 1-bit pin as a store signal to indicate that the RAM should be updated. You will now need a clock signal. The ROM that couldn’t be updated didn’t need a clock. </w:t>
      </w:r>
    </w:p>
    <w:p w14:paraId="20DEFE36" w14:textId="77777777" w:rsidR="009913FA" w:rsidRDefault="009913FA" w:rsidP="009913FA">
      <w:pPr>
        <w:ind w:left="360"/>
      </w:pPr>
      <w:r>
        <w:t>The RAM should be able to store the input from the input pin in the register corresponding to the address input when the store signal is 1. This means that the address will need to be decoded to determine which register to update. The store signal can connect to the Enable input of a decoder and the outputs of the decoder to the write enable (WE) inputs of the relevant registers.</w:t>
      </w:r>
    </w:p>
    <w:p w14:paraId="25CB1990" w14:textId="77777777" w:rsidR="009913FA" w:rsidRDefault="009913FA" w:rsidP="009913FA">
      <w:pPr>
        <w:ind w:left="360"/>
      </w:pPr>
      <w:r>
        <w:t>Have a go at creating a RAM and testing it. It should still pass the appropriate output to the output pin according to the address signal as did the ROM.</w:t>
      </w:r>
    </w:p>
    <w:p w14:paraId="70695A34" w14:textId="058E0410" w:rsidR="008231C7" w:rsidRPr="00982F98" w:rsidRDefault="009913FA" w:rsidP="008F03C2">
      <w:pPr>
        <w:pStyle w:val="ListParagraph"/>
        <w:numPr>
          <w:ilvl w:val="0"/>
          <w:numId w:val="21"/>
        </w:numPr>
      </w:pPr>
      <w:r w:rsidRPr="006B2F77">
        <w:t>Create a circuit that uses a Logisim Evolution built-in RAM component to achieve the same result. The RAM should have a 2-bit address, a store signal, a clock signal, a 4-bit data input and a 4-bit data output. To adjust the RAM to match the one you created in task b and the use of the RAM component in the coursework, set the appearance to be “Classic Logisim”</w:t>
      </w:r>
      <w:r>
        <w:t xml:space="preserve">, </w:t>
      </w:r>
      <w:r w:rsidRPr="006B2F77">
        <w:t>the Data Interface attribute of the RAM to be “Separate load and store ports”</w:t>
      </w:r>
      <w:r>
        <w:t xml:space="preserve"> and set “Asynchronous read” to “Yes”</w:t>
      </w:r>
      <w:r w:rsidRPr="006B2F77">
        <w:t>. Test the circuit to compare to that created above.</w:t>
      </w:r>
      <w:bookmarkEnd w:id="1"/>
    </w:p>
    <w:p w14:paraId="337786AE" w14:textId="77777777" w:rsidR="008231C7" w:rsidRDefault="008231C7" w:rsidP="00965C64">
      <w:pPr>
        <w:rPr>
          <w:lang w:val="en-US"/>
        </w:rPr>
      </w:pPr>
    </w:p>
    <w:sectPr w:rsidR="008231C7" w:rsidSect="004E42CB">
      <w:headerReference w:type="default" r:id="rId11"/>
      <w:footerReference w:type="default" r:id="rId12"/>
      <w:pgSz w:w="11906" w:h="16838"/>
      <w:pgMar w:top="1440" w:right="1440" w:bottom="1440" w:left="1440" w:header="680" w:footer="708" w:gutter="0"/>
      <w:pgBorders w:offsetFrom="page">
        <w:top w:val="single" w:sz="24" w:space="24" w:color="BF1A2F" w:themeColor="accent4"/>
        <w:left w:val="single" w:sz="24" w:space="24" w:color="BF1A2F" w:themeColor="accent4"/>
        <w:bottom w:val="single" w:sz="24" w:space="24" w:color="BF1A2F" w:themeColor="accent4"/>
        <w:right w:val="single" w:sz="24" w:space="24" w:color="BF1A2F" w:themeColor="accent4"/>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95EF7" w14:textId="77777777" w:rsidR="00D0275E" w:rsidRDefault="00D0275E" w:rsidP="004E42CB">
      <w:pPr>
        <w:spacing w:after="0" w:line="240" w:lineRule="auto"/>
      </w:pPr>
      <w:r>
        <w:separator/>
      </w:r>
    </w:p>
  </w:endnote>
  <w:endnote w:type="continuationSeparator" w:id="0">
    <w:p w14:paraId="2428B4DA" w14:textId="77777777" w:rsidR="00D0275E" w:rsidRDefault="00D0275E" w:rsidP="004E42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6664561"/>
      <w:docPartObj>
        <w:docPartGallery w:val="Page Numbers (Bottom of Page)"/>
        <w:docPartUnique/>
      </w:docPartObj>
    </w:sdtPr>
    <w:sdtEndPr>
      <w:rPr>
        <w:noProof/>
      </w:rPr>
    </w:sdtEndPr>
    <w:sdtContent>
      <w:p w14:paraId="5F66984F" w14:textId="2BD09E5E" w:rsidR="00A054F7" w:rsidRDefault="00A054F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B8717A" w14:textId="77777777" w:rsidR="00A054F7" w:rsidRDefault="00A054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C2EF56" w14:textId="77777777" w:rsidR="00D0275E" w:rsidRDefault="00D0275E" w:rsidP="004E42CB">
      <w:pPr>
        <w:spacing w:after="0" w:line="240" w:lineRule="auto"/>
      </w:pPr>
      <w:r>
        <w:separator/>
      </w:r>
    </w:p>
  </w:footnote>
  <w:footnote w:type="continuationSeparator" w:id="0">
    <w:p w14:paraId="7107292E" w14:textId="77777777" w:rsidR="00D0275E" w:rsidRDefault="00D0275E" w:rsidP="004E42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10457" w14:textId="77777777" w:rsidR="004E42CB" w:rsidRPr="004E42CB" w:rsidRDefault="004E42CB" w:rsidP="004E42CB">
    <w:pPr>
      <w:pStyle w:val="Heading1"/>
      <w:jc w:val="center"/>
      <w:rPr>
        <w:lang w:val="en-US"/>
      </w:rPr>
    </w:pPr>
    <w:r>
      <w:rPr>
        <w:lang w:val="en-US"/>
      </w:rPr>
      <w:t>Computer Architecture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C5B9A"/>
    <w:multiLevelType w:val="hybridMultilevel"/>
    <w:tmpl w:val="039E10DE"/>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408694D"/>
    <w:multiLevelType w:val="hybridMultilevel"/>
    <w:tmpl w:val="E4401AD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8E5F8A"/>
    <w:multiLevelType w:val="hybridMultilevel"/>
    <w:tmpl w:val="B6488AE2"/>
    <w:lvl w:ilvl="0" w:tplc="D794DD08">
      <w:numFmt w:val="decimal"/>
      <w:lvlText w:val="%1."/>
      <w:lvlJc w:val="left"/>
      <w:pPr>
        <w:ind w:left="540" w:hanging="180"/>
      </w:pPr>
      <w:rPr>
        <w:rFonts w:hint="default"/>
      </w:r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7E2E4E"/>
    <w:multiLevelType w:val="hybridMultilevel"/>
    <w:tmpl w:val="0C4AEE18"/>
    <w:lvl w:ilvl="0" w:tplc="08090017">
      <w:start w:val="1"/>
      <w:numFmt w:val="lowerLetter"/>
      <w:lvlText w:val="%1)"/>
      <w:lvlJc w:val="left"/>
      <w:pPr>
        <w:ind w:left="360" w:hanging="360"/>
      </w:pPr>
    </w:lvl>
    <w:lvl w:ilvl="1" w:tplc="0809001B">
      <w:start w:val="1"/>
      <w:numFmt w:val="lowerRoman"/>
      <w:lvlText w:val="%2."/>
      <w:lvlJc w:val="right"/>
      <w:pPr>
        <w:ind w:left="1080" w:hanging="360"/>
      </w:pPr>
    </w:lvl>
    <w:lvl w:ilvl="2" w:tplc="0809000F">
      <w:start w:val="1"/>
      <w:numFmt w:val="decimal"/>
      <w:lvlText w:val="%3."/>
      <w:lvlJc w:val="lef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0CF42261"/>
    <w:multiLevelType w:val="hybridMultilevel"/>
    <w:tmpl w:val="5832068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B9200B"/>
    <w:multiLevelType w:val="hybridMultilevel"/>
    <w:tmpl w:val="D22460B4"/>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1A781C1B"/>
    <w:multiLevelType w:val="hybridMultilevel"/>
    <w:tmpl w:val="25EE5FD4"/>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1EAE1DF6"/>
    <w:multiLevelType w:val="hybridMultilevel"/>
    <w:tmpl w:val="A2C03AF0"/>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35A6AD8"/>
    <w:multiLevelType w:val="hybridMultilevel"/>
    <w:tmpl w:val="2FC8652C"/>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2EF64532"/>
    <w:multiLevelType w:val="hybridMultilevel"/>
    <w:tmpl w:val="BBBE1B8E"/>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2FF45874"/>
    <w:multiLevelType w:val="hybridMultilevel"/>
    <w:tmpl w:val="96A6E44E"/>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32661F1A"/>
    <w:multiLevelType w:val="hybridMultilevel"/>
    <w:tmpl w:val="AF42EE42"/>
    <w:lvl w:ilvl="0" w:tplc="7C24FB6A">
      <w:numFmt w:val="decimal"/>
      <w:lvlText w:val="%1."/>
      <w:lvlJc w:val="left"/>
      <w:pPr>
        <w:ind w:left="1980" w:hanging="360"/>
      </w:pPr>
      <w:rPr>
        <w:rFonts w:hint="default"/>
      </w:rPr>
    </w:lvl>
    <w:lvl w:ilvl="1" w:tplc="08090019" w:tentative="1">
      <w:start w:val="1"/>
      <w:numFmt w:val="lowerLetter"/>
      <w:lvlText w:val="%2."/>
      <w:lvlJc w:val="left"/>
      <w:pPr>
        <w:ind w:left="2700" w:hanging="360"/>
      </w:pPr>
    </w:lvl>
    <w:lvl w:ilvl="2" w:tplc="0809001B" w:tentative="1">
      <w:start w:val="1"/>
      <w:numFmt w:val="lowerRoman"/>
      <w:lvlText w:val="%3."/>
      <w:lvlJc w:val="right"/>
      <w:pPr>
        <w:ind w:left="3420" w:hanging="180"/>
      </w:pPr>
    </w:lvl>
    <w:lvl w:ilvl="3" w:tplc="0809000F" w:tentative="1">
      <w:start w:val="1"/>
      <w:numFmt w:val="decimal"/>
      <w:lvlText w:val="%4."/>
      <w:lvlJc w:val="left"/>
      <w:pPr>
        <w:ind w:left="4140" w:hanging="360"/>
      </w:pPr>
    </w:lvl>
    <w:lvl w:ilvl="4" w:tplc="08090019" w:tentative="1">
      <w:start w:val="1"/>
      <w:numFmt w:val="lowerLetter"/>
      <w:lvlText w:val="%5."/>
      <w:lvlJc w:val="left"/>
      <w:pPr>
        <w:ind w:left="4860" w:hanging="360"/>
      </w:pPr>
    </w:lvl>
    <w:lvl w:ilvl="5" w:tplc="0809001B" w:tentative="1">
      <w:start w:val="1"/>
      <w:numFmt w:val="lowerRoman"/>
      <w:lvlText w:val="%6."/>
      <w:lvlJc w:val="right"/>
      <w:pPr>
        <w:ind w:left="5580" w:hanging="180"/>
      </w:pPr>
    </w:lvl>
    <w:lvl w:ilvl="6" w:tplc="0809000F" w:tentative="1">
      <w:start w:val="1"/>
      <w:numFmt w:val="decimal"/>
      <w:lvlText w:val="%7."/>
      <w:lvlJc w:val="left"/>
      <w:pPr>
        <w:ind w:left="6300" w:hanging="360"/>
      </w:pPr>
    </w:lvl>
    <w:lvl w:ilvl="7" w:tplc="08090019" w:tentative="1">
      <w:start w:val="1"/>
      <w:numFmt w:val="lowerLetter"/>
      <w:lvlText w:val="%8."/>
      <w:lvlJc w:val="left"/>
      <w:pPr>
        <w:ind w:left="7020" w:hanging="360"/>
      </w:pPr>
    </w:lvl>
    <w:lvl w:ilvl="8" w:tplc="0809001B" w:tentative="1">
      <w:start w:val="1"/>
      <w:numFmt w:val="lowerRoman"/>
      <w:lvlText w:val="%9."/>
      <w:lvlJc w:val="right"/>
      <w:pPr>
        <w:ind w:left="7740" w:hanging="180"/>
      </w:pPr>
    </w:lvl>
  </w:abstractNum>
  <w:abstractNum w:abstractNumId="12" w15:restartNumberingAfterBreak="0">
    <w:nsid w:val="34A84620"/>
    <w:multiLevelType w:val="hybridMultilevel"/>
    <w:tmpl w:val="BE929E60"/>
    <w:lvl w:ilvl="0" w:tplc="08090017">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36021AF1"/>
    <w:multiLevelType w:val="hybridMultilevel"/>
    <w:tmpl w:val="1D9E9D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79345DB"/>
    <w:multiLevelType w:val="hybridMultilevel"/>
    <w:tmpl w:val="75105BFA"/>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3BEF0927"/>
    <w:multiLevelType w:val="hybridMultilevel"/>
    <w:tmpl w:val="C4EC3BD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5448168E"/>
    <w:multiLevelType w:val="hybridMultilevel"/>
    <w:tmpl w:val="306286B0"/>
    <w:lvl w:ilvl="0" w:tplc="08090017">
      <w:start w:val="1"/>
      <w:numFmt w:val="lowerLetter"/>
      <w:lvlText w:val="%1)"/>
      <w:lvlJc w:val="left"/>
      <w:pPr>
        <w:ind w:left="360" w:hanging="360"/>
      </w:pPr>
    </w:lvl>
    <w:lvl w:ilvl="1" w:tplc="0809001B">
      <w:start w:val="1"/>
      <w:numFmt w:val="lowerRoman"/>
      <w:lvlText w:val="%2."/>
      <w:lvlJc w:val="righ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5E42471F"/>
    <w:multiLevelType w:val="hybridMultilevel"/>
    <w:tmpl w:val="55BA24CE"/>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67895326"/>
    <w:multiLevelType w:val="hybridMultilevel"/>
    <w:tmpl w:val="869A27F2"/>
    <w:lvl w:ilvl="0" w:tplc="08090017">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6B5E41AC"/>
    <w:multiLevelType w:val="hybridMultilevel"/>
    <w:tmpl w:val="3AE0F59C"/>
    <w:lvl w:ilvl="0" w:tplc="14E6FA64">
      <w:start w:val="1"/>
      <w:numFmt w:val="bullet"/>
      <w:lvlText w:val="•"/>
      <w:lvlJc w:val="left"/>
      <w:pPr>
        <w:tabs>
          <w:tab w:val="num" w:pos="360"/>
        </w:tabs>
        <w:ind w:left="360" w:hanging="360"/>
      </w:pPr>
      <w:rPr>
        <w:rFonts w:ascii="Arial" w:hAnsi="Arial" w:hint="default"/>
      </w:rPr>
    </w:lvl>
    <w:lvl w:ilvl="1" w:tplc="81229674">
      <w:numFmt w:val="bullet"/>
      <w:lvlText w:val="•"/>
      <w:lvlJc w:val="left"/>
      <w:pPr>
        <w:tabs>
          <w:tab w:val="num" w:pos="1080"/>
        </w:tabs>
        <w:ind w:left="1080" w:hanging="360"/>
      </w:pPr>
      <w:rPr>
        <w:rFonts w:ascii="Arial" w:hAnsi="Arial" w:hint="default"/>
      </w:rPr>
    </w:lvl>
    <w:lvl w:ilvl="2" w:tplc="4F48077A" w:tentative="1">
      <w:start w:val="1"/>
      <w:numFmt w:val="bullet"/>
      <w:lvlText w:val="•"/>
      <w:lvlJc w:val="left"/>
      <w:pPr>
        <w:tabs>
          <w:tab w:val="num" w:pos="1800"/>
        </w:tabs>
        <w:ind w:left="1800" w:hanging="360"/>
      </w:pPr>
      <w:rPr>
        <w:rFonts w:ascii="Arial" w:hAnsi="Arial" w:hint="default"/>
      </w:rPr>
    </w:lvl>
    <w:lvl w:ilvl="3" w:tplc="4ABEC40E" w:tentative="1">
      <w:start w:val="1"/>
      <w:numFmt w:val="bullet"/>
      <w:lvlText w:val="•"/>
      <w:lvlJc w:val="left"/>
      <w:pPr>
        <w:tabs>
          <w:tab w:val="num" w:pos="2520"/>
        </w:tabs>
        <w:ind w:left="2520" w:hanging="360"/>
      </w:pPr>
      <w:rPr>
        <w:rFonts w:ascii="Arial" w:hAnsi="Arial" w:hint="default"/>
      </w:rPr>
    </w:lvl>
    <w:lvl w:ilvl="4" w:tplc="C032BF36" w:tentative="1">
      <w:start w:val="1"/>
      <w:numFmt w:val="bullet"/>
      <w:lvlText w:val="•"/>
      <w:lvlJc w:val="left"/>
      <w:pPr>
        <w:tabs>
          <w:tab w:val="num" w:pos="3240"/>
        </w:tabs>
        <w:ind w:left="3240" w:hanging="360"/>
      </w:pPr>
      <w:rPr>
        <w:rFonts w:ascii="Arial" w:hAnsi="Arial" w:hint="default"/>
      </w:rPr>
    </w:lvl>
    <w:lvl w:ilvl="5" w:tplc="EA9852C6" w:tentative="1">
      <w:start w:val="1"/>
      <w:numFmt w:val="bullet"/>
      <w:lvlText w:val="•"/>
      <w:lvlJc w:val="left"/>
      <w:pPr>
        <w:tabs>
          <w:tab w:val="num" w:pos="3960"/>
        </w:tabs>
        <w:ind w:left="3960" w:hanging="360"/>
      </w:pPr>
      <w:rPr>
        <w:rFonts w:ascii="Arial" w:hAnsi="Arial" w:hint="default"/>
      </w:rPr>
    </w:lvl>
    <w:lvl w:ilvl="6" w:tplc="CD90CBB8" w:tentative="1">
      <w:start w:val="1"/>
      <w:numFmt w:val="bullet"/>
      <w:lvlText w:val="•"/>
      <w:lvlJc w:val="left"/>
      <w:pPr>
        <w:tabs>
          <w:tab w:val="num" w:pos="4680"/>
        </w:tabs>
        <w:ind w:left="4680" w:hanging="360"/>
      </w:pPr>
      <w:rPr>
        <w:rFonts w:ascii="Arial" w:hAnsi="Arial" w:hint="default"/>
      </w:rPr>
    </w:lvl>
    <w:lvl w:ilvl="7" w:tplc="DA628668" w:tentative="1">
      <w:start w:val="1"/>
      <w:numFmt w:val="bullet"/>
      <w:lvlText w:val="•"/>
      <w:lvlJc w:val="left"/>
      <w:pPr>
        <w:tabs>
          <w:tab w:val="num" w:pos="5400"/>
        </w:tabs>
        <w:ind w:left="5400" w:hanging="360"/>
      </w:pPr>
      <w:rPr>
        <w:rFonts w:ascii="Arial" w:hAnsi="Arial" w:hint="default"/>
      </w:rPr>
    </w:lvl>
    <w:lvl w:ilvl="8" w:tplc="AD46D790" w:tentative="1">
      <w:start w:val="1"/>
      <w:numFmt w:val="bullet"/>
      <w:lvlText w:val="•"/>
      <w:lvlJc w:val="left"/>
      <w:pPr>
        <w:tabs>
          <w:tab w:val="num" w:pos="6120"/>
        </w:tabs>
        <w:ind w:left="6120" w:hanging="360"/>
      </w:pPr>
      <w:rPr>
        <w:rFonts w:ascii="Arial" w:hAnsi="Arial" w:hint="default"/>
      </w:rPr>
    </w:lvl>
  </w:abstractNum>
  <w:abstractNum w:abstractNumId="20" w15:restartNumberingAfterBreak="0">
    <w:nsid w:val="6CD02DD9"/>
    <w:multiLevelType w:val="hybridMultilevel"/>
    <w:tmpl w:val="27184890"/>
    <w:lvl w:ilvl="0" w:tplc="08090017">
      <w:start w:val="1"/>
      <w:numFmt w:val="lowerLetter"/>
      <w:lvlText w:val="%1)"/>
      <w:lvlJc w:val="left"/>
      <w:pPr>
        <w:ind w:left="360" w:hanging="360"/>
      </w:pPr>
    </w:lvl>
    <w:lvl w:ilvl="1" w:tplc="0809001B">
      <w:start w:val="1"/>
      <w:numFmt w:val="lowerRoman"/>
      <w:lvlText w:val="%2."/>
      <w:lvlJc w:val="righ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6D5073F5"/>
    <w:multiLevelType w:val="hybridMultilevel"/>
    <w:tmpl w:val="8934031E"/>
    <w:lvl w:ilvl="0" w:tplc="12EEA218">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EA1564E"/>
    <w:multiLevelType w:val="hybridMultilevel"/>
    <w:tmpl w:val="5AD05A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F696CFC"/>
    <w:multiLevelType w:val="hybridMultilevel"/>
    <w:tmpl w:val="A2C03AF0"/>
    <w:lvl w:ilvl="0" w:tplc="894C921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085ED3"/>
    <w:multiLevelType w:val="hybridMultilevel"/>
    <w:tmpl w:val="9FD07DBA"/>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72B446DE"/>
    <w:multiLevelType w:val="hybridMultilevel"/>
    <w:tmpl w:val="0A361B2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4C86666"/>
    <w:multiLevelType w:val="hybridMultilevel"/>
    <w:tmpl w:val="59F0D9F4"/>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7C8A06C0"/>
    <w:multiLevelType w:val="hybridMultilevel"/>
    <w:tmpl w:val="3ECEE4B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78791909">
    <w:abstractNumId w:val="13"/>
  </w:num>
  <w:num w:numId="2" w16cid:durableId="1373308412">
    <w:abstractNumId w:val="16"/>
  </w:num>
  <w:num w:numId="3" w16cid:durableId="988364113">
    <w:abstractNumId w:val="9"/>
  </w:num>
  <w:num w:numId="4" w16cid:durableId="618488812">
    <w:abstractNumId w:val="8"/>
  </w:num>
  <w:num w:numId="5" w16cid:durableId="568539925">
    <w:abstractNumId w:val="4"/>
  </w:num>
  <w:num w:numId="6" w16cid:durableId="2127770343">
    <w:abstractNumId w:val="0"/>
  </w:num>
  <w:num w:numId="7" w16cid:durableId="1657755652">
    <w:abstractNumId w:val="25"/>
  </w:num>
  <w:num w:numId="8" w16cid:durableId="1494489760">
    <w:abstractNumId w:val="22"/>
  </w:num>
  <w:num w:numId="9" w16cid:durableId="332030050">
    <w:abstractNumId w:val="26"/>
  </w:num>
  <w:num w:numId="10" w16cid:durableId="377584029">
    <w:abstractNumId w:val="3"/>
  </w:num>
  <w:num w:numId="11" w16cid:durableId="1781755673">
    <w:abstractNumId w:val="2"/>
  </w:num>
  <w:num w:numId="12" w16cid:durableId="146359234">
    <w:abstractNumId w:val="21"/>
  </w:num>
  <w:num w:numId="13" w16cid:durableId="2111049410">
    <w:abstractNumId w:val="11"/>
  </w:num>
  <w:num w:numId="14" w16cid:durableId="574315275">
    <w:abstractNumId w:val="24"/>
  </w:num>
  <w:num w:numId="15" w16cid:durableId="686105759">
    <w:abstractNumId w:val="1"/>
  </w:num>
  <w:num w:numId="16" w16cid:durableId="1559124590">
    <w:abstractNumId w:val="5"/>
  </w:num>
  <w:num w:numId="17" w16cid:durableId="1867982317">
    <w:abstractNumId w:val="12"/>
  </w:num>
  <w:num w:numId="18" w16cid:durableId="1115517310">
    <w:abstractNumId w:val="20"/>
  </w:num>
  <w:num w:numId="19" w16cid:durableId="354424191">
    <w:abstractNumId w:val="15"/>
  </w:num>
  <w:num w:numId="20" w16cid:durableId="195626113">
    <w:abstractNumId w:val="14"/>
  </w:num>
  <w:num w:numId="21" w16cid:durableId="30154851">
    <w:abstractNumId w:val="18"/>
  </w:num>
  <w:num w:numId="22" w16cid:durableId="113407963">
    <w:abstractNumId w:val="6"/>
  </w:num>
  <w:num w:numId="23" w16cid:durableId="1942377733">
    <w:abstractNumId w:val="17"/>
  </w:num>
  <w:num w:numId="24" w16cid:durableId="1422683536">
    <w:abstractNumId w:val="19"/>
  </w:num>
  <w:num w:numId="25" w16cid:durableId="827208270">
    <w:abstractNumId w:val="23"/>
  </w:num>
  <w:num w:numId="26" w16cid:durableId="246617862">
    <w:abstractNumId w:val="7"/>
  </w:num>
  <w:num w:numId="27" w16cid:durableId="262149841">
    <w:abstractNumId w:val="27"/>
  </w:num>
  <w:num w:numId="28" w16cid:durableId="12830778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6ED"/>
    <w:rsid w:val="00000ED8"/>
    <w:rsid w:val="00003020"/>
    <w:rsid w:val="000078CE"/>
    <w:rsid w:val="0001085A"/>
    <w:rsid w:val="00024F4D"/>
    <w:rsid w:val="0003119A"/>
    <w:rsid w:val="00034F35"/>
    <w:rsid w:val="00062204"/>
    <w:rsid w:val="0006646C"/>
    <w:rsid w:val="00070C0F"/>
    <w:rsid w:val="000759E6"/>
    <w:rsid w:val="000829AA"/>
    <w:rsid w:val="000836F8"/>
    <w:rsid w:val="00084F62"/>
    <w:rsid w:val="00097E56"/>
    <w:rsid w:val="000A2D8C"/>
    <w:rsid w:val="000A5E17"/>
    <w:rsid w:val="000A5E5D"/>
    <w:rsid w:val="000B0477"/>
    <w:rsid w:val="000B73D2"/>
    <w:rsid w:val="000C4CE5"/>
    <w:rsid w:val="000C6ACA"/>
    <w:rsid w:val="000C78B1"/>
    <w:rsid w:val="000D0894"/>
    <w:rsid w:val="000D6106"/>
    <w:rsid w:val="001222D0"/>
    <w:rsid w:val="00122A06"/>
    <w:rsid w:val="00123440"/>
    <w:rsid w:val="0012606C"/>
    <w:rsid w:val="001344D5"/>
    <w:rsid w:val="00135429"/>
    <w:rsid w:val="00136F9B"/>
    <w:rsid w:val="001527BC"/>
    <w:rsid w:val="00161258"/>
    <w:rsid w:val="001658CC"/>
    <w:rsid w:val="0017043B"/>
    <w:rsid w:val="0017211A"/>
    <w:rsid w:val="00173BE7"/>
    <w:rsid w:val="00183327"/>
    <w:rsid w:val="001A6D50"/>
    <w:rsid w:val="001B0EAD"/>
    <w:rsid w:val="001B126A"/>
    <w:rsid w:val="001B13A9"/>
    <w:rsid w:val="001C73E2"/>
    <w:rsid w:val="001E5638"/>
    <w:rsid w:val="001F4DFE"/>
    <w:rsid w:val="00213776"/>
    <w:rsid w:val="002249DF"/>
    <w:rsid w:val="00233AF7"/>
    <w:rsid w:val="00235140"/>
    <w:rsid w:val="00237E01"/>
    <w:rsid w:val="002419A0"/>
    <w:rsid w:val="00246762"/>
    <w:rsid w:val="0027763E"/>
    <w:rsid w:val="002811CF"/>
    <w:rsid w:val="0028142F"/>
    <w:rsid w:val="002867B4"/>
    <w:rsid w:val="00287DBF"/>
    <w:rsid w:val="00295DAA"/>
    <w:rsid w:val="00295EDF"/>
    <w:rsid w:val="00296F7A"/>
    <w:rsid w:val="002A1D09"/>
    <w:rsid w:val="002A6C24"/>
    <w:rsid w:val="002E444F"/>
    <w:rsid w:val="002F248B"/>
    <w:rsid w:val="003270A1"/>
    <w:rsid w:val="0033069E"/>
    <w:rsid w:val="0033087C"/>
    <w:rsid w:val="00331AEB"/>
    <w:rsid w:val="003328EA"/>
    <w:rsid w:val="00357658"/>
    <w:rsid w:val="00372C2E"/>
    <w:rsid w:val="00377C16"/>
    <w:rsid w:val="003826C8"/>
    <w:rsid w:val="00385E03"/>
    <w:rsid w:val="00387D20"/>
    <w:rsid w:val="003A0637"/>
    <w:rsid w:val="003A3B2D"/>
    <w:rsid w:val="003A6FDA"/>
    <w:rsid w:val="003A76A0"/>
    <w:rsid w:val="003E64CC"/>
    <w:rsid w:val="003F7B0F"/>
    <w:rsid w:val="0040125B"/>
    <w:rsid w:val="00402DF0"/>
    <w:rsid w:val="0040326B"/>
    <w:rsid w:val="0040562E"/>
    <w:rsid w:val="00417D25"/>
    <w:rsid w:val="004246ED"/>
    <w:rsid w:val="004451C8"/>
    <w:rsid w:val="00451038"/>
    <w:rsid w:val="00451CDB"/>
    <w:rsid w:val="004562CD"/>
    <w:rsid w:val="00463BA2"/>
    <w:rsid w:val="004657D6"/>
    <w:rsid w:val="004804BA"/>
    <w:rsid w:val="004915AC"/>
    <w:rsid w:val="00492571"/>
    <w:rsid w:val="004978AF"/>
    <w:rsid w:val="004A3DF3"/>
    <w:rsid w:val="004A6224"/>
    <w:rsid w:val="004B04A4"/>
    <w:rsid w:val="004B29A7"/>
    <w:rsid w:val="004C193A"/>
    <w:rsid w:val="004D2270"/>
    <w:rsid w:val="004E4174"/>
    <w:rsid w:val="004E42CB"/>
    <w:rsid w:val="004F768F"/>
    <w:rsid w:val="0050143C"/>
    <w:rsid w:val="005050B2"/>
    <w:rsid w:val="005067C0"/>
    <w:rsid w:val="00512333"/>
    <w:rsid w:val="005223F4"/>
    <w:rsid w:val="00522CED"/>
    <w:rsid w:val="005242B8"/>
    <w:rsid w:val="00531F86"/>
    <w:rsid w:val="005339BF"/>
    <w:rsid w:val="0054165A"/>
    <w:rsid w:val="00543F6B"/>
    <w:rsid w:val="00547DB5"/>
    <w:rsid w:val="00554FAD"/>
    <w:rsid w:val="005558ED"/>
    <w:rsid w:val="0055699B"/>
    <w:rsid w:val="00562070"/>
    <w:rsid w:val="00565EFB"/>
    <w:rsid w:val="00571DDB"/>
    <w:rsid w:val="00577A65"/>
    <w:rsid w:val="00585752"/>
    <w:rsid w:val="00592510"/>
    <w:rsid w:val="0059541B"/>
    <w:rsid w:val="005A3A63"/>
    <w:rsid w:val="005B12D9"/>
    <w:rsid w:val="005B1993"/>
    <w:rsid w:val="005B6636"/>
    <w:rsid w:val="005C0BE6"/>
    <w:rsid w:val="005C1478"/>
    <w:rsid w:val="005C66B9"/>
    <w:rsid w:val="005D169B"/>
    <w:rsid w:val="005D5189"/>
    <w:rsid w:val="005D5425"/>
    <w:rsid w:val="005D550A"/>
    <w:rsid w:val="005E2D78"/>
    <w:rsid w:val="005E40CF"/>
    <w:rsid w:val="005F582E"/>
    <w:rsid w:val="00610F9B"/>
    <w:rsid w:val="00620FFF"/>
    <w:rsid w:val="0062527F"/>
    <w:rsid w:val="006341AC"/>
    <w:rsid w:val="006347C5"/>
    <w:rsid w:val="006418AA"/>
    <w:rsid w:val="00646908"/>
    <w:rsid w:val="0066217A"/>
    <w:rsid w:val="00670BF9"/>
    <w:rsid w:val="006737D5"/>
    <w:rsid w:val="00674BCC"/>
    <w:rsid w:val="00681AA6"/>
    <w:rsid w:val="0068421A"/>
    <w:rsid w:val="00695B34"/>
    <w:rsid w:val="00697FDF"/>
    <w:rsid w:val="006A5F1C"/>
    <w:rsid w:val="006B2F77"/>
    <w:rsid w:val="006B6ADF"/>
    <w:rsid w:val="006F3609"/>
    <w:rsid w:val="00702FDA"/>
    <w:rsid w:val="0070462E"/>
    <w:rsid w:val="00705D03"/>
    <w:rsid w:val="00706D6B"/>
    <w:rsid w:val="00711339"/>
    <w:rsid w:val="00717701"/>
    <w:rsid w:val="007205AB"/>
    <w:rsid w:val="00741CC0"/>
    <w:rsid w:val="00742223"/>
    <w:rsid w:val="00743677"/>
    <w:rsid w:val="00770982"/>
    <w:rsid w:val="007827E6"/>
    <w:rsid w:val="00787C09"/>
    <w:rsid w:val="007A2939"/>
    <w:rsid w:val="007A46B3"/>
    <w:rsid w:val="007A57B1"/>
    <w:rsid w:val="007B6F9E"/>
    <w:rsid w:val="007D63B2"/>
    <w:rsid w:val="007F39D7"/>
    <w:rsid w:val="007F62A1"/>
    <w:rsid w:val="008061FA"/>
    <w:rsid w:val="00817E63"/>
    <w:rsid w:val="00820EB2"/>
    <w:rsid w:val="008224A6"/>
    <w:rsid w:val="008231C7"/>
    <w:rsid w:val="00824429"/>
    <w:rsid w:val="00860B05"/>
    <w:rsid w:val="008665DB"/>
    <w:rsid w:val="00881F2A"/>
    <w:rsid w:val="008834AB"/>
    <w:rsid w:val="008873B7"/>
    <w:rsid w:val="008A7037"/>
    <w:rsid w:val="008A7C29"/>
    <w:rsid w:val="008B1CF8"/>
    <w:rsid w:val="008B297E"/>
    <w:rsid w:val="008C2CBA"/>
    <w:rsid w:val="008C3613"/>
    <w:rsid w:val="008D318F"/>
    <w:rsid w:val="008E13DD"/>
    <w:rsid w:val="008E5653"/>
    <w:rsid w:val="008F03C2"/>
    <w:rsid w:val="008F4B93"/>
    <w:rsid w:val="00903EA3"/>
    <w:rsid w:val="00911339"/>
    <w:rsid w:val="00932F2F"/>
    <w:rsid w:val="009440A4"/>
    <w:rsid w:val="00961F08"/>
    <w:rsid w:val="00965AE5"/>
    <w:rsid w:val="00965C64"/>
    <w:rsid w:val="00976103"/>
    <w:rsid w:val="0098075A"/>
    <w:rsid w:val="00982F98"/>
    <w:rsid w:val="0098529B"/>
    <w:rsid w:val="009913FA"/>
    <w:rsid w:val="00991F97"/>
    <w:rsid w:val="009A260D"/>
    <w:rsid w:val="009A3A4E"/>
    <w:rsid w:val="009B08AF"/>
    <w:rsid w:val="009B3617"/>
    <w:rsid w:val="009B792C"/>
    <w:rsid w:val="009C62BF"/>
    <w:rsid w:val="009D292F"/>
    <w:rsid w:val="009F54A9"/>
    <w:rsid w:val="00A054F7"/>
    <w:rsid w:val="00A16318"/>
    <w:rsid w:val="00A204D4"/>
    <w:rsid w:val="00A33592"/>
    <w:rsid w:val="00A37221"/>
    <w:rsid w:val="00A46C6E"/>
    <w:rsid w:val="00A5482E"/>
    <w:rsid w:val="00A54E79"/>
    <w:rsid w:val="00A54EDF"/>
    <w:rsid w:val="00A60292"/>
    <w:rsid w:val="00A66353"/>
    <w:rsid w:val="00A714D1"/>
    <w:rsid w:val="00A71C77"/>
    <w:rsid w:val="00AA4CE2"/>
    <w:rsid w:val="00AA51A1"/>
    <w:rsid w:val="00AB5289"/>
    <w:rsid w:val="00AB5C79"/>
    <w:rsid w:val="00AD3AE8"/>
    <w:rsid w:val="00AE4F44"/>
    <w:rsid w:val="00B1667B"/>
    <w:rsid w:val="00B32914"/>
    <w:rsid w:val="00B41AB9"/>
    <w:rsid w:val="00B4454D"/>
    <w:rsid w:val="00B47E89"/>
    <w:rsid w:val="00B547EC"/>
    <w:rsid w:val="00B55627"/>
    <w:rsid w:val="00B56A0A"/>
    <w:rsid w:val="00B62434"/>
    <w:rsid w:val="00B648A3"/>
    <w:rsid w:val="00B807BD"/>
    <w:rsid w:val="00B95EBA"/>
    <w:rsid w:val="00BA0C12"/>
    <w:rsid w:val="00BA70E2"/>
    <w:rsid w:val="00BC2273"/>
    <w:rsid w:val="00BC2AA5"/>
    <w:rsid w:val="00BC74AF"/>
    <w:rsid w:val="00BD4F54"/>
    <w:rsid w:val="00BD625E"/>
    <w:rsid w:val="00BE2FDB"/>
    <w:rsid w:val="00BF4F92"/>
    <w:rsid w:val="00BF59C7"/>
    <w:rsid w:val="00C07AE2"/>
    <w:rsid w:val="00C103DE"/>
    <w:rsid w:val="00C179AA"/>
    <w:rsid w:val="00C17EF6"/>
    <w:rsid w:val="00C33F2B"/>
    <w:rsid w:val="00C47383"/>
    <w:rsid w:val="00C55340"/>
    <w:rsid w:val="00C6660E"/>
    <w:rsid w:val="00C80621"/>
    <w:rsid w:val="00C8539D"/>
    <w:rsid w:val="00C872BB"/>
    <w:rsid w:val="00C910AC"/>
    <w:rsid w:val="00C92955"/>
    <w:rsid w:val="00CA20F8"/>
    <w:rsid w:val="00CA4EE1"/>
    <w:rsid w:val="00CA6749"/>
    <w:rsid w:val="00CB6BDB"/>
    <w:rsid w:val="00CB7A84"/>
    <w:rsid w:val="00CC1432"/>
    <w:rsid w:val="00CC7B5A"/>
    <w:rsid w:val="00CD132D"/>
    <w:rsid w:val="00CD78CB"/>
    <w:rsid w:val="00CF642A"/>
    <w:rsid w:val="00D00CF2"/>
    <w:rsid w:val="00D0275E"/>
    <w:rsid w:val="00D13FEE"/>
    <w:rsid w:val="00D14D3F"/>
    <w:rsid w:val="00D23958"/>
    <w:rsid w:val="00D26AF0"/>
    <w:rsid w:val="00D31D43"/>
    <w:rsid w:val="00D466ED"/>
    <w:rsid w:val="00D55938"/>
    <w:rsid w:val="00D80CA2"/>
    <w:rsid w:val="00D9089F"/>
    <w:rsid w:val="00D90EC4"/>
    <w:rsid w:val="00D95568"/>
    <w:rsid w:val="00DB4356"/>
    <w:rsid w:val="00DE4B1E"/>
    <w:rsid w:val="00DE5AB1"/>
    <w:rsid w:val="00DF397B"/>
    <w:rsid w:val="00DF599D"/>
    <w:rsid w:val="00DF7512"/>
    <w:rsid w:val="00E1553C"/>
    <w:rsid w:val="00E40E42"/>
    <w:rsid w:val="00E425E1"/>
    <w:rsid w:val="00E43DCC"/>
    <w:rsid w:val="00E43EB8"/>
    <w:rsid w:val="00E443B3"/>
    <w:rsid w:val="00E55FC3"/>
    <w:rsid w:val="00E56046"/>
    <w:rsid w:val="00E56F83"/>
    <w:rsid w:val="00E60779"/>
    <w:rsid w:val="00E75C04"/>
    <w:rsid w:val="00E85B52"/>
    <w:rsid w:val="00E90C92"/>
    <w:rsid w:val="00E95082"/>
    <w:rsid w:val="00E96075"/>
    <w:rsid w:val="00EA164C"/>
    <w:rsid w:val="00EA1BE3"/>
    <w:rsid w:val="00EA326A"/>
    <w:rsid w:val="00EA4ABD"/>
    <w:rsid w:val="00EA5201"/>
    <w:rsid w:val="00EA700D"/>
    <w:rsid w:val="00EE4A12"/>
    <w:rsid w:val="00EF327F"/>
    <w:rsid w:val="00F01619"/>
    <w:rsid w:val="00F04F17"/>
    <w:rsid w:val="00F24164"/>
    <w:rsid w:val="00F31FC7"/>
    <w:rsid w:val="00F352B6"/>
    <w:rsid w:val="00F36615"/>
    <w:rsid w:val="00F41E39"/>
    <w:rsid w:val="00F42496"/>
    <w:rsid w:val="00F42653"/>
    <w:rsid w:val="00F4641E"/>
    <w:rsid w:val="00F53C59"/>
    <w:rsid w:val="00F61FF3"/>
    <w:rsid w:val="00F64164"/>
    <w:rsid w:val="00F70E62"/>
    <w:rsid w:val="00F7689E"/>
    <w:rsid w:val="00F901F6"/>
    <w:rsid w:val="00F96909"/>
    <w:rsid w:val="00F97C4E"/>
    <w:rsid w:val="00FA4240"/>
    <w:rsid w:val="00FA71A4"/>
    <w:rsid w:val="00FB60B4"/>
    <w:rsid w:val="00FC1E3A"/>
    <w:rsid w:val="00FD0A99"/>
    <w:rsid w:val="00FF4AA9"/>
    <w:rsid w:val="00FF50EA"/>
    <w:rsid w:val="00FF51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0D8DB1"/>
  <w15:chartTrackingRefBased/>
  <w15:docId w15:val="{F7F48F37-0A9D-4B6A-AF12-56ECE6FF4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42CB"/>
    <w:pPr>
      <w:keepNext/>
      <w:keepLines/>
      <w:spacing w:before="240" w:after="0"/>
      <w:outlineLvl w:val="0"/>
    </w:pPr>
    <w:rPr>
      <w:rFonts w:asciiTheme="majorHAnsi" w:eastAsiaTheme="majorEastAsia" w:hAnsiTheme="majorHAnsi" w:cstheme="majorBidi"/>
      <w:color w:val="32391C" w:themeColor="accent1" w:themeShade="BF"/>
      <w:sz w:val="32"/>
      <w:szCs w:val="32"/>
    </w:rPr>
  </w:style>
  <w:style w:type="paragraph" w:styleId="Heading2">
    <w:name w:val="heading 2"/>
    <w:basedOn w:val="Normal"/>
    <w:next w:val="Normal"/>
    <w:link w:val="Heading2Char"/>
    <w:uiPriority w:val="9"/>
    <w:unhideWhenUsed/>
    <w:qFormat/>
    <w:rsid w:val="004E42CB"/>
    <w:pPr>
      <w:keepNext/>
      <w:keepLines/>
      <w:spacing w:before="40" w:after="0"/>
      <w:outlineLvl w:val="1"/>
    </w:pPr>
    <w:rPr>
      <w:rFonts w:asciiTheme="majorHAnsi" w:eastAsiaTheme="majorEastAsia" w:hAnsiTheme="majorHAnsi" w:cstheme="majorBidi"/>
      <w:color w:val="32391C" w:themeColor="accent1" w:themeShade="BF"/>
      <w:sz w:val="26"/>
      <w:szCs w:val="26"/>
    </w:rPr>
  </w:style>
  <w:style w:type="paragraph" w:styleId="Heading3">
    <w:name w:val="heading 3"/>
    <w:basedOn w:val="Normal"/>
    <w:next w:val="Normal"/>
    <w:link w:val="Heading3Char"/>
    <w:uiPriority w:val="9"/>
    <w:unhideWhenUsed/>
    <w:qFormat/>
    <w:rsid w:val="00646908"/>
    <w:pPr>
      <w:keepNext/>
      <w:keepLines/>
      <w:spacing w:before="40" w:after="0"/>
      <w:outlineLvl w:val="2"/>
    </w:pPr>
    <w:rPr>
      <w:rFonts w:asciiTheme="majorHAnsi" w:eastAsiaTheme="majorEastAsia" w:hAnsiTheme="majorHAnsi" w:cstheme="majorBidi"/>
      <w:color w:val="21261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42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42CB"/>
  </w:style>
  <w:style w:type="paragraph" w:styleId="Footer">
    <w:name w:val="footer"/>
    <w:basedOn w:val="Normal"/>
    <w:link w:val="FooterChar"/>
    <w:uiPriority w:val="99"/>
    <w:unhideWhenUsed/>
    <w:rsid w:val="004E42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42CB"/>
  </w:style>
  <w:style w:type="character" w:customStyle="1" w:styleId="Heading1Char">
    <w:name w:val="Heading 1 Char"/>
    <w:basedOn w:val="DefaultParagraphFont"/>
    <w:link w:val="Heading1"/>
    <w:uiPriority w:val="9"/>
    <w:rsid w:val="004E42CB"/>
    <w:rPr>
      <w:rFonts w:asciiTheme="majorHAnsi" w:eastAsiaTheme="majorEastAsia" w:hAnsiTheme="majorHAnsi" w:cstheme="majorBidi"/>
      <w:color w:val="32391C" w:themeColor="accent1" w:themeShade="BF"/>
      <w:sz w:val="32"/>
      <w:szCs w:val="32"/>
    </w:rPr>
  </w:style>
  <w:style w:type="character" w:customStyle="1" w:styleId="Heading2Char">
    <w:name w:val="Heading 2 Char"/>
    <w:basedOn w:val="DefaultParagraphFont"/>
    <w:link w:val="Heading2"/>
    <w:uiPriority w:val="9"/>
    <w:rsid w:val="004E42CB"/>
    <w:rPr>
      <w:rFonts w:asciiTheme="majorHAnsi" w:eastAsiaTheme="majorEastAsia" w:hAnsiTheme="majorHAnsi" w:cstheme="majorBidi"/>
      <w:color w:val="32391C" w:themeColor="accent1" w:themeShade="BF"/>
      <w:sz w:val="26"/>
      <w:szCs w:val="26"/>
    </w:rPr>
  </w:style>
  <w:style w:type="paragraph" w:styleId="ListParagraph">
    <w:name w:val="List Paragraph"/>
    <w:basedOn w:val="Normal"/>
    <w:uiPriority w:val="34"/>
    <w:qFormat/>
    <w:rsid w:val="00D466ED"/>
    <w:pPr>
      <w:ind w:left="720"/>
      <w:contextualSpacing/>
    </w:pPr>
  </w:style>
  <w:style w:type="character" w:customStyle="1" w:styleId="Heading3Char">
    <w:name w:val="Heading 3 Char"/>
    <w:basedOn w:val="DefaultParagraphFont"/>
    <w:link w:val="Heading3"/>
    <w:uiPriority w:val="9"/>
    <w:rsid w:val="00646908"/>
    <w:rPr>
      <w:rFonts w:asciiTheme="majorHAnsi" w:eastAsiaTheme="majorEastAsia" w:hAnsiTheme="majorHAnsi" w:cstheme="majorBidi"/>
      <w:color w:val="212613" w:themeColor="accent1" w:themeShade="7F"/>
      <w:sz w:val="24"/>
      <w:szCs w:val="24"/>
    </w:rPr>
  </w:style>
  <w:style w:type="character" w:styleId="Hyperlink">
    <w:name w:val="Hyperlink"/>
    <w:basedOn w:val="DefaultParagraphFont"/>
    <w:uiPriority w:val="99"/>
    <w:unhideWhenUsed/>
    <w:rsid w:val="008E13DD"/>
    <w:rPr>
      <w:color w:val="8E58B6" w:themeColor="hyperlink"/>
      <w:u w:val="single"/>
    </w:rPr>
  </w:style>
  <w:style w:type="character" w:styleId="UnresolvedMention">
    <w:name w:val="Unresolved Mention"/>
    <w:basedOn w:val="DefaultParagraphFont"/>
    <w:uiPriority w:val="99"/>
    <w:semiHidden/>
    <w:unhideWhenUsed/>
    <w:rsid w:val="008E13DD"/>
    <w:rPr>
      <w:color w:val="605E5C"/>
      <w:shd w:val="clear" w:color="auto" w:fill="E1DFDD"/>
    </w:rPr>
  </w:style>
  <w:style w:type="character" w:styleId="FollowedHyperlink">
    <w:name w:val="FollowedHyperlink"/>
    <w:basedOn w:val="DefaultParagraphFont"/>
    <w:uiPriority w:val="99"/>
    <w:semiHidden/>
    <w:unhideWhenUsed/>
    <w:rsid w:val="00F901F6"/>
    <w:rPr>
      <w:color w:val="7F6F6F" w:themeColor="followedHyperlink"/>
      <w:u w:val="single"/>
    </w:rPr>
  </w:style>
  <w:style w:type="table" w:styleId="TableGrid">
    <w:name w:val="Table Grid"/>
    <w:basedOn w:val="TableNormal"/>
    <w:uiPriority w:val="39"/>
    <w:rsid w:val="008873B7"/>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adthis">
    <w:name w:val="readthis"/>
    <w:basedOn w:val="Normal"/>
    <w:rsid w:val="00CB7A84"/>
    <w:pPr>
      <w:pBdr>
        <w:top w:val="single" w:sz="4" w:space="1" w:color="auto"/>
        <w:bottom w:val="single" w:sz="4" w:space="1" w:color="auto"/>
      </w:pBdr>
      <w:spacing w:after="0" w:line="240" w:lineRule="auto"/>
    </w:pPr>
    <w:rPr>
      <w:rFonts w:ascii="Helvetica Neue" w:hAnsi="Helvetica Neue"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82920">
      <w:bodyDiv w:val="1"/>
      <w:marLeft w:val="0"/>
      <w:marRight w:val="0"/>
      <w:marTop w:val="0"/>
      <w:marBottom w:val="0"/>
      <w:divBdr>
        <w:top w:val="none" w:sz="0" w:space="0" w:color="auto"/>
        <w:left w:val="none" w:sz="0" w:space="0" w:color="auto"/>
        <w:bottom w:val="none" w:sz="0" w:space="0" w:color="auto"/>
        <w:right w:val="none" w:sz="0" w:space="0" w:color="auto"/>
      </w:divBdr>
      <w:divsChild>
        <w:div w:id="1374572899">
          <w:marLeft w:val="360"/>
          <w:marRight w:val="0"/>
          <w:marTop w:val="200"/>
          <w:marBottom w:val="0"/>
          <w:divBdr>
            <w:top w:val="none" w:sz="0" w:space="0" w:color="auto"/>
            <w:left w:val="none" w:sz="0" w:space="0" w:color="auto"/>
            <w:bottom w:val="none" w:sz="0" w:space="0" w:color="auto"/>
            <w:right w:val="none" w:sz="0" w:space="0" w:color="auto"/>
          </w:divBdr>
        </w:div>
        <w:div w:id="179319628">
          <w:marLeft w:val="1080"/>
          <w:marRight w:val="0"/>
          <w:marTop w:val="100"/>
          <w:marBottom w:val="0"/>
          <w:divBdr>
            <w:top w:val="none" w:sz="0" w:space="0" w:color="auto"/>
            <w:left w:val="none" w:sz="0" w:space="0" w:color="auto"/>
            <w:bottom w:val="none" w:sz="0" w:space="0" w:color="auto"/>
            <w:right w:val="none" w:sz="0" w:space="0" w:color="auto"/>
          </w:divBdr>
        </w:div>
        <w:div w:id="766727684">
          <w:marLeft w:val="1080"/>
          <w:marRight w:val="0"/>
          <w:marTop w:val="100"/>
          <w:marBottom w:val="0"/>
          <w:divBdr>
            <w:top w:val="none" w:sz="0" w:space="0" w:color="auto"/>
            <w:left w:val="none" w:sz="0" w:space="0" w:color="auto"/>
            <w:bottom w:val="none" w:sz="0" w:space="0" w:color="auto"/>
            <w:right w:val="none" w:sz="0" w:space="0" w:color="auto"/>
          </w:divBdr>
        </w:div>
        <w:div w:id="352925219">
          <w:marLeft w:val="360"/>
          <w:marRight w:val="0"/>
          <w:marTop w:val="200"/>
          <w:marBottom w:val="0"/>
          <w:divBdr>
            <w:top w:val="none" w:sz="0" w:space="0" w:color="auto"/>
            <w:left w:val="none" w:sz="0" w:space="0" w:color="auto"/>
            <w:bottom w:val="none" w:sz="0" w:space="0" w:color="auto"/>
            <w:right w:val="none" w:sz="0" w:space="0" w:color="auto"/>
          </w:divBdr>
        </w:div>
        <w:div w:id="628366577">
          <w:marLeft w:val="1080"/>
          <w:marRight w:val="0"/>
          <w:marTop w:val="100"/>
          <w:marBottom w:val="0"/>
          <w:divBdr>
            <w:top w:val="none" w:sz="0" w:space="0" w:color="auto"/>
            <w:left w:val="none" w:sz="0" w:space="0" w:color="auto"/>
            <w:bottom w:val="none" w:sz="0" w:space="0" w:color="auto"/>
            <w:right w:val="none" w:sz="0" w:space="0" w:color="auto"/>
          </w:divBdr>
        </w:div>
        <w:div w:id="717781157">
          <w:marLeft w:val="360"/>
          <w:marRight w:val="0"/>
          <w:marTop w:val="200"/>
          <w:marBottom w:val="0"/>
          <w:divBdr>
            <w:top w:val="none" w:sz="0" w:space="0" w:color="auto"/>
            <w:left w:val="none" w:sz="0" w:space="0" w:color="auto"/>
            <w:bottom w:val="none" w:sz="0" w:space="0" w:color="auto"/>
            <w:right w:val="none" w:sz="0" w:space="0" w:color="auto"/>
          </w:divBdr>
        </w:div>
        <w:div w:id="1186283129">
          <w:marLeft w:val="1080"/>
          <w:marRight w:val="0"/>
          <w:marTop w:val="100"/>
          <w:marBottom w:val="0"/>
          <w:divBdr>
            <w:top w:val="none" w:sz="0" w:space="0" w:color="auto"/>
            <w:left w:val="none" w:sz="0" w:space="0" w:color="auto"/>
            <w:bottom w:val="none" w:sz="0" w:space="0" w:color="auto"/>
            <w:right w:val="none" w:sz="0" w:space="0" w:color="auto"/>
          </w:divBdr>
        </w:div>
        <w:div w:id="58990227">
          <w:marLeft w:val="360"/>
          <w:marRight w:val="0"/>
          <w:marTop w:val="200"/>
          <w:marBottom w:val="0"/>
          <w:divBdr>
            <w:top w:val="none" w:sz="0" w:space="0" w:color="auto"/>
            <w:left w:val="none" w:sz="0" w:space="0" w:color="auto"/>
            <w:bottom w:val="none" w:sz="0" w:space="0" w:color="auto"/>
            <w:right w:val="none" w:sz="0" w:space="0" w:color="auto"/>
          </w:divBdr>
        </w:div>
        <w:div w:id="42337200">
          <w:marLeft w:val="1080"/>
          <w:marRight w:val="0"/>
          <w:marTop w:val="100"/>
          <w:marBottom w:val="0"/>
          <w:divBdr>
            <w:top w:val="none" w:sz="0" w:space="0" w:color="auto"/>
            <w:left w:val="none" w:sz="0" w:space="0" w:color="auto"/>
            <w:bottom w:val="none" w:sz="0" w:space="0" w:color="auto"/>
            <w:right w:val="none" w:sz="0" w:space="0" w:color="auto"/>
          </w:divBdr>
        </w:div>
      </w:divsChild>
    </w:div>
    <w:div w:id="435516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sso\Documents\Custom%20Office%20Templates\Lab%20template.dotx" TargetMode="External"/></Relationships>
</file>

<file path=word/theme/theme1.xml><?xml version="1.0" encoding="utf-8"?>
<a:theme xmlns:a="http://schemas.openxmlformats.org/drawingml/2006/main" name="ThemeArchitecture">
  <a:themeElements>
    <a:clrScheme name="Custom 3">
      <a:dk1>
        <a:sysClr val="windowText" lastClr="000000"/>
      </a:dk1>
      <a:lt1>
        <a:sysClr val="window" lastClr="FFFFFF"/>
      </a:lt1>
      <a:dk2>
        <a:srgbClr val="091540"/>
      </a:dk2>
      <a:lt2>
        <a:srgbClr val="EFF1F3"/>
      </a:lt2>
      <a:accent1>
        <a:srgbClr val="444D26"/>
      </a:accent1>
      <a:accent2>
        <a:srgbClr val="F3A447"/>
      </a:accent2>
      <a:accent3>
        <a:srgbClr val="E7BC29"/>
      </a:accent3>
      <a:accent4>
        <a:srgbClr val="BF1A2F"/>
      </a:accent4>
      <a:accent5>
        <a:srgbClr val="9C85C0"/>
      </a:accent5>
      <a:accent6>
        <a:srgbClr val="1098F7"/>
      </a:accent6>
      <a:hlink>
        <a:srgbClr val="8E58B6"/>
      </a:hlink>
      <a:folHlink>
        <a:srgbClr val="7F6F6F"/>
      </a:folHlink>
    </a:clrScheme>
    <a:fontScheme name="Office">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ThemeArchitecture" id="{FDBB64A4-F6B9-459D-9DC5-FA08A1E89776}" vid="{7CCDC46A-DE81-4F39-9A3E-6D83F27AB2F4}"/>
    </a:ext>
  </a:extLst>
</a:theme>
</file>

<file path=docProps/app.xml><?xml version="1.0" encoding="utf-8"?>
<Properties xmlns="http://schemas.openxmlformats.org/officeDocument/2006/extended-properties" xmlns:vt="http://schemas.openxmlformats.org/officeDocument/2006/docPropsVTypes">
  <Template>Lab template</Template>
  <TotalTime>1777</TotalTime>
  <Pages>5</Pages>
  <Words>1066</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Mahin Ibnay Mamun</dc:creator>
  <cp:keywords/>
  <dc:description/>
  <cp:lastModifiedBy>Mohammed Mahin Ibnay Mamun</cp:lastModifiedBy>
  <cp:revision>294</cp:revision>
  <dcterms:created xsi:type="dcterms:W3CDTF">2021-07-26T13:37:00Z</dcterms:created>
  <dcterms:modified xsi:type="dcterms:W3CDTF">2023-11-09T12:20:00Z</dcterms:modified>
</cp:coreProperties>
</file>