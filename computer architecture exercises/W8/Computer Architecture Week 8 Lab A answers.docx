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8AB9" w14:textId="145D08C6" w:rsidR="004E42CB" w:rsidRPr="004E42CB" w:rsidRDefault="004E42CB" w:rsidP="004E42CB">
      <w:pPr>
        <w:pStyle w:val="Heading1"/>
        <w:jc w:val="center"/>
        <w:rPr>
          <w:color w:val="091540" w:themeColor="text2"/>
          <w:lang w:val="en-US"/>
        </w:rPr>
      </w:pPr>
      <w:r>
        <w:rPr>
          <w:color w:val="091540" w:themeColor="text2"/>
          <w:lang w:val="en-US"/>
        </w:rPr>
        <w:t>Week</w:t>
      </w:r>
      <w:r w:rsidRPr="004E42CB">
        <w:rPr>
          <w:color w:val="091540" w:themeColor="text2"/>
          <w:lang w:val="en-US"/>
        </w:rPr>
        <w:t xml:space="preserve"> </w:t>
      </w:r>
      <w:r w:rsidR="004C3088">
        <w:rPr>
          <w:color w:val="091540" w:themeColor="text2"/>
          <w:lang w:val="en-US"/>
        </w:rPr>
        <w:t>8</w:t>
      </w:r>
      <w:r w:rsidRPr="004E42CB">
        <w:rPr>
          <w:color w:val="091540" w:themeColor="text2"/>
          <w:lang w:val="en-US"/>
        </w:rPr>
        <w:t xml:space="preserve"> </w:t>
      </w:r>
      <w:r>
        <w:rPr>
          <w:color w:val="091540" w:themeColor="text2"/>
          <w:lang w:val="en-US"/>
        </w:rPr>
        <w:t>Lab</w:t>
      </w:r>
      <w:r w:rsidR="008E22C8">
        <w:rPr>
          <w:color w:val="091540" w:themeColor="text2"/>
          <w:lang w:val="en-US"/>
        </w:rPr>
        <w:t xml:space="preserve"> A</w:t>
      </w:r>
      <w:r w:rsidR="005E06A3">
        <w:rPr>
          <w:color w:val="091540" w:themeColor="text2"/>
          <w:lang w:val="en-US"/>
        </w:rPr>
        <w:t xml:space="preserve"> </w:t>
      </w:r>
      <w:r w:rsidR="004C3088">
        <w:rPr>
          <w:color w:val="091540" w:themeColor="text2"/>
          <w:lang w:val="en-US"/>
        </w:rPr>
        <w:t>RISC-V</w:t>
      </w:r>
      <w:r w:rsidR="00E238AA">
        <w:rPr>
          <w:color w:val="091540" w:themeColor="text2"/>
          <w:lang w:val="en-US"/>
        </w:rPr>
        <w:t xml:space="preserve"> </w:t>
      </w:r>
      <w:r w:rsidR="00EF714A">
        <w:rPr>
          <w:color w:val="091540" w:themeColor="text2"/>
          <w:lang w:val="en-US"/>
        </w:rPr>
        <w:t>Assembly language programming</w:t>
      </w:r>
      <w:r>
        <w:rPr>
          <w:color w:val="091540" w:themeColor="text2"/>
          <w:lang w:val="en-US"/>
        </w:rPr>
        <w:t xml:space="preserve"> </w:t>
      </w:r>
    </w:p>
    <w:p w14:paraId="2826A131" w14:textId="77777777" w:rsidR="004E42CB" w:rsidRDefault="004E42CB" w:rsidP="004E42CB">
      <w:pPr>
        <w:rPr>
          <w:lang w:val="en-US"/>
        </w:rPr>
      </w:pPr>
    </w:p>
    <w:p w14:paraId="78696DCC" w14:textId="1E97F00A" w:rsidR="00BC7D89" w:rsidRDefault="004E42CB" w:rsidP="00BC7D89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37D5C2C8" w14:textId="77777777" w:rsidR="00D72C45" w:rsidRPr="00D72C45" w:rsidRDefault="00D72C45" w:rsidP="00D72C45">
      <w:pPr>
        <w:rPr>
          <w:lang w:val="en-US"/>
        </w:rPr>
      </w:pPr>
    </w:p>
    <w:p w14:paraId="54C88F76" w14:textId="78AEDB80" w:rsidR="00BC7D89" w:rsidRPr="00BC7D89" w:rsidRDefault="00AA71D3" w:rsidP="00D72C45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t xml:space="preserve">By the end of the session, </w:t>
      </w:r>
      <w:r w:rsidR="00BC7D89">
        <w:t>you</w:t>
      </w:r>
      <w:r>
        <w:t xml:space="preserve"> will be able to construct their own basic program using RISC-V Assembly Language. </w:t>
      </w:r>
    </w:p>
    <w:p w14:paraId="5382E904" w14:textId="63858B7C" w:rsidR="00BC7D89" w:rsidRPr="00BC7D89" w:rsidRDefault="00BC7D89" w:rsidP="00D72C45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t>You</w:t>
      </w:r>
      <w:r w:rsidR="00AA71D3">
        <w:t xml:space="preserve"> will be able to write a program which will add, </w:t>
      </w:r>
      <w:proofErr w:type="gramStart"/>
      <w:r w:rsidR="00AA71D3">
        <w:t>subtract</w:t>
      </w:r>
      <w:proofErr w:type="gramEnd"/>
      <w:r w:rsidR="00AA71D3">
        <w:t xml:space="preserve"> and store numbers in different registers. </w:t>
      </w:r>
    </w:p>
    <w:p w14:paraId="72655E49" w14:textId="0E970A5E" w:rsidR="00BC209E" w:rsidRPr="00BC7D89" w:rsidRDefault="00BC7D89" w:rsidP="00D72C45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t>You</w:t>
      </w:r>
      <w:r w:rsidR="00AA71D3">
        <w:t xml:space="preserve"> will be able to write a program which will output to the console in the software RARS.</w:t>
      </w:r>
    </w:p>
    <w:p w14:paraId="2C10C20B" w14:textId="372DFC91" w:rsidR="00BC209E" w:rsidRDefault="00D466ED" w:rsidP="00BC209E">
      <w:pPr>
        <w:pStyle w:val="Heading2"/>
      </w:pPr>
      <w:r w:rsidRPr="00A17279">
        <w:t xml:space="preserve">Part </w:t>
      </w:r>
      <w:r w:rsidR="00BC57DA" w:rsidRPr="00A17279">
        <w:t>A</w:t>
      </w:r>
      <w:r w:rsidRPr="00A17279">
        <w:t xml:space="preserve"> </w:t>
      </w:r>
      <w:r w:rsidR="008924BA" w:rsidRPr="00A17279">
        <w:t xml:space="preserve">Getting started with </w:t>
      </w:r>
      <w:r w:rsidR="003F79B1" w:rsidRPr="00A17279">
        <w:t>R</w:t>
      </w:r>
      <w:r w:rsidR="008924BA" w:rsidRPr="00A17279">
        <w:t>ARS/</w:t>
      </w:r>
      <w:r w:rsidR="00863656" w:rsidRPr="00A17279">
        <w:t xml:space="preserve">RISC-V assembly </w:t>
      </w:r>
      <w:proofErr w:type="gramStart"/>
      <w:r w:rsidR="00863656" w:rsidRPr="00A17279">
        <w:t>language</w:t>
      </w:r>
      <w:proofErr w:type="gramEnd"/>
    </w:p>
    <w:p w14:paraId="5C42897D" w14:textId="77777777" w:rsidR="00393622" w:rsidRPr="00393622" w:rsidRDefault="00393622" w:rsidP="00393622"/>
    <w:p w14:paraId="7F4C8F56" w14:textId="6CB1C39C" w:rsidR="00E454B4" w:rsidRDefault="0030520B" w:rsidP="0030520B">
      <w:pPr>
        <w:rPr>
          <w:lang w:val="en-US"/>
        </w:rPr>
      </w:pPr>
      <w:r>
        <w:rPr>
          <w:lang w:val="en-US"/>
        </w:rPr>
        <w:t xml:space="preserve">The tutor will demonstrate how to get started with the </w:t>
      </w:r>
      <w:r w:rsidR="00863656">
        <w:rPr>
          <w:lang w:val="en-US"/>
        </w:rPr>
        <w:t>R</w:t>
      </w:r>
      <w:r>
        <w:rPr>
          <w:lang w:val="en-US"/>
        </w:rPr>
        <w:t>ARS</w:t>
      </w:r>
      <w:r w:rsidR="00863656">
        <w:rPr>
          <w:lang w:val="en-US"/>
        </w:rPr>
        <w:t xml:space="preserve"> simulation</w:t>
      </w:r>
      <w:r>
        <w:rPr>
          <w:lang w:val="en-US"/>
        </w:rPr>
        <w:t xml:space="preserve"> environment for </w:t>
      </w:r>
      <w:r w:rsidR="00863656">
        <w:rPr>
          <w:lang w:val="en-US"/>
        </w:rPr>
        <w:t>RISC-V</w:t>
      </w:r>
      <w:r>
        <w:rPr>
          <w:lang w:val="en-US"/>
        </w:rPr>
        <w:t xml:space="preserve"> Assembly language programming</w:t>
      </w:r>
      <w:r w:rsidR="0093126D">
        <w:rPr>
          <w:lang w:val="en-US"/>
        </w:rPr>
        <w:t>, with an example that is different to the one for the exercise.</w:t>
      </w:r>
    </w:p>
    <w:p w14:paraId="6EC1D82B" w14:textId="331F1B8A" w:rsidR="0030520B" w:rsidRDefault="00BC05D9" w:rsidP="0030520B">
      <w:pPr>
        <w:rPr>
          <w:lang w:val="en-US"/>
        </w:rPr>
      </w:pPr>
      <w:r>
        <w:rPr>
          <w:lang w:val="en-US"/>
        </w:rPr>
        <w:t>O</w:t>
      </w:r>
      <w:r w:rsidR="00420635">
        <w:rPr>
          <w:lang w:val="en-US"/>
        </w:rPr>
        <w:t>n Moodle</w:t>
      </w:r>
      <w:r>
        <w:rPr>
          <w:lang w:val="en-US"/>
        </w:rPr>
        <w:t xml:space="preserve">, along with the </w:t>
      </w:r>
      <w:r w:rsidR="00EE5450">
        <w:rPr>
          <w:lang w:val="en-US"/>
        </w:rPr>
        <w:t xml:space="preserve">concepts material, there is a folder </w:t>
      </w:r>
      <w:r w:rsidR="00F014C5">
        <w:rPr>
          <w:lang w:val="en-US"/>
        </w:rPr>
        <w:t xml:space="preserve">named </w:t>
      </w:r>
      <w:r w:rsidR="00BC57DA">
        <w:rPr>
          <w:lang w:val="en-US"/>
        </w:rPr>
        <w:t xml:space="preserve">Week 8 </w:t>
      </w:r>
      <w:r w:rsidR="00313729">
        <w:rPr>
          <w:lang w:val="en-US"/>
        </w:rPr>
        <w:t>concept</w:t>
      </w:r>
      <w:r w:rsidR="00BC57DA">
        <w:rPr>
          <w:lang w:val="en-US"/>
        </w:rPr>
        <w:t xml:space="preserve"> files that contains the code used in the concepts slides. You can download this code</w:t>
      </w:r>
      <w:r w:rsidR="0030520B">
        <w:rPr>
          <w:lang w:val="en-US"/>
        </w:rPr>
        <w:t xml:space="preserve"> to get started.</w:t>
      </w:r>
      <w:r w:rsidR="00705455">
        <w:rPr>
          <w:lang w:val="en-US"/>
        </w:rPr>
        <w:t xml:space="preserve"> </w:t>
      </w:r>
    </w:p>
    <w:p w14:paraId="371E9486" w14:textId="6F62F4A4" w:rsidR="00705455" w:rsidRDefault="00705455" w:rsidP="0030520B">
      <w:pPr>
        <w:rPr>
          <w:lang w:val="en-US"/>
        </w:rPr>
      </w:pPr>
      <w:r>
        <w:rPr>
          <w:lang w:val="en-US"/>
        </w:rPr>
        <w:t xml:space="preserve">In these </w:t>
      </w:r>
      <w:r w:rsidR="00A81714">
        <w:rPr>
          <w:lang w:val="en-US"/>
        </w:rPr>
        <w:t>exercises, you are expected to test your program at each stage and check the results against what you</w:t>
      </w:r>
      <w:r w:rsidR="00587276">
        <w:rPr>
          <w:lang w:val="en-US"/>
        </w:rPr>
        <w:t xml:space="preserve"> get when you do the calculations by hand or</w:t>
      </w:r>
      <w:r w:rsidR="00A81714">
        <w:rPr>
          <w:lang w:val="en-US"/>
        </w:rPr>
        <w:t xml:space="preserve"> on a calculator</w:t>
      </w:r>
      <w:r w:rsidR="00393622">
        <w:rPr>
          <w:lang w:val="en-US"/>
        </w:rPr>
        <w:t>.</w:t>
      </w:r>
    </w:p>
    <w:p w14:paraId="73954E61" w14:textId="77777777" w:rsidR="00D72C45" w:rsidRDefault="00D72C45" w:rsidP="0030520B">
      <w:pPr>
        <w:rPr>
          <w:lang w:val="en-US"/>
        </w:rPr>
      </w:pPr>
    </w:p>
    <w:p w14:paraId="4DAD61CB" w14:textId="57D210F4" w:rsidR="003E0286" w:rsidRDefault="003E0286" w:rsidP="0030520B">
      <w:pPr>
        <w:rPr>
          <w:lang w:val="en-US"/>
        </w:rPr>
      </w:pPr>
      <w:r>
        <w:rPr>
          <w:lang w:val="en-US"/>
        </w:rPr>
        <w:t>What is the mnemonic for addition in RISC-V:</w:t>
      </w:r>
    </w:p>
    <w:p w14:paraId="2D3590F2" w14:textId="3AC1279D" w:rsidR="003E0286" w:rsidRPr="00BC2273" w:rsidRDefault="00A95010" w:rsidP="003E0286">
      <w:pPr>
        <w:tabs>
          <w:tab w:val="left" w:pos="8789"/>
        </w:tabs>
      </w:pPr>
      <w:r>
        <w:rPr>
          <w:u w:val="single"/>
        </w:rPr>
        <w:t xml:space="preserve">Add or </w:t>
      </w:r>
      <w:proofErr w:type="spellStart"/>
      <w:proofErr w:type="gramStart"/>
      <w:r>
        <w:rPr>
          <w:u w:val="single"/>
        </w:rPr>
        <w:t>addi</w:t>
      </w:r>
      <w:proofErr w:type="spellEnd"/>
      <w:proofErr w:type="gramEnd"/>
      <w:r w:rsidR="003E0286" w:rsidRPr="00714F8D">
        <w:rPr>
          <w:u w:val="single"/>
        </w:rPr>
        <w:tab/>
      </w:r>
    </w:p>
    <w:p w14:paraId="4A795EC5" w14:textId="77777777" w:rsidR="003E0286" w:rsidRDefault="003E0286" w:rsidP="0030520B">
      <w:pPr>
        <w:rPr>
          <w:lang w:val="en-US"/>
        </w:rPr>
      </w:pPr>
    </w:p>
    <w:p w14:paraId="62E4D80A" w14:textId="71D7254A" w:rsidR="00336CF4" w:rsidRDefault="00336CF4" w:rsidP="0030520B">
      <w:pPr>
        <w:rPr>
          <w:lang w:val="en-US"/>
        </w:rPr>
      </w:pPr>
      <w:r>
        <w:rPr>
          <w:lang w:val="en-US"/>
        </w:rPr>
        <w:t>What is meant by an immediate value?</w:t>
      </w:r>
    </w:p>
    <w:p w14:paraId="57C29965" w14:textId="795B6856" w:rsidR="00336CF4" w:rsidRPr="00336CF4" w:rsidRDefault="00A95010" w:rsidP="00336CF4">
      <w:pPr>
        <w:tabs>
          <w:tab w:val="left" w:pos="8789"/>
        </w:tabs>
      </w:pPr>
      <w:r>
        <w:rPr>
          <w:u w:val="single"/>
        </w:rPr>
        <w:t xml:space="preserve">A constant which is being stored into a </w:t>
      </w:r>
      <w:proofErr w:type="gramStart"/>
      <w:r>
        <w:rPr>
          <w:u w:val="single"/>
        </w:rPr>
        <w:t>register</w:t>
      </w:r>
      <w:proofErr w:type="gramEnd"/>
      <w:r w:rsidR="00336CF4" w:rsidRPr="00714F8D">
        <w:rPr>
          <w:u w:val="single"/>
        </w:rPr>
        <w:tab/>
      </w:r>
    </w:p>
    <w:p w14:paraId="51DDD667" w14:textId="77777777" w:rsidR="00336CF4" w:rsidRDefault="00336CF4" w:rsidP="0030520B">
      <w:pPr>
        <w:rPr>
          <w:lang w:val="en-US"/>
        </w:rPr>
      </w:pPr>
    </w:p>
    <w:p w14:paraId="572BB753" w14:textId="4278730B" w:rsidR="003E0286" w:rsidRDefault="00336CF4" w:rsidP="0030520B">
      <w:pPr>
        <w:rPr>
          <w:lang w:val="en-US"/>
        </w:rPr>
      </w:pPr>
      <w:r>
        <w:rPr>
          <w:lang w:val="en-US"/>
        </w:rPr>
        <w:t>What is the mnemonic for multiplication in RISC-V?</w:t>
      </w:r>
    </w:p>
    <w:p w14:paraId="4DD6F5C3" w14:textId="2FD1A48D" w:rsidR="00336CF4" w:rsidRPr="00BC2273" w:rsidRDefault="00113918" w:rsidP="00336CF4">
      <w:pPr>
        <w:tabs>
          <w:tab w:val="left" w:pos="8789"/>
        </w:tabs>
      </w:pPr>
      <w:proofErr w:type="spellStart"/>
      <w:r>
        <w:rPr>
          <w:u w:val="single"/>
        </w:rPr>
        <w:t>mul</w:t>
      </w:r>
      <w:proofErr w:type="spellEnd"/>
      <w:r w:rsidR="00336CF4" w:rsidRPr="00714F8D">
        <w:rPr>
          <w:u w:val="single"/>
        </w:rPr>
        <w:tab/>
      </w:r>
    </w:p>
    <w:p w14:paraId="7DCD738D" w14:textId="77777777" w:rsidR="00336CF4" w:rsidRDefault="00336CF4" w:rsidP="0030520B">
      <w:pPr>
        <w:rPr>
          <w:lang w:val="en-US"/>
        </w:rPr>
      </w:pPr>
    </w:p>
    <w:p w14:paraId="30CE2454" w14:textId="553BCD2C" w:rsidR="00336CF4" w:rsidRDefault="00511C85" w:rsidP="0030520B">
      <w:pPr>
        <w:rPr>
          <w:lang w:val="en-US"/>
        </w:rPr>
      </w:pPr>
      <w:r>
        <w:rPr>
          <w:lang w:val="en-US"/>
        </w:rPr>
        <w:t xml:space="preserve">What is the purpose of the first register after the mnemonic? </w:t>
      </w:r>
    </w:p>
    <w:p w14:paraId="51EECD23" w14:textId="15858B62" w:rsidR="00511C85" w:rsidRPr="00BC2273" w:rsidRDefault="00113918" w:rsidP="00511C85">
      <w:pPr>
        <w:tabs>
          <w:tab w:val="left" w:pos="8789"/>
        </w:tabs>
      </w:pPr>
      <w:r>
        <w:rPr>
          <w:u w:val="single"/>
        </w:rPr>
        <w:t xml:space="preserve">This is the destination </w:t>
      </w:r>
      <w:proofErr w:type="gramStart"/>
      <w:r>
        <w:rPr>
          <w:u w:val="single"/>
        </w:rPr>
        <w:t>register</w:t>
      </w:r>
      <w:proofErr w:type="gramEnd"/>
      <w:r>
        <w:rPr>
          <w:u w:val="single"/>
        </w:rPr>
        <w:t xml:space="preserve"> </w:t>
      </w:r>
      <w:r w:rsidR="00511C85" w:rsidRPr="00714F8D">
        <w:rPr>
          <w:u w:val="single"/>
        </w:rPr>
        <w:tab/>
      </w:r>
    </w:p>
    <w:p w14:paraId="598EAF7A" w14:textId="77777777" w:rsidR="00511C85" w:rsidRDefault="00511C85" w:rsidP="0030520B">
      <w:pPr>
        <w:rPr>
          <w:lang w:val="en-US"/>
        </w:rPr>
      </w:pPr>
    </w:p>
    <w:p w14:paraId="46471E97" w14:textId="77777777" w:rsidR="003E0286" w:rsidRDefault="003E0286" w:rsidP="0030520B">
      <w:pPr>
        <w:rPr>
          <w:lang w:val="en-US"/>
        </w:rPr>
      </w:pPr>
    </w:p>
    <w:p w14:paraId="34B84115" w14:textId="77777777" w:rsidR="00D72C45" w:rsidRDefault="00D72C45" w:rsidP="0030520B">
      <w:pPr>
        <w:rPr>
          <w:lang w:val="en-US"/>
        </w:rPr>
      </w:pPr>
    </w:p>
    <w:p w14:paraId="2DE275DB" w14:textId="19315982" w:rsidR="00E671A3" w:rsidRDefault="00393622" w:rsidP="00954823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Create an initial </w:t>
      </w:r>
      <w:proofErr w:type="gramStart"/>
      <w:r>
        <w:rPr>
          <w:lang w:val="en-US"/>
        </w:rPr>
        <w:t>program</w:t>
      </w:r>
      <w:proofErr w:type="gramEnd"/>
    </w:p>
    <w:p w14:paraId="469FE8DB" w14:textId="77777777" w:rsidR="00393622" w:rsidRPr="00393622" w:rsidRDefault="00393622" w:rsidP="00393622">
      <w:pPr>
        <w:rPr>
          <w:lang w:val="en-US"/>
        </w:rPr>
      </w:pPr>
    </w:p>
    <w:p w14:paraId="3DDAC9A6" w14:textId="47E9972F" w:rsidR="003131AC" w:rsidRPr="003131AC" w:rsidRDefault="003131AC" w:rsidP="003131AC">
      <w:pPr>
        <w:rPr>
          <w:lang w:val="en-US"/>
        </w:rPr>
      </w:pPr>
      <w:r>
        <w:rPr>
          <w:lang w:val="en-US"/>
        </w:rPr>
        <w:t>You should d</w:t>
      </w:r>
      <w:r w:rsidR="00407647" w:rsidRPr="003131AC">
        <w:rPr>
          <w:lang w:val="en-US"/>
        </w:rPr>
        <w:t>ownload</w:t>
      </w:r>
      <w:r w:rsidR="00A41035" w:rsidRPr="003131AC">
        <w:rPr>
          <w:lang w:val="en-US"/>
        </w:rPr>
        <w:t xml:space="preserve"> </w:t>
      </w:r>
      <w:r w:rsidR="00435CA2" w:rsidRPr="003131AC">
        <w:rPr>
          <w:lang w:val="en-US"/>
        </w:rPr>
        <w:t xml:space="preserve">part19.asm from the </w:t>
      </w:r>
      <w:r w:rsidRPr="003131AC">
        <w:rPr>
          <w:lang w:val="en-US"/>
        </w:rPr>
        <w:t>Week 8 Resources area in Moodle</w:t>
      </w:r>
      <w:r w:rsidR="00435CA2" w:rsidRPr="003131AC">
        <w:rPr>
          <w:lang w:val="en-US"/>
        </w:rPr>
        <w:t xml:space="preserve"> as</w:t>
      </w:r>
      <w:r w:rsidRPr="003131AC">
        <w:rPr>
          <w:lang w:val="en-US"/>
        </w:rPr>
        <w:t xml:space="preserve"> a</w:t>
      </w:r>
      <w:r w:rsidR="00435CA2" w:rsidRPr="003131AC">
        <w:rPr>
          <w:lang w:val="en-US"/>
        </w:rPr>
        <w:t xml:space="preserve"> starter code for this task.</w:t>
      </w:r>
      <w:r>
        <w:rPr>
          <w:lang w:val="en-US"/>
        </w:rPr>
        <w:t xml:space="preserve"> Alternatively, if you feel you can create this program from scratch you should do so.</w:t>
      </w:r>
    </w:p>
    <w:p w14:paraId="60CA84B3" w14:textId="13E47149" w:rsidR="00077595" w:rsidRDefault="00077595" w:rsidP="006139C6">
      <w:pPr>
        <w:pStyle w:val="ListParagraph"/>
        <w:numPr>
          <w:ilvl w:val="0"/>
          <w:numId w:val="18"/>
        </w:numPr>
        <w:spacing w:line="360" w:lineRule="auto"/>
        <w:ind w:left="360"/>
        <w:rPr>
          <w:lang w:val="en-US"/>
        </w:rPr>
      </w:pPr>
      <w:r>
        <w:rPr>
          <w:lang w:val="en-US"/>
        </w:rPr>
        <w:t>Create an assembly language program to do the following:</w:t>
      </w:r>
    </w:p>
    <w:p w14:paraId="53A5A1DE" w14:textId="154BD5D0" w:rsidR="00077595" w:rsidRDefault="00077595" w:rsidP="006139C6">
      <w:pPr>
        <w:pStyle w:val="ListParagraph"/>
        <w:numPr>
          <w:ilvl w:val="1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Store the decimal integer values </w:t>
      </w:r>
      <w:r w:rsidRPr="00D071E9">
        <w:rPr>
          <w:b/>
          <w:bCs/>
          <w:lang w:val="en-US"/>
        </w:rPr>
        <w:t>5</w:t>
      </w:r>
      <w:r>
        <w:rPr>
          <w:lang w:val="en-US"/>
        </w:rPr>
        <w:t xml:space="preserve"> and </w:t>
      </w:r>
      <w:r w:rsidRPr="00D071E9">
        <w:rPr>
          <w:b/>
          <w:bCs/>
          <w:lang w:val="en-US"/>
        </w:rPr>
        <w:t>12</w:t>
      </w:r>
      <w:r>
        <w:rPr>
          <w:lang w:val="en-US"/>
        </w:rPr>
        <w:t xml:space="preserve"> in </w:t>
      </w:r>
      <w:r w:rsidR="00071251">
        <w:rPr>
          <w:lang w:val="en-US"/>
        </w:rPr>
        <w:t xml:space="preserve">registers </w:t>
      </w:r>
      <w:r w:rsidR="00071251" w:rsidRPr="00D071E9">
        <w:rPr>
          <w:b/>
          <w:bCs/>
          <w:lang w:val="en-US"/>
        </w:rPr>
        <w:t>t3</w:t>
      </w:r>
      <w:r w:rsidR="00071251">
        <w:rPr>
          <w:lang w:val="en-US"/>
        </w:rPr>
        <w:t xml:space="preserve"> and </w:t>
      </w:r>
      <w:r w:rsidR="00D071E9" w:rsidRPr="00D071E9">
        <w:rPr>
          <w:b/>
          <w:bCs/>
          <w:lang w:val="en-US"/>
        </w:rPr>
        <w:t>t4</w:t>
      </w:r>
      <w:r w:rsidR="00D071E9">
        <w:rPr>
          <w:lang w:val="en-US"/>
        </w:rPr>
        <w:t xml:space="preserve"> respectively.</w:t>
      </w:r>
    </w:p>
    <w:p w14:paraId="4708C4C8" w14:textId="16D63ADB" w:rsidR="00077595" w:rsidRDefault="00077595" w:rsidP="006139C6">
      <w:pPr>
        <w:pStyle w:val="ListParagraph"/>
        <w:numPr>
          <w:ilvl w:val="1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>Add the contents of those two registers</w:t>
      </w:r>
      <w:r w:rsidR="003131AC">
        <w:rPr>
          <w:lang w:val="en-US"/>
        </w:rPr>
        <w:t xml:space="preserve"> together</w:t>
      </w:r>
      <w:r>
        <w:rPr>
          <w:lang w:val="en-US"/>
        </w:rPr>
        <w:t xml:space="preserve"> and store the result in register</w:t>
      </w:r>
      <w:r w:rsidR="007C7999">
        <w:rPr>
          <w:lang w:val="en-US"/>
        </w:rPr>
        <w:t xml:space="preserve"> </w:t>
      </w:r>
      <w:proofErr w:type="gramStart"/>
      <w:r w:rsidR="007C7999" w:rsidRPr="007C7999">
        <w:rPr>
          <w:b/>
          <w:bCs/>
          <w:lang w:val="en-US"/>
        </w:rPr>
        <w:t>s</w:t>
      </w:r>
      <w:r w:rsidR="003B3FA0">
        <w:rPr>
          <w:b/>
          <w:bCs/>
          <w:lang w:val="en-US"/>
        </w:rPr>
        <w:t>9</w:t>
      </w:r>
      <w:proofErr w:type="gramEnd"/>
    </w:p>
    <w:p w14:paraId="1E67EA9B" w14:textId="2D704A92" w:rsidR="006139C6" w:rsidRDefault="00077595" w:rsidP="00EC666C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>Assemble and run the program, check the contents of the three registers used</w:t>
      </w:r>
      <w:r w:rsidR="006A2996">
        <w:rPr>
          <w:lang w:val="en-US"/>
        </w:rPr>
        <w:t>.</w:t>
      </w:r>
    </w:p>
    <w:p w14:paraId="5B2F13A5" w14:textId="43AB51A4" w:rsidR="00600F58" w:rsidRPr="006139C6" w:rsidRDefault="00600F58" w:rsidP="006139C6">
      <w:pPr>
        <w:rPr>
          <w:lang w:val="en-US"/>
        </w:rPr>
      </w:pPr>
      <w:r w:rsidRPr="006139C6">
        <w:rPr>
          <w:lang w:val="en-US"/>
        </w:rPr>
        <w:t>Expected Results:</w:t>
      </w:r>
    </w:p>
    <w:p w14:paraId="36AB35C0" w14:textId="5982D243" w:rsidR="009B7DFB" w:rsidRPr="00BC2273" w:rsidRDefault="009B7DFB" w:rsidP="009B7DFB">
      <w:pPr>
        <w:tabs>
          <w:tab w:val="left" w:pos="8789"/>
        </w:tabs>
      </w:pPr>
      <w:r>
        <w:rPr>
          <w:lang w:val="en-US"/>
        </w:rPr>
        <w:t xml:space="preserve">t3: </w:t>
      </w:r>
      <w:r w:rsidR="001B02C4">
        <w:rPr>
          <w:lang w:val="en-US"/>
        </w:rPr>
        <w:t>5</w:t>
      </w:r>
      <w:r w:rsidRPr="00714F8D">
        <w:rPr>
          <w:u w:val="single"/>
        </w:rPr>
        <w:tab/>
      </w:r>
    </w:p>
    <w:p w14:paraId="4A846AF9" w14:textId="0F77EBF3" w:rsidR="009B7DFB" w:rsidRPr="00BC2273" w:rsidRDefault="009B7DFB" w:rsidP="009B7DFB">
      <w:pPr>
        <w:tabs>
          <w:tab w:val="left" w:pos="8789"/>
        </w:tabs>
      </w:pPr>
      <w:r>
        <w:rPr>
          <w:lang w:val="en-US"/>
        </w:rPr>
        <w:t xml:space="preserve">t4: </w:t>
      </w:r>
      <w:r w:rsidR="001B02C4">
        <w:rPr>
          <w:lang w:val="en-US"/>
        </w:rPr>
        <w:t>12</w:t>
      </w:r>
      <w:r w:rsidR="00103CAC">
        <w:rPr>
          <w:lang w:val="en-US"/>
        </w:rPr>
        <w:t xml:space="preserve"> (</w:t>
      </w:r>
      <w:r w:rsidR="00103CAC">
        <w:rPr>
          <w:u w:val="single"/>
        </w:rPr>
        <w:t>Decimal) c (Hex)</w:t>
      </w:r>
      <w:r w:rsidRPr="00714F8D">
        <w:rPr>
          <w:u w:val="single"/>
        </w:rPr>
        <w:tab/>
      </w:r>
    </w:p>
    <w:p w14:paraId="11C91460" w14:textId="3E1520B1" w:rsidR="006139C6" w:rsidRPr="00BC2273" w:rsidRDefault="006139C6" w:rsidP="006139C6">
      <w:pPr>
        <w:tabs>
          <w:tab w:val="left" w:pos="8789"/>
        </w:tabs>
      </w:pPr>
      <w:r>
        <w:rPr>
          <w:lang w:val="en-US"/>
        </w:rPr>
        <w:t xml:space="preserve">s9: </w:t>
      </w:r>
      <w:r w:rsidR="00D80047">
        <w:rPr>
          <w:lang w:val="en-US"/>
        </w:rPr>
        <w:t>17 (Decimal) 11(Hex)</w:t>
      </w:r>
      <w:r w:rsidRPr="00714F8D">
        <w:rPr>
          <w:u w:val="single"/>
        </w:rPr>
        <w:tab/>
      </w:r>
    </w:p>
    <w:p w14:paraId="36D1E4B6" w14:textId="3D4F3FA5" w:rsidR="00820D8B" w:rsidRDefault="00D72C45" w:rsidP="009B7DFB">
      <w:pPr>
        <w:rPr>
          <w:lang w:val="en-US"/>
        </w:rPr>
      </w:pPr>
      <w:r>
        <w:rPr>
          <w:lang w:val="en-US"/>
        </w:rPr>
        <w:t xml:space="preserve">Paste in an image of </w:t>
      </w:r>
      <w:r w:rsidR="00062E01">
        <w:rPr>
          <w:lang w:val="en-US"/>
        </w:rPr>
        <w:t>the data stored inside your registers</w:t>
      </w:r>
      <w:r w:rsidR="00820D8B">
        <w:rPr>
          <w:lang w:val="en-US"/>
        </w:rPr>
        <w:t>:</w:t>
      </w:r>
    </w:p>
    <w:p w14:paraId="0A847AEA" w14:textId="47419CD5" w:rsidR="00820D8B" w:rsidRDefault="00EC666C" w:rsidP="009B7DFB">
      <w:pPr>
        <w:rPr>
          <w:lang w:val="en-US"/>
        </w:rPr>
      </w:pPr>
      <w:r>
        <w:rPr>
          <w:noProof/>
        </w:rPr>
        <w:drawing>
          <wp:inline distT="0" distB="0" distL="0" distR="0" wp14:anchorId="3B2A6F58" wp14:editId="2DC78C19">
            <wp:extent cx="3703541" cy="439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202" cy="439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E646" w14:textId="77777777" w:rsidR="00820D8B" w:rsidRDefault="00820D8B" w:rsidP="009B7DFB">
      <w:pPr>
        <w:rPr>
          <w:lang w:val="en-US"/>
        </w:rPr>
      </w:pPr>
    </w:p>
    <w:p w14:paraId="707FF5D5" w14:textId="77777777" w:rsidR="00820D8B" w:rsidRPr="009B7DFB" w:rsidRDefault="00820D8B" w:rsidP="009B7DFB">
      <w:pPr>
        <w:rPr>
          <w:lang w:val="en-US"/>
        </w:rPr>
      </w:pPr>
    </w:p>
    <w:p w14:paraId="0CE479BE" w14:textId="1638FE69" w:rsidR="006A2996" w:rsidRDefault="009B7DFB" w:rsidP="006A299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</w:t>
      </w:r>
    </w:p>
    <w:p w14:paraId="1E97F731" w14:textId="77777777" w:rsidR="00820D8B" w:rsidRDefault="00077595" w:rsidP="00820D8B">
      <w:pPr>
        <w:pStyle w:val="ListParagraph"/>
        <w:numPr>
          <w:ilvl w:val="0"/>
          <w:numId w:val="18"/>
        </w:numPr>
        <w:spacing w:line="360" w:lineRule="auto"/>
        <w:ind w:left="360"/>
        <w:rPr>
          <w:lang w:val="en-US"/>
        </w:rPr>
      </w:pPr>
      <w:r w:rsidRPr="006A2996">
        <w:rPr>
          <w:lang w:val="en-US"/>
        </w:rPr>
        <w:lastRenderedPageBreak/>
        <w:t xml:space="preserve">Amend your </w:t>
      </w:r>
      <w:proofErr w:type="gramStart"/>
      <w:r w:rsidRPr="006A2996">
        <w:rPr>
          <w:lang w:val="en-US"/>
        </w:rPr>
        <w:t>program</w:t>
      </w:r>
      <w:proofErr w:type="gramEnd"/>
      <w:r w:rsidRPr="006A2996">
        <w:rPr>
          <w:lang w:val="en-US"/>
        </w:rPr>
        <w:t xml:space="preserve"> </w:t>
      </w:r>
    </w:p>
    <w:p w14:paraId="4C18B4DF" w14:textId="22A815FF" w:rsidR="00820D8B" w:rsidRDefault="00820D8B" w:rsidP="00820D8B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S</w:t>
      </w:r>
      <w:r w:rsidR="00077595" w:rsidRPr="006A2996">
        <w:rPr>
          <w:lang w:val="en-US"/>
        </w:rPr>
        <w:t>tore a</w:t>
      </w:r>
      <w:r w:rsidR="007C7999">
        <w:rPr>
          <w:lang w:val="en-US"/>
        </w:rPr>
        <w:t xml:space="preserve"> different</w:t>
      </w:r>
      <w:r w:rsidR="00077595" w:rsidRPr="006A2996">
        <w:rPr>
          <w:lang w:val="en-US"/>
        </w:rPr>
        <w:t xml:space="preserve"> number</w:t>
      </w:r>
      <w:r w:rsidR="00495AF7">
        <w:rPr>
          <w:lang w:val="en-US"/>
        </w:rPr>
        <w:t xml:space="preserve"> (of your choice)</w:t>
      </w:r>
      <w:r w:rsidR="00077595" w:rsidRPr="006A2996">
        <w:rPr>
          <w:lang w:val="en-US"/>
        </w:rPr>
        <w:t xml:space="preserve"> in register</w:t>
      </w:r>
      <w:r w:rsidR="007C7999">
        <w:rPr>
          <w:lang w:val="en-US"/>
        </w:rPr>
        <w:t xml:space="preserve"> </w:t>
      </w:r>
      <w:r w:rsidR="007C7999" w:rsidRPr="007C7999">
        <w:rPr>
          <w:b/>
          <w:bCs/>
          <w:lang w:val="en-US"/>
        </w:rPr>
        <w:t>t5</w:t>
      </w:r>
      <w:r w:rsidR="00077595" w:rsidRPr="006A2996">
        <w:rPr>
          <w:lang w:val="en-US"/>
        </w:rPr>
        <w:t xml:space="preserve">. </w:t>
      </w:r>
    </w:p>
    <w:p w14:paraId="78858248" w14:textId="57E7C47C" w:rsidR="007C7999" w:rsidRDefault="00077595" w:rsidP="00820D8B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 w:rsidRPr="006A2996">
        <w:rPr>
          <w:lang w:val="en-US"/>
        </w:rPr>
        <w:t xml:space="preserve">Add the contents of the three </w:t>
      </w:r>
      <w:r w:rsidRPr="007C7999">
        <w:rPr>
          <w:b/>
          <w:bCs/>
          <w:lang w:val="en-US"/>
        </w:rPr>
        <w:t>t</w:t>
      </w:r>
      <w:r w:rsidRPr="006A2996">
        <w:rPr>
          <w:lang w:val="en-US"/>
        </w:rPr>
        <w:t xml:space="preserve"> registers</w:t>
      </w:r>
      <w:r w:rsidR="00820D8B">
        <w:rPr>
          <w:lang w:val="en-US"/>
        </w:rPr>
        <w:t xml:space="preserve"> (</w:t>
      </w:r>
      <w:r w:rsidR="00820D8B" w:rsidRPr="00820D8B">
        <w:rPr>
          <w:b/>
          <w:bCs/>
          <w:lang w:val="en-US"/>
        </w:rPr>
        <w:t>t3</w:t>
      </w:r>
      <w:r w:rsidR="00820D8B">
        <w:rPr>
          <w:lang w:val="en-US"/>
        </w:rPr>
        <w:t xml:space="preserve">, </w:t>
      </w:r>
      <w:r w:rsidR="00820D8B" w:rsidRPr="00820D8B">
        <w:rPr>
          <w:b/>
          <w:bCs/>
          <w:lang w:val="en-US"/>
        </w:rPr>
        <w:t>t4</w:t>
      </w:r>
      <w:r w:rsidR="00820D8B">
        <w:rPr>
          <w:lang w:val="en-US"/>
        </w:rPr>
        <w:t xml:space="preserve">, and </w:t>
      </w:r>
      <w:r w:rsidR="00820D8B" w:rsidRPr="00820D8B">
        <w:rPr>
          <w:b/>
          <w:bCs/>
          <w:lang w:val="en-US"/>
        </w:rPr>
        <w:t>t5</w:t>
      </w:r>
      <w:r w:rsidR="00820D8B">
        <w:rPr>
          <w:lang w:val="en-US"/>
        </w:rPr>
        <w:t>)</w:t>
      </w:r>
      <w:r w:rsidRPr="006A2996">
        <w:rPr>
          <w:lang w:val="en-US"/>
        </w:rPr>
        <w:t xml:space="preserve"> used and store</w:t>
      </w:r>
      <w:r w:rsidR="007C7999">
        <w:rPr>
          <w:lang w:val="en-US"/>
        </w:rPr>
        <w:t xml:space="preserve"> the result</w:t>
      </w:r>
      <w:r w:rsidRPr="006A2996">
        <w:rPr>
          <w:lang w:val="en-US"/>
        </w:rPr>
        <w:t xml:space="preserve"> in register</w:t>
      </w:r>
      <w:r w:rsidR="007C7999">
        <w:rPr>
          <w:lang w:val="en-US"/>
        </w:rPr>
        <w:t xml:space="preserve"> </w:t>
      </w:r>
      <w:r w:rsidR="007C7999" w:rsidRPr="007C7999">
        <w:rPr>
          <w:b/>
          <w:bCs/>
          <w:lang w:val="en-US"/>
        </w:rPr>
        <w:t>s1</w:t>
      </w:r>
      <w:r w:rsidR="00E454B4">
        <w:rPr>
          <w:b/>
          <w:bCs/>
          <w:lang w:val="en-US"/>
        </w:rPr>
        <w:t>0</w:t>
      </w:r>
      <w:r w:rsidRPr="006A2996">
        <w:rPr>
          <w:lang w:val="en-US"/>
        </w:rPr>
        <w:t xml:space="preserve">. </w:t>
      </w:r>
    </w:p>
    <w:p w14:paraId="2B6DAEC2" w14:textId="21A41DDA" w:rsidR="00077595" w:rsidRDefault="00077595" w:rsidP="00820D8B">
      <w:pPr>
        <w:pStyle w:val="ListParagraph"/>
        <w:spacing w:line="276" w:lineRule="auto"/>
        <w:ind w:left="360"/>
        <w:rPr>
          <w:lang w:val="en-US"/>
        </w:rPr>
      </w:pPr>
      <w:r w:rsidRPr="006A2996">
        <w:rPr>
          <w:lang w:val="en-US"/>
        </w:rPr>
        <w:t xml:space="preserve">Note that the add instruction can only add two registers together, so you will need more than one </w:t>
      </w:r>
      <w:proofErr w:type="gramStart"/>
      <w:r w:rsidRPr="006A2996">
        <w:rPr>
          <w:lang w:val="en-US"/>
        </w:rPr>
        <w:t>add</w:t>
      </w:r>
      <w:proofErr w:type="gramEnd"/>
      <w:r w:rsidRPr="006A2996">
        <w:rPr>
          <w:lang w:val="en-US"/>
        </w:rPr>
        <w:t xml:space="preserve"> instruction</w:t>
      </w:r>
      <w:r w:rsidR="003C5000">
        <w:rPr>
          <w:lang w:val="en-US"/>
        </w:rPr>
        <w:t xml:space="preserve"> in your program.</w:t>
      </w:r>
    </w:p>
    <w:p w14:paraId="1078B617" w14:textId="77777777" w:rsidR="00F4068D" w:rsidRDefault="00F4068D" w:rsidP="00F4068D">
      <w:pPr>
        <w:pStyle w:val="ListParagraph"/>
        <w:ind w:left="360"/>
        <w:rPr>
          <w:lang w:val="en-US"/>
        </w:rPr>
      </w:pPr>
    </w:p>
    <w:p w14:paraId="5188008E" w14:textId="01BCB661" w:rsidR="002B745A" w:rsidRDefault="002B745A" w:rsidP="002B745A">
      <w:pPr>
        <w:rPr>
          <w:lang w:val="en-US"/>
        </w:rPr>
      </w:pPr>
      <w:r>
        <w:rPr>
          <w:lang w:val="en-US"/>
        </w:rPr>
        <w:t>Expected Results</w:t>
      </w:r>
      <w:r w:rsidR="006578E6">
        <w:rPr>
          <w:lang w:val="en-US"/>
        </w:rPr>
        <w:t>:</w:t>
      </w:r>
    </w:p>
    <w:p w14:paraId="06A4F8F4" w14:textId="4C725DAF" w:rsidR="006578E6" w:rsidRPr="00BC2273" w:rsidRDefault="006578E6" w:rsidP="006578E6">
      <w:pPr>
        <w:tabs>
          <w:tab w:val="left" w:pos="8789"/>
        </w:tabs>
      </w:pPr>
      <w:r>
        <w:rPr>
          <w:lang w:val="en-US"/>
        </w:rPr>
        <w:t>t3:</w:t>
      </w:r>
      <w:r w:rsidRPr="006578E6">
        <w:rPr>
          <w:u w:val="single"/>
        </w:rPr>
        <w:t xml:space="preserve"> </w:t>
      </w:r>
      <w:r w:rsidR="00297BD7">
        <w:rPr>
          <w:u w:val="single"/>
        </w:rPr>
        <w:t>5</w:t>
      </w:r>
      <w:r w:rsidRPr="00714F8D">
        <w:rPr>
          <w:u w:val="single"/>
        </w:rPr>
        <w:tab/>
      </w:r>
    </w:p>
    <w:p w14:paraId="52E8A5C4" w14:textId="2DD22AA7" w:rsidR="006578E6" w:rsidRPr="00BC2273" w:rsidRDefault="006578E6" w:rsidP="006578E6">
      <w:pPr>
        <w:tabs>
          <w:tab w:val="left" w:pos="8789"/>
        </w:tabs>
      </w:pPr>
      <w:r>
        <w:rPr>
          <w:lang w:val="en-US"/>
        </w:rPr>
        <w:t>t4:</w:t>
      </w:r>
      <w:r w:rsidRPr="006578E6">
        <w:rPr>
          <w:u w:val="single"/>
        </w:rPr>
        <w:t xml:space="preserve"> </w:t>
      </w:r>
      <w:r w:rsidR="00297BD7">
        <w:rPr>
          <w:u w:val="single"/>
        </w:rPr>
        <w:t>12</w:t>
      </w:r>
      <w:r w:rsidR="00103CAC">
        <w:rPr>
          <w:u w:val="single"/>
        </w:rPr>
        <w:t xml:space="preserve"> (Decimal) c (Hex)</w:t>
      </w:r>
      <w:r w:rsidRPr="00714F8D">
        <w:rPr>
          <w:u w:val="single"/>
        </w:rPr>
        <w:tab/>
      </w:r>
    </w:p>
    <w:p w14:paraId="0D62EA26" w14:textId="2C3907FB" w:rsidR="006578E6" w:rsidRPr="00BC2273" w:rsidRDefault="006578E6" w:rsidP="006578E6">
      <w:pPr>
        <w:tabs>
          <w:tab w:val="left" w:pos="8789"/>
        </w:tabs>
      </w:pPr>
      <w:r>
        <w:rPr>
          <w:lang w:val="en-US"/>
        </w:rPr>
        <w:t>t5:</w:t>
      </w:r>
      <w:r w:rsidRPr="006578E6">
        <w:rPr>
          <w:u w:val="single"/>
        </w:rPr>
        <w:t xml:space="preserve"> </w:t>
      </w:r>
      <w:r w:rsidR="00297BD7">
        <w:rPr>
          <w:u w:val="single"/>
        </w:rPr>
        <w:t>3</w:t>
      </w:r>
      <w:r w:rsidRPr="00714F8D">
        <w:rPr>
          <w:u w:val="single"/>
        </w:rPr>
        <w:tab/>
      </w:r>
    </w:p>
    <w:p w14:paraId="29CB4B90" w14:textId="08FC60AC" w:rsidR="00E51E0E" w:rsidRPr="00511C85" w:rsidRDefault="006578E6" w:rsidP="00511C85">
      <w:pPr>
        <w:tabs>
          <w:tab w:val="left" w:pos="8789"/>
        </w:tabs>
      </w:pPr>
      <w:r>
        <w:rPr>
          <w:lang w:val="en-US"/>
        </w:rPr>
        <w:t>s10:</w:t>
      </w:r>
      <w:r w:rsidRPr="006578E6">
        <w:rPr>
          <w:u w:val="single"/>
        </w:rPr>
        <w:t xml:space="preserve"> </w:t>
      </w:r>
      <w:r w:rsidR="00103CAC">
        <w:rPr>
          <w:u w:val="single"/>
        </w:rPr>
        <w:t>20 (Decimal) 14(Hex)</w:t>
      </w:r>
      <w:r w:rsidRPr="00714F8D">
        <w:rPr>
          <w:u w:val="single"/>
        </w:rPr>
        <w:tab/>
      </w:r>
    </w:p>
    <w:p w14:paraId="7FE1A7EE" w14:textId="21C55143" w:rsidR="002B745A" w:rsidRDefault="00E51E0E" w:rsidP="002B745A">
      <w:pPr>
        <w:rPr>
          <w:lang w:val="en-US"/>
        </w:rPr>
      </w:pPr>
      <w:r>
        <w:rPr>
          <w:lang w:val="en-US"/>
        </w:rPr>
        <w:t>Paste an image of your code:</w:t>
      </w:r>
    </w:p>
    <w:p w14:paraId="6A173A30" w14:textId="38500A47" w:rsidR="00E51E0E" w:rsidRDefault="0018687C" w:rsidP="002B745A">
      <w:pPr>
        <w:rPr>
          <w:lang w:val="en-US"/>
        </w:rPr>
      </w:pPr>
      <w:r>
        <w:rPr>
          <w:noProof/>
        </w:rPr>
        <w:drawing>
          <wp:inline distT="0" distB="0" distL="0" distR="0" wp14:anchorId="71A71032" wp14:editId="23FEA1B9">
            <wp:extent cx="4049129" cy="48863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973" cy="489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612A" w14:textId="77777777" w:rsidR="00E02A7C" w:rsidRPr="009A44EF" w:rsidRDefault="00E02A7C" w:rsidP="009A44EF">
      <w:pPr>
        <w:rPr>
          <w:lang w:val="en-US"/>
        </w:rPr>
      </w:pPr>
    </w:p>
    <w:p w14:paraId="10EAAB4F" w14:textId="36EC3C81" w:rsidR="00F4068D" w:rsidRDefault="00B865A8" w:rsidP="009A44EF">
      <w:pPr>
        <w:pStyle w:val="ListParagraph"/>
        <w:numPr>
          <w:ilvl w:val="0"/>
          <w:numId w:val="18"/>
        </w:numPr>
        <w:spacing w:line="360" w:lineRule="auto"/>
        <w:ind w:left="360"/>
        <w:rPr>
          <w:lang w:val="en-US"/>
        </w:rPr>
      </w:pPr>
      <w:r>
        <w:rPr>
          <w:lang w:val="en-US"/>
        </w:rPr>
        <w:lastRenderedPageBreak/>
        <w:t>Amend your program:</w:t>
      </w:r>
    </w:p>
    <w:p w14:paraId="0FFA4984" w14:textId="77777777" w:rsidR="0073221F" w:rsidRDefault="00D77192" w:rsidP="009A44EF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 xml:space="preserve">Multiply </w:t>
      </w:r>
      <w:r w:rsidR="003B7086">
        <w:rPr>
          <w:lang w:val="en-US"/>
        </w:rPr>
        <w:t xml:space="preserve">the value stored in the register </w:t>
      </w:r>
      <w:r w:rsidR="003B7086" w:rsidRPr="0034437C">
        <w:rPr>
          <w:b/>
          <w:bCs/>
          <w:lang w:val="en-US"/>
        </w:rPr>
        <w:t>s10</w:t>
      </w:r>
      <w:r w:rsidR="003B7086">
        <w:rPr>
          <w:lang w:val="en-US"/>
        </w:rPr>
        <w:t xml:space="preserve"> by </w:t>
      </w:r>
      <w:proofErr w:type="gramStart"/>
      <w:r w:rsidR="003B7086">
        <w:rPr>
          <w:lang w:val="en-US"/>
        </w:rPr>
        <w:t>2</w:t>
      </w:r>
      <w:proofErr w:type="gramEnd"/>
      <w:r w:rsidR="003B7086">
        <w:rPr>
          <w:lang w:val="en-US"/>
        </w:rPr>
        <w:t xml:space="preserve"> </w:t>
      </w:r>
    </w:p>
    <w:p w14:paraId="0509C462" w14:textId="11BF9735" w:rsidR="00B865A8" w:rsidRDefault="0073221F" w:rsidP="009A44EF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S</w:t>
      </w:r>
      <w:r w:rsidR="0047396D">
        <w:rPr>
          <w:lang w:val="en-US"/>
        </w:rPr>
        <w:t xml:space="preserve">ave </w:t>
      </w:r>
      <w:r w:rsidR="00C279D6">
        <w:rPr>
          <w:lang w:val="en-US"/>
        </w:rPr>
        <w:t xml:space="preserve">this new value </w:t>
      </w:r>
      <w:r w:rsidR="0034437C">
        <w:rPr>
          <w:lang w:val="en-US"/>
        </w:rPr>
        <w:t>in the same register (</w:t>
      </w:r>
      <w:r w:rsidR="0034437C" w:rsidRPr="0034437C">
        <w:rPr>
          <w:b/>
          <w:bCs/>
          <w:lang w:val="en-US"/>
        </w:rPr>
        <w:t>s10</w:t>
      </w:r>
      <w:r w:rsidR="0034437C">
        <w:rPr>
          <w:lang w:val="en-US"/>
        </w:rPr>
        <w:t>)</w:t>
      </w:r>
    </w:p>
    <w:p w14:paraId="7F6BDD15" w14:textId="3C76865A" w:rsidR="003B7086" w:rsidRDefault="00786B01" w:rsidP="009A44EF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 xml:space="preserve">Copy this value to the register </w:t>
      </w:r>
      <w:r w:rsidRPr="00786B01">
        <w:rPr>
          <w:b/>
          <w:bCs/>
          <w:lang w:val="en-US"/>
        </w:rPr>
        <w:t>s11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so that both </w:t>
      </w:r>
      <w:r w:rsidRPr="002F1976">
        <w:rPr>
          <w:b/>
          <w:bCs/>
          <w:lang w:val="en-US"/>
        </w:rPr>
        <w:t>s10</w:t>
      </w:r>
      <w:r>
        <w:rPr>
          <w:lang w:val="en-US"/>
        </w:rPr>
        <w:t xml:space="preserve"> and </w:t>
      </w:r>
      <w:r w:rsidRPr="002F1976">
        <w:rPr>
          <w:b/>
          <w:bCs/>
          <w:lang w:val="en-US"/>
        </w:rPr>
        <w:t>s11</w:t>
      </w:r>
      <w:r>
        <w:rPr>
          <w:lang w:val="en-US"/>
        </w:rPr>
        <w:t xml:space="preserve"> have the </w:t>
      </w:r>
      <w:r w:rsidR="002F1976">
        <w:rPr>
          <w:lang w:val="en-US"/>
        </w:rPr>
        <w:t xml:space="preserve">same </w:t>
      </w:r>
      <w:proofErr w:type="gramStart"/>
      <w:r w:rsidR="002F1976">
        <w:rPr>
          <w:lang w:val="en-US"/>
        </w:rPr>
        <w:t>value</w:t>
      </w:r>
      <w:proofErr w:type="gramEnd"/>
      <w:r w:rsidR="002F1976">
        <w:rPr>
          <w:lang w:val="en-US"/>
        </w:rPr>
        <w:t xml:space="preserve"> </w:t>
      </w:r>
    </w:p>
    <w:p w14:paraId="24031D77" w14:textId="5CFF599F" w:rsidR="002F1976" w:rsidRDefault="002F1976" w:rsidP="002F1976">
      <w:pPr>
        <w:rPr>
          <w:lang w:val="en-US"/>
        </w:rPr>
      </w:pPr>
      <w:r>
        <w:rPr>
          <w:lang w:val="en-US"/>
        </w:rPr>
        <w:t>Expected Result:</w:t>
      </w:r>
    </w:p>
    <w:p w14:paraId="3143202B" w14:textId="3A768E11" w:rsidR="001C2BC7" w:rsidRPr="00BC2273" w:rsidRDefault="001C2BC7" w:rsidP="001C2BC7">
      <w:pPr>
        <w:tabs>
          <w:tab w:val="left" w:pos="8789"/>
        </w:tabs>
      </w:pPr>
      <w:r>
        <w:rPr>
          <w:lang w:val="en-US"/>
        </w:rPr>
        <w:t>S10:</w:t>
      </w:r>
      <w:r w:rsidRPr="001C2BC7">
        <w:rPr>
          <w:u w:val="single"/>
        </w:rPr>
        <w:t xml:space="preserve"> </w:t>
      </w:r>
      <w:r w:rsidR="00554C33">
        <w:rPr>
          <w:u w:val="single"/>
        </w:rPr>
        <w:t>40 (Decimal) 28 (Hex)</w:t>
      </w:r>
      <w:r w:rsidRPr="00714F8D">
        <w:rPr>
          <w:u w:val="single"/>
        </w:rPr>
        <w:tab/>
      </w:r>
    </w:p>
    <w:p w14:paraId="5B592877" w14:textId="2BFD5D52" w:rsidR="002F1976" w:rsidRPr="001C2BC7" w:rsidRDefault="001C2BC7" w:rsidP="001C2BC7">
      <w:pPr>
        <w:tabs>
          <w:tab w:val="left" w:pos="8789"/>
        </w:tabs>
      </w:pPr>
      <w:r>
        <w:rPr>
          <w:lang w:val="en-US"/>
        </w:rPr>
        <w:t>S11:</w:t>
      </w:r>
      <w:r w:rsidRPr="001C2BC7">
        <w:rPr>
          <w:u w:val="single"/>
        </w:rPr>
        <w:t xml:space="preserve"> </w:t>
      </w:r>
      <w:r w:rsidR="00554C33">
        <w:rPr>
          <w:u w:val="single"/>
        </w:rPr>
        <w:t>40 (Decimal) 28 (Hex)</w:t>
      </w:r>
      <w:r w:rsidRPr="00714F8D">
        <w:rPr>
          <w:u w:val="single"/>
        </w:rPr>
        <w:tab/>
      </w:r>
    </w:p>
    <w:p w14:paraId="43D6F5FE" w14:textId="1921CCAC" w:rsidR="001C2BC7" w:rsidRDefault="001C2BC7" w:rsidP="002F1976">
      <w:pPr>
        <w:rPr>
          <w:lang w:val="en-US"/>
        </w:rPr>
      </w:pPr>
      <w:r>
        <w:rPr>
          <w:lang w:val="en-US"/>
        </w:rPr>
        <w:t xml:space="preserve">Paste a screenshot of </w:t>
      </w:r>
      <w:r w:rsidRPr="001C2BC7">
        <w:rPr>
          <w:b/>
          <w:bCs/>
          <w:lang w:val="en-US"/>
        </w:rPr>
        <w:t>both</w:t>
      </w:r>
      <w:r>
        <w:rPr>
          <w:lang w:val="en-US"/>
        </w:rPr>
        <w:t xml:space="preserve"> your code and the values stored in the registers (you will need two screenshots):</w:t>
      </w:r>
    </w:p>
    <w:p w14:paraId="11BF8A9C" w14:textId="3E049B90" w:rsidR="001C2BC7" w:rsidRDefault="00F637FD" w:rsidP="002F1976">
      <w:pPr>
        <w:rPr>
          <w:lang w:val="en-US"/>
        </w:rPr>
      </w:pPr>
      <w:r>
        <w:rPr>
          <w:noProof/>
        </w:rPr>
        <w:drawing>
          <wp:inline distT="0" distB="0" distL="0" distR="0" wp14:anchorId="51D0BB47" wp14:editId="36228116">
            <wp:extent cx="2469161" cy="30003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316" cy="30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81EC" w14:textId="1ED95CA9" w:rsidR="001C2BC7" w:rsidRDefault="00F637FD" w:rsidP="002F1976">
      <w:pPr>
        <w:rPr>
          <w:lang w:val="en-US"/>
        </w:rPr>
      </w:pPr>
      <w:r>
        <w:rPr>
          <w:noProof/>
        </w:rPr>
        <w:drawing>
          <wp:inline distT="0" distB="0" distL="0" distR="0" wp14:anchorId="13C47EBB" wp14:editId="5458AAB5">
            <wp:extent cx="5731510" cy="2450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E229" w14:textId="77777777" w:rsidR="00E02A7C" w:rsidRDefault="00E02A7C" w:rsidP="002F1976">
      <w:pPr>
        <w:rPr>
          <w:lang w:val="en-US"/>
        </w:rPr>
      </w:pPr>
    </w:p>
    <w:p w14:paraId="76595370" w14:textId="77777777" w:rsidR="001C2BC7" w:rsidRPr="001C2BC7" w:rsidRDefault="001C2BC7" w:rsidP="001C2BC7">
      <w:pPr>
        <w:rPr>
          <w:lang w:val="en-US"/>
        </w:rPr>
      </w:pPr>
    </w:p>
    <w:p w14:paraId="6D0E98DB" w14:textId="77777777" w:rsidR="009A44EF" w:rsidRDefault="00F4068D" w:rsidP="00B91423">
      <w:pPr>
        <w:pStyle w:val="ListParagraph"/>
        <w:numPr>
          <w:ilvl w:val="0"/>
          <w:numId w:val="18"/>
        </w:numPr>
        <w:spacing w:line="360" w:lineRule="auto"/>
        <w:ind w:left="360"/>
        <w:rPr>
          <w:lang w:val="en-US"/>
        </w:rPr>
      </w:pPr>
      <w:r>
        <w:rPr>
          <w:lang w:val="en-US"/>
        </w:rPr>
        <w:lastRenderedPageBreak/>
        <w:t>Create a new copy of your program and amend it</w:t>
      </w:r>
      <w:r w:rsidR="009A44EF">
        <w:rPr>
          <w:lang w:val="en-US"/>
        </w:rPr>
        <w:t>:</w:t>
      </w:r>
    </w:p>
    <w:p w14:paraId="21EFD616" w14:textId="77777777" w:rsidR="009A44EF" w:rsidRDefault="009A44EF" w:rsidP="00B91423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Multiply the</w:t>
      </w:r>
      <w:r w:rsidR="00F4068D">
        <w:rPr>
          <w:lang w:val="en-US"/>
        </w:rPr>
        <w:t xml:space="preserve"> </w:t>
      </w:r>
      <w:r w:rsidR="00587276">
        <w:rPr>
          <w:lang w:val="en-US"/>
        </w:rPr>
        <w:t>values from</w:t>
      </w:r>
      <w:r>
        <w:rPr>
          <w:lang w:val="en-US"/>
        </w:rPr>
        <w:t xml:space="preserve"> the</w:t>
      </w:r>
      <w:r w:rsidR="00587276">
        <w:rPr>
          <w:lang w:val="en-US"/>
        </w:rPr>
        <w:t xml:space="preserve"> three </w:t>
      </w:r>
      <w:r w:rsidR="00587276" w:rsidRPr="00587276">
        <w:rPr>
          <w:b/>
          <w:bCs/>
          <w:lang w:val="en-US"/>
        </w:rPr>
        <w:t>t</w:t>
      </w:r>
      <w:r w:rsidR="00F4068D">
        <w:rPr>
          <w:lang w:val="en-US"/>
        </w:rPr>
        <w:t xml:space="preserve"> registers together </w:t>
      </w:r>
      <w:r w:rsidR="00297A51">
        <w:rPr>
          <w:lang w:val="en-US"/>
        </w:rPr>
        <w:t>(</w:t>
      </w:r>
      <w:r w:rsidR="00F4068D">
        <w:rPr>
          <w:lang w:val="en-US"/>
        </w:rPr>
        <w:t>instead of adding</w:t>
      </w:r>
      <w:r w:rsidR="00297A51">
        <w:rPr>
          <w:lang w:val="en-US"/>
        </w:rPr>
        <w:t>)</w:t>
      </w:r>
      <w:r w:rsidR="00672DF8">
        <w:rPr>
          <w:lang w:val="en-US"/>
        </w:rPr>
        <w:t xml:space="preserve"> </w:t>
      </w:r>
    </w:p>
    <w:p w14:paraId="2032D34B" w14:textId="7757BA07" w:rsidR="00F4068D" w:rsidRDefault="009A44EF" w:rsidP="00B91423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S</w:t>
      </w:r>
      <w:r w:rsidR="00672DF8">
        <w:rPr>
          <w:lang w:val="en-US"/>
        </w:rPr>
        <w:t xml:space="preserve">tore the result in a different </w:t>
      </w:r>
      <w:r w:rsidR="00672DF8" w:rsidRPr="00672DF8">
        <w:rPr>
          <w:b/>
          <w:bCs/>
          <w:lang w:val="en-US"/>
        </w:rPr>
        <w:t>t</w:t>
      </w:r>
      <w:r w:rsidR="00672DF8">
        <w:rPr>
          <w:lang w:val="en-US"/>
        </w:rPr>
        <w:t xml:space="preserve"> register</w:t>
      </w:r>
      <w:r w:rsidR="007E6BC3">
        <w:rPr>
          <w:lang w:val="en-US"/>
        </w:rPr>
        <w:t xml:space="preserve"> of your choice</w:t>
      </w:r>
      <w:r w:rsidR="00BB3B6C">
        <w:rPr>
          <w:lang w:val="en-US"/>
        </w:rPr>
        <w:t>.</w:t>
      </w:r>
    </w:p>
    <w:p w14:paraId="500A2DC3" w14:textId="7DC41645" w:rsidR="00BB3B6C" w:rsidRPr="00B91423" w:rsidRDefault="008B7BB8" w:rsidP="00B91423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 xml:space="preserve">Remove the </w:t>
      </w:r>
      <w:r w:rsidR="007E6BC3">
        <w:rPr>
          <w:lang w:val="en-US"/>
        </w:rPr>
        <w:t xml:space="preserve">lines of code that stores values inside </w:t>
      </w:r>
      <w:r w:rsidR="007E6BC3" w:rsidRPr="007E6BC3">
        <w:rPr>
          <w:b/>
          <w:bCs/>
          <w:lang w:val="en-US"/>
        </w:rPr>
        <w:t>s10</w:t>
      </w:r>
      <w:r w:rsidR="007E6BC3">
        <w:rPr>
          <w:lang w:val="en-US"/>
        </w:rPr>
        <w:t xml:space="preserve"> and </w:t>
      </w:r>
      <w:proofErr w:type="gramStart"/>
      <w:r w:rsidR="007E6BC3" w:rsidRPr="007E6BC3">
        <w:rPr>
          <w:b/>
          <w:bCs/>
          <w:lang w:val="en-US"/>
        </w:rPr>
        <w:t>s11</w:t>
      </w:r>
      <w:proofErr w:type="gramEnd"/>
    </w:p>
    <w:p w14:paraId="38C27FE2" w14:textId="1029BD04" w:rsidR="00B91423" w:rsidRDefault="00B91423" w:rsidP="00B91423">
      <w:pPr>
        <w:spacing w:line="360" w:lineRule="auto"/>
        <w:rPr>
          <w:lang w:val="en-US"/>
        </w:rPr>
      </w:pPr>
      <w:r>
        <w:rPr>
          <w:lang w:val="en-US"/>
        </w:rPr>
        <w:t>Expected Result</w:t>
      </w:r>
      <w:r w:rsidR="00392051">
        <w:rPr>
          <w:lang w:val="en-US"/>
        </w:rPr>
        <w:t xml:space="preserve"> (please replace the ‘?’ with the register you have used)</w:t>
      </w:r>
      <w:r>
        <w:rPr>
          <w:lang w:val="en-US"/>
        </w:rPr>
        <w:t>:</w:t>
      </w:r>
    </w:p>
    <w:p w14:paraId="25F75D21" w14:textId="0A1831FB" w:rsidR="00392051" w:rsidRDefault="00442372" w:rsidP="00392051">
      <w:pPr>
        <w:tabs>
          <w:tab w:val="left" w:pos="8789"/>
        </w:tabs>
        <w:rPr>
          <w:u w:val="single"/>
        </w:rPr>
      </w:pPr>
      <w:r>
        <w:rPr>
          <w:lang w:val="en-US"/>
        </w:rPr>
        <w:t>T6</w:t>
      </w:r>
      <w:r w:rsidR="00392051">
        <w:rPr>
          <w:lang w:val="en-US"/>
        </w:rPr>
        <w:t>:</w:t>
      </w:r>
      <w:r>
        <w:rPr>
          <w:lang w:val="en-US"/>
        </w:rPr>
        <w:t xml:space="preserve"> </w:t>
      </w:r>
      <w:r w:rsidR="00DF7A6D">
        <w:rPr>
          <w:lang w:val="en-US"/>
        </w:rPr>
        <w:t xml:space="preserve">180 (Decimal) </w:t>
      </w:r>
      <w:r w:rsidR="00DD5922">
        <w:rPr>
          <w:lang w:val="en-US"/>
        </w:rPr>
        <w:t>B4 (hex)</w:t>
      </w:r>
      <w:r w:rsidR="00392051" w:rsidRPr="00392051">
        <w:rPr>
          <w:u w:val="single"/>
        </w:rPr>
        <w:t xml:space="preserve"> </w:t>
      </w:r>
      <w:r w:rsidR="00392051" w:rsidRPr="00714F8D">
        <w:rPr>
          <w:u w:val="single"/>
        </w:rPr>
        <w:tab/>
      </w:r>
    </w:p>
    <w:p w14:paraId="4C038116" w14:textId="77777777" w:rsidR="00566357" w:rsidRDefault="00566357" w:rsidP="00392051">
      <w:pPr>
        <w:tabs>
          <w:tab w:val="left" w:pos="8789"/>
        </w:tabs>
      </w:pPr>
    </w:p>
    <w:p w14:paraId="58CA9F75" w14:textId="56BD289C" w:rsidR="00566357" w:rsidRDefault="00566357" w:rsidP="00392051">
      <w:pPr>
        <w:tabs>
          <w:tab w:val="left" w:pos="8789"/>
        </w:tabs>
      </w:pPr>
      <w:r>
        <w:t>Paste a screenshot of the data stored inside the different registers:</w:t>
      </w:r>
    </w:p>
    <w:p w14:paraId="739E0E7B" w14:textId="2E32CA0A" w:rsidR="00566357" w:rsidRDefault="00DD5922" w:rsidP="00392051">
      <w:pPr>
        <w:tabs>
          <w:tab w:val="left" w:pos="8789"/>
        </w:tabs>
      </w:pPr>
      <w:r>
        <w:rPr>
          <w:noProof/>
        </w:rPr>
        <w:drawing>
          <wp:inline distT="0" distB="0" distL="0" distR="0" wp14:anchorId="6D7DB51A" wp14:editId="0808F3FB">
            <wp:extent cx="4162425" cy="502787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393" cy="50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AB7" w14:textId="77777777" w:rsidR="00E02A7C" w:rsidRDefault="00E02A7C" w:rsidP="00392051">
      <w:pPr>
        <w:tabs>
          <w:tab w:val="left" w:pos="8789"/>
        </w:tabs>
      </w:pPr>
    </w:p>
    <w:p w14:paraId="6F70388F" w14:textId="77777777" w:rsidR="00E02A7C" w:rsidRDefault="00E02A7C" w:rsidP="00392051">
      <w:pPr>
        <w:tabs>
          <w:tab w:val="left" w:pos="8789"/>
        </w:tabs>
      </w:pPr>
    </w:p>
    <w:p w14:paraId="0609F07F" w14:textId="77777777" w:rsidR="00566357" w:rsidRDefault="00566357" w:rsidP="00392051">
      <w:pPr>
        <w:tabs>
          <w:tab w:val="left" w:pos="8789"/>
        </w:tabs>
      </w:pPr>
    </w:p>
    <w:p w14:paraId="4F39D9E8" w14:textId="77777777" w:rsidR="00566357" w:rsidRDefault="00566357" w:rsidP="00392051">
      <w:pPr>
        <w:tabs>
          <w:tab w:val="left" w:pos="8789"/>
        </w:tabs>
      </w:pPr>
    </w:p>
    <w:p w14:paraId="5C612A38" w14:textId="77777777" w:rsidR="00566357" w:rsidRDefault="00566357" w:rsidP="00392051">
      <w:pPr>
        <w:tabs>
          <w:tab w:val="left" w:pos="8789"/>
        </w:tabs>
      </w:pPr>
    </w:p>
    <w:p w14:paraId="346ACFD1" w14:textId="77777777" w:rsidR="00566357" w:rsidRPr="00BC2273" w:rsidRDefault="00566357" w:rsidP="00392051">
      <w:pPr>
        <w:tabs>
          <w:tab w:val="left" w:pos="8789"/>
        </w:tabs>
      </w:pPr>
    </w:p>
    <w:p w14:paraId="1CCCCB07" w14:textId="59814808" w:rsidR="00B91423" w:rsidRDefault="00392051" w:rsidP="00392051">
      <w:pPr>
        <w:pStyle w:val="Heading2"/>
        <w:rPr>
          <w:lang w:val="en-US"/>
        </w:rPr>
      </w:pPr>
      <w:r>
        <w:rPr>
          <w:lang w:val="en-US"/>
        </w:rPr>
        <w:t>Extensions:</w:t>
      </w:r>
    </w:p>
    <w:p w14:paraId="234094FF" w14:textId="77777777" w:rsidR="00392051" w:rsidRDefault="00392051" w:rsidP="00392051">
      <w:pPr>
        <w:rPr>
          <w:lang w:val="en-US"/>
        </w:rPr>
      </w:pPr>
    </w:p>
    <w:p w14:paraId="730E37DC" w14:textId="77777777" w:rsidR="007F0CAC" w:rsidRDefault="00AA365F" w:rsidP="000774B2">
      <w:pPr>
        <w:pStyle w:val="ListParagraph"/>
        <w:numPr>
          <w:ilvl w:val="0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Write a code completely from scratch</w:t>
      </w:r>
      <w:r w:rsidR="007F0CAC">
        <w:rPr>
          <w:lang w:val="en-US"/>
        </w:rPr>
        <w:t xml:space="preserve">: </w:t>
      </w:r>
    </w:p>
    <w:p w14:paraId="5418F6A1" w14:textId="5EE90D20" w:rsidR="00392051" w:rsidRDefault="007F0CAC" w:rsidP="000774B2">
      <w:pPr>
        <w:pStyle w:val="ListParagraph"/>
        <w:numPr>
          <w:ilvl w:val="1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>S</w:t>
      </w:r>
      <w:r w:rsidR="004A4D19">
        <w:rPr>
          <w:lang w:val="en-US"/>
        </w:rPr>
        <w:t>tore</w:t>
      </w:r>
      <w:r w:rsidR="00931168">
        <w:rPr>
          <w:lang w:val="en-US"/>
        </w:rPr>
        <w:t xml:space="preserve"> the values </w:t>
      </w:r>
      <w:r w:rsidR="00875A2D">
        <w:rPr>
          <w:lang w:val="en-US"/>
        </w:rPr>
        <w:t xml:space="preserve">10 and 5 in registers </w:t>
      </w:r>
      <w:r w:rsidR="00875A2D" w:rsidRPr="007F0CAC">
        <w:rPr>
          <w:b/>
          <w:bCs/>
          <w:lang w:val="en-US"/>
        </w:rPr>
        <w:t>t3</w:t>
      </w:r>
      <w:r w:rsidR="00875A2D">
        <w:rPr>
          <w:lang w:val="en-US"/>
        </w:rPr>
        <w:t xml:space="preserve"> and </w:t>
      </w:r>
      <w:r w:rsidR="00875A2D" w:rsidRPr="007F0CAC">
        <w:rPr>
          <w:b/>
          <w:bCs/>
          <w:lang w:val="en-US"/>
        </w:rPr>
        <w:t>t4</w:t>
      </w:r>
      <w:r w:rsidR="00875A2D">
        <w:rPr>
          <w:lang w:val="en-US"/>
        </w:rPr>
        <w:t xml:space="preserve"> </w:t>
      </w:r>
      <w:r>
        <w:rPr>
          <w:lang w:val="en-US"/>
        </w:rPr>
        <w:t>respectively.</w:t>
      </w:r>
    </w:p>
    <w:p w14:paraId="5604281E" w14:textId="5218A27D" w:rsidR="007F0CAC" w:rsidRDefault="00443743" w:rsidP="000774B2">
      <w:pPr>
        <w:pStyle w:val="ListParagraph"/>
        <w:numPr>
          <w:ilvl w:val="1"/>
          <w:numId w:val="27"/>
        </w:numPr>
        <w:spacing w:line="360" w:lineRule="auto"/>
        <w:rPr>
          <w:lang w:val="en-US"/>
        </w:rPr>
      </w:pPr>
      <w:r>
        <w:rPr>
          <w:lang w:val="en-US"/>
        </w:rPr>
        <w:t xml:space="preserve">Create instructions which add, subtract, multiply and divide </w:t>
      </w:r>
      <w:r w:rsidR="007861B9" w:rsidRPr="007861B9">
        <w:rPr>
          <w:b/>
          <w:bCs/>
          <w:lang w:val="en-US"/>
        </w:rPr>
        <w:t>t3</w:t>
      </w:r>
      <w:r w:rsidR="007861B9">
        <w:rPr>
          <w:lang w:val="en-US"/>
        </w:rPr>
        <w:t xml:space="preserve"> and </w:t>
      </w:r>
      <w:r w:rsidR="007861B9" w:rsidRPr="007861B9">
        <w:rPr>
          <w:b/>
          <w:bCs/>
          <w:lang w:val="en-US"/>
        </w:rPr>
        <w:t>t4</w:t>
      </w:r>
      <w:r w:rsidR="007861B9">
        <w:rPr>
          <w:b/>
          <w:bCs/>
          <w:lang w:val="en-US"/>
        </w:rPr>
        <w:t xml:space="preserve"> </w:t>
      </w:r>
      <w:r w:rsidR="007861B9">
        <w:rPr>
          <w:lang w:val="en-US"/>
        </w:rPr>
        <w:t>and store the results</w:t>
      </w:r>
      <w:r w:rsidR="00B00ABF">
        <w:rPr>
          <w:lang w:val="en-US"/>
        </w:rPr>
        <w:t xml:space="preserve"> of these arithmetic operations</w:t>
      </w:r>
      <w:r w:rsidR="007861B9">
        <w:rPr>
          <w:lang w:val="en-US"/>
        </w:rPr>
        <w:t xml:space="preserve"> in 4 different </w:t>
      </w:r>
      <w:proofErr w:type="gramStart"/>
      <w:r w:rsidR="007861B9">
        <w:rPr>
          <w:lang w:val="en-US"/>
        </w:rPr>
        <w:t>registers</w:t>
      </w:r>
      <w:proofErr w:type="gramEnd"/>
      <w:r w:rsidR="007861B9">
        <w:rPr>
          <w:lang w:val="en-US"/>
        </w:rPr>
        <w:t xml:space="preserve"> </w:t>
      </w:r>
    </w:p>
    <w:p w14:paraId="22F4A947" w14:textId="683B85AD" w:rsidR="000774B2" w:rsidRDefault="000774B2" w:rsidP="000774B2">
      <w:pPr>
        <w:spacing w:line="360" w:lineRule="auto"/>
        <w:rPr>
          <w:lang w:val="en-US"/>
        </w:rPr>
      </w:pPr>
      <w:r>
        <w:rPr>
          <w:lang w:val="en-US"/>
        </w:rPr>
        <w:t>Note</w:t>
      </w:r>
      <w:r w:rsidR="00F02E87">
        <w:rPr>
          <w:lang w:val="en-US"/>
        </w:rPr>
        <w:t xml:space="preserve"> that when you subtract, you must add a minus number </w:t>
      </w:r>
      <w:r w:rsidR="00BF4A6B">
        <w:rPr>
          <w:lang w:val="en-US"/>
        </w:rPr>
        <w:t>(</w:t>
      </w:r>
      <w:proofErr w:type="gramStart"/>
      <w:r w:rsidR="00BF4A6B">
        <w:rPr>
          <w:lang w:val="en-US"/>
        </w:rPr>
        <w:t>e.g.</w:t>
      </w:r>
      <w:proofErr w:type="gramEnd"/>
      <w:r w:rsidR="00BF4A6B">
        <w:rPr>
          <w:lang w:val="en-US"/>
        </w:rPr>
        <w:t xml:space="preserve"> add -2 is the same as subtract 2)</w:t>
      </w:r>
    </w:p>
    <w:p w14:paraId="0863C770" w14:textId="69D1DD50" w:rsidR="008A31C1" w:rsidRDefault="008A31C1" w:rsidP="000774B2">
      <w:pPr>
        <w:spacing w:line="360" w:lineRule="auto"/>
        <w:rPr>
          <w:lang w:val="en-US"/>
        </w:rPr>
      </w:pPr>
      <w:r>
        <w:rPr>
          <w:lang w:val="en-US"/>
        </w:rPr>
        <w:t>Expected Result</w:t>
      </w:r>
      <w:r w:rsidR="00D0460A">
        <w:rPr>
          <w:lang w:val="en-US"/>
        </w:rPr>
        <w:t>s</w:t>
      </w:r>
      <w:r>
        <w:rPr>
          <w:lang w:val="en-US"/>
        </w:rPr>
        <w:t xml:space="preserve"> </w:t>
      </w:r>
      <w:r w:rsidR="00D0460A">
        <w:rPr>
          <w:lang w:val="en-US"/>
        </w:rPr>
        <w:t>(state the registers you have stored the values in):</w:t>
      </w:r>
    </w:p>
    <w:p w14:paraId="43A0C890" w14:textId="7D53ED14" w:rsidR="006C7DE5" w:rsidRPr="00BC2273" w:rsidRDefault="00802F72" w:rsidP="006C7DE5">
      <w:pPr>
        <w:tabs>
          <w:tab w:val="left" w:pos="8789"/>
        </w:tabs>
      </w:pPr>
      <w:r>
        <w:rPr>
          <w:lang w:val="en-US"/>
        </w:rPr>
        <w:t>S1</w:t>
      </w:r>
      <w:r w:rsidR="006C7DE5">
        <w:rPr>
          <w:lang w:val="en-US"/>
        </w:rPr>
        <w:t>:</w:t>
      </w:r>
      <w:r w:rsidR="00D844DF">
        <w:rPr>
          <w:lang w:val="en-US"/>
        </w:rPr>
        <w:t xml:space="preserve"> </w:t>
      </w:r>
      <w:r w:rsidR="008735DB">
        <w:rPr>
          <w:lang w:val="en-US"/>
        </w:rPr>
        <w:t xml:space="preserve">10+5 = </w:t>
      </w:r>
      <w:r w:rsidR="00D844DF">
        <w:rPr>
          <w:lang w:val="en-US"/>
        </w:rPr>
        <w:t>15 (Decimal) f (Hex)</w:t>
      </w:r>
      <w:r w:rsidR="006C7DE5" w:rsidRPr="00714F8D">
        <w:rPr>
          <w:u w:val="single"/>
        </w:rPr>
        <w:tab/>
      </w:r>
    </w:p>
    <w:p w14:paraId="141DF839" w14:textId="377D090C" w:rsidR="006C7DE5" w:rsidRPr="00BC2273" w:rsidRDefault="00E83E6C" w:rsidP="006C7DE5">
      <w:pPr>
        <w:tabs>
          <w:tab w:val="left" w:pos="8789"/>
        </w:tabs>
      </w:pPr>
      <w:r>
        <w:rPr>
          <w:lang w:val="en-US"/>
        </w:rPr>
        <w:t>S4</w:t>
      </w:r>
      <w:r w:rsidR="006C7DE5">
        <w:rPr>
          <w:lang w:val="en-US"/>
        </w:rPr>
        <w:t>:</w:t>
      </w:r>
      <w:r w:rsidR="00D844DF">
        <w:rPr>
          <w:lang w:val="en-US"/>
        </w:rPr>
        <w:t xml:space="preserve"> </w:t>
      </w:r>
      <w:r w:rsidR="008735DB">
        <w:rPr>
          <w:lang w:val="en-US"/>
        </w:rPr>
        <w:t>10 – 5 = 5</w:t>
      </w:r>
      <w:r w:rsidR="006C7DE5" w:rsidRPr="00714F8D">
        <w:rPr>
          <w:u w:val="single"/>
        </w:rPr>
        <w:tab/>
      </w:r>
    </w:p>
    <w:p w14:paraId="42CB49E3" w14:textId="4A5C367C" w:rsidR="006C7DE5" w:rsidRPr="00BC2273" w:rsidRDefault="00D844DF" w:rsidP="006C7DE5">
      <w:pPr>
        <w:tabs>
          <w:tab w:val="left" w:pos="8789"/>
        </w:tabs>
      </w:pPr>
      <w:r>
        <w:rPr>
          <w:rFonts w:cstheme="minorHAnsi"/>
          <w:lang w:val="en-US"/>
        </w:rPr>
        <w:t>S2</w:t>
      </w:r>
      <w:r w:rsidR="006C7DE5">
        <w:rPr>
          <w:lang w:val="en-US"/>
        </w:rPr>
        <w:t>:</w:t>
      </w:r>
      <w:r w:rsidR="008735DB">
        <w:rPr>
          <w:lang w:val="en-US"/>
        </w:rPr>
        <w:t xml:space="preserve"> 10</w:t>
      </w:r>
      <w:r w:rsidR="00AF7071">
        <w:rPr>
          <w:lang w:val="en-US"/>
        </w:rPr>
        <w:t xml:space="preserve"> / 5 = </w:t>
      </w:r>
      <w:r w:rsidR="008735DB">
        <w:rPr>
          <w:lang w:val="en-US"/>
        </w:rPr>
        <w:t>2</w:t>
      </w:r>
      <w:r w:rsidR="006C7DE5" w:rsidRPr="00714F8D">
        <w:rPr>
          <w:u w:val="single"/>
        </w:rPr>
        <w:tab/>
      </w:r>
    </w:p>
    <w:p w14:paraId="5AA3114E" w14:textId="51B58044" w:rsidR="00D0460A" w:rsidRPr="00BC2273" w:rsidRDefault="00D844DF" w:rsidP="00D0460A">
      <w:pPr>
        <w:tabs>
          <w:tab w:val="left" w:pos="8789"/>
        </w:tabs>
      </w:pPr>
      <w:r>
        <w:rPr>
          <w:rFonts w:cstheme="minorHAnsi"/>
          <w:lang w:val="en-US"/>
        </w:rPr>
        <w:t>S3</w:t>
      </w:r>
      <w:r w:rsidR="00D0460A">
        <w:rPr>
          <w:lang w:val="en-US"/>
        </w:rPr>
        <w:t>:</w:t>
      </w:r>
      <w:r w:rsidR="008735DB">
        <w:rPr>
          <w:lang w:val="en-US"/>
        </w:rPr>
        <w:t xml:space="preserve"> </w:t>
      </w:r>
      <w:r w:rsidR="00AF7071">
        <w:rPr>
          <w:lang w:val="en-US"/>
        </w:rPr>
        <w:t>10*5 = 50 (Decimal) 32(Hex)</w:t>
      </w:r>
      <w:r w:rsidR="00D0460A" w:rsidRPr="00714F8D">
        <w:rPr>
          <w:u w:val="single"/>
        </w:rPr>
        <w:tab/>
      </w:r>
    </w:p>
    <w:p w14:paraId="7921FE13" w14:textId="3CDBB6A7" w:rsidR="008A31C1" w:rsidRDefault="008A31C1" w:rsidP="000774B2">
      <w:pPr>
        <w:spacing w:line="360" w:lineRule="auto"/>
        <w:rPr>
          <w:lang w:val="en-US"/>
        </w:rPr>
      </w:pPr>
    </w:p>
    <w:p w14:paraId="3CD28982" w14:textId="484489B5" w:rsidR="00BF4A6B" w:rsidRDefault="00BF4A6B" w:rsidP="000774B2">
      <w:pPr>
        <w:spacing w:line="360" w:lineRule="auto"/>
        <w:rPr>
          <w:lang w:val="en-US"/>
        </w:rPr>
      </w:pPr>
      <w:r>
        <w:rPr>
          <w:lang w:val="en-US"/>
        </w:rPr>
        <w:t xml:space="preserve">Paste a screenshot of your </w:t>
      </w:r>
      <w:r w:rsidR="008A31C1">
        <w:rPr>
          <w:lang w:val="en-US"/>
        </w:rPr>
        <w:t>code and the values stored inside the registers:</w:t>
      </w:r>
    </w:p>
    <w:p w14:paraId="11E7AD88" w14:textId="3C0DB3F3" w:rsidR="00D0460A" w:rsidRDefault="000F24E2" w:rsidP="000774B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74BD4BCA" wp14:editId="2789A69F">
            <wp:extent cx="3238500" cy="3909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526" cy="391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9F64" w14:textId="77777777" w:rsidR="00D0460A" w:rsidRDefault="00D0460A" w:rsidP="000774B2">
      <w:pPr>
        <w:spacing w:line="360" w:lineRule="auto"/>
        <w:rPr>
          <w:lang w:val="en-US"/>
        </w:rPr>
      </w:pPr>
    </w:p>
    <w:p w14:paraId="13967B70" w14:textId="7BC3A78F" w:rsidR="00685306" w:rsidRPr="006B7253" w:rsidRDefault="008B5ADD" w:rsidP="006B72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002046" wp14:editId="7E1E965B">
            <wp:extent cx="5731510" cy="2762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306" w:rsidRPr="006B7253" w:rsidSect="004E42CB">
      <w:headerReference w:type="default" r:id="rId14"/>
      <w:pgSz w:w="11906" w:h="16838"/>
      <w:pgMar w:top="1440" w:right="1440" w:bottom="1440" w:left="1440" w:header="680" w:footer="708" w:gutter="0"/>
      <w:pgBorders w:offsetFrom="page">
        <w:top w:val="single" w:sz="24" w:space="24" w:color="BF1A2F" w:themeColor="accent4"/>
        <w:left w:val="single" w:sz="24" w:space="24" w:color="BF1A2F" w:themeColor="accent4"/>
        <w:bottom w:val="single" w:sz="24" w:space="24" w:color="BF1A2F" w:themeColor="accent4"/>
        <w:right w:val="single" w:sz="24" w:space="24" w:color="BF1A2F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46E83" w14:textId="77777777" w:rsidR="00816F81" w:rsidRDefault="00816F81" w:rsidP="004E42CB">
      <w:pPr>
        <w:spacing w:after="0" w:line="240" w:lineRule="auto"/>
      </w:pPr>
      <w:r>
        <w:separator/>
      </w:r>
    </w:p>
  </w:endnote>
  <w:endnote w:type="continuationSeparator" w:id="0">
    <w:p w14:paraId="15763DE0" w14:textId="77777777" w:rsidR="00816F81" w:rsidRDefault="00816F81" w:rsidP="004E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82AAE" w14:textId="77777777" w:rsidR="00816F81" w:rsidRDefault="00816F81" w:rsidP="004E42CB">
      <w:pPr>
        <w:spacing w:after="0" w:line="240" w:lineRule="auto"/>
      </w:pPr>
      <w:r>
        <w:separator/>
      </w:r>
    </w:p>
  </w:footnote>
  <w:footnote w:type="continuationSeparator" w:id="0">
    <w:p w14:paraId="00724982" w14:textId="77777777" w:rsidR="00816F81" w:rsidRDefault="00816F81" w:rsidP="004E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0457" w14:textId="77777777" w:rsidR="004E42CB" w:rsidRPr="004E42CB" w:rsidRDefault="004E42CB" w:rsidP="004E42CB">
    <w:pPr>
      <w:pStyle w:val="Heading1"/>
      <w:jc w:val="center"/>
      <w:rPr>
        <w:lang w:val="en-US"/>
      </w:rPr>
    </w:pPr>
    <w:r>
      <w:rPr>
        <w:lang w:val="en-US"/>
      </w:rPr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229"/>
    <w:multiLevelType w:val="hybridMultilevel"/>
    <w:tmpl w:val="4FDE5C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C5B9A"/>
    <w:multiLevelType w:val="hybridMultilevel"/>
    <w:tmpl w:val="039E10D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10BA4"/>
    <w:multiLevelType w:val="hybridMultilevel"/>
    <w:tmpl w:val="B744445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08694D"/>
    <w:multiLevelType w:val="hybridMultilevel"/>
    <w:tmpl w:val="E4401A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E5F8A"/>
    <w:multiLevelType w:val="hybridMultilevel"/>
    <w:tmpl w:val="B6488AE2"/>
    <w:lvl w:ilvl="0" w:tplc="D794DD08"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2E6B5F"/>
    <w:multiLevelType w:val="hybridMultilevel"/>
    <w:tmpl w:val="C6180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E2E4E"/>
    <w:multiLevelType w:val="hybridMultilevel"/>
    <w:tmpl w:val="0C4AEE1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0F">
      <w:start w:val="1"/>
      <w:numFmt w:val="decimal"/>
      <w:lvlText w:val="%3."/>
      <w:lvlJc w:val="lef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F42261"/>
    <w:multiLevelType w:val="hybridMultilevel"/>
    <w:tmpl w:val="58320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1489B"/>
    <w:multiLevelType w:val="hybridMultilevel"/>
    <w:tmpl w:val="1B20009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755E43"/>
    <w:multiLevelType w:val="hybridMultilevel"/>
    <w:tmpl w:val="FF3EA6C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18B9200B"/>
    <w:multiLevelType w:val="hybridMultilevel"/>
    <w:tmpl w:val="D22460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5A6AD8"/>
    <w:multiLevelType w:val="hybridMultilevel"/>
    <w:tmpl w:val="2FC8652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F64532"/>
    <w:multiLevelType w:val="hybridMultilevel"/>
    <w:tmpl w:val="BBBE1B8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1C28D5"/>
    <w:multiLevelType w:val="hybridMultilevel"/>
    <w:tmpl w:val="59906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61F1A"/>
    <w:multiLevelType w:val="hybridMultilevel"/>
    <w:tmpl w:val="AF42EE42"/>
    <w:lvl w:ilvl="0" w:tplc="7C24FB6A"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34A84620"/>
    <w:multiLevelType w:val="hybridMultilevel"/>
    <w:tmpl w:val="50DC91F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021AF1"/>
    <w:multiLevelType w:val="hybridMultilevel"/>
    <w:tmpl w:val="1D9E9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8168E"/>
    <w:multiLevelType w:val="hybridMultilevel"/>
    <w:tmpl w:val="306286B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B07B96"/>
    <w:multiLevelType w:val="hybridMultilevel"/>
    <w:tmpl w:val="FE165C3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594539"/>
    <w:multiLevelType w:val="hybridMultilevel"/>
    <w:tmpl w:val="BF104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A2F37"/>
    <w:multiLevelType w:val="hybridMultilevel"/>
    <w:tmpl w:val="F8208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93758"/>
    <w:multiLevelType w:val="hybridMultilevel"/>
    <w:tmpl w:val="672EE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073F5"/>
    <w:multiLevelType w:val="hybridMultilevel"/>
    <w:tmpl w:val="8934031E"/>
    <w:lvl w:ilvl="0" w:tplc="12EEA2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1564E"/>
    <w:multiLevelType w:val="hybridMultilevel"/>
    <w:tmpl w:val="5AD05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85ED3"/>
    <w:multiLevelType w:val="hybridMultilevel"/>
    <w:tmpl w:val="C4EC3BD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B446DE"/>
    <w:multiLevelType w:val="hybridMultilevel"/>
    <w:tmpl w:val="0A361B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86666"/>
    <w:multiLevelType w:val="hybridMultilevel"/>
    <w:tmpl w:val="59F0D9F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1851304">
    <w:abstractNumId w:val="16"/>
  </w:num>
  <w:num w:numId="2" w16cid:durableId="1597055431">
    <w:abstractNumId w:val="17"/>
  </w:num>
  <w:num w:numId="3" w16cid:durableId="202405364">
    <w:abstractNumId w:val="12"/>
  </w:num>
  <w:num w:numId="4" w16cid:durableId="123622416">
    <w:abstractNumId w:val="11"/>
  </w:num>
  <w:num w:numId="5" w16cid:durableId="1381781133">
    <w:abstractNumId w:val="7"/>
  </w:num>
  <w:num w:numId="6" w16cid:durableId="925722660">
    <w:abstractNumId w:val="1"/>
  </w:num>
  <w:num w:numId="7" w16cid:durableId="910582807">
    <w:abstractNumId w:val="25"/>
  </w:num>
  <w:num w:numId="8" w16cid:durableId="419985341">
    <w:abstractNumId w:val="23"/>
  </w:num>
  <w:num w:numId="9" w16cid:durableId="938295879">
    <w:abstractNumId w:val="26"/>
  </w:num>
  <w:num w:numId="10" w16cid:durableId="47726517">
    <w:abstractNumId w:val="6"/>
  </w:num>
  <w:num w:numId="11" w16cid:durableId="786043253">
    <w:abstractNumId w:val="4"/>
  </w:num>
  <w:num w:numId="12" w16cid:durableId="861013977">
    <w:abstractNumId w:val="22"/>
  </w:num>
  <w:num w:numId="13" w16cid:durableId="1642223816">
    <w:abstractNumId w:val="14"/>
  </w:num>
  <w:num w:numId="14" w16cid:durableId="633680654">
    <w:abstractNumId w:val="24"/>
  </w:num>
  <w:num w:numId="15" w16cid:durableId="1275557915">
    <w:abstractNumId w:val="3"/>
  </w:num>
  <w:num w:numId="16" w16cid:durableId="558899033">
    <w:abstractNumId w:val="10"/>
  </w:num>
  <w:num w:numId="17" w16cid:durableId="1341393673">
    <w:abstractNumId w:val="15"/>
  </w:num>
  <w:num w:numId="18" w16cid:durableId="1278877724">
    <w:abstractNumId w:val="13"/>
  </w:num>
  <w:num w:numId="19" w16cid:durableId="597953176">
    <w:abstractNumId w:val="8"/>
  </w:num>
  <w:num w:numId="20" w16cid:durableId="1781953420">
    <w:abstractNumId w:val="2"/>
  </w:num>
  <w:num w:numId="21" w16cid:durableId="1796942038">
    <w:abstractNumId w:val="18"/>
  </w:num>
  <w:num w:numId="22" w16cid:durableId="2050449374">
    <w:abstractNumId w:val="9"/>
  </w:num>
  <w:num w:numId="23" w16cid:durableId="1269778876">
    <w:abstractNumId w:val="5"/>
  </w:num>
  <w:num w:numId="24" w16cid:durableId="254827449">
    <w:abstractNumId w:val="0"/>
  </w:num>
  <w:num w:numId="25" w16cid:durableId="1739664255">
    <w:abstractNumId w:val="20"/>
  </w:num>
  <w:num w:numId="26" w16cid:durableId="1119029146">
    <w:abstractNumId w:val="19"/>
  </w:num>
  <w:num w:numId="27" w16cid:durableId="19353576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003376"/>
    <w:rsid w:val="00032508"/>
    <w:rsid w:val="000579A0"/>
    <w:rsid w:val="00062E01"/>
    <w:rsid w:val="00063583"/>
    <w:rsid w:val="000636B3"/>
    <w:rsid w:val="00065508"/>
    <w:rsid w:val="00066408"/>
    <w:rsid w:val="00070C0F"/>
    <w:rsid w:val="00071251"/>
    <w:rsid w:val="00073760"/>
    <w:rsid w:val="000774B2"/>
    <w:rsid w:val="00077595"/>
    <w:rsid w:val="000829E8"/>
    <w:rsid w:val="000836F8"/>
    <w:rsid w:val="000A2405"/>
    <w:rsid w:val="000A3EF7"/>
    <w:rsid w:val="000C6ACA"/>
    <w:rsid w:val="000C78B1"/>
    <w:rsid w:val="000C7906"/>
    <w:rsid w:val="000D62C7"/>
    <w:rsid w:val="000F0532"/>
    <w:rsid w:val="000F24E2"/>
    <w:rsid w:val="00103CAC"/>
    <w:rsid w:val="00113918"/>
    <w:rsid w:val="001210AE"/>
    <w:rsid w:val="001222D0"/>
    <w:rsid w:val="00127FF4"/>
    <w:rsid w:val="001344D5"/>
    <w:rsid w:val="001658CC"/>
    <w:rsid w:val="0018687C"/>
    <w:rsid w:val="00195988"/>
    <w:rsid w:val="001B02C4"/>
    <w:rsid w:val="001C0529"/>
    <w:rsid w:val="001C2BC7"/>
    <w:rsid w:val="001D0B7E"/>
    <w:rsid w:val="0020257F"/>
    <w:rsid w:val="00246C5B"/>
    <w:rsid w:val="00251A71"/>
    <w:rsid w:val="00264A0E"/>
    <w:rsid w:val="002735B7"/>
    <w:rsid w:val="00280EA8"/>
    <w:rsid w:val="00287DBF"/>
    <w:rsid w:val="00297A51"/>
    <w:rsid w:val="00297BD7"/>
    <w:rsid w:val="002B745A"/>
    <w:rsid w:val="002D2C6C"/>
    <w:rsid w:val="002E4391"/>
    <w:rsid w:val="002F1976"/>
    <w:rsid w:val="002F42E8"/>
    <w:rsid w:val="0030520B"/>
    <w:rsid w:val="003131AC"/>
    <w:rsid w:val="00313729"/>
    <w:rsid w:val="00336CF4"/>
    <w:rsid w:val="0034437C"/>
    <w:rsid w:val="00381BA0"/>
    <w:rsid w:val="00392051"/>
    <w:rsid w:val="00393622"/>
    <w:rsid w:val="003B3FA0"/>
    <w:rsid w:val="003B7086"/>
    <w:rsid w:val="003C5000"/>
    <w:rsid w:val="003E0286"/>
    <w:rsid w:val="003F79B1"/>
    <w:rsid w:val="00407647"/>
    <w:rsid w:val="00412ED6"/>
    <w:rsid w:val="00420635"/>
    <w:rsid w:val="00421B70"/>
    <w:rsid w:val="004246ED"/>
    <w:rsid w:val="00435CA2"/>
    <w:rsid w:val="00442372"/>
    <w:rsid w:val="0044271E"/>
    <w:rsid w:val="00443743"/>
    <w:rsid w:val="004451C8"/>
    <w:rsid w:val="00447FC2"/>
    <w:rsid w:val="00464764"/>
    <w:rsid w:val="004657D6"/>
    <w:rsid w:val="0047396D"/>
    <w:rsid w:val="004915AC"/>
    <w:rsid w:val="00495AF7"/>
    <w:rsid w:val="004A2D27"/>
    <w:rsid w:val="004A4D19"/>
    <w:rsid w:val="004A4F89"/>
    <w:rsid w:val="004B05CE"/>
    <w:rsid w:val="004C3088"/>
    <w:rsid w:val="004E4174"/>
    <w:rsid w:val="004E42CB"/>
    <w:rsid w:val="004F2709"/>
    <w:rsid w:val="0050143C"/>
    <w:rsid w:val="00511C85"/>
    <w:rsid w:val="00534441"/>
    <w:rsid w:val="00547DB5"/>
    <w:rsid w:val="00554C33"/>
    <w:rsid w:val="00554FAD"/>
    <w:rsid w:val="00566357"/>
    <w:rsid w:val="00571DDB"/>
    <w:rsid w:val="00577A65"/>
    <w:rsid w:val="00587276"/>
    <w:rsid w:val="005927B1"/>
    <w:rsid w:val="005B4EF9"/>
    <w:rsid w:val="005D0C86"/>
    <w:rsid w:val="005D1AD9"/>
    <w:rsid w:val="005D5425"/>
    <w:rsid w:val="005E06A3"/>
    <w:rsid w:val="005E6483"/>
    <w:rsid w:val="00600F58"/>
    <w:rsid w:val="006139C6"/>
    <w:rsid w:val="00615287"/>
    <w:rsid w:val="0063233F"/>
    <w:rsid w:val="00633DF2"/>
    <w:rsid w:val="00646908"/>
    <w:rsid w:val="006578E6"/>
    <w:rsid w:val="00672DF8"/>
    <w:rsid w:val="0068421A"/>
    <w:rsid w:val="00685306"/>
    <w:rsid w:val="00691652"/>
    <w:rsid w:val="00691F04"/>
    <w:rsid w:val="006A2996"/>
    <w:rsid w:val="006B7253"/>
    <w:rsid w:val="006C7DE5"/>
    <w:rsid w:val="006E57D4"/>
    <w:rsid w:val="006F11A8"/>
    <w:rsid w:val="00705455"/>
    <w:rsid w:val="00705D03"/>
    <w:rsid w:val="00712C88"/>
    <w:rsid w:val="0073221F"/>
    <w:rsid w:val="00756A38"/>
    <w:rsid w:val="00770982"/>
    <w:rsid w:val="00775565"/>
    <w:rsid w:val="007827E6"/>
    <w:rsid w:val="007861B9"/>
    <w:rsid w:val="00786B01"/>
    <w:rsid w:val="007A2939"/>
    <w:rsid w:val="007A46B3"/>
    <w:rsid w:val="007A6434"/>
    <w:rsid w:val="007C43F9"/>
    <w:rsid w:val="007C7999"/>
    <w:rsid w:val="007E6BC3"/>
    <w:rsid w:val="007F0CAC"/>
    <w:rsid w:val="007F0F54"/>
    <w:rsid w:val="007F7C5C"/>
    <w:rsid w:val="008018A0"/>
    <w:rsid w:val="00802F72"/>
    <w:rsid w:val="00816F81"/>
    <w:rsid w:val="00817225"/>
    <w:rsid w:val="00820D8B"/>
    <w:rsid w:val="008224A6"/>
    <w:rsid w:val="00823E64"/>
    <w:rsid w:val="00863656"/>
    <w:rsid w:val="00864B35"/>
    <w:rsid w:val="00867056"/>
    <w:rsid w:val="008735DB"/>
    <w:rsid w:val="00875A2D"/>
    <w:rsid w:val="00876670"/>
    <w:rsid w:val="00876A09"/>
    <w:rsid w:val="008834AB"/>
    <w:rsid w:val="008924BA"/>
    <w:rsid w:val="008A31C1"/>
    <w:rsid w:val="008B5ADD"/>
    <w:rsid w:val="008B7BB8"/>
    <w:rsid w:val="008C3613"/>
    <w:rsid w:val="008E22C8"/>
    <w:rsid w:val="008E3958"/>
    <w:rsid w:val="008E5653"/>
    <w:rsid w:val="00901595"/>
    <w:rsid w:val="00903EA3"/>
    <w:rsid w:val="00931168"/>
    <w:rsid w:val="0093126D"/>
    <w:rsid w:val="00935942"/>
    <w:rsid w:val="0094174B"/>
    <w:rsid w:val="009531B2"/>
    <w:rsid w:val="00954823"/>
    <w:rsid w:val="00965AE5"/>
    <w:rsid w:val="0098075A"/>
    <w:rsid w:val="00980FFD"/>
    <w:rsid w:val="00990FA8"/>
    <w:rsid w:val="009A44EF"/>
    <w:rsid w:val="009A53CF"/>
    <w:rsid w:val="009B3617"/>
    <w:rsid w:val="009B7DFB"/>
    <w:rsid w:val="009D292F"/>
    <w:rsid w:val="009E4697"/>
    <w:rsid w:val="009F5AAA"/>
    <w:rsid w:val="00A14F28"/>
    <w:rsid w:val="00A157C0"/>
    <w:rsid w:val="00A16318"/>
    <w:rsid w:val="00A17279"/>
    <w:rsid w:val="00A32538"/>
    <w:rsid w:val="00A32889"/>
    <w:rsid w:val="00A337FF"/>
    <w:rsid w:val="00A41035"/>
    <w:rsid w:val="00A60292"/>
    <w:rsid w:val="00A71C77"/>
    <w:rsid w:val="00A7370D"/>
    <w:rsid w:val="00A81714"/>
    <w:rsid w:val="00A95010"/>
    <w:rsid w:val="00AA365F"/>
    <w:rsid w:val="00AA71D3"/>
    <w:rsid w:val="00AE2580"/>
    <w:rsid w:val="00AF66AC"/>
    <w:rsid w:val="00AF7071"/>
    <w:rsid w:val="00B00ABF"/>
    <w:rsid w:val="00B034C8"/>
    <w:rsid w:val="00B27D74"/>
    <w:rsid w:val="00B62434"/>
    <w:rsid w:val="00B6470A"/>
    <w:rsid w:val="00B81462"/>
    <w:rsid w:val="00B81CE0"/>
    <w:rsid w:val="00B865A8"/>
    <w:rsid w:val="00B91423"/>
    <w:rsid w:val="00BB034C"/>
    <w:rsid w:val="00BB3B6C"/>
    <w:rsid w:val="00BC05D9"/>
    <w:rsid w:val="00BC17D6"/>
    <w:rsid w:val="00BC209E"/>
    <w:rsid w:val="00BC57DA"/>
    <w:rsid w:val="00BC7D89"/>
    <w:rsid w:val="00BE2FDB"/>
    <w:rsid w:val="00BF4A6B"/>
    <w:rsid w:val="00BF59C7"/>
    <w:rsid w:val="00BF68E6"/>
    <w:rsid w:val="00C11417"/>
    <w:rsid w:val="00C279D6"/>
    <w:rsid w:val="00C420D0"/>
    <w:rsid w:val="00C65078"/>
    <w:rsid w:val="00C713A0"/>
    <w:rsid w:val="00C754EA"/>
    <w:rsid w:val="00CA20F8"/>
    <w:rsid w:val="00CB3427"/>
    <w:rsid w:val="00CD22E5"/>
    <w:rsid w:val="00D0460A"/>
    <w:rsid w:val="00D071E9"/>
    <w:rsid w:val="00D2053D"/>
    <w:rsid w:val="00D23958"/>
    <w:rsid w:val="00D466ED"/>
    <w:rsid w:val="00D55999"/>
    <w:rsid w:val="00D703D2"/>
    <w:rsid w:val="00D72C45"/>
    <w:rsid w:val="00D77192"/>
    <w:rsid w:val="00D80047"/>
    <w:rsid w:val="00D844DF"/>
    <w:rsid w:val="00DD0A2A"/>
    <w:rsid w:val="00DD5922"/>
    <w:rsid w:val="00DE6A01"/>
    <w:rsid w:val="00DF3FAD"/>
    <w:rsid w:val="00DF7512"/>
    <w:rsid w:val="00DF7A6D"/>
    <w:rsid w:val="00E02A7C"/>
    <w:rsid w:val="00E238AA"/>
    <w:rsid w:val="00E43DCC"/>
    <w:rsid w:val="00E454B4"/>
    <w:rsid w:val="00E51E0E"/>
    <w:rsid w:val="00E671A3"/>
    <w:rsid w:val="00E83E6C"/>
    <w:rsid w:val="00E927C6"/>
    <w:rsid w:val="00EC666C"/>
    <w:rsid w:val="00EE5450"/>
    <w:rsid w:val="00EF714A"/>
    <w:rsid w:val="00F014C5"/>
    <w:rsid w:val="00F02E87"/>
    <w:rsid w:val="00F11CA4"/>
    <w:rsid w:val="00F2752F"/>
    <w:rsid w:val="00F3457D"/>
    <w:rsid w:val="00F36743"/>
    <w:rsid w:val="00F371EF"/>
    <w:rsid w:val="00F37B4D"/>
    <w:rsid w:val="00F4068D"/>
    <w:rsid w:val="00F637FD"/>
    <w:rsid w:val="00F7689E"/>
    <w:rsid w:val="00F86DB4"/>
    <w:rsid w:val="00F96909"/>
    <w:rsid w:val="00F97FD5"/>
    <w:rsid w:val="00FA4240"/>
    <w:rsid w:val="00FB4112"/>
    <w:rsid w:val="00FC1E3A"/>
    <w:rsid w:val="00FD0A99"/>
    <w:rsid w:val="00FD2A22"/>
    <w:rsid w:val="00FE0054"/>
    <w:rsid w:val="00FE358F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D8DB1"/>
  <w15:chartTrackingRefBased/>
  <w15:docId w15:val="{F7F48F37-0A9D-4B6A-AF12-56ECE6F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B"/>
  </w:style>
  <w:style w:type="paragraph" w:styleId="Footer">
    <w:name w:val="footer"/>
    <w:basedOn w:val="Normal"/>
    <w:link w:val="Foot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B"/>
  </w:style>
  <w:style w:type="character" w:customStyle="1" w:styleId="Heading1Char">
    <w:name w:val="Heading 1 Char"/>
    <w:basedOn w:val="DefaultParagraphFont"/>
    <w:link w:val="Heading1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6908"/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C7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o\Documents\Custom%20Office%20Templates\Lab%20template.dotx" TargetMode="External"/></Relationships>
</file>

<file path=word/theme/theme1.xml><?xml version="1.0" encoding="utf-8"?>
<a:theme xmlns:a="http://schemas.openxmlformats.org/drawingml/2006/main" name="ThemeArchitecture">
  <a:themeElements>
    <a:clrScheme name="Custom 3">
      <a:dk1>
        <a:sysClr val="windowText" lastClr="000000"/>
      </a:dk1>
      <a:lt1>
        <a:sysClr val="window" lastClr="FFFFFF"/>
      </a:lt1>
      <a:dk2>
        <a:srgbClr val="091540"/>
      </a:dk2>
      <a:lt2>
        <a:srgbClr val="EFF1F3"/>
      </a:lt2>
      <a:accent1>
        <a:srgbClr val="444D26"/>
      </a:accent1>
      <a:accent2>
        <a:srgbClr val="F3A447"/>
      </a:accent2>
      <a:accent3>
        <a:srgbClr val="E7BC29"/>
      </a:accent3>
      <a:accent4>
        <a:srgbClr val="BF1A2F"/>
      </a:accent4>
      <a:accent5>
        <a:srgbClr val="9C85C0"/>
      </a:accent5>
      <a:accent6>
        <a:srgbClr val="1098F7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Architecture" id="{FDBB64A4-F6B9-459D-9DC5-FA08A1E89776}" vid="{7CCDC46A-DE81-4F39-9A3E-6D83F27AB2F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</Template>
  <TotalTime>0</TotalTime>
  <Pages>7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Duffin</dc:creator>
  <cp:keywords/>
  <dc:description/>
  <cp:lastModifiedBy>Elysia Barker</cp:lastModifiedBy>
  <cp:revision>2</cp:revision>
  <dcterms:created xsi:type="dcterms:W3CDTF">2023-11-20T16:03:00Z</dcterms:created>
  <dcterms:modified xsi:type="dcterms:W3CDTF">2023-11-20T16:03:00Z</dcterms:modified>
</cp:coreProperties>
</file>