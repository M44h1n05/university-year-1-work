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29EDF07F" w:rsidR="004E42CB" w:rsidRPr="00A33EAF" w:rsidRDefault="004E42CB" w:rsidP="00897312">
      <w:pPr>
        <w:pStyle w:val="Heading1"/>
        <w:jc w:val="center"/>
        <w:rPr>
          <w:color w:val="091540" w:themeColor="text2"/>
        </w:rPr>
      </w:pPr>
      <w:r w:rsidRPr="00A33EAF">
        <w:rPr>
          <w:color w:val="091540" w:themeColor="text2"/>
        </w:rPr>
        <w:t xml:space="preserve">Week </w:t>
      </w:r>
      <w:r w:rsidR="00B479A4">
        <w:rPr>
          <w:color w:val="091540" w:themeColor="text2"/>
        </w:rPr>
        <w:t>4</w:t>
      </w:r>
      <w:r w:rsidRPr="00A33EAF">
        <w:rPr>
          <w:color w:val="091540" w:themeColor="text2"/>
        </w:rPr>
        <w:t xml:space="preserve"> Lab</w:t>
      </w:r>
      <w:r w:rsidR="0037300E">
        <w:rPr>
          <w:color w:val="091540" w:themeColor="text2"/>
        </w:rPr>
        <w:t xml:space="preserve"> </w:t>
      </w:r>
      <w:r w:rsidR="0070154D">
        <w:rPr>
          <w:color w:val="091540" w:themeColor="text2"/>
        </w:rPr>
        <w:t>A</w:t>
      </w:r>
      <w:r w:rsidR="00EB0DE1">
        <w:rPr>
          <w:color w:val="091540" w:themeColor="text2"/>
        </w:rPr>
        <w:t>: A</w:t>
      </w:r>
      <w:r w:rsidR="005B2498">
        <w:rPr>
          <w:color w:val="091540" w:themeColor="text2"/>
        </w:rPr>
        <w:t>rithmetic Logic Unit (ALU)</w:t>
      </w:r>
    </w:p>
    <w:p w14:paraId="2826A131" w14:textId="77777777" w:rsidR="004E42CB" w:rsidRPr="00A33EAF" w:rsidRDefault="004E42CB" w:rsidP="004E42CB"/>
    <w:p w14:paraId="6D02A14D" w14:textId="77777777" w:rsidR="004E42CB" w:rsidRPr="00A33EAF" w:rsidRDefault="004E42CB" w:rsidP="004E42CB">
      <w:pPr>
        <w:pStyle w:val="Heading2"/>
      </w:pPr>
      <w:r w:rsidRPr="00A33EAF">
        <w:t>Objectives</w:t>
      </w:r>
    </w:p>
    <w:p w14:paraId="6C1C43C1" w14:textId="381ECCBC" w:rsidR="004E4174" w:rsidRPr="00A33EAF" w:rsidRDefault="004E4174" w:rsidP="004E42CB">
      <w:r w:rsidRPr="00A33EAF">
        <w:t>Develop understanding and experience of:</w:t>
      </w:r>
    </w:p>
    <w:p w14:paraId="6E06E40E" w14:textId="1DEF76C6" w:rsidR="00017506" w:rsidRDefault="00E764EA" w:rsidP="003F0886">
      <w:pPr>
        <w:pStyle w:val="ListParagraph"/>
        <w:numPr>
          <w:ilvl w:val="0"/>
          <w:numId w:val="1"/>
        </w:numPr>
        <w:ind w:left="284" w:hanging="284"/>
      </w:pPr>
      <w:bookmarkStart w:id="0" w:name="_Hlk81987770"/>
      <w:r>
        <w:t xml:space="preserve">What is meant by an </w:t>
      </w:r>
      <w:r w:rsidR="00017506">
        <w:t>ALU and its</w:t>
      </w:r>
      <w:r>
        <w:t xml:space="preserve"> opcode</w:t>
      </w:r>
    </w:p>
    <w:p w14:paraId="717B2717" w14:textId="789F80A5" w:rsidR="004E4174" w:rsidRPr="00A33EAF" w:rsidRDefault="00B97F13" w:rsidP="003F0886">
      <w:pPr>
        <w:pStyle w:val="ListParagraph"/>
        <w:numPr>
          <w:ilvl w:val="0"/>
          <w:numId w:val="1"/>
        </w:numPr>
        <w:ind w:left="284" w:hanging="284"/>
      </w:pPr>
      <w:r>
        <w:t>B</w:t>
      </w:r>
      <w:r w:rsidR="009B3617" w:rsidRPr="00A33EAF">
        <w:t>uilding a</w:t>
      </w:r>
      <w:r w:rsidR="00BE2FDB" w:rsidRPr="00A33EAF">
        <w:t xml:space="preserve"> simpl</w:t>
      </w:r>
      <w:r w:rsidR="002515BA">
        <w:t>ified</w:t>
      </w:r>
      <w:r w:rsidR="00BE2FDB" w:rsidRPr="00A33EAF">
        <w:t xml:space="preserve"> ALU</w:t>
      </w:r>
      <w:bookmarkEnd w:id="0"/>
    </w:p>
    <w:p w14:paraId="20DDACE7" w14:textId="77777777" w:rsidR="00017506" w:rsidRPr="00A33EAF" w:rsidRDefault="00017506" w:rsidP="00017506">
      <w:pPr>
        <w:pStyle w:val="ListParagraph"/>
        <w:ind w:left="284"/>
      </w:pPr>
    </w:p>
    <w:p w14:paraId="6F262C79" w14:textId="779FCE9F" w:rsidR="004E4174" w:rsidRDefault="0058265C" w:rsidP="00F039C4">
      <w:pPr>
        <w:pStyle w:val="Heading2"/>
      </w:pPr>
      <w:r>
        <w:t>ALU</w:t>
      </w:r>
    </w:p>
    <w:p w14:paraId="08DD959F" w14:textId="036376BE" w:rsidR="0058265C" w:rsidRDefault="00DB6E96" w:rsidP="0058265C">
      <w:r w:rsidRPr="00DB6E96">
        <w:rPr>
          <w:noProof/>
        </w:rPr>
        <w:drawing>
          <wp:inline distT="0" distB="0" distL="0" distR="0" wp14:anchorId="19CEFE4A" wp14:editId="425409C1">
            <wp:extent cx="3117273" cy="1719371"/>
            <wp:effectExtent l="0" t="0" r="6985" b="0"/>
            <wp:docPr id="4" name="Picture 4" descr="Symbol often used for an ALU">
              <a:extLst xmlns:a="http://schemas.openxmlformats.org/drawingml/2006/main">
                <a:ext uri="{FF2B5EF4-FFF2-40B4-BE49-F238E27FC236}">
                  <a16:creationId xmlns:a16="http://schemas.microsoft.com/office/drawing/2014/main" id="{6CDB8B01-EFFB-43C2-8E5A-6A0E36AE6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Symbol often used for an ALU">
                      <a:extLst>
                        <a:ext uri="{FF2B5EF4-FFF2-40B4-BE49-F238E27FC236}">
                          <a16:creationId xmlns:a16="http://schemas.microsoft.com/office/drawing/2014/main" id="{6CDB8B01-EFFB-43C2-8E5A-6A0E36AE6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10" cy="172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6E6E" w14:textId="5F615EFC" w:rsidR="00161552" w:rsidRDefault="00161552" w:rsidP="00161552">
      <w:pPr>
        <w:pStyle w:val="ListParagraph"/>
        <w:numPr>
          <w:ilvl w:val="0"/>
          <w:numId w:val="26"/>
        </w:numPr>
      </w:pPr>
      <w:r>
        <w:t>General information about ALUs.</w:t>
      </w:r>
    </w:p>
    <w:p w14:paraId="63AE6EC3" w14:textId="739942F8" w:rsidR="00515EE3" w:rsidRPr="00515EE3" w:rsidRDefault="00515EE3" w:rsidP="00515EE3">
      <w:pPr>
        <w:numPr>
          <w:ilvl w:val="0"/>
          <w:numId w:val="22"/>
        </w:numPr>
      </w:pPr>
      <w:r w:rsidRPr="00515EE3">
        <w:rPr>
          <w:lang w:val="en-US"/>
        </w:rPr>
        <w:t>How many operands does an ALU have</w:t>
      </w:r>
      <w:r w:rsidR="00017506">
        <w:rPr>
          <w:lang w:val="en-US"/>
        </w:rPr>
        <w:t xml:space="preserve"> and what are they for</w:t>
      </w:r>
      <w:r w:rsidRPr="00515EE3">
        <w:rPr>
          <w:lang w:val="en-US"/>
        </w:rPr>
        <w:t>?</w:t>
      </w:r>
    </w:p>
    <w:p w14:paraId="569208CF" w14:textId="7CC14E56" w:rsidR="00F355F5" w:rsidRPr="00515EE3" w:rsidRDefault="00096D09" w:rsidP="00161552">
      <w:pPr>
        <w:tabs>
          <w:tab w:val="left" w:pos="8789"/>
        </w:tabs>
        <w:ind w:left="360"/>
      </w:pPr>
      <w:r>
        <w:t>Operand is the input for the ALU and there are 2 operands in an ALU</w:t>
      </w:r>
      <w:r w:rsidR="00D04A02">
        <w:t>.</w:t>
      </w:r>
    </w:p>
    <w:p w14:paraId="59AC9A30" w14:textId="2E625837" w:rsidR="00515EE3" w:rsidRPr="00515EE3" w:rsidRDefault="00515EE3" w:rsidP="00515EE3">
      <w:pPr>
        <w:numPr>
          <w:ilvl w:val="0"/>
          <w:numId w:val="22"/>
        </w:numPr>
      </w:pPr>
      <w:r w:rsidRPr="00515EE3">
        <w:rPr>
          <w:lang w:val="en-US"/>
        </w:rPr>
        <w:t xml:space="preserve">What </w:t>
      </w:r>
      <w:r w:rsidR="00017506">
        <w:rPr>
          <w:lang w:val="en-US"/>
        </w:rPr>
        <w:t>is the opcode for</w:t>
      </w:r>
      <w:r w:rsidRPr="00515EE3">
        <w:rPr>
          <w:lang w:val="en-US"/>
        </w:rPr>
        <w:t>?</w:t>
      </w:r>
    </w:p>
    <w:p w14:paraId="0FAA391F" w14:textId="629156F1" w:rsidR="00161552" w:rsidRPr="00515EE3" w:rsidRDefault="00F71ECF" w:rsidP="00161552">
      <w:pPr>
        <w:tabs>
          <w:tab w:val="left" w:pos="8789"/>
        </w:tabs>
        <w:ind w:left="360"/>
      </w:pPr>
      <w:r>
        <w:t>Controls which operation we want to see the result of</w:t>
      </w:r>
      <w:r w:rsidR="00D04A02">
        <w:t>.</w:t>
      </w:r>
    </w:p>
    <w:p w14:paraId="6D878E3D" w14:textId="25D687CB" w:rsidR="00F64161" w:rsidRDefault="00515EE3" w:rsidP="0058265C">
      <w:pPr>
        <w:pStyle w:val="ListParagraph"/>
        <w:numPr>
          <w:ilvl w:val="0"/>
          <w:numId w:val="22"/>
        </w:numPr>
        <w:tabs>
          <w:tab w:val="left" w:pos="8789"/>
        </w:tabs>
      </w:pPr>
      <w:r w:rsidRPr="00515EE3">
        <w:t>We will use a 2-bit opcode. How many different operations can we include</w:t>
      </w:r>
      <w:r w:rsidR="00F64161">
        <w:t>?</w:t>
      </w:r>
      <w:r w:rsidR="002A3290">
        <w:t xml:space="preserve"> 4</w:t>
      </w:r>
      <w:r w:rsidR="00F64161">
        <w:t xml:space="preserve"> </w:t>
      </w:r>
    </w:p>
    <w:p w14:paraId="5E9B4C10" w14:textId="5D42FA42" w:rsidR="00A03C2A" w:rsidRDefault="00A5063C" w:rsidP="0058265C">
      <w:r>
        <w:t xml:space="preserve">An ALU usually does </w:t>
      </w:r>
      <w:r w:rsidR="006E60DB">
        <w:t xml:space="preserve">all of its operations in parallel and the opcode is used to select which </w:t>
      </w:r>
      <w:r w:rsidR="00E24DDA">
        <w:t>to pass to the output result.</w:t>
      </w:r>
    </w:p>
    <w:p w14:paraId="1B741CEE" w14:textId="0F9312B4" w:rsidR="0058265C" w:rsidRDefault="00E24DDA" w:rsidP="0058265C">
      <w:pPr>
        <w:pStyle w:val="ListParagraph"/>
        <w:numPr>
          <w:ilvl w:val="0"/>
          <w:numId w:val="22"/>
        </w:numPr>
        <w:tabs>
          <w:tab w:val="left" w:pos="8789"/>
        </w:tabs>
      </w:pPr>
      <w:r>
        <w:t>What component can we use to select one from a set of signals</w:t>
      </w:r>
      <w:r w:rsidR="00F64161">
        <w:t xml:space="preserve">? </w:t>
      </w:r>
      <w:r w:rsidR="000F5028">
        <w:t xml:space="preserve">Multiplexor </w:t>
      </w:r>
    </w:p>
    <w:p w14:paraId="31EB211A" w14:textId="77777777" w:rsidR="00B97F13" w:rsidRDefault="00B97F13" w:rsidP="00B97F13">
      <w:pPr>
        <w:pStyle w:val="ListParagraph"/>
        <w:tabs>
          <w:tab w:val="left" w:pos="8789"/>
        </w:tabs>
      </w:pPr>
    </w:p>
    <w:p w14:paraId="047355D4" w14:textId="6C0D516D" w:rsidR="0058265C" w:rsidRPr="0058265C" w:rsidRDefault="0058265C" w:rsidP="00F64161">
      <w:pPr>
        <w:pStyle w:val="ListParagraph"/>
        <w:numPr>
          <w:ilvl w:val="0"/>
          <w:numId w:val="26"/>
        </w:numPr>
      </w:pPr>
      <w:r>
        <w:t>Building an ALU</w:t>
      </w:r>
    </w:p>
    <w:p w14:paraId="52EBC06D" w14:textId="77777777" w:rsidR="00B97F13" w:rsidRDefault="00B97F13" w:rsidP="00AB2FE3">
      <w:pPr>
        <w:pStyle w:val="ListParagraph"/>
        <w:ind w:left="360"/>
      </w:pPr>
      <w:bookmarkStart w:id="1" w:name="_Hlk82162117"/>
    </w:p>
    <w:p w14:paraId="08B272A0" w14:textId="2461B1B9" w:rsidR="00AB2FE3" w:rsidRDefault="00313332" w:rsidP="00AB2FE3">
      <w:pPr>
        <w:pStyle w:val="ListParagraph"/>
        <w:ind w:left="360"/>
      </w:pPr>
      <w:r>
        <w:t>You will</w:t>
      </w:r>
      <w:r w:rsidR="00B66B01">
        <w:t xml:space="preserve"> create </w:t>
      </w:r>
      <w:r w:rsidR="00AE7846">
        <w:t>a simple ALU</w:t>
      </w:r>
      <w:r w:rsidR="00F64161">
        <w:t xml:space="preserve"> in Logisim Evolution</w:t>
      </w:r>
      <w:r w:rsidR="0085353F">
        <w:t xml:space="preserve"> </w:t>
      </w:r>
      <w:r>
        <w:t>which</w:t>
      </w:r>
      <w:r w:rsidR="0085353F">
        <w:t xml:space="preserve"> is just an example of </w:t>
      </w:r>
      <w:r w:rsidR="00322DE6">
        <w:t>what an ALU can do, each architecture has its own set of instructions it can process.</w:t>
      </w:r>
      <w:r w:rsidR="001C0293">
        <w:t xml:space="preserve"> Although we will use built-in components from Logisim Evolution, </w:t>
      </w:r>
      <w:r w:rsidR="00527EAC">
        <w:t>if you have been working through including extensions, you</w:t>
      </w:r>
      <w:r w:rsidR="001C0293">
        <w:t xml:space="preserve"> have seen how we can </w:t>
      </w:r>
      <w:r w:rsidR="002E05CE">
        <w:t>build all of them from basic logic gates.</w:t>
      </w:r>
      <w:r w:rsidR="00AB2FE3">
        <w:t xml:space="preserve"> Although the ALU in the coursework is different from the one used here, the principles are the same, so it is important that you understand the ideas here.</w:t>
      </w:r>
    </w:p>
    <w:p w14:paraId="3251C470" w14:textId="77777777" w:rsidR="00B97F13" w:rsidRPr="00A33EAF" w:rsidRDefault="00B97F13" w:rsidP="00AB2FE3">
      <w:pPr>
        <w:pStyle w:val="ListParagraph"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5F6BD2" w:rsidRPr="00A33EAF" w14:paraId="0C4CCD9E" w14:textId="77777777" w:rsidTr="002A76B9">
        <w:tc>
          <w:tcPr>
            <w:tcW w:w="1685" w:type="dxa"/>
          </w:tcPr>
          <w:p w14:paraId="26A7F467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ALU OP value</w:t>
            </w:r>
          </w:p>
        </w:tc>
        <w:tc>
          <w:tcPr>
            <w:tcW w:w="6611" w:type="dxa"/>
          </w:tcPr>
          <w:p w14:paraId="1457EDDC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Output</w:t>
            </w:r>
          </w:p>
        </w:tc>
      </w:tr>
      <w:tr w:rsidR="005F6BD2" w:rsidRPr="00A33EAF" w14:paraId="4AD94A88" w14:textId="77777777" w:rsidTr="002A76B9">
        <w:tc>
          <w:tcPr>
            <w:tcW w:w="1685" w:type="dxa"/>
          </w:tcPr>
          <w:p w14:paraId="7978DED1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0</w:t>
            </w:r>
          </w:p>
        </w:tc>
        <w:tc>
          <w:tcPr>
            <w:tcW w:w="6611" w:type="dxa"/>
          </w:tcPr>
          <w:p w14:paraId="2D08EF83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The result of adding A and B together</w:t>
            </w:r>
          </w:p>
        </w:tc>
      </w:tr>
      <w:tr w:rsidR="005F6BD2" w:rsidRPr="00A33EAF" w14:paraId="32DB6935" w14:textId="77777777" w:rsidTr="002A76B9">
        <w:tc>
          <w:tcPr>
            <w:tcW w:w="1685" w:type="dxa"/>
          </w:tcPr>
          <w:p w14:paraId="0D0D2A5C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1</w:t>
            </w:r>
          </w:p>
        </w:tc>
        <w:tc>
          <w:tcPr>
            <w:tcW w:w="6611" w:type="dxa"/>
          </w:tcPr>
          <w:p w14:paraId="4D1ED4ED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The result of a bitwise A AND B</w:t>
            </w:r>
          </w:p>
        </w:tc>
      </w:tr>
      <w:tr w:rsidR="005F6BD2" w:rsidRPr="00A33EAF" w14:paraId="71B408F4" w14:textId="77777777" w:rsidTr="002A76B9">
        <w:tc>
          <w:tcPr>
            <w:tcW w:w="1685" w:type="dxa"/>
          </w:tcPr>
          <w:p w14:paraId="265FD951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2</w:t>
            </w:r>
          </w:p>
        </w:tc>
        <w:tc>
          <w:tcPr>
            <w:tcW w:w="6611" w:type="dxa"/>
          </w:tcPr>
          <w:p w14:paraId="4620C1B5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 xml:space="preserve">The result of subtracting 1 from </w:t>
            </w:r>
            <w:r w:rsidRPr="002515BA">
              <w:rPr>
                <w:b/>
                <w:bCs/>
              </w:rPr>
              <w:t>A</w:t>
            </w:r>
          </w:p>
        </w:tc>
      </w:tr>
    </w:tbl>
    <w:p w14:paraId="6A211D7F" w14:textId="77777777" w:rsidR="005F6BD2" w:rsidRPr="00A33EAF" w:rsidRDefault="005F6BD2" w:rsidP="004E4174"/>
    <w:p w14:paraId="431BAFBC" w14:textId="63185E7E" w:rsidR="00571DDB" w:rsidRPr="00A33EAF" w:rsidRDefault="00571DDB" w:rsidP="00AB2FE3">
      <w:r w:rsidRPr="00A33EAF">
        <w:t xml:space="preserve">Create </w:t>
      </w:r>
      <w:r w:rsidR="00DB6E96">
        <w:t>the</w:t>
      </w:r>
      <w:r w:rsidRPr="00A33EAF">
        <w:t xml:space="preserve"> ALU in Logisim</w:t>
      </w:r>
      <w:r w:rsidR="00322DE6">
        <w:t xml:space="preserve"> Evolution</w:t>
      </w:r>
      <w:r w:rsidRPr="00A33EAF">
        <w:t xml:space="preserve"> as follows:</w:t>
      </w:r>
    </w:p>
    <w:p w14:paraId="754FD8AB" w14:textId="5D64D4AE" w:rsidR="00571DDB" w:rsidRPr="00A33EAF" w:rsidRDefault="00571DDB" w:rsidP="00322DE6">
      <w:pPr>
        <w:pStyle w:val="ListParagraph"/>
        <w:numPr>
          <w:ilvl w:val="1"/>
          <w:numId w:val="10"/>
        </w:numPr>
        <w:ind w:left="567" w:hanging="141"/>
      </w:pPr>
      <w:bookmarkStart w:id="2" w:name="_Hlk82162244"/>
      <w:r w:rsidRPr="00A33EAF">
        <w:t xml:space="preserve">Have two 8-bit input pins (labelled A and B) for the data to operate on and a 2-bit input (labelled </w:t>
      </w:r>
      <w:proofErr w:type="spellStart"/>
      <w:r w:rsidRPr="00A33EAF">
        <w:t>ALU</w:t>
      </w:r>
      <w:r w:rsidR="004A7B8A">
        <w:t>_</w:t>
      </w:r>
      <w:r w:rsidRPr="00A33EAF">
        <w:t>O</w:t>
      </w:r>
      <w:r w:rsidR="0064234F">
        <w:t>pcode</w:t>
      </w:r>
      <w:proofErr w:type="spellEnd"/>
      <w:r w:rsidRPr="00A33EAF">
        <w:t>) for the operation to carry out.</w:t>
      </w:r>
    </w:p>
    <w:bookmarkEnd w:id="2"/>
    <w:p w14:paraId="502A2C55" w14:textId="0C5054D1" w:rsidR="00571DDB" w:rsidRPr="00A33EAF" w:rsidRDefault="00571DDB" w:rsidP="00322DE6">
      <w:pPr>
        <w:pStyle w:val="ListParagraph"/>
        <w:numPr>
          <w:ilvl w:val="1"/>
          <w:numId w:val="10"/>
        </w:numPr>
        <w:ind w:left="567" w:hanging="141"/>
      </w:pPr>
      <w:r w:rsidRPr="00A33EAF">
        <w:t>Have one 8-bit output pin (labelled ALU</w:t>
      </w:r>
      <w:r w:rsidR="004A7B8A">
        <w:t>_</w:t>
      </w:r>
      <w:r w:rsidRPr="00A33EAF">
        <w:t>OUT)</w:t>
      </w:r>
      <w:r w:rsidR="00B0580E">
        <w:t xml:space="preserve"> for the result.</w:t>
      </w:r>
    </w:p>
    <w:p w14:paraId="3F8D5AC1" w14:textId="2078C6A2" w:rsidR="00571DDB" w:rsidRPr="00075C1E" w:rsidRDefault="005D386A" w:rsidP="00322DE6">
      <w:pPr>
        <w:pStyle w:val="ListParagraph"/>
        <w:numPr>
          <w:ilvl w:val="1"/>
          <w:numId w:val="10"/>
        </w:numPr>
        <w:ind w:left="567" w:hanging="141"/>
      </w:pPr>
      <w:r>
        <w:t>The image below has both A and B going in</w:t>
      </w:r>
      <w:r w:rsidR="00856D14">
        <w:t>to both addition</w:t>
      </w:r>
      <w:r w:rsidR="00CE1F9C">
        <w:t xml:space="preserve"> (operation 0)</w:t>
      </w:r>
      <w:r w:rsidR="00856D14">
        <w:t xml:space="preserve"> and bitwise AND</w:t>
      </w:r>
      <w:r w:rsidR="00CE1F9C">
        <w:t xml:space="preserve"> (operation 1)</w:t>
      </w:r>
      <w:r w:rsidR="00856D14">
        <w:t xml:space="preserve">. </w:t>
      </w:r>
      <w:r w:rsidR="00CE1F9C">
        <w:t xml:space="preserve">Operation </w:t>
      </w:r>
      <w:r w:rsidR="00480BC4">
        <w:t xml:space="preserve">2 should subtract 1 </w:t>
      </w:r>
      <w:r w:rsidR="00AF77C6">
        <w:t xml:space="preserve">from the input value </w:t>
      </w:r>
      <w:r w:rsidR="003F71B6">
        <w:t>from A. Note that for you will need to use a constant for the value 1 (from the Logisim Evolution wiring tools)</w:t>
      </w:r>
      <w:r w:rsidR="00075C1E">
        <w:t xml:space="preserve"> and set the Data Bits and value appropriately</w:t>
      </w:r>
      <w:r w:rsidR="003F71B6">
        <w:t>.</w:t>
      </w:r>
    </w:p>
    <w:p w14:paraId="1EC4093B" w14:textId="77777777" w:rsidR="003F71B6" w:rsidRDefault="003F71B6" w:rsidP="003F71B6">
      <w:pPr>
        <w:pStyle w:val="ListParagraph"/>
        <w:ind w:left="567"/>
      </w:pPr>
    </w:p>
    <w:p w14:paraId="088CD490" w14:textId="073E925D" w:rsidR="005D386A" w:rsidRDefault="005D386A" w:rsidP="005D386A">
      <w:pPr>
        <w:pStyle w:val="ListParagraph"/>
        <w:ind w:left="567"/>
      </w:pPr>
      <w:r w:rsidRPr="005D386A">
        <w:rPr>
          <w:noProof/>
        </w:rPr>
        <w:drawing>
          <wp:inline distT="0" distB="0" distL="0" distR="0" wp14:anchorId="0681B642" wp14:editId="554FEB6F">
            <wp:extent cx="5731510" cy="1421765"/>
            <wp:effectExtent l="0" t="0" r="2540" b="6985"/>
            <wp:docPr id="5" name="Picture 5" descr="A picture containing text, clock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9C51E3-9E2D-4190-B477-D788B31BE8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clock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C69C51E3-9E2D-4190-B477-D788B31BE8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E9FD" w14:textId="77777777" w:rsidR="005D386A" w:rsidRPr="00A33EAF" w:rsidRDefault="005D386A" w:rsidP="005D386A">
      <w:pPr>
        <w:pStyle w:val="ListParagraph"/>
        <w:ind w:left="567"/>
      </w:pPr>
    </w:p>
    <w:p w14:paraId="27F68FF6" w14:textId="77777777" w:rsidR="00075C1E" w:rsidRDefault="008834AB" w:rsidP="00322DE6">
      <w:pPr>
        <w:pStyle w:val="ListParagraph"/>
        <w:numPr>
          <w:ilvl w:val="1"/>
          <w:numId w:val="10"/>
        </w:numPr>
        <w:ind w:left="567" w:hanging="141"/>
      </w:pPr>
      <w:r w:rsidRPr="00A33EAF">
        <w:t>Use a</w:t>
      </w:r>
      <w:r w:rsidR="00FE4677">
        <w:t xml:space="preserve"> suitable component</w:t>
      </w:r>
      <w:r w:rsidRPr="00A33EAF">
        <w:t xml:space="preserve"> to select the final output according to the value of the 2-bit ALU OP input</w:t>
      </w:r>
      <w:r w:rsidR="00F831BD" w:rsidRPr="00A33EAF">
        <w:t xml:space="preserve"> according to the table </w:t>
      </w:r>
      <w:r w:rsidR="00075C1E">
        <w:t>above</w:t>
      </w:r>
      <w:r w:rsidR="00F831BD" w:rsidRPr="00A33EAF">
        <w:t>.</w:t>
      </w:r>
    </w:p>
    <w:p w14:paraId="68D8A3F1" w14:textId="77777777" w:rsidR="00B97F13" w:rsidRDefault="00AC3E83" w:rsidP="00B97F13">
      <w:pPr>
        <w:pStyle w:val="ListParagraph"/>
        <w:numPr>
          <w:ilvl w:val="1"/>
          <w:numId w:val="10"/>
        </w:numPr>
        <w:ind w:left="567" w:hanging="141"/>
      </w:pPr>
      <w:r>
        <w:t>Choose some values for A and B and work out what you expect the result to be after each of the three operations.</w:t>
      </w:r>
      <w:r w:rsidR="00B97F13">
        <w:t xml:space="preserve"> </w:t>
      </w:r>
      <w:r w:rsidR="00567F07">
        <w:t xml:space="preserve">Write down your values and expected results. </w:t>
      </w:r>
    </w:p>
    <w:p w14:paraId="228B06A5" w14:textId="77777777" w:rsidR="00B97F13" w:rsidRDefault="00B97F13" w:rsidP="00B97F13">
      <w:pPr>
        <w:pStyle w:val="ListParagraph"/>
        <w:ind w:left="567"/>
      </w:pPr>
    </w:p>
    <w:p w14:paraId="7B30699B" w14:textId="5DE1E8FF" w:rsidR="00571DDB" w:rsidRPr="00A33EAF" w:rsidRDefault="00567F07" w:rsidP="00B97F13">
      <w:pPr>
        <w:pStyle w:val="ListParagraph"/>
        <w:ind w:left="567"/>
      </w:pPr>
      <w:r>
        <w:t xml:space="preserve">Test your circuit with each </w:t>
      </w:r>
      <w:proofErr w:type="spellStart"/>
      <w:r>
        <w:t>ALU_Opcode</w:t>
      </w:r>
      <w:proofErr w:type="spellEnd"/>
      <w:r>
        <w:t xml:space="preserve"> and </w:t>
      </w:r>
      <w:r w:rsidR="00E01E00">
        <w:t>compare to your expected results. Add images to this worksheet</w:t>
      </w:r>
      <w:r w:rsidR="00F831BD" w:rsidRPr="00A33EAF">
        <w:t xml:space="preserve">. </w:t>
      </w:r>
    </w:p>
    <w:p w14:paraId="6603EEC8" w14:textId="17015C3E" w:rsidR="00F831BD" w:rsidRDefault="00F831BD" w:rsidP="00571DDB">
      <w:pPr>
        <w:pStyle w:val="ListParagraph"/>
      </w:pPr>
    </w:p>
    <w:p w14:paraId="12473D1B" w14:textId="77777777" w:rsidR="000B4592" w:rsidRDefault="000B4592" w:rsidP="00571DDB">
      <w:pPr>
        <w:pStyle w:val="ListParagraph"/>
      </w:pPr>
    </w:p>
    <w:bookmarkEnd w:id="1"/>
    <w:p w14:paraId="3FB06208" w14:textId="77777777" w:rsidR="002B2B8E" w:rsidRDefault="002B2B8E" w:rsidP="009314CA">
      <w:pPr>
        <w:pStyle w:val="ListParagraph"/>
        <w:ind w:left="0"/>
      </w:pPr>
    </w:p>
    <w:p w14:paraId="5AF1756E" w14:textId="77777777" w:rsidR="002B2B8E" w:rsidRDefault="002B2B8E" w:rsidP="009314CA">
      <w:pPr>
        <w:pStyle w:val="ListParagraph"/>
        <w:ind w:left="0"/>
      </w:pPr>
    </w:p>
    <w:p w14:paraId="48B4621F" w14:textId="77777777" w:rsidR="002B2B8E" w:rsidRDefault="002B2B8E" w:rsidP="009314CA">
      <w:pPr>
        <w:pStyle w:val="ListParagraph"/>
        <w:ind w:left="0"/>
      </w:pPr>
    </w:p>
    <w:p w14:paraId="72D5E2DA" w14:textId="7C32ECD3" w:rsidR="00064647" w:rsidRDefault="00064647" w:rsidP="009314CA">
      <w:pPr>
        <w:pStyle w:val="ListParagraph"/>
        <w:ind w:left="0"/>
      </w:pPr>
      <w:r>
        <w:t xml:space="preserve">2 – 1 = 1 </w:t>
      </w:r>
    </w:p>
    <w:p w14:paraId="09BED35E" w14:textId="2B9F73E8" w:rsidR="000B4592" w:rsidRDefault="002B2B8E" w:rsidP="009314CA">
      <w:pPr>
        <w:pStyle w:val="ListParagraph"/>
        <w:ind w:left="0"/>
      </w:pPr>
      <w:r>
        <w:rPr>
          <w:noProof/>
        </w:rPr>
        <w:drawing>
          <wp:inline distT="0" distB="0" distL="0" distR="0" wp14:anchorId="1F2E42F5" wp14:editId="7224CBB9">
            <wp:extent cx="5731510" cy="250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561" w14:textId="77777777" w:rsidR="00996706" w:rsidRDefault="00996706" w:rsidP="00996706">
      <w:pPr>
        <w:pStyle w:val="ListParagraph"/>
      </w:pPr>
    </w:p>
    <w:p w14:paraId="4D879E0E" w14:textId="5A1BEEA1" w:rsidR="00996706" w:rsidRDefault="00996706" w:rsidP="00996706">
      <w:pPr>
        <w:pStyle w:val="ListParagraph"/>
      </w:pPr>
      <w:r>
        <w:lastRenderedPageBreak/>
        <w:t xml:space="preserve">When a is 2 and b is 2 the output of a add b is 4 </w:t>
      </w:r>
    </w:p>
    <w:p w14:paraId="66C757F3" w14:textId="77777777" w:rsidR="00996706" w:rsidRPr="00A33EAF" w:rsidRDefault="00996706" w:rsidP="00996706">
      <w:pPr>
        <w:pStyle w:val="ListParagraph"/>
      </w:pPr>
    </w:p>
    <w:p w14:paraId="0885EF74" w14:textId="77777777" w:rsidR="00996706" w:rsidRDefault="00996706" w:rsidP="00996706">
      <w:pPr>
        <w:pStyle w:val="ListParagraph"/>
        <w:ind w:left="0"/>
      </w:pPr>
      <w:r>
        <w:rPr>
          <w:noProof/>
        </w:rPr>
        <w:drawing>
          <wp:inline distT="0" distB="0" distL="0" distR="0" wp14:anchorId="52020D98" wp14:editId="33D05364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F761" w14:textId="77777777" w:rsidR="00996706" w:rsidRDefault="00996706" w:rsidP="00996706">
      <w:pPr>
        <w:pStyle w:val="ListParagraph"/>
        <w:ind w:left="0"/>
      </w:pPr>
    </w:p>
    <w:p w14:paraId="4B46C90A" w14:textId="7EE2EB12" w:rsidR="00A16114" w:rsidRDefault="00A16114" w:rsidP="009314CA">
      <w:pPr>
        <w:pStyle w:val="ListParagraph"/>
        <w:ind w:left="0"/>
      </w:pPr>
    </w:p>
    <w:p w14:paraId="3EB23272" w14:textId="77777777" w:rsidR="00996706" w:rsidRDefault="00996706" w:rsidP="009314CA">
      <w:pPr>
        <w:pStyle w:val="ListParagraph"/>
        <w:ind w:left="0"/>
      </w:pPr>
    </w:p>
    <w:p w14:paraId="6174C9F1" w14:textId="5D23BA62" w:rsidR="00996706" w:rsidRDefault="00996706" w:rsidP="009314CA">
      <w:pPr>
        <w:pStyle w:val="ListParagraph"/>
        <w:ind w:left="0"/>
      </w:pPr>
      <w:r>
        <w:t xml:space="preserve">Value of a and b </w:t>
      </w:r>
    </w:p>
    <w:p w14:paraId="62610BE5" w14:textId="401241DC" w:rsidR="0021525E" w:rsidRDefault="0021525E" w:rsidP="009314CA">
      <w:pPr>
        <w:pStyle w:val="ListParagraph"/>
        <w:ind w:left="0"/>
      </w:pPr>
    </w:p>
    <w:p w14:paraId="17755D75" w14:textId="249B82AF" w:rsidR="0021525E" w:rsidRDefault="00996706" w:rsidP="009314CA">
      <w:pPr>
        <w:pStyle w:val="ListParagraph"/>
        <w:ind w:left="0"/>
      </w:pPr>
      <w:r>
        <w:rPr>
          <w:noProof/>
        </w:rPr>
        <w:drawing>
          <wp:inline distT="0" distB="0" distL="0" distR="0" wp14:anchorId="7CF13236" wp14:editId="26960F4F">
            <wp:extent cx="5731510" cy="2503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EE3C" w14:textId="7EDD5E91" w:rsidR="0021525E" w:rsidRDefault="0021525E" w:rsidP="009314CA">
      <w:pPr>
        <w:pStyle w:val="ListParagraph"/>
        <w:ind w:left="0"/>
      </w:pPr>
    </w:p>
    <w:p w14:paraId="0D81DAAA" w14:textId="77777777" w:rsidR="0021525E" w:rsidRDefault="0021525E" w:rsidP="009314CA">
      <w:pPr>
        <w:pStyle w:val="ListParagraph"/>
        <w:ind w:left="0"/>
      </w:pPr>
    </w:p>
    <w:p w14:paraId="36B6D91A" w14:textId="77777777" w:rsidR="00B97F13" w:rsidRDefault="00B97F13" w:rsidP="009314CA">
      <w:pPr>
        <w:pStyle w:val="ListParagraph"/>
        <w:ind w:left="0"/>
      </w:pPr>
    </w:p>
    <w:p w14:paraId="651992E7" w14:textId="75675965" w:rsidR="00A16114" w:rsidRDefault="00A16114" w:rsidP="009314CA">
      <w:pPr>
        <w:pStyle w:val="ListParagraph"/>
        <w:ind w:left="0"/>
      </w:pPr>
    </w:p>
    <w:p w14:paraId="182A0CA3" w14:textId="64299005" w:rsidR="00997862" w:rsidRDefault="00334395" w:rsidP="009E59F2">
      <w:pPr>
        <w:pStyle w:val="Heading2"/>
      </w:pPr>
      <w:r>
        <w:t xml:space="preserve">Extension </w:t>
      </w:r>
      <w:r w:rsidR="007F296C">
        <w:t>exercises</w:t>
      </w:r>
    </w:p>
    <w:p w14:paraId="0939E5C4" w14:textId="2B73E688" w:rsidR="00A30F1A" w:rsidRDefault="00736ABA" w:rsidP="00BD084A">
      <w:pPr>
        <w:pStyle w:val="Heading3"/>
      </w:pPr>
      <w:r>
        <w:t>Manipulating</w:t>
      </w:r>
      <w:r w:rsidR="00A30F1A">
        <w:t xml:space="preserve"> </w:t>
      </w:r>
      <w:r w:rsidR="00BD084A">
        <w:t>binary</w:t>
      </w:r>
      <w:r w:rsidR="00A30F1A">
        <w:t xml:space="preserve"> numbers with two’s complement</w:t>
      </w:r>
      <w:r w:rsidR="00BD084A">
        <w:t xml:space="preserve"> representation</w:t>
      </w:r>
    </w:p>
    <w:p w14:paraId="185FC4E7" w14:textId="47FE962A" w:rsidR="00D001EB" w:rsidRPr="00D001EB" w:rsidRDefault="000D287A" w:rsidP="00D001EB">
      <w:r>
        <w:t xml:space="preserve">Note that these tasks </w:t>
      </w:r>
      <w:r w:rsidR="009E59F2">
        <w:t>include</w:t>
      </w:r>
      <w:r>
        <w:t xml:space="preserve"> an exercise using Logisim evolution</w:t>
      </w:r>
      <w:r w:rsidR="009E59F2">
        <w:t xml:space="preserve"> and one on Java programming</w:t>
      </w:r>
      <w:r>
        <w:t>.</w:t>
      </w:r>
    </w:p>
    <w:p w14:paraId="11FFC099" w14:textId="749CC725" w:rsidR="00A30F1A" w:rsidRPr="00A33EAF" w:rsidRDefault="00A30F1A" w:rsidP="00CE4B9C">
      <w:pPr>
        <w:pStyle w:val="ListParagraph"/>
        <w:numPr>
          <w:ilvl w:val="0"/>
          <w:numId w:val="19"/>
        </w:numPr>
      </w:pPr>
      <w:r w:rsidRPr="00A33EAF">
        <w:t>Suppose you have the following binary value stored in 8-bits but you don’t know if it is a signed or unsigned integer, what are the two possible decimal values it could have?</w:t>
      </w:r>
    </w:p>
    <w:p w14:paraId="62B641A7" w14:textId="1620E38F" w:rsidR="00D30F26" w:rsidRDefault="00A30F1A" w:rsidP="00D30F26">
      <w:pPr>
        <w:pStyle w:val="ListParagraph"/>
        <w:ind w:left="360" w:firstLine="360"/>
      </w:pPr>
      <w:r w:rsidRPr="00A33EAF">
        <w:t>10011001</w:t>
      </w:r>
      <w:r w:rsidR="00D30F26">
        <w:t xml:space="preserve"> == 153</w:t>
      </w:r>
      <w:r w:rsidR="0004027C">
        <w:t xml:space="preserve"> </w:t>
      </w:r>
    </w:p>
    <w:p w14:paraId="754E98C8" w14:textId="77777777" w:rsidR="00A30F1A" w:rsidRDefault="00A30F1A" w:rsidP="00A30F1A">
      <w:pPr>
        <w:pStyle w:val="ListParagraph"/>
        <w:ind w:left="360"/>
      </w:pPr>
    </w:p>
    <w:p w14:paraId="6348149C" w14:textId="77777777" w:rsidR="00A30F1A" w:rsidRPr="00A33EAF" w:rsidRDefault="00A30F1A" w:rsidP="00A30F1A">
      <w:pPr>
        <w:pStyle w:val="ListParagraph"/>
        <w:numPr>
          <w:ilvl w:val="0"/>
          <w:numId w:val="19"/>
        </w:numPr>
      </w:pPr>
      <w:r w:rsidRPr="00A33EAF">
        <w:t>What is the decimal equivalent of the following 8-bit binary number</w:t>
      </w:r>
      <w:r>
        <w:t xml:space="preserve"> using 2’s complement representation</w:t>
      </w:r>
      <w:r w:rsidRPr="00A33EAF">
        <w:t>?</w:t>
      </w:r>
    </w:p>
    <w:p w14:paraId="5F4B8A7F" w14:textId="77777777" w:rsidR="00A30F1A" w:rsidRPr="00A33EAF" w:rsidRDefault="00A30F1A" w:rsidP="00A30F1A">
      <w:pPr>
        <w:pStyle w:val="ListParagraph"/>
        <w:ind w:left="360" w:firstLine="360"/>
      </w:pPr>
      <w:r w:rsidRPr="00A33EAF">
        <w:lastRenderedPageBreak/>
        <w:t>01111111</w:t>
      </w:r>
    </w:p>
    <w:p w14:paraId="700D2491" w14:textId="77777777" w:rsidR="00A30F1A" w:rsidRPr="00A33EAF" w:rsidRDefault="00A30F1A" w:rsidP="00A30F1A">
      <w:pPr>
        <w:pStyle w:val="ListParagraph"/>
        <w:ind w:left="360"/>
      </w:pPr>
    </w:p>
    <w:p w14:paraId="4340C73C" w14:textId="77777777" w:rsidR="00A30F1A" w:rsidRDefault="00A30F1A" w:rsidP="00A30F1A">
      <w:pPr>
        <w:pStyle w:val="ListParagraph"/>
        <w:ind w:left="360"/>
      </w:pPr>
      <w:r w:rsidRPr="00A33EAF">
        <w:t>What do we get if we add 1 to that binary number</w:t>
      </w:r>
      <w:r>
        <w:t xml:space="preserve"> using normal binary arithmetic</w:t>
      </w:r>
      <w:r w:rsidRPr="00A33EAF">
        <w:t>?</w:t>
      </w:r>
    </w:p>
    <w:p w14:paraId="27282CAE" w14:textId="77777777" w:rsidR="00A30F1A" w:rsidRPr="00A33EAF" w:rsidRDefault="00A30F1A" w:rsidP="00A30F1A">
      <w:pPr>
        <w:pStyle w:val="ListParagraph"/>
        <w:ind w:left="360"/>
      </w:pPr>
    </w:p>
    <w:p w14:paraId="4B46C78F" w14:textId="77777777" w:rsidR="00A30F1A" w:rsidRPr="00A33EAF" w:rsidRDefault="00A30F1A" w:rsidP="00A30F1A">
      <w:pPr>
        <w:pStyle w:val="ListParagraph"/>
        <w:ind w:left="360"/>
      </w:pPr>
      <w:r w:rsidRPr="00A33EAF">
        <w:t>What is the decimal equivalent</w:t>
      </w:r>
      <w:r>
        <w:t xml:space="preserve"> of the resulting binary number</w:t>
      </w:r>
      <w:r w:rsidRPr="00A33EAF">
        <w:t>? Remember that we are using two’s complement</w:t>
      </w:r>
      <w:r>
        <w:t>.</w:t>
      </w:r>
    </w:p>
    <w:p w14:paraId="75628333" w14:textId="77777777" w:rsidR="00A30F1A" w:rsidRPr="00A33EAF" w:rsidRDefault="00A30F1A" w:rsidP="00A30F1A">
      <w:pPr>
        <w:pStyle w:val="ListParagraph"/>
        <w:ind w:left="360"/>
      </w:pPr>
    </w:p>
    <w:p w14:paraId="5F503BF4" w14:textId="458540A6" w:rsidR="00A30F1A" w:rsidRDefault="00A30F1A" w:rsidP="00A30F1A">
      <w:pPr>
        <w:pStyle w:val="ListParagraph"/>
        <w:numPr>
          <w:ilvl w:val="0"/>
          <w:numId w:val="19"/>
        </w:numPr>
      </w:pPr>
      <w:r w:rsidRPr="00A33EAF">
        <w:t xml:space="preserve">Using 8-bit two’s complement, use binary addition to do the equivalent calculation of 12 – </w:t>
      </w:r>
      <w:r w:rsidR="0065320A">
        <w:t>5</w:t>
      </w:r>
      <w:r w:rsidRPr="00A33EAF">
        <w:t>, that is do 12 + (-</w:t>
      </w:r>
      <w:r w:rsidR="0065320A">
        <w:t>5</w:t>
      </w:r>
      <w:r w:rsidRPr="00A33EAF">
        <w:t>). Make sure that you check your answer.</w:t>
      </w:r>
    </w:p>
    <w:p w14:paraId="2418E65F" w14:textId="77777777" w:rsidR="00A30F1A" w:rsidRDefault="00A30F1A" w:rsidP="00A30F1A">
      <w:pPr>
        <w:pStyle w:val="ListParagraph"/>
        <w:ind w:left="360"/>
      </w:pPr>
    </w:p>
    <w:p w14:paraId="6E3E3C38" w14:textId="77777777" w:rsidR="0061776E" w:rsidRDefault="00A30F1A" w:rsidP="00A30F1A">
      <w:pPr>
        <w:pStyle w:val="ListParagraph"/>
        <w:numPr>
          <w:ilvl w:val="0"/>
          <w:numId w:val="19"/>
        </w:numPr>
      </w:pPr>
      <w:r w:rsidRPr="00A33EAF">
        <w:t xml:space="preserve">What would </w:t>
      </w:r>
      <w:r>
        <w:t>the representation</w:t>
      </w:r>
      <w:r w:rsidRPr="00A33EAF">
        <w:t xml:space="preserve"> be if we store -</w:t>
      </w:r>
      <w:r w:rsidR="0065320A">
        <w:t>5</w:t>
      </w:r>
      <w:r w:rsidRPr="00A33EAF">
        <w:t xml:space="preserve"> using 16-bit two’s complement?</w:t>
      </w:r>
      <w:r w:rsidR="004E5CFA">
        <w:t xml:space="preserve"> </w:t>
      </w:r>
      <w:r w:rsidR="0000511A">
        <w:t xml:space="preserve">What does that imply if we need to move a number (positive or negative) from 8-bit </w:t>
      </w:r>
      <w:r w:rsidR="000C263D">
        <w:t>storage to 16-bit storage?</w:t>
      </w:r>
      <w:r w:rsidR="0000511A">
        <w:t xml:space="preserve"> </w:t>
      </w:r>
    </w:p>
    <w:p w14:paraId="64992F26" w14:textId="77777777" w:rsidR="0061776E" w:rsidRDefault="0061776E" w:rsidP="0061776E">
      <w:pPr>
        <w:pStyle w:val="ListParagraph"/>
      </w:pPr>
    </w:p>
    <w:p w14:paraId="6A4A7F1C" w14:textId="63E8BE90" w:rsidR="00A30F1A" w:rsidRDefault="0061776E" w:rsidP="0061776E">
      <w:pPr>
        <w:pStyle w:val="ListParagraph"/>
        <w:ind w:left="360"/>
      </w:pPr>
      <w:r>
        <w:t>How would you use wiring and</w:t>
      </w:r>
      <w:r w:rsidR="00820E42">
        <w:t xml:space="preserve"> basic</w:t>
      </w:r>
      <w:r>
        <w:t xml:space="preserve"> logic gates to </w:t>
      </w:r>
      <w:r w:rsidR="00A72E69">
        <w:t xml:space="preserve">cater for that issue? </w:t>
      </w:r>
      <w:r w:rsidR="008F754C">
        <w:t xml:space="preserve">If you look </w:t>
      </w:r>
      <w:r w:rsidR="00713373">
        <w:t>in the Wiring tools in Logisim Evolution, you will see a</w:t>
      </w:r>
      <w:r>
        <w:t xml:space="preserve"> built-in</w:t>
      </w:r>
      <w:r w:rsidR="00713373">
        <w:t xml:space="preserve"> component that can be used to </w:t>
      </w:r>
      <w:r>
        <w:t>cater for this problem.</w:t>
      </w:r>
    </w:p>
    <w:p w14:paraId="654B7551" w14:textId="77777777" w:rsidR="007F03B7" w:rsidRDefault="007F03B7" w:rsidP="007F03B7">
      <w:pPr>
        <w:pStyle w:val="ListParagraph"/>
      </w:pPr>
    </w:p>
    <w:p w14:paraId="40683837" w14:textId="7D1E54FD" w:rsidR="00507C31" w:rsidRDefault="00ED664C" w:rsidP="00DB1E1E">
      <w:pPr>
        <w:pStyle w:val="ListParagraph"/>
        <w:numPr>
          <w:ilvl w:val="0"/>
          <w:numId w:val="19"/>
        </w:numPr>
      </w:pPr>
      <w:r w:rsidRPr="00B420A1">
        <w:t xml:space="preserve">Problems with overflow. </w:t>
      </w:r>
      <w:r w:rsidR="00737DD9" w:rsidRPr="00B420A1">
        <w:t>Using 8-bit two’s complement</w:t>
      </w:r>
      <w:r w:rsidR="000370B8" w:rsidRPr="00B420A1">
        <w:t xml:space="preserve"> binary addition</w:t>
      </w:r>
      <w:r w:rsidR="000C263D" w:rsidRPr="00B420A1">
        <w:t>, find the sum of</w:t>
      </w:r>
      <w:r w:rsidR="00D816C1">
        <w:t xml:space="preserve"> decimal</w:t>
      </w:r>
      <w:r w:rsidR="000C263D" w:rsidRPr="00B420A1">
        <w:t xml:space="preserve"> 1</w:t>
      </w:r>
      <w:r w:rsidR="00507C31">
        <w:t>1</w:t>
      </w:r>
      <w:r w:rsidR="00D816C1">
        <w:t>1</w:t>
      </w:r>
      <w:r w:rsidR="000C263D" w:rsidRPr="00B420A1">
        <w:t xml:space="preserve"> and </w:t>
      </w:r>
      <w:r w:rsidR="004D3A35">
        <w:t>52</w:t>
      </w:r>
      <w:r w:rsidR="000C263D" w:rsidRPr="00B420A1">
        <w:t xml:space="preserve">. </w:t>
      </w:r>
      <w:r w:rsidR="000370B8" w:rsidRPr="00B420A1">
        <w:t xml:space="preserve">You may use a website to find the binary representation of </w:t>
      </w:r>
      <w:r w:rsidR="00D816C1">
        <w:t>those numbers</w:t>
      </w:r>
      <w:r w:rsidR="000370B8" w:rsidRPr="00B420A1">
        <w:t>. What problems do you find?</w:t>
      </w:r>
      <w:r w:rsidR="00B420A1">
        <w:t xml:space="preserve"> </w:t>
      </w:r>
    </w:p>
    <w:p w14:paraId="79416674" w14:textId="77777777" w:rsidR="00507C31" w:rsidRDefault="00507C31" w:rsidP="00507C31">
      <w:pPr>
        <w:pStyle w:val="ListParagraph"/>
      </w:pPr>
    </w:p>
    <w:p w14:paraId="3A404F2A" w14:textId="7EA21D7E" w:rsidR="00D562C9" w:rsidRDefault="00B420A1" w:rsidP="00507C31">
      <w:pPr>
        <w:pStyle w:val="ListParagraph"/>
        <w:ind w:left="360"/>
      </w:pPr>
      <w:r>
        <w:t>Th</w:t>
      </w:r>
      <w:r w:rsidR="00507C31">
        <w:t>e</w:t>
      </w:r>
      <w:r>
        <w:t xml:space="preserve"> issue </w:t>
      </w:r>
      <w:r w:rsidR="00507C31">
        <w:t xml:space="preserve">you find with two’s complement arithmetic </w:t>
      </w:r>
      <w:r>
        <w:t xml:space="preserve">is known as overflow. </w:t>
      </w:r>
      <w:r w:rsidR="00751B64">
        <w:t xml:space="preserve">In last week’s lecture we saw that some ALUs have additional output flags, one of those might be set to </w:t>
      </w:r>
      <w:r w:rsidR="0060155F">
        <w:t>1 when an overflow has occurred.</w:t>
      </w:r>
    </w:p>
    <w:p w14:paraId="5029DC71" w14:textId="77777777" w:rsidR="00D562C9" w:rsidRDefault="00D562C9" w:rsidP="00D562C9">
      <w:pPr>
        <w:pStyle w:val="ListParagraph"/>
      </w:pPr>
    </w:p>
    <w:p w14:paraId="038FCB42" w14:textId="14535614" w:rsidR="00DB1E1E" w:rsidRPr="00B420A1" w:rsidRDefault="0060155F" w:rsidP="00D562C9">
      <w:pPr>
        <w:pStyle w:val="ListParagraph"/>
        <w:ind w:left="360"/>
      </w:pPr>
      <w:r>
        <w:t xml:space="preserve">When working with unsigned integers and the </w:t>
      </w:r>
      <w:r w:rsidR="004A1547">
        <w:t>result of addition is too big for the output register, that is called carry. Many processors have to deal with carry</w:t>
      </w:r>
      <w:r w:rsidR="00507C31">
        <w:t xml:space="preserve"> so that they can do calculations with numbers larger than can be stored in </w:t>
      </w:r>
      <w:r w:rsidR="00E04805">
        <w:t>a register</w:t>
      </w:r>
      <w:r w:rsidR="00507C31">
        <w:t xml:space="preserve">. For example, 8-bit computers are not limited to </w:t>
      </w:r>
      <w:r w:rsidR="00CA3EF8">
        <w:t xml:space="preserve">calculations on numbers up to 255 only. You could research how a carry bit output from an ALU could be used along with </w:t>
      </w:r>
      <w:r w:rsidR="001F596B">
        <w:t>taking one byte of a larger number at a time. This inve</w:t>
      </w:r>
      <w:r w:rsidR="004D3A35">
        <w:t xml:space="preserve">stigation might give some explanation of why little-endian order of bytes is so common. </w:t>
      </w:r>
      <w:r w:rsidR="00DF1E5E">
        <w:t xml:space="preserve">We saw little-endian when </w:t>
      </w:r>
      <w:r w:rsidR="00377C81">
        <w:t>the</w:t>
      </w:r>
      <w:r w:rsidR="00DF1E5E">
        <w:t xml:space="preserve"> RGB values</w:t>
      </w:r>
      <w:r w:rsidR="00377C81">
        <w:t xml:space="preserve"> were</w:t>
      </w:r>
      <w:r w:rsidR="00DF1E5E">
        <w:t xml:space="preserve"> in reverse order in the bmp image format.</w:t>
      </w:r>
    </w:p>
    <w:p w14:paraId="5F37A11D" w14:textId="77777777" w:rsidR="00D02B22" w:rsidRDefault="00D02B22" w:rsidP="009314CA">
      <w:pPr>
        <w:pStyle w:val="ListParagraph"/>
        <w:ind w:left="0"/>
      </w:pPr>
    </w:p>
    <w:p w14:paraId="4D4E95E1" w14:textId="1926FBEE" w:rsidR="00301FA2" w:rsidRDefault="00E574B1" w:rsidP="00301FA2">
      <w:pPr>
        <w:pStyle w:val="ListParagraph"/>
        <w:numPr>
          <w:ilvl w:val="0"/>
          <w:numId w:val="19"/>
        </w:numPr>
      </w:pPr>
      <w:r>
        <w:t>See</w:t>
      </w:r>
      <w:r w:rsidR="00EC6149">
        <w:t xml:space="preserve"> t</w:t>
      </w:r>
      <w:r w:rsidR="00CE4B9C">
        <w:t>wo’s complement</w:t>
      </w:r>
      <w:r w:rsidR="00EC6149">
        <w:t xml:space="preserve"> in action in Java.</w:t>
      </w:r>
      <w:r w:rsidR="00F6725D">
        <w:t xml:space="preserve"> Create a Java program (in Processing)</w:t>
      </w:r>
      <w:r w:rsidR="00E90F8E">
        <w:t xml:space="preserve"> to do the following:</w:t>
      </w:r>
    </w:p>
    <w:p w14:paraId="04D69D89" w14:textId="377AFBD8" w:rsidR="00E90F8E" w:rsidRDefault="00E90F8E" w:rsidP="004C27A2">
      <w:pPr>
        <w:pStyle w:val="ListParagraph"/>
        <w:numPr>
          <w:ilvl w:val="0"/>
          <w:numId w:val="24"/>
        </w:numPr>
      </w:pPr>
      <w:r>
        <w:t>Create an integer and assign it a value of 2147483640</w:t>
      </w:r>
    </w:p>
    <w:p w14:paraId="005D5682" w14:textId="22D4488F" w:rsidR="00AC6FD0" w:rsidRDefault="00E90F8E" w:rsidP="004C27A2">
      <w:pPr>
        <w:pStyle w:val="ListParagraph"/>
        <w:numPr>
          <w:ilvl w:val="0"/>
          <w:numId w:val="24"/>
        </w:numPr>
      </w:pPr>
      <w:r>
        <w:t xml:space="preserve">Create a </w:t>
      </w:r>
      <w:r w:rsidR="00AC6FD0">
        <w:t xml:space="preserve">loop that iterates 20 times. Do </w:t>
      </w:r>
      <w:r w:rsidR="00AC6FD0" w:rsidRPr="004C27A2">
        <w:rPr>
          <w:b/>
          <w:bCs/>
        </w:rPr>
        <w:t>not</w:t>
      </w:r>
      <w:r w:rsidR="00AC6FD0">
        <w:t xml:space="preserve"> use the integer created </w:t>
      </w:r>
      <w:r w:rsidR="004C27A2">
        <w:t>in step 1</w:t>
      </w:r>
      <w:r w:rsidR="00AC6FD0">
        <w:t xml:space="preserve"> to control the iteration. </w:t>
      </w:r>
    </w:p>
    <w:p w14:paraId="514F4C63" w14:textId="6F9D4B44" w:rsidR="00E90F8E" w:rsidRDefault="00AC6FD0" w:rsidP="004C27A2">
      <w:pPr>
        <w:pStyle w:val="ListParagraph"/>
        <w:numPr>
          <w:ilvl w:val="0"/>
          <w:numId w:val="24"/>
        </w:numPr>
      </w:pPr>
      <w:r>
        <w:t>Inside the for loop</w:t>
      </w:r>
    </w:p>
    <w:p w14:paraId="600889FC" w14:textId="0ADE1ED2" w:rsidR="00AC6FD0" w:rsidRDefault="00AC6FD0" w:rsidP="004C27A2">
      <w:pPr>
        <w:pStyle w:val="ListParagraph"/>
        <w:numPr>
          <w:ilvl w:val="1"/>
          <w:numId w:val="25"/>
        </w:numPr>
      </w:pPr>
      <w:r>
        <w:t xml:space="preserve">Print the value of </w:t>
      </w:r>
      <w:r w:rsidR="004C27A2">
        <w:t xml:space="preserve">the integer created in step 1 to the console. You can use </w:t>
      </w:r>
      <w:proofErr w:type="spellStart"/>
      <w:r w:rsidR="004C27A2">
        <w:t>println</w:t>
      </w:r>
      <w:proofErr w:type="spellEnd"/>
      <w:r w:rsidR="004C27A2">
        <w:t>()</w:t>
      </w:r>
    </w:p>
    <w:p w14:paraId="6EA4E390" w14:textId="41A74145" w:rsidR="004C27A2" w:rsidRDefault="004C27A2" w:rsidP="004C27A2">
      <w:pPr>
        <w:pStyle w:val="ListParagraph"/>
        <w:numPr>
          <w:ilvl w:val="1"/>
          <w:numId w:val="25"/>
        </w:numPr>
      </w:pPr>
      <w:r>
        <w:t>Add 1 to the integer created in step 1.</w:t>
      </w:r>
    </w:p>
    <w:p w14:paraId="6805A63B" w14:textId="7D1CCDF5" w:rsidR="00267304" w:rsidRPr="00A33EAF" w:rsidRDefault="00052170" w:rsidP="00267304">
      <w:r>
        <w:t>Add an image of your console and describe w</w:t>
      </w:r>
      <w:r w:rsidR="004C27A2">
        <w:t>hat happened</w:t>
      </w:r>
      <w:r>
        <w:t xml:space="preserve">. </w:t>
      </w:r>
      <w:r w:rsidR="008D3A02">
        <w:t xml:space="preserve">Given that an int in Java uses </w:t>
      </w:r>
      <w:r w:rsidR="004A7944">
        <w:t>32 bits, y</w:t>
      </w:r>
      <w:r>
        <w:t xml:space="preserve">ou should be able to relate the result to </w:t>
      </w:r>
      <w:r w:rsidR="008D3A02">
        <w:t xml:space="preserve">two’s complement representation. </w:t>
      </w:r>
    </w:p>
    <w:sectPr w:rsidR="00267304" w:rsidRPr="00A33EAF" w:rsidSect="004E42CB">
      <w:headerReference w:type="default" r:id="rId12"/>
      <w:footerReference w:type="default" r:id="rId13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8F51" w14:textId="77777777" w:rsidR="00D43F84" w:rsidRDefault="00D43F84" w:rsidP="004E42CB">
      <w:pPr>
        <w:spacing w:after="0" w:line="240" w:lineRule="auto"/>
      </w:pPr>
      <w:r>
        <w:separator/>
      </w:r>
    </w:p>
  </w:endnote>
  <w:endnote w:type="continuationSeparator" w:id="0">
    <w:p w14:paraId="109FE4AB" w14:textId="77777777" w:rsidR="00D43F84" w:rsidRDefault="00D43F84" w:rsidP="004E42CB">
      <w:pPr>
        <w:spacing w:after="0" w:line="240" w:lineRule="auto"/>
      </w:pPr>
      <w:r>
        <w:continuationSeparator/>
      </w:r>
    </w:p>
  </w:endnote>
  <w:endnote w:type="continuationNotice" w:id="1">
    <w:p w14:paraId="60B5426B" w14:textId="77777777" w:rsidR="00D43F84" w:rsidRDefault="00D43F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84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AD877" w14:textId="3B38AD24" w:rsidR="00B751D2" w:rsidRDefault="00B751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952A2" w14:textId="77777777" w:rsidR="00B751D2" w:rsidRDefault="00B75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5BE5" w14:textId="77777777" w:rsidR="00D43F84" w:rsidRDefault="00D43F84" w:rsidP="004E42CB">
      <w:pPr>
        <w:spacing w:after="0" w:line="240" w:lineRule="auto"/>
      </w:pPr>
      <w:r>
        <w:separator/>
      </w:r>
    </w:p>
  </w:footnote>
  <w:footnote w:type="continuationSeparator" w:id="0">
    <w:p w14:paraId="5EB6D04C" w14:textId="77777777" w:rsidR="00D43F84" w:rsidRDefault="00D43F84" w:rsidP="004E42CB">
      <w:pPr>
        <w:spacing w:after="0" w:line="240" w:lineRule="auto"/>
      </w:pPr>
      <w:r>
        <w:continuationSeparator/>
      </w:r>
    </w:p>
  </w:footnote>
  <w:footnote w:type="continuationNotice" w:id="1">
    <w:p w14:paraId="15498CF5" w14:textId="77777777" w:rsidR="00D43F84" w:rsidRDefault="00D43F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72101"/>
    <w:multiLevelType w:val="hybridMultilevel"/>
    <w:tmpl w:val="98B84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4604D"/>
    <w:multiLevelType w:val="hybridMultilevel"/>
    <w:tmpl w:val="8916A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D51092"/>
    <w:multiLevelType w:val="hybridMultilevel"/>
    <w:tmpl w:val="B1EC2A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6773E"/>
    <w:multiLevelType w:val="hybridMultilevel"/>
    <w:tmpl w:val="668A430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760B67"/>
    <w:multiLevelType w:val="hybridMultilevel"/>
    <w:tmpl w:val="4C20E1B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A1FED"/>
    <w:multiLevelType w:val="hybridMultilevel"/>
    <w:tmpl w:val="94B6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F21C7"/>
    <w:multiLevelType w:val="hybridMultilevel"/>
    <w:tmpl w:val="F170DACA"/>
    <w:lvl w:ilvl="0" w:tplc="243C55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92711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E6CC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A1810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DA1C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3AC2C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F9E90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C32DC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5A22C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B72FA"/>
    <w:multiLevelType w:val="hybridMultilevel"/>
    <w:tmpl w:val="54E4055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BB7F49"/>
    <w:multiLevelType w:val="hybridMultilevel"/>
    <w:tmpl w:val="E662F80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057190"/>
    <w:multiLevelType w:val="hybridMultilevel"/>
    <w:tmpl w:val="0556215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912121"/>
    <w:multiLevelType w:val="hybridMultilevel"/>
    <w:tmpl w:val="621AF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A656C"/>
    <w:multiLevelType w:val="hybridMultilevel"/>
    <w:tmpl w:val="3B50D1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4DA0"/>
    <w:multiLevelType w:val="hybridMultilevel"/>
    <w:tmpl w:val="5F1E66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F52C4D"/>
    <w:multiLevelType w:val="hybridMultilevel"/>
    <w:tmpl w:val="86E21BC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321E9"/>
    <w:multiLevelType w:val="hybridMultilevel"/>
    <w:tmpl w:val="5816DE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43354"/>
    <w:multiLevelType w:val="hybridMultilevel"/>
    <w:tmpl w:val="97F89788"/>
    <w:lvl w:ilvl="0" w:tplc="0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B10246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E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6F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E1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9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A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E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0936228">
    <w:abstractNumId w:val="14"/>
  </w:num>
  <w:num w:numId="2" w16cid:durableId="1079132499">
    <w:abstractNumId w:val="17"/>
  </w:num>
  <w:num w:numId="3" w16cid:durableId="1656061654">
    <w:abstractNumId w:val="12"/>
  </w:num>
  <w:num w:numId="4" w16cid:durableId="671419823">
    <w:abstractNumId w:val="8"/>
  </w:num>
  <w:num w:numId="5" w16cid:durableId="976227051">
    <w:abstractNumId w:val="6"/>
  </w:num>
  <w:num w:numId="6" w16cid:durableId="1461265674">
    <w:abstractNumId w:val="0"/>
  </w:num>
  <w:num w:numId="7" w16cid:durableId="2096049595">
    <w:abstractNumId w:val="23"/>
  </w:num>
  <w:num w:numId="8" w16cid:durableId="1145001738">
    <w:abstractNumId w:val="21"/>
  </w:num>
  <w:num w:numId="9" w16cid:durableId="2144808042">
    <w:abstractNumId w:val="25"/>
  </w:num>
  <w:num w:numId="10" w16cid:durableId="61606970">
    <w:abstractNumId w:val="4"/>
  </w:num>
  <w:num w:numId="11" w16cid:durableId="663362733">
    <w:abstractNumId w:val="2"/>
  </w:num>
  <w:num w:numId="12" w16cid:durableId="1438058336">
    <w:abstractNumId w:val="20"/>
  </w:num>
  <w:num w:numId="13" w16cid:durableId="1882129356">
    <w:abstractNumId w:val="13"/>
  </w:num>
  <w:num w:numId="14" w16cid:durableId="1361123619">
    <w:abstractNumId w:val="3"/>
  </w:num>
  <w:num w:numId="15" w16cid:durableId="1924103560">
    <w:abstractNumId w:val="9"/>
  </w:num>
  <w:num w:numId="16" w16cid:durableId="1449081260">
    <w:abstractNumId w:val="26"/>
  </w:num>
  <w:num w:numId="17" w16cid:durableId="70124225">
    <w:abstractNumId w:val="22"/>
  </w:num>
  <w:num w:numId="18" w16cid:durableId="460267572">
    <w:abstractNumId w:val="5"/>
  </w:num>
  <w:num w:numId="19" w16cid:durableId="87121872">
    <w:abstractNumId w:val="16"/>
  </w:num>
  <w:num w:numId="20" w16cid:durableId="1499149340">
    <w:abstractNumId w:val="18"/>
  </w:num>
  <w:num w:numId="21" w16cid:durableId="1309944068">
    <w:abstractNumId w:val="11"/>
  </w:num>
  <w:num w:numId="22" w16cid:durableId="1569029706">
    <w:abstractNumId w:val="28"/>
  </w:num>
  <w:num w:numId="23" w16cid:durableId="886184173">
    <w:abstractNumId w:val="1"/>
  </w:num>
  <w:num w:numId="24" w16cid:durableId="997883471">
    <w:abstractNumId w:val="19"/>
  </w:num>
  <w:num w:numId="25" w16cid:durableId="1992977540">
    <w:abstractNumId w:val="10"/>
  </w:num>
  <w:num w:numId="26" w16cid:durableId="1415710236">
    <w:abstractNumId w:val="7"/>
  </w:num>
  <w:num w:numId="27" w16cid:durableId="287206359">
    <w:abstractNumId w:val="27"/>
  </w:num>
  <w:num w:numId="28" w16cid:durableId="2125154281">
    <w:abstractNumId w:val="24"/>
  </w:num>
  <w:num w:numId="29" w16cid:durableId="10352349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511A"/>
    <w:rsid w:val="000071A9"/>
    <w:rsid w:val="00011965"/>
    <w:rsid w:val="00015E5B"/>
    <w:rsid w:val="00017506"/>
    <w:rsid w:val="000370B8"/>
    <w:rsid w:val="0004027C"/>
    <w:rsid w:val="00052170"/>
    <w:rsid w:val="00052C1A"/>
    <w:rsid w:val="00064647"/>
    <w:rsid w:val="00073F2B"/>
    <w:rsid w:val="00075C1E"/>
    <w:rsid w:val="00076846"/>
    <w:rsid w:val="000836F8"/>
    <w:rsid w:val="00087EC4"/>
    <w:rsid w:val="00096D09"/>
    <w:rsid w:val="000B4592"/>
    <w:rsid w:val="000C263D"/>
    <w:rsid w:val="000C4101"/>
    <w:rsid w:val="000C78B1"/>
    <w:rsid w:val="000D287A"/>
    <w:rsid w:val="000E73DD"/>
    <w:rsid w:val="000F5028"/>
    <w:rsid w:val="0013025C"/>
    <w:rsid w:val="001344D5"/>
    <w:rsid w:val="00135819"/>
    <w:rsid w:val="00141249"/>
    <w:rsid w:val="00161552"/>
    <w:rsid w:val="00165AF9"/>
    <w:rsid w:val="001811F8"/>
    <w:rsid w:val="0018209B"/>
    <w:rsid w:val="00197F5C"/>
    <w:rsid w:val="001A0746"/>
    <w:rsid w:val="001B541F"/>
    <w:rsid w:val="001C0293"/>
    <w:rsid w:val="001F596B"/>
    <w:rsid w:val="001F7DA1"/>
    <w:rsid w:val="00214C78"/>
    <w:rsid w:val="0021525E"/>
    <w:rsid w:val="002170FC"/>
    <w:rsid w:val="002373FD"/>
    <w:rsid w:val="0024362A"/>
    <w:rsid w:val="002515BA"/>
    <w:rsid w:val="00267304"/>
    <w:rsid w:val="002740DF"/>
    <w:rsid w:val="00275B9D"/>
    <w:rsid w:val="00281CA5"/>
    <w:rsid w:val="00286D29"/>
    <w:rsid w:val="00287DBF"/>
    <w:rsid w:val="0029599F"/>
    <w:rsid w:val="002A3290"/>
    <w:rsid w:val="002B2B8E"/>
    <w:rsid w:val="002B63BA"/>
    <w:rsid w:val="002E05CE"/>
    <w:rsid w:val="002F2634"/>
    <w:rsid w:val="00301FA2"/>
    <w:rsid w:val="00313332"/>
    <w:rsid w:val="00322DE6"/>
    <w:rsid w:val="00333C52"/>
    <w:rsid w:val="00334395"/>
    <w:rsid w:val="0035245F"/>
    <w:rsid w:val="0036053C"/>
    <w:rsid w:val="0037300E"/>
    <w:rsid w:val="00377C81"/>
    <w:rsid w:val="00380FF5"/>
    <w:rsid w:val="00397582"/>
    <w:rsid w:val="003D03E9"/>
    <w:rsid w:val="003D320C"/>
    <w:rsid w:val="003D56CB"/>
    <w:rsid w:val="003E25AC"/>
    <w:rsid w:val="003E7B81"/>
    <w:rsid w:val="003F0886"/>
    <w:rsid w:val="003F71B6"/>
    <w:rsid w:val="004246ED"/>
    <w:rsid w:val="00443D03"/>
    <w:rsid w:val="004668C3"/>
    <w:rsid w:val="00480BC4"/>
    <w:rsid w:val="004915AC"/>
    <w:rsid w:val="004925F7"/>
    <w:rsid w:val="004A1547"/>
    <w:rsid w:val="004A7944"/>
    <w:rsid w:val="004A7B8A"/>
    <w:rsid w:val="004C27A2"/>
    <w:rsid w:val="004D006F"/>
    <w:rsid w:val="004D3A35"/>
    <w:rsid w:val="004E4174"/>
    <w:rsid w:val="004E42CB"/>
    <w:rsid w:val="004E5CFA"/>
    <w:rsid w:val="00507C31"/>
    <w:rsid w:val="00515486"/>
    <w:rsid w:val="00515EE3"/>
    <w:rsid w:val="0051759D"/>
    <w:rsid w:val="00527EAC"/>
    <w:rsid w:val="00535485"/>
    <w:rsid w:val="00536956"/>
    <w:rsid w:val="005460DC"/>
    <w:rsid w:val="00547DB5"/>
    <w:rsid w:val="00554FAD"/>
    <w:rsid w:val="00564C47"/>
    <w:rsid w:val="0056601A"/>
    <w:rsid w:val="00567F07"/>
    <w:rsid w:val="00571428"/>
    <w:rsid w:val="00571DDB"/>
    <w:rsid w:val="0058265C"/>
    <w:rsid w:val="0059601D"/>
    <w:rsid w:val="005B181F"/>
    <w:rsid w:val="005B2498"/>
    <w:rsid w:val="005B503E"/>
    <w:rsid w:val="005D013B"/>
    <w:rsid w:val="005D1F71"/>
    <w:rsid w:val="005D386A"/>
    <w:rsid w:val="005D5425"/>
    <w:rsid w:val="005F15FB"/>
    <w:rsid w:val="005F6BD2"/>
    <w:rsid w:val="0060155F"/>
    <w:rsid w:val="006034E1"/>
    <w:rsid w:val="006102B1"/>
    <w:rsid w:val="0061776E"/>
    <w:rsid w:val="0064234F"/>
    <w:rsid w:val="00646908"/>
    <w:rsid w:val="0065320A"/>
    <w:rsid w:val="00667A35"/>
    <w:rsid w:val="00690D61"/>
    <w:rsid w:val="006D22A8"/>
    <w:rsid w:val="006E60DB"/>
    <w:rsid w:val="006F10B8"/>
    <w:rsid w:val="0070154D"/>
    <w:rsid w:val="00713373"/>
    <w:rsid w:val="00734E3C"/>
    <w:rsid w:val="00736ABA"/>
    <w:rsid w:val="00737DD9"/>
    <w:rsid w:val="00751B64"/>
    <w:rsid w:val="00752A0B"/>
    <w:rsid w:val="007631CC"/>
    <w:rsid w:val="00770982"/>
    <w:rsid w:val="00793D55"/>
    <w:rsid w:val="007A46B3"/>
    <w:rsid w:val="007A69DB"/>
    <w:rsid w:val="007C747D"/>
    <w:rsid w:val="007F03B7"/>
    <w:rsid w:val="007F0925"/>
    <w:rsid w:val="007F296C"/>
    <w:rsid w:val="00820E42"/>
    <w:rsid w:val="008224A6"/>
    <w:rsid w:val="008504A0"/>
    <w:rsid w:val="0085353F"/>
    <w:rsid w:val="00856D14"/>
    <w:rsid w:val="008801DA"/>
    <w:rsid w:val="008834AB"/>
    <w:rsid w:val="00897312"/>
    <w:rsid w:val="008B2CE4"/>
    <w:rsid w:val="008C3613"/>
    <w:rsid w:val="008D3A02"/>
    <w:rsid w:val="008E4C78"/>
    <w:rsid w:val="008E4E0D"/>
    <w:rsid w:val="008E5653"/>
    <w:rsid w:val="008F754C"/>
    <w:rsid w:val="00903365"/>
    <w:rsid w:val="00903EA3"/>
    <w:rsid w:val="00905F16"/>
    <w:rsid w:val="009314CA"/>
    <w:rsid w:val="0094339D"/>
    <w:rsid w:val="00960A76"/>
    <w:rsid w:val="00965AE5"/>
    <w:rsid w:val="009722A5"/>
    <w:rsid w:val="00991496"/>
    <w:rsid w:val="00996706"/>
    <w:rsid w:val="00997862"/>
    <w:rsid w:val="009A4330"/>
    <w:rsid w:val="009B3617"/>
    <w:rsid w:val="009E59F2"/>
    <w:rsid w:val="009E7B1A"/>
    <w:rsid w:val="00A0316D"/>
    <w:rsid w:val="00A032EC"/>
    <w:rsid w:val="00A03C2A"/>
    <w:rsid w:val="00A16114"/>
    <w:rsid w:val="00A30F1A"/>
    <w:rsid w:val="00A334A5"/>
    <w:rsid w:val="00A33EAF"/>
    <w:rsid w:val="00A3501E"/>
    <w:rsid w:val="00A45C8C"/>
    <w:rsid w:val="00A5063C"/>
    <w:rsid w:val="00A5230C"/>
    <w:rsid w:val="00A71C77"/>
    <w:rsid w:val="00A72E69"/>
    <w:rsid w:val="00A84400"/>
    <w:rsid w:val="00AB2FE3"/>
    <w:rsid w:val="00AB6EF2"/>
    <w:rsid w:val="00AC3E83"/>
    <w:rsid w:val="00AC41C5"/>
    <w:rsid w:val="00AC6FD0"/>
    <w:rsid w:val="00AD19DB"/>
    <w:rsid w:val="00AD4707"/>
    <w:rsid w:val="00AE3D6C"/>
    <w:rsid w:val="00AE7846"/>
    <w:rsid w:val="00AF77C6"/>
    <w:rsid w:val="00B0580E"/>
    <w:rsid w:val="00B20B0F"/>
    <w:rsid w:val="00B420A1"/>
    <w:rsid w:val="00B479A4"/>
    <w:rsid w:val="00B66B01"/>
    <w:rsid w:val="00B677D2"/>
    <w:rsid w:val="00B751D2"/>
    <w:rsid w:val="00B97F13"/>
    <w:rsid w:val="00BD084A"/>
    <w:rsid w:val="00BE2FDB"/>
    <w:rsid w:val="00BE3D7B"/>
    <w:rsid w:val="00C00A5B"/>
    <w:rsid w:val="00C24E31"/>
    <w:rsid w:val="00C5076D"/>
    <w:rsid w:val="00C721CC"/>
    <w:rsid w:val="00C82F7E"/>
    <w:rsid w:val="00C86D76"/>
    <w:rsid w:val="00CA3EF8"/>
    <w:rsid w:val="00CB08D3"/>
    <w:rsid w:val="00CD0F58"/>
    <w:rsid w:val="00CD6D41"/>
    <w:rsid w:val="00CE1F9C"/>
    <w:rsid w:val="00CE403D"/>
    <w:rsid w:val="00CE4B9C"/>
    <w:rsid w:val="00D001EB"/>
    <w:rsid w:val="00D02B22"/>
    <w:rsid w:val="00D04A02"/>
    <w:rsid w:val="00D05181"/>
    <w:rsid w:val="00D05277"/>
    <w:rsid w:val="00D16302"/>
    <w:rsid w:val="00D23958"/>
    <w:rsid w:val="00D24EF5"/>
    <w:rsid w:val="00D30F26"/>
    <w:rsid w:val="00D33EE1"/>
    <w:rsid w:val="00D42990"/>
    <w:rsid w:val="00D43F84"/>
    <w:rsid w:val="00D466ED"/>
    <w:rsid w:val="00D51EB3"/>
    <w:rsid w:val="00D562C9"/>
    <w:rsid w:val="00D600A5"/>
    <w:rsid w:val="00D6691C"/>
    <w:rsid w:val="00D75FBE"/>
    <w:rsid w:val="00D816C1"/>
    <w:rsid w:val="00DB1E1E"/>
    <w:rsid w:val="00DB6E96"/>
    <w:rsid w:val="00DB7334"/>
    <w:rsid w:val="00DF1E5E"/>
    <w:rsid w:val="00E01E00"/>
    <w:rsid w:val="00E04805"/>
    <w:rsid w:val="00E04D10"/>
    <w:rsid w:val="00E15F5B"/>
    <w:rsid w:val="00E2289B"/>
    <w:rsid w:val="00E24DDA"/>
    <w:rsid w:val="00E32574"/>
    <w:rsid w:val="00E346B4"/>
    <w:rsid w:val="00E37A9A"/>
    <w:rsid w:val="00E426E0"/>
    <w:rsid w:val="00E43DCC"/>
    <w:rsid w:val="00E5401E"/>
    <w:rsid w:val="00E574B1"/>
    <w:rsid w:val="00E60EE8"/>
    <w:rsid w:val="00E72DF3"/>
    <w:rsid w:val="00E73685"/>
    <w:rsid w:val="00E764EA"/>
    <w:rsid w:val="00E76E0F"/>
    <w:rsid w:val="00E90F8E"/>
    <w:rsid w:val="00E92F76"/>
    <w:rsid w:val="00EB0DE1"/>
    <w:rsid w:val="00EB1D62"/>
    <w:rsid w:val="00EC12CB"/>
    <w:rsid w:val="00EC6149"/>
    <w:rsid w:val="00ED664C"/>
    <w:rsid w:val="00EF2F19"/>
    <w:rsid w:val="00EF6BBB"/>
    <w:rsid w:val="00F0164C"/>
    <w:rsid w:val="00F039C4"/>
    <w:rsid w:val="00F355F5"/>
    <w:rsid w:val="00F513E3"/>
    <w:rsid w:val="00F633E9"/>
    <w:rsid w:val="00F64161"/>
    <w:rsid w:val="00F64281"/>
    <w:rsid w:val="00F6725D"/>
    <w:rsid w:val="00F71ECF"/>
    <w:rsid w:val="00F7689E"/>
    <w:rsid w:val="00F831BD"/>
    <w:rsid w:val="00FB200E"/>
    <w:rsid w:val="00FC1DC1"/>
    <w:rsid w:val="00FC1E3A"/>
    <w:rsid w:val="00FC27AC"/>
    <w:rsid w:val="00FD0A99"/>
    <w:rsid w:val="00FD7432"/>
    <w:rsid w:val="00FE0E5A"/>
    <w:rsid w:val="00FE256B"/>
    <w:rsid w:val="00FE4677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39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8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30F1A"/>
    <w:rPr>
      <w:rFonts w:asciiTheme="majorHAnsi" w:eastAsiaTheme="majorEastAsia" w:hAnsiTheme="majorHAnsi" w:cstheme="majorBidi"/>
      <w:i/>
      <w:iCs/>
      <w:color w:val="32391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9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2427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Mahin Ibnay Mamun</dc:creator>
  <cp:keywords/>
  <dc:description/>
  <cp:lastModifiedBy>Mohammed Mahin Ibnay Mamun</cp:lastModifiedBy>
  <cp:revision>199</cp:revision>
  <cp:lastPrinted>2021-09-14T11:24:00Z</cp:lastPrinted>
  <dcterms:created xsi:type="dcterms:W3CDTF">2021-07-26T13:37:00Z</dcterms:created>
  <dcterms:modified xsi:type="dcterms:W3CDTF">2023-10-26T10:47:00Z</dcterms:modified>
</cp:coreProperties>
</file>