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8AB9" w14:textId="172DAC94" w:rsidR="004E42CB" w:rsidRPr="00F13C43" w:rsidRDefault="004E42CB" w:rsidP="00F13C43">
      <w:pPr>
        <w:pStyle w:val="Heading1"/>
      </w:pPr>
      <w:r w:rsidRPr="00F13C43">
        <w:t>Week 1 Lab</w:t>
      </w:r>
      <w:r w:rsidR="009311F9" w:rsidRPr="00F13C43">
        <w:t xml:space="preserve"> B</w:t>
      </w:r>
      <w:r w:rsidR="00FE114D" w:rsidRPr="00F13C43">
        <w:t>:</w:t>
      </w:r>
      <w:r w:rsidR="003E2287" w:rsidRPr="00F13C43">
        <w:t xml:space="preserve"> Using Logic Gates</w:t>
      </w:r>
    </w:p>
    <w:p w14:paraId="2826A131" w14:textId="77777777" w:rsidR="004E42CB" w:rsidRDefault="004E42CB" w:rsidP="004E42CB">
      <w:pPr>
        <w:rPr>
          <w:lang w:val="en-US"/>
        </w:rPr>
      </w:pPr>
    </w:p>
    <w:p w14:paraId="18F2F246" w14:textId="70594D3E" w:rsidR="004E42CB" w:rsidRPr="00F13C43" w:rsidRDefault="004E42CB" w:rsidP="00F13C43">
      <w:pPr>
        <w:pStyle w:val="Heading2"/>
      </w:pPr>
      <w:r w:rsidRPr="00F13C43">
        <w:t>Objectives</w:t>
      </w:r>
    </w:p>
    <w:p w14:paraId="6C1C43C1" w14:textId="381ECCBC" w:rsidR="004E4174" w:rsidRDefault="004E4174" w:rsidP="004E42CB">
      <w:pPr>
        <w:rPr>
          <w:lang w:val="en-US"/>
        </w:rPr>
      </w:pPr>
      <w:r>
        <w:rPr>
          <w:lang w:val="en-US"/>
        </w:rPr>
        <w:t>Develop understanding and experience of:</w:t>
      </w:r>
    </w:p>
    <w:p w14:paraId="3123E4AB" w14:textId="2EFC3F85" w:rsidR="00D0460A" w:rsidRDefault="00D0460A" w:rsidP="00D466ED">
      <w:pPr>
        <w:pStyle w:val="ListParagraph"/>
        <w:numPr>
          <w:ilvl w:val="0"/>
          <w:numId w:val="1"/>
        </w:numPr>
        <w:ind w:left="284" w:hanging="284"/>
        <w:rPr>
          <w:lang w:val="en-US"/>
        </w:rPr>
      </w:pPr>
      <w:r>
        <w:rPr>
          <w:lang w:val="en-US"/>
        </w:rPr>
        <w:t>Working out the truth table for a more complex circuit</w:t>
      </w:r>
    </w:p>
    <w:p w14:paraId="4AAE52DA" w14:textId="241E154D" w:rsidR="00D466ED" w:rsidRDefault="0054651F" w:rsidP="00D466ED">
      <w:pPr>
        <w:pStyle w:val="ListParagraph"/>
        <w:numPr>
          <w:ilvl w:val="0"/>
          <w:numId w:val="1"/>
        </w:numPr>
        <w:ind w:left="284" w:hanging="284"/>
        <w:rPr>
          <w:lang w:val="en-US"/>
        </w:rPr>
      </w:pPr>
      <w:r>
        <w:rPr>
          <w:lang w:val="en-US"/>
        </w:rPr>
        <w:t>Combine logic gates to solve specific problems</w:t>
      </w:r>
      <w:r w:rsidR="001A6F26">
        <w:rPr>
          <w:lang w:val="en-US"/>
        </w:rPr>
        <w:t>.</w:t>
      </w:r>
    </w:p>
    <w:p w14:paraId="2932878C" w14:textId="77777777" w:rsidR="00387F39" w:rsidRPr="00387F39" w:rsidRDefault="00387F39" w:rsidP="0079345F">
      <w:pPr>
        <w:pStyle w:val="ListParagraph"/>
        <w:ind w:left="284"/>
        <w:rPr>
          <w:lang w:val="en-US"/>
        </w:rPr>
      </w:pPr>
    </w:p>
    <w:p w14:paraId="6F262C79" w14:textId="184C7953" w:rsidR="004E4174" w:rsidRDefault="00BE1AF2" w:rsidP="00F13C43">
      <w:pPr>
        <w:pStyle w:val="Heading2"/>
      </w:pPr>
      <w:r>
        <w:t>Using Intermediate results</w:t>
      </w:r>
    </w:p>
    <w:p w14:paraId="75C105EF" w14:textId="5B869C6C" w:rsidR="00BF285D" w:rsidRDefault="00DD0E72" w:rsidP="003E4EA2">
      <w:r>
        <w:t>In circuit notation, a dot</w:t>
      </w:r>
      <w:r w:rsidR="00FE13A0">
        <w:t xml:space="preserve"> on a wire</w:t>
      </w:r>
      <w:r>
        <w:t xml:space="preserve"> indicates that a signal </w:t>
      </w:r>
      <w:r w:rsidR="00734B66">
        <w:t xml:space="preserve">is being </w:t>
      </w:r>
      <w:r w:rsidR="003C019B">
        <w:t>copied</w:t>
      </w:r>
      <w:r w:rsidR="00734B66">
        <w:t xml:space="preserve"> along in two directions. I</w:t>
      </w:r>
      <w:r w:rsidR="00FE13A0">
        <w:t>n</w:t>
      </w:r>
      <w:r w:rsidR="00734B66">
        <w:t xml:space="preserve"> a circuit </w:t>
      </w:r>
      <w:r w:rsidR="003C019B">
        <w:t>where wires cross over without a dot, it means the signals are going past each other without interference.</w:t>
      </w:r>
      <w:r w:rsidR="00FE13A0">
        <w:t xml:space="preserve"> Note</w:t>
      </w:r>
      <w:r w:rsidR="003C019B">
        <w:t xml:space="preserve">, we can’t combine two signals by joining the wires with a dot, </w:t>
      </w:r>
      <w:r w:rsidR="00123A0F">
        <w:t xml:space="preserve">we have to use a gate to give the exact behaviour we want. </w:t>
      </w:r>
    </w:p>
    <w:p w14:paraId="3C6D3367" w14:textId="6595DFFC" w:rsidR="00123A0F" w:rsidRDefault="00197561" w:rsidP="003E4EA2">
      <w:r>
        <w:t>In the following circuit, intermediate values have been shown at P and Q. This can help to work out the results by not trying to remember too much at once.</w:t>
      </w:r>
      <w:r w:rsidR="00712A23">
        <w:t xml:space="preserve"> For example, the output Y is P NOR Q. </w:t>
      </w:r>
      <w:r w:rsidR="004D3C16">
        <w:t>Note that the shape of the gates show</w:t>
      </w:r>
      <w:r w:rsidR="00917312">
        <w:t>s</w:t>
      </w:r>
      <w:r w:rsidR="004D3C16">
        <w:t xml:space="preserve"> the direction the signal is going. We will try to </w:t>
      </w:r>
      <w:r w:rsidR="00917312">
        <w:t>have signals going from left to right where possible.</w:t>
      </w:r>
    </w:p>
    <w:p w14:paraId="2C086411" w14:textId="491EBDD0" w:rsidR="00712A23" w:rsidRDefault="00712A23" w:rsidP="003E4EA2">
      <w:r w:rsidRPr="00712A23">
        <w:rPr>
          <w:noProof/>
        </w:rPr>
        <w:drawing>
          <wp:inline distT="0" distB="0" distL="0" distR="0" wp14:anchorId="3B64A81C" wp14:editId="7FEB736C">
            <wp:extent cx="5009322" cy="1663854"/>
            <wp:effectExtent l="0" t="0" r="1270" b="0"/>
            <wp:docPr id="1026" name="Picture 2">
              <a:extLst xmlns:a="http://schemas.openxmlformats.org/drawingml/2006/main">
                <a:ext uri="{FF2B5EF4-FFF2-40B4-BE49-F238E27FC236}">
                  <a16:creationId xmlns:a16="http://schemas.microsoft.com/office/drawing/2014/main" id="{2D6B3D49-9967-4B0A-AB72-8EC9B2231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2D6B3D49-9967-4B0A-AB72-8EC9B2231EBD}"/>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0848" cy="1667682"/>
                    </a:xfrm>
                    <a:prstGeom prst="rect">
                      <a:avLst/>
                    </a:prstGeom>
                    <a:noFill/>
                  </pic:spPr>
                </pic:pic>
              </a:graphicData>
            </a:graphic>
          </wp:inline>
        </w:drawing>
      </w:r>
    </w:p>
    <w:p w14:paraId="54B43D7A" w14:textId="77777777" w:rsidR="00FE13A0" w:rsidRDefault="00FE13A0" w:rsidP="003E4EA2"/>
    <w:p w14:paraId="0EE006D9" w14:textId="562BB12D" w:rsidR="00BE1AF2" w:rsidRDefault="00917312" w:rsidP="003E4EA2">
      <w:r>
        <w:t>Complete the truth table</w:t>
      </w:r>
      <w:r w:rsidR="00FE13A0">
        <w:t>:</w:t>
      </w:r>
    </w:p>
    <w:tbl>
      <w:tblPr>
        <w:tblStyle w:val="TableGrid"/>
        <w:tblW w:w="0" w:type="auto"/>
        <w:tblLook w:val="04A0" w:firstRow="1" w:lastRow="0" w:firstColumn="1" w:lastColumn="0" w:noHBand="0" w:noVBand="1"/>
      </w:tblPr>
      <w:tblGrid>
        <w:gridCol w:w="874"/>
        <w:gridCol w:w="874"/>
        <w:gridCol w:w="874"/>
        <w:gridCol w:w="874"/>
        <w:gridCol w:w="874"/>
        <w:gridCol w:w="874"/>
        <w:gridCol w:w="874"/>
      </w:tblGrid>
      <w:tr w:rsidR="00712A23" w14:paraId="6499FF96" w14:textId="78636693" w:rsidTr="00C5208D">
        <w:trPr>
          <w:trHeight w:val="275"/>
        </w:trPr>
        <w:tc>
          <w:tcPr>
            <w:tcW w:w="874" w:type="dxa"/>
          </w:tcPr>
          <w:p w14:paraId="564DA3A5" w14:textId="77777777" w:rsidR="00712A23" w:rsidRDefault="00712A23" w:rsidP="00982D52">
            <w:pPr>
              <w:jc w:val="center"/>
              <w:rPr>
                <w:lang w:val="en-US"/>
              </w:rPr>
            </w:pPr>
            <w:r>
              <w:rPr>
                <w:lang w:val="en-US"/>
              </w:rPr>
              <w:t>A</w:t>
            </w:r>
          </w:p>
        </w:tc>
        <w:tc>
          <w:tcPr>
            <w:tcW w:w="874" w:type="dxa"/>
          </w:tcPr>
          <w:p w14:paraId="7B8BD5F1" w14:textId="77777777" w:rsidR="00712A23" w:rsidRDefault="00712A23" w:rsidP="00982D52">
            <w:pPr>
              <w:jc w:val="center"/>
              <w:rPr>
                <w:lang w:val="en-US"/>
              </w:rPr>
            </w:pPr>
            <w:r>
              <w:rPr>
                <w:lang w:val="en-US"/>
              </w:rPr>
              <w:t>B</w:t>
            </w:r>
          </w:p>
        </w:tc>
        <w:tc>
          <w:tcPr>
            <w:tcW w:w="874" w:type="dxa"/>
          </w:tcPr>
          <w:p w14:paraId="3E9B790F" w14:textId="77777777" w:rsidR="00712A23" w:rsidRDefault="00712A23" w:rsidP="00982D52">
            <w:pPr>
              <w:jc w:val="center"/>
              <w:rPr>
                <w:lang w:val="en-US"/>
              </w:rPr>
            </w:pPr>
            <w:r>
              <w:rPr>
                <w:lang w:val="en-US"/>
              </w:rPr>
              <w:t>C</w:t>
            </w:r>
          </w:p>
        </w:tc>
        <w:tc>
          <w:tcPr>
            <w:tcW w:w="874" w:type="dxa"/>
          </w:tcPr>
          <w:p w14:paraId="47AAB616" w14:textId="3E0FFFD7" w:rsidR="00712A23" w:rsidRDefault="00712A23" w:rsidP="00982D52">
            <w:pPr>
              <w:jc w:val="center"/>
              <w:rPr>
                <w:lang w:val="en-US"/>
              </w:rPr>
            </w:pPr>
            <w:r>
              <w:rPr>
                <w:lang w:val="en-US"/>
              </w:rPr>
              <w:t>P</w:t>
            </w:r>
          </w:p>
        </w:tc>
        <w:tc>
          <w:tcPr>
            <w:tcW w:w="874" w:type="dxa"/>
          </w:tcPr>
          <w:p w14:paraId="320C401B" w14:textId="06D6A9A2" w:rsidR="00712A23" w:rsidRDefault="00712A23" w:rsidP="00982D52">
            <w:pPr>
              <w:jc w:val="center"/>
              <w:rPr>
                <w:lang w:val="en-US"/>
              </w:rPr>
            </w:pPr>
            <w:r>
              <w:rPr>
                <w:lang w:val="en-US"/>
              </w:rPr>
              <w:t>Q</w:t>
            </w:r>
          </w:p>
        </w:tc>
        <w:tc>
          <w:tcPr>
            <w:tcW w:w="874" w:type="dxa"/>
          </w:tcPr>
          <w:p w14:paraId="6D800DB0" w14:textId="42FAFEC2" w:rsidR="00712A23" w:rsidRDefault="00712A23" w:rsidP="00982D52">
            <w:pPr>
              <w:jc w:val="center"/>
              <w:rPr>
                <w:lang w:val="en-US"/>
              </w:rPr>
            </w:pPr>
            <w:r>
              <w:rPr>
                <w:lang w:val="en-US"/>
              </w:rPr>
              <w:t>X</w:t>
            </w:r>
          </w:p>
        </w:tc>
        <w:tc>
          <w:tcPr>
            <w:tcW w:w="874" w:type="dxa"/>
          </w:tcPr>
          <w:p w14:paraId="18630EDD" w14:textId="57FDEA13" w:rsidR="00712A23" w:rsidRDefault="00712A23" w:rsidP="00982D52">
            <w:pPr>
              <w:jc w:val="center"/>
              <w:rPr>
                <w:lang w:val="en-US"/>
              </w:rPr>
            </w:pPr>
            <w:r>
              <w:rPr>
                <w:lang w:val="en-US"/>
              </w:rPr>
              <w:t>Y</w:t>
            </w:r>
          </w:p>
        </w:tc>
      </w:tr>
      <w:tr w:rsidR="00712A23" w14:paraId="0570B346" w14:textId="1130F746" w:rsidTr="00C5208D">
        <w:trPr>
          <w:trHeight w:val="275"/>
        </w:trPr>
        <w:tc>
          <w:tcPr>
            <w:tcW w:w="874" w:type="dxa"/>
          </w:tcPr>
          <w:p w14:paraId="02EF1801" w14:textId="77777777" w:rsidR="00712A23" w:rsidRDefault="00712A23" w:rsidP="00982D52">
            <w:pPr>
              <w:jc w:val="center"/>
              <w:rPr>
                <w:lang w:val="en-US"/>
              </w:rPr>
            </w:pPr>
            <w:r>
              <w:rPr>
                <w:lang w:val="en-US"/>
              </w:rPr>
              <w:t>0</w:t>
            </w:r>
          </w:p>
        </w:tc>
        <w:tc>
          <w:tcPr>
            <w:tcW w:w="874" w:type="dxa"/>
          </w:tcPr>
          <w:p w14:paraId="2978912B" w14:textId="77777777" w:rsidR="00712A23" w:rsidRDefault="00712A23" w:rsidP="00982D52">
            <w:pPr>
              <w:jc w:val="center"/>
              <w:rPr>
                <w:lang w:val="en-US"/>
              </w:rPr>
            </w:pPr>
            <w:r>
              <w:rPr>
                <w:lang w:val="en-US"/>
              </w:rPr>
              <w:t>0</w:t>
            </w:r>
          </w:p>
        </w:tc>
        <w:tc>
          <w:tcPr>
            <w:tcW w:w="874" w:type="dxa"/>
          </w:tcPr>
          <w:p w14:paraId="1165D7F2" w14:textId="77777777" w:rsidR="00712A23" w:rsidRDefault="00712A23" w:rsidP="00982D52">
            <w:pPr>
              <w:jc w:val="center"/>
              <w:rPr>
                <w:lang w:val="en-US"/>
              </w:rPr>
            </w:pPr>
            <w:r>
              <w:rPr>
                <w:lang w:val="en-US"/>
              </w:rPr>
              <w:t>0</w:t>
            </w:r>
          </w:p>
        </w:tc>
        <w:tc>
          <w:tcPr>
            <w:tcW w:w="874" w:type="dxa"/>
          </w:tcPr>
          <w:p w14:paraId="2DAFB017" w14:textId="102D31D6" w:rsidR="00712A23" w:rsidRDefault="009901E6" w:rsidP="00982D52">
            <w:pPr>
              <w:jc w:val="center"/>
              <w:rPr>
                <w:lang w:val="en-US"/>
              </w:rPr>
            </w:pPr>
            <w:r>
              <w:rPr>
                <w:lang w:val="en-US"/>
              </w:rPr>
              <w:t>0</w:t>
            </w:r>
          </w:p>
        </w:tc>
        <w:tc>
          <w:tcPr>
            <w:tcW w:w="874" w:type="dxa"/>
          </w:tcPr>
          <w:p w14:paraId="32C2C5B9" w14:textId="2CF2EA74" w:rsidR="00712A23" w:rsidRDefault="009901E6" w:rsidP="00982D52">
            <w:pPr>
              <w:jc w:val="center"/>
              <w:rPr>
                <w:lang w:val="en-US"/>
              </w:rPr>
            </w:pPr>
            <w:r>
              <w:rPr>
                <w:lang w:val="en-US"/>
              </w:rPr>
              <w:t>1</w:t>
            </w:r>
          </w:p>
        </w:tc>
        <w:tc>
          <w:tcPr>
            <w:tcW w:w="874" w:type="dxa"/>
          </w:tcPr>
          <w:p w14:paraId="0B1A27AC" w14:textId="373A87A6" w:rsidR="00712A23" w:rsidRDefault="009901E6" w:rsidP="00982D52">
            <w:pPr>
              <w:jc w:val="center"/>
              <w:rPr>
                <w:lang w:val="en-US"/>
              </w:rPr>
            </w:pPr>
            <w:r>
              <w:rPr>
                <w:lang w:val="en-US"/>
              </w:rPr>
              <w:t>1</w:t>
            </w:r>
          </w:p>
        </w:tc>
        <w:tc>
          <w:tcPr>
            <w:tcW w:w="874" w:type="dxa"/>
          </w:tcPr>
          <w:p w14:paraId="1E8AE83C" w14:textId="4C366FD7" w:rsidR="00712A23" w:rsidRDefault="009901E6" w:rsidP="00982D52">
            <w:pPr>
              <w:jc w:val="center"/>
              <w:rPr>
                <w:lang w:val="en-US"/>
              </w:rPr>
            </w:pPr>
            <w:r>
              <w:rPr>
                <w:lang w:val="en-US"/>
              </w:rPr>
              <w:t>0</w:t>
            </w:r>
          </w:p>
        </w:tc>
      </w:tr>
      <w:tr w:rsidR="00712A23" w14:paraId="394C1FC0" w14:textId="25CDBD33" w:rsidTr="00C5208D">
        <w:trPr>
          <w:trHeight w:val="282"/>
        </w:trPr>
        <w:tc>
          <w:tcPr>
            <w:tcW w:w="874" w:type="dxa"/>
          </w:tcPr>
          <w:p w14:paraId="4F9A4A56" w14:textId="77777777" w:rsidR="00712A23" w:rsidRDefault="00712A23" w:rsidP="00982D52">
            <w:pPr>
              <w:jc w:val="center"/>
              <w:rPr>
                <w:lang w:val="en-US"/>
              </w:rPr>
            </w:pPr>
            <w:r>
              <w:rPr>
                <w:lang w:val="en-US"/>
              </w:rPr>
              <w:t>0</w:t>
            </w:r>
          </w:p>
        </w:tc>
        <w:tc>
          <w:tcPr>
            <w:tcW w:w="874" w:type="dxa"/>
          </w:tcPr>
          <w:p w14:paraId="6D22B123" w14:textId="77777777" w:rsidR="00712A23" w:rsidRDefault="00712A23" w:rsidP="00982D52">
            <w:pPr>
              <w:jc w:val="center"/>
              <w:rPr>
                <w:lang w:val="en-US"/>
              </w:rPr>
            </w:pPr>
            <w:r>
              <w:rPr>
                <w:lang w:val="en-US"/>
              </w:rPr>
              <w:t>0</w:t>
            </w:r>
          </w:p>
        </w:tc>
        <w:tc>
          <w:tcPr>
            <w:tcW w:w="874" w:type="dxa"/>
          </w:tcPr>
          <w:p w14:paraId="66F27B22" w14:textId="77777777" w:rsidR="00712A23" w:rsidRDefault="00712A23" w:rsidP="00982D52">
            <w:pPr>
              <w:jc w:val="center"/>
              <w:rPr>
                <w:lang w:val="en-US"/>
              </w:rPr>
            </w:pPr>
            <w:r>
              <w:rPr>
                <w:lang w:val="en-US"/>
              </w:rPr>
              <w:t>1</w:t>
            </w:r>
          </w:p>
        </w:tc>
        <w:tc>
          <w:tcPr>
            <w:tcW w:w="874" w:type="dxa"/>
          </w:tcPr>
          <w:p w14:paraId="2CD43886" w14:textId="30DD94FE" w:rsidR="00712A23" w:rsidRDefault="009901E6" w:rsidP="00982D52">
            <w:pPr>
              <w:jc w:val="center"/>
              <w:rPr>
                <w:lang w:val="en-US"/>
              </w:rPr>
            </w:pPr>
            <w:r>
              <w:rPr>
                <w:lang w:val="en-US"/>
              </w:rPr>
              <w:t>0</w:t>
            </w:r>
          </w:p>
        </w:tc>
        <w:tc>
          <w:tcPr>
            <w:tcW w:w="874" w:type="dxa"/>
          </w:tcPr>
          <w:p w14:paraId="056AFC1D" w14:textId="7E192C98" w:rsidR="00712A23" w:rsidRDefault="009901E6" w:rsidP="00982D52">
            <w:pPr>
              <w:jc w:val="center"/>
              <w:rPr>
                <w:lang w:val="en-US"/>
              </w:rPr>
            </w:pPr>
            <w:r>
              <w:rPr>
                <w:lang w:val="en-US"/>
              </w:rPr>
              <w:t>0</w:t>
            </w:r>
          </w:p>
        </w:tc>
        <w:tc>
          <w:tcPr>
            <w:tcW w:w="874" w:type="dxa"/>
          </w:tcPr>
          <w:p w14:paraId="7F6AA515" w14:textId="5B72C67E" w:rsidR="00712A23" w:rsidRDefault="009901E6" w:rsidP="00982D52">
            <w:pPr>
              <w:jc w:val="center"/>
              <w:rPr>
                <w:lang w:val="en-US"/>
              </w:rPr>
            </w:pPr>
            <w:r>
              <w:rPr>
                <w:lang w:val="en-US"/>
              </w:rPr>
              <w:t>1</w:t>
            </w:r>
          </w:p>
        </w:tc>
        <w:tc>
          <w:tcPr>
            <w:tcW w:w="874" w:type="dxa"/>
          </w:tcPr>
          <w:p w14:paraId="60E00606" w14:textId="00D7FFD6" w:rsidR="00712A23" w:rsidRDefault="009901E6" w:rsidP="00982D52">
            <w:pPr>
              <w:jc w:val="center"/>
              <w:rPr>
                <w:lang w:val="en-US"/>
              </w:rPr>
            </w:pPr>
            <w:r>
              <w:rPr>
                <w:lang w:val="en-US"/>
              </w:rPr>
              <w:t>1</w:t>
            </w:r>
          </w:p>
        </w:tc>
      </w:tr>
      <w:tr w:rsidR="00712A23" w14:paraId="18252CAD" w14:textId="78220634" w:rsidTr="00C5208D">
        <w:trPr>
          <w:trHeight w:val="275"/>
        </w:trPr>
        <w:tc>
          <w:tcPr>
            <w:tcW w:w="874" w:type="dxa"/>
          </w:tcPr>
          <w:p w14:paraId="386ACBD0" w14:textId="77777777" w:rsidR="00712A23" w:rsidRDefault="00712A23" w:rsidP="00982D52">
            <w:pPr>
              <w:jc w:val="center"/>
              <w:rPr>
                <w:lang w:val="en-US"/>
              </w:rPr>
            </w:pPr>
            <w:r>
              <w:rPr>
                <w:lang w:val="en-US"/>
              </w:rPr>
              <w:t>0</w:t>
            </w:r>
          </w:p>
        </w:tc>
        <w:tc>
          <w:tcPr>
            <w:tcW w:w="874" w:type="dxa"/>
          </w:tcPr>
          <w:p w14:paraId="7419B3D7" w14:textId="77777777" w:rsidR="00712A23" w:rsidRDefault="00712A23" w:rsidP="00982D52">
            <w:pPr>
              <w:jc w:val="center"/>
              <w:rPr>
                <w:lang w:val="en-US"/>
              </w:rPr>
            </w:pPr>
            <w:r>
              <w:rPr>
                <w:lang w:val="en-US"/>
              </w:rPr>
              <w:t>1</w:t>
            </w:r>
          </w:p>
        </w:tc>
        <w:tc>
          <w:tcPr>
            <w:tcW w:w="874" w:type="dxa"/>
          </w:tcPr>
          <w:p w14:paraId="191531AC" w14:textId="77777777" w:rsidR="00712A23" w:rsidRDefault="00712A23" w:rsidP="00982D52">
            <w:pPr>
              <w:jc w:val="center"/>
              <w:rPr>
                <w:lang w:val="en-US"/>
              </w:rPr>
            </w:pPr>
            <w:r>
              <w:rPr>
                <w:lang w:val="en-US"/>
              </w:rPr>
              <w:t>0</w:t>
            </w:r>
          </w:p>
        </w:tc>
        <w:tc>
          <w:tcPr>
            <w:tcW w:w="874" w:type="dxa"/>
          </w:tcPr>
          <w:p w14:paraId="5F4474BB" w14:textId="3FA99B3B" w:rsidR="00712A23" w:rsidRDefault="009901E6" w:rsidP="00982D52">
            <w:pPr>
              <w:jc w:val="center"/>
              <w:rPr>
                <w:lang w:val="en-US"/>
              </w:rPr>
            </w:pPr>
            <w:r>
              <w:rPr>
                <w:lang w:val="en-US"/>
              </w:rPr>
              <w:t>0</w:t>
            </w:r>
          </w:p>
        </w:tc>
        <w:tc>
          <w:tcPr>
            <w:tcW w:w="874" w:type="dxa"/>
          </w:tcPr>
          <w:p w14:paraId="36468396" w14:textId="26D0B5DC" w:rsidR="00712A23" w:rsidRDefault="009901E6" w:rsidP="00982D52">
            <w:pPr>
              <w:jc w:val="center"/>
              <w:rPr>
                <w:lang w:val="en-US"/>
              </w:rPr>
            </w:pPr>
            <w:r>
              <w:rPr>
                <w:lang w:val="en-US"/>
              </w:rPr>
              <w:t>1</w:t>
            </w:r>
          </w:p>
        </w:tc>
        <w:tc>
          <w:tcPr>
            <w:tcW w:w="874" w:type="dxa"/>
          </w:tcPr>
          <w:p w14:paraId="5D1F62FB" w14:textId="5D35ABC9" w:rsidR="00712A23" w:rsidRDefault="009901E6" w:rsidP="00982D52">
            <w:pPr>
              <w:jc w:val="center"/>
              <w:rPr>
                <w:lang w:val="en-US"/>
              </w:rPr>
            </w:pPr>
            <w:r>
              <w:rPr>
                <w:lang w:val="en-US"/>
              </w:rPr>
              <w:t>1</w:t>
            </w:r>
          </w:p>
        </w:tc>
        <w:tc>
          <w:tcPr>
            <w:tcW w:w="874" w:type="dxa"/>
          </w:tcPr>
          <w:p w14:paraId="4C54E53D" w14:textId="797E53AF" w:rsidR="00712A23" w:rsidRDefault="009901E6" w:rsidP="00982D52">
            <w:pPr>
              <w:jc w:val="center"/>
              <w:rPr>
                <w:lang w:val="en-US"/>
              </w:rPr>
            </w:pPr>
            <w:r>
              <w:rPr>
                <w:lang w:val="en-US"/>
              </w:rPr>
              <w:t>0</w:t>
            </w:r>
          </w:p>
        </w:tc>
      </w:tr>
      <w:tr w:rsidR="00712A23" w14:paraId="63AA6FE8" w14:textId="17C6A745" w:rsidTr="00C5208D">
        <w:trPr>
          <w:trHeight w:val="275"/>
        </w:trPr>
        <w:tc>
          <w:tcPr>
            <w:tcW w:w="874" w:type="dxa"/>
          </w:tcPr>
          <w:p w14:paraId="652F9521" w14:textId="77777777" w:rsidR="00712A23" w:rsidRDefault="00712A23" w:rsidP="00982D52">
            <w:pPr>
              <w:jc w:val="center"/>
              <w:rPr>
                <w:lang w:val="en-US"/>
              </w:rPr>
            </w:pPr>
            <w:r>
              <w:rPr>
                <w:lang w:val="en-US"/>
              </w:rPr>
              <w:t>0</w:t>
            </w:r>
          </w:p>
        </w:tc>
        <w:tc>
          <w:tcPr>
            <w:tcW w:w="874" w:type="dxa"/>
          </w:tcPr>
          <w:p w14:paraId="6D78FA3D" w14:textId="77777777" w:rsidR="00712A23" w:rsidRDefault="00712A23" w:rsidP="00982D52">
            <w:pPr>
              <w:jc w:val="center"/>
              <w:rPr>
                <w:lang w:val="en-US"/>
              </w:rPr>
            </w:pPr>
            <w:r>
              <w:rPr>
                <w:lang w:val="en-US"/>
              </w:rPr>
              <w:t>1</w:t>
            </w:r>
          </w:p>
        </w:tc>
        <w:tc>
          <w:tcPr>
            <w:tcW w:w="874" w:type="dxa"/>
          </w:tcPr>
          <w:p w14:paraId="5524DB8A" w14:textId="77777777" w:rsidR="00712A23" w:rsidRDefault="00712A23" w:rsidP="00982D52">
            <w:pPr>
              <w:jc w:val="center"/>
              <w:rPr>
                <w:lang w:val="en-US"/>
              </w:rPr>
            </w:pPr>
            <w:r>
              <w:rPr>
                <w:lang w:val="en-US"/>
              </w:rPr>
              <w:t>1</w:t>
            </w:r>
          </w:p>
        </w:tc>
        <w:tc>
          <w:tcPr>
            <w:tcW w:w="874" w:type="dxa"/>
          </w:tcPr>
          <w:p w14:paraId="2760DDBC" w14:textId="68B500CC" w:rsidR="00712A23" w:rsidRDefault="009901E6" w:rsidP="00982D52">
            <w:pPr>
              <w:jc w:val="center"/>
              <w:rPr>
                <w:lang w:val="en-US"/>
              </w:rPr>
            </w:pPr>
            <w:r>
              <w:rPr>
                <w:lang w:val="en-US"/>
              </w:rPr>
              <w:t>0</w:t>
            </w:r>
          </w:p>
        </w:tc>
        <w:tc>
          <w:tcPr>
            <w:tcW w:w="874" w:type="dxa"/>
          </w:tcPr>
          <w:p w14:paraId="33AD4794" w14:textId="2FDD8F77" w:rsidR="00712A23" w:rsidRDefault="009901E6" w:rsidP="00982D52">
            <w:pPr>
              <w:jc w:val="center"/>
              <w:rPr>
                <w:lang w:val="en-US"/>
              </w:rPr>
            </w:pPr>
            <w:r>
              <w:rPr>
                <w:lang w:val="en-US"/>
              </w:rPr>
              <w:t>0</w:t>
            </w:r>
          </w:p>
        </w:tc>
        <w:tc>
          <w:tcPr>
            <w:tcW w:w="874" w:type="dxa"/>
          </w:tcPr>
          <w:p w14:paraId="02070DD6" w14:textId="6F0C19F4" w:rsidR="00712A23" w:rsidRDefault="009901E6" w:rsidP="00982D52">
            <w:pPr>
              <w:jc w:val="center"/>
              <w:rPr>
                <w:lang w:val="en-US"/>
              </w:rPr>
            </w:pPr>
            <w:r>
              <w:rPr>
                <w:lang w:val="en-US"/>
              </w:rPr>
              <w:t>1</w:t>
            </w:r>
          </w:p>
        </w:tc>
        <w:tc>
          <w:tcPr>
            <w:tcW w:w="874" w:type="dxa"/>
          </w:tcPr>
          <w:p w14:paraId="3B0BC2A8" w14:textId="0896086F" w:rsidR="00712A23" w:rsidRDefault="009901E6" w:rsidP="00982D52">
            <w:pPr>
              <w:jc w:val="center"/>
              <w:rPr>
                <w:lang w:val="en-US"/>
              </w:rPr>
            </w:pPr>
            <w:r>
              <w:rPr>
                <w:lang w:val="en-US"/>
              </w:rPr>
              <w:t>1</w:t>
            </w:r>
          </w:p>
        </w:tc>
      </w:tr>
      <w:tr w:rsidR="00712A23" w14:paraId="492C31F8" w14:textId="09F832CD" w:rsidTr="00C5208D">
        <w:trPr>
          <w:trHeight w:val="275"/>
        </w:trPr>
        <w:tc>
          <w:tcPr>
            <w:tcW w:w="874" w:type="dxa"/>
          </w:tcPr>
          <w:p w14:paraId="1C93F4B9" w14:textId="77777777" w:rsidR="00712A23" w:rsidRDefault="00712A23" w:rsidP="00982D52">
            <w:pPr>
              <w:jc w:val="center"/>
              <w:rPr>
                <w:lang w:val="en-US"/>
              </w:rPr>
            </w:pPr>
            <w:r>
              <w:rPr>
                <w:lang w:val="en-US"/>
              </w:rPr>
              <w:t>1</w:t>
            </w:r>
          </w:p>
        </w:tc>
        <w:tc>
          <w:tcPr>
            <w:tcW w:w="874" w:type="dxa"/>
          </w:tcPr>
          <w:p w14:paraId="732014BA" w14:textId="77777777" w:rsidR="00712A23" w:rsidRDefault="00712A23" w:rsidP="00982D52">
            <w:pPr>
              <w:jc w:val="center"/>
              <w:rPr>
                <w:lang w:val="en-US"/>
              </w:rPr>
            </w:pPr>
            <w:r>
              <w:rPr>
                <w:lang w:val="en-US"/>
              </w:rPr>
              <w:t>0</w:t>
            </w:r>
          </w:p>
        </w:tc>
        <w:tc>
          <w:tcPr>
            <w:tcW w:w="874" w:type="dxa"/>
          </w:tcPr>
          <w:p w14:paraId="30C81444" w14:textId="77777777" w:rsidR="00712A23" w:rsidRDefault="00712A23" w:rsidP="00982D52">
            <w:pPr>
              <w:jc w:val="center"/>
              <w:rPr>
                <w:lang w:val="en-US"/>
              </w:rPr>
            </w:pPr>
            <w:r>
              <w:rPr>
                <w:lang w:val="en-US"/>
              </w:rPr>
              <w:t>0</w:t>
            </w:r>
          </w:p>
        </w:tc>
        <w:tc>
          <w:tcPr>
            <w:tcW w:w="874" w:type="dxa"/>
          </w:tcPr>
          <w:p w14:paraId="34C09645" w14:textId="02EC6E33" w:rsidR="00712A23" w:rsidRDefault="009901E6" w:rsidP="00982D52">
            <w:pPr>
              <w:jc w:val="center"/>
              <w:rPr>
                <w:lang w:val="en-US"/>
              </w:rPr>
            </w:pPr>
            <w:r>
              <w:rPr>
                <w:lang w:val="en-US"/>
              </w:rPr>
              <w:t>0</w:t>
            </w:r>
          </w:p>
        </w:tc>
        <w:tc>
          <w:tcPr>
            <w:tcW w:w="874" w:type="dxa"/>
          </w:tcPr>
          <w:p w14:paraId="0C9670A2" w14:textId="61D59A33" w:rsidR="00712A23" w:rsidRDefault="009901E6" w:rsidP="00982D52">
            <w:pPr>
              <w:jc w:val="center"/>
              <w:rPr>
                <w:lang w:val="en-US"/>
              </w:rPr>
            </w:pPr>
            <w:r>
              <w:rPr>
                <w:lang w:val="en-US"/>
              </w:rPr>
              <w:t>1</w:t>
            </w:r>
          </w:p>
        </w:tc>
        <w:tc>
          <w:tcPr>
            <w:tcW w:w="874" w:type="dxa"/>
          </w:tcPr>
          <w:p w14:paraId="06BE2F60" w14:textId="3E4CA0F9" w:rsidR="00712A23" w:rsidRDefault="009901E6" w:rsidP="00982D52">
            <w:pPr>
              <w:jc w:val="center"/>
              <w:rPr>
                <w:lang w:val="en-US"/>
              </w:rPr>
            </w:pPr>
            <w:r>
              <w:rPr>
                <w:lang w:val="en-US"/>
              </w:rPr>
              <w:t>1</w:t>
            </w:r>
          </w:p>
        </w:tc>
        <w:tc>
          <w:tcPr>
            <w:tcW w:w="874" w:type="dxa"/>
          </w:tcPr>
          <w:p w14:paraId="11C1ABC1" w14:textId="7E5D6173" w:rsidR="00712A23" w:rsidRDefault="009901E6" w:rsidP="00982D52">
            <w:pPr>
              <w:jc w:val="center"/>
              <w:rPr>
                <w:lang w:val="en-US"/>
              </w:rPr>
            </w:pPr>
            <w:r>
              <w:rPr>
                <w:lang w:val="en-US"/>
              </w:rPr>
              <w:t>0</w:t>
            </w:r>
          </w:p>
        </w:tc>
      </w:tr>
      <w:tr w:rsidR="00712A23" w14:paraId="04B86392" w14:textId="27232C5A" w:rsidTr="00C5208D">
        <w:trPr>
          <w:trHeight w:val="275"/>
        </w:trPr>
        <w:tc>
          <w:tcPr>
            <w:tcW w:w="874" w:type="dxa"/>
          </w:tcPr>
          <w:p w14:paraId="3F85C47F" w14:textId="77777777" w:rsidR="00712A23" w:rsidRDefault="00712A23" w:rsidP="00982D52">
            <w:pPr>
              <w:jc w:val="center"/>
              <w:rPr>
                <w:lang w:val="en-US"/>
              </w:rPr>
            </w:pPr>
            <w:r>
              <w:rPr>
                <w:lang w:val="en-US"/>
              </w:rPr>
              <w:t>1</w:t>
            </w:r>
          </w:p>
        </w:tc>
        <w:tc>
          <w:tcPr>
            <w:tcW w:w="874" w:type="dxa"/>
          </w:tcPr>
          <w:p w14:paraId="09D007F8" w14:textId="77777777" w:rsidR="00712A23" w:rsidRDefault="00712A23" w:rsidP="00982D52">
            <w:pPr>
              <w:jc w:val="center"/>
              <w:rPr>
                <w:lang w:val="en-US"/>
              </w:rPr>
            </w:pPr>
            <w:r>
              <w:rPr>
                <w:lang w:val="en-US"/>
              </w:rPr>
              <w:t>0</w:t>
            </w:r>
          </w:p>
        </w:tc>
        <w:tc>
          <w:tcPr>
            <w:tcW w:w="874" w:type="dxa"/>
          </w:tcPr>
          <w:p w14:paraId="0CCE61AE" w14:textId="77777777" w:rsidR="00712A23" w:rsidRDefault="00712A23" w:rsidP="00982D52">
            <w:pPr>
              <w:jc w:val="center"/>
              <w:rPr>
                <w:lang w:val="en-US"/>
              </w:rPr>
            </w:pPr>
            <w:r>
              <w:rPr>
                <w:lang w:val="en-US"/>
              </w:rPr>
              <w:t>1</w:t>
            </w:r>
          </w:p>
        </w:tc>
        <w:tc>
          <w:tcPr>
            <w:tcW w:w="874" w:type="dxa"/>
          </w:tcPr>
          <w:p w14:paraId="0533EF0A" w14:textId="434C5712" w:rsidR="00712A23" w:rsidRDefault="009901E6" w:rsidP="00982D52">
            <w:pPr>
              <w:jc w:val="center"/>
              <w:rPr>
                <w:lang w:val="en-US"/>
              </w:rPr>
            </w:pPr>
            <w:r>
              <w:rPr>
                <w:lang w:val="en-US"/>
              </w:rPr>
              <w:t>0</w:t>
            </w:r>
          </w:p>
        </w:tc>
        <w:tc>
          <w:tcPr>
            <w:tcW w:w="874" w:type="dxa"/>
          </w:tcPr>
          <w:p w14:paraId="668A601F" w14:textId="5A898BCA" w:rsidR="00712A23" w:rsidRDefault="009901E6" w:rsidP="00982D52">
            <w:pPr>
              <w:jc w:val="center"/>
              <w:rPr>
                <w:lang w:val="en-US"/>
              </w:rPr>
            </w:pPr>
            <w:r>
              <w:rPr>
                <w:lang w:val="en-US"/>
              </w:rPr>
              <w:t>0</w:t>
            </w:r>
          </w:p>
        </w:tc>
        <w:tc>
          <w:tcPr>
            <w:tcW w:w="874" w:type="dxa"/>
          </w:tcPr>
          <w:p w14:paraId="6486069B" w14:textId="1CC849B3" w:rsidR="00712A23" w:rsidRDefault="009901E6" w:rsidP="00982D52">
            <w:pPr>
              <w:jc w:val="center"/>
              <w:rPr>
                <w:lang w:val="en-US"/>
              </w:rPr>
            </w:pPr>
            <w:r>
              <w:rPr>
                <w:lang w:val="en-US"/>
              </w:rPr>
              <w:t>1</w:t>
            </w:r>
          </w:p>
        </w:tc>
        <w:tc>
          <w:tcPr>
            <w:tcW w:w="874" w:type="dxa"/>
          </w:tcPr>
          <w:p w14:paraId="0B694F77" w14:textId="7ECE5240" w:rsidR="00712A23" w:rsidRDefault="009901E6" w:rsidP="00982D52">
            <w:pPr>
              <w:jc w:val="center"/>
              <w:rPr>
                <w:lang w:val="en-US"/>
              </w:rPr>
            </w:pPr>
            <w:r>
              <w:rPr>
                <w:lang w:val="en-US"/>
              </w:rPr>
              <w:t>1</w:t>
            </w:r>
          </w:p>
        </w:tc>
      </w:tr>
      <w:tr w:rsidR="00712A23" w14:paraId="4A81AA88" w14:textId="436907F6" w:rsidTr="00C5208D">
        <w:trPr>
          <w:trHeight w:val="275"/>
        </w:trPr>
        <w:tc>
          <w:tcPr>
            <w:tcW w:w="874" w:type="dxa"/>
          </w:tcPr>
          <w:p w14:paraId="30D083CC" w14:textId="77777777" w:rsidR="00712A23" w:rsidRDefault="00712A23" w:rsidP="00982D52">
            <w:pPr>
              <w:jc w:val="center"/>
              <w:rPr>
                <w:lang w:val="en-US"/>
              </w:rPr>
            </w:pPr>
            <w:r>
              <w:rPr>
                <w:lang w:val="en-US"/>
              </w:rPr>
              <w:t>1</w:t>
            </w:r>
          </w:p>
        </w:tc>
        <w:tc>
          <w:tcPr>
            <w:tcW w:w="874" w:type="dxa"/>
          </w:tcPr>
          <w:p w14:paraId="4A5D05F2" w14:textId="77777777" w:rsidR="00712A23" w:rsidRDefault="00712A23" w:rsidP="00982D52">
            <w:pPr>
              <w:jc w:val="center"/>
              <w:rPr>
                <w:lang w:val="en-US"/>
              </w:rPr>
            </w:pPr>
            <w:r>
              <w:rPr>
                <w:lang w:val="en-US"/>
              </w:rPr>
              <w:t>1</w:t>
            </w:r>
          </w:p>
        </w:tc>
        <w:tc>
          <w:tcPr>
            <w:tcW w:w="874" w:type="dxa"/>
          </w:tcPr>
          <w:p w14:paraId="6DB9F0C6" w14:textId="77777777" w:rsidR="00712A23" w:rsidRDefault="00712A23" w:rsidP="00982D52">
            <w:pPr>
              <w:jc w:val="center"/>
              <w:rPr>
                <w:lang w:val="en-US"/>
              </w:rPr>
            </w:pPr>
            <w:r>
              <w:rPr>
                <w:lang w:val="en-US"/>
              </w:rPr>
              <w:t>0</w:t>
            </w:r>
          </w:p>
        </w:tc>
        <w:tc>
          <w:tcPr>
            <w:tcW w:w="874" w:type="dxa"/>
          </w:tcPr>
          <w:p w14:paraId="65787A20" w14:textId="62B51E63" w:rsidR="00712A23" w:rsidRDefault="009901E6" w:rsidP="00982D52">
            <w:pPr>
              <w:jc w:val="center"/>
              <w:rPr>
                <w:lang w:val="en-US"/>
              </w:rPr>
            </w:pPr>
            <w:r>
              <w:rPr>
                <w:lang w:val="en-US"/>
              </w:rPr>
              <w:t>1</w:t>
            </w:r>
          </w:p>
        </w:tc>
        <w:tc>
          <w:tcPr>
            <w:tcW w:w="874" w:type="dxa"/>
          </w:tcPr>
          <w:p w14:paraId="3B00AB3D" w14:textId="69C4A87C" w:rsidR="00712A23" w:rsidRDefault="009901E6" w:rsidP="00982D52">
            <w:pPr>
              <w:jc w:val="center"/>
              <w:rPr>
                <w:lang w:val="en-US"/>
              </w:rPr>
            </w:pPr>
            <w:r>
              <w:rPr>
                <w:lang w:val="en-US"/>
              </w:rPr>
              <w:t>1</w:t>
            </w:r>
          </w:p>
        </w:tc>
        <w:tc>
          <w:tcPr>
            <w:tcW w:w="874" w:type="dxa"/>
          </w:tcPr>
          <w:p w14:paraId="1156D04C" w14:textId="12638D77" w:rsidR="00712A23" w:rsidRDefault="009901E6" w:rsidP="00982D52">
            <w:pPr>
              <w:jc w:val="center"/>
              <w:rPr>
                <w:lang w:val="en-US"/>
              </w:rPr>
            </w:pPr>
            <w:r>
              <w:rPr>
                <w:lang w:val="en-US"/>
              </w:rPr>
              <w:t>0</w:t>
            </w:r>
          </w:p>
        </w:tc>
        <w:tc>
          <w:tcPr>
            <w:tcW w:w="874" w:type="dxa"/>
          </w:tcPr>
          <w:p w14:paraId="2F63516B" w14:textId="5F706E57" w:rsidR="00712A23" w:rsidRDefault="009901E6" w:rsidP="00982D52">
            <w:pPr>
              <w:jc w:val="center"/>
              <w:rPr>
                <w:lang w:val="en-US"/>
              </w:rPr>
            </w:pPr>
            <w:r>
              <w:rPr>
                <w:lang w:val="en-US"/>
              </w:rPr>
              <w:t>0</w:t>
            </w:r>
          </w:p>
        </w:tc>
      </w:tr>
      <w:tr w:rsidR="00712A23" w14:paraId="25B51BE8" w14:textId="7A0987CB" w:rsidTr="00C5208D">
        <w:trPr>
          <w:trHeight w:val="275"/>
        </w:trPr>
        <w:tc>
          <w:tcPr>
            <w:tcW w:w="874" w:type="dxa"/>
          </w:tcPr>
          <w:p w14:paraId="6B7802B6" w14:textId="77777777" w:rsidR="00712A23" w:rsidRDefault="00712A23" w:rsidP="00982D52">
            <w:pPr>
              <w:jc w:val="center"/>
              <w:rPr>
                <w:lang w:val="en-US"/>
              </w:rPr>
            </w:pPr>
            <w:r>
              <w:rPr>
                <w:lang w:val="en-US"/>
              </w:rPr>
              <w:t>1</w:t>
            </w:r>
          </w:p>
        </w:tc>
        <w:tc>
          <w:tcPr>
            <w:tcW w:w="874" w:type="dxa"/>
          </w:tcPr>
          <w:p w14:paraId="760D021D" w14:textId="77777777" w:rsidR="00712A23" w:rsidRDefault="00712A23" w:rsidP="00982D52">
            <w:pPr>
              <w:jc w:val="center"/>
              <w:rPr>
                <w:lang w:val="en-US"/>
              </w:rPr>
            </w:pPr>
            <w:r>
              <w:rPr>
                <w:lang w:val="en-US"/>
              </w:rPr>
              <w:t>1</w:t>
            </w:r>
          </w:p>
        </w:tc>
        <w:tc>
          <w:tcPr>
            <w:tcW w:w="874" w:type="dxa"/>
          </w:tcPr>
          <w:p w14:paraId="6C17186E" w14:textId="77777777" w:rsidR="00712A23" w:rsidRDefault="00712A23" w:rsidP="00982D52">
            <w:pPr>
              <w:jc w:val="center"/>
              <w:rPr>
                <w:lang w:val="en-US"/>
              </w:rPr>
            </w:pPr>
            <w:r>
              <w:rPr>
                <w:lang w:val="en-US"/>
              </w:rPr>
              <w:t>1</w:t>
            </w:r>
          </w:p>
        </w:tc>
        <w:tc>
          <w:tcPr>
            <w:tcW w:w="874" w:type="dxa"/>
          </w:tcPr>
          <w:p w14:paraId="025AF4C8" w14:textId="595BAC6E" w:rsidR="00712A23" w:rsidRDefault="009901E6" w:rsidP="00982D52">
            <w:pPr>
              <w:jc w:val="center"/>
              <w:rPr>
                <w:lang w:val="en-US"/>
              </w:rPr>
            </w:pPr>
            <w:r>
              <w:rPr>
                <w:lang w:val="en-US"/>
              </w:rPr>
              <w:t>1</w:t>
            </w:r>
          </w:p>
        </w:tc>
        <w:tc>
          <w:tcPr>
            <w:tcW w:w="874" w:type="dxa"/>
          </w:tcPr>
          <w:p w14:paraId="5231F6B3" w14:textId="388090A9" w:rsidR="00712A23" w:rsidRDefault="009901E6" w:rsidP="00982D52">
            <w:pPr>
              <w:jc w:val="center"/>
              <w:rPr>
                <w:lang w:val="en-US"/>
              </w:rPr>
            </w:pPr>
            <w:r>
              <w:rPr>
                <w:lang w:val="en-US"/>
              </w:rPr>
              <w:t>0</w:t>
            </w:r>
          </w:p>
        </w:tc>
        <w:tc>
          <w:tcPr>
            <w:tcW w:w="874" w:type="dxa"/>
          </w:tcPr>
          <w:p w14:paraId="4D112494" w14:textId="1036CFCC" w:rsidR="00712A23" w:rsidRDefault="009901E6" w:rsidP="00982D52">
            <w:pPr>
              <w:jc w:val="center"/>
              <w:rPr>
                <w:lang w:val="en-US"/>
              </w:rPr>
            </w:pPr>
            <w:r>
              <w:rPr>
                <w:lang w:val="en-US"/>
              </w:rPr>
              <w:t>0</w:t>
            </w:r>
          </w:p>
        </w:tc>
        <w:tc>
          <w:tcPr>
            <w:tcW w:w="874" w:type="dxa"/>
          </w:tcPr>
          <w:p w14:paraId="5AAB76DF" w14:textId="7745D94B" w:rsidR="00712A23" w:rsidRDefault="009901E6" w:rsidP="00982D52">
            <w:pPr>
              <w:jc w:val="center"/>
              <w:rPr>
                <w:lang w:val="en-US"/>
              </w:rPr>
            </w:pPr>
            <w:r>
              <w:rPr>
                <w:lang w:val="en-US"/>
              </w:rPr>
              <w:t>0</w:t>
            </w:r>
          </w:p>
        </w:tc>
      </w:tr>
    </w:tbl>
    <w:p w14:paraId="3B8AC8FF" w14:textId="77777777" w:rsidR="00BE1AF2" w:rsidRDefault="00BE1AF2" w:rsidP="003E4EA2"/>
    <w:p w14:paraId="2B120906" w14:textId="77777777" w:rsidR="00FE13A0" w:rsidRDefault="00FE13A0" w:rsidP="003E4EA2"/>
    <w:p w14:paraId="1B220867" w14:textId="548762DF" w:rsidR="00310A15" w:rsidRDefault="00310A15" w:rsidP="00F13C43">
      <w:pPr>
        <w:pStyle w:val="Heading2"/>
      </w:pPr>
      <w:r>
        <w:lastRenderedPageBreak/>
        <w:t>Problem Solving with Logic Gates</w:t>
      </w:r>
    </w:p>
    <w:p w14:paraId="7AED7C8B" w14:textId="6AC389D7" w:rsidR="007D7A1E" w:rsidRDefault="007D7A1E" w:rsidP="007D7A1E">
      <w:r>
        <w:t>For the problem</w:t>
      </w:r>
      <w:r w:rsidR="002D799A">
        <w:t>-</w:t>
      </w:r>
      <w:r>
        <w:t xml:space="preserve">solving exercises below, we will go through one as a class </w:t>
      </w:r>
      <w:r w:rsidR="002D799A">
        <w:t>and you may discuss the others in small groups. You</w:t>
      </w:r>
      <w:r>
        <w:t xml:space="preserve"> are expected to write out the full truth table first before starting to create a circuit. If you have difficulty creating a circuit from the truth tables, try to find out how to key a truth table into Logisim Evolution so that it will generate the circuit for you. </w:t>
      </w:r>
      <w:r w:rsidR="00C01E33">
        <w:t>You should add images of your circuits to this document.</w:t>
      </w:r>
    </w:p>
    <w:p w14:paraId="0CB79C22" w14:textId="77777777" w:rsidR="007D7A1E" w:rsidRPr="007D7A1E" w:rsidRDefault="007D7A1E" w:rsidP="001D3C07"/>
    <w:p w14:paraId="7204D590" w14:textId="74F474AC" w:rsidR="003062F7" w:rsidRDefault="00A91548" w:rsidP="00845C69">
      <w:pPr>
        <w:pStyle w:val="ListParagraph"/>
        <w:numPr>
          <w:ilvl w:val="0"/>
          <w:numId w:val="20"/>
        </w:numPr>
        <w:ind w:left="0" w:hanging="426"/>
      </w:pPr>
      <w:r>
        <w:t>I</w:t>
      </w:r>
      <w:r w:rsidR="003E760E">
        <w:t>ntruder detection system</w:t>
      </w:r>
    </w:p>
    <w:p w14:paraId="37312B52" w14:textId="77777777" w:rsidR="001D3C07" w:rsidRDefault="001D3C07" w:rsidP="001D3C07">
      <w:pPr>
        <w:pStyle w:val="ListParagraph"/>
        <w:ind w:left="360"/>
      </w:pPr>
    </w:p>
    <w:p w14:paraId="0EF88485" w14:textId="5B8471FE" w:rsidR="003E760E" w:rsidRDefault="003E760E" w:rsidP="001D3C07">
      <w:pPr>
        <w:pStyle w:val="ListParagraph"/>
        <w:ind w:left="360"/>
      </w:pPr>
      <w:r>
        <w:t>A security camera will take a picture if the motion sensor or proximity sensor are triggered</w:t>
      </w:r>
      <w:r w:rsidR="009F78C1">
        <w:t>,</w:t>
      </w:r>
      <w:r>
        <w:t xml:space="preserve"> and the light is on.</w:t>
      </w:r>
    </w:p>
    <w:p w14:paraId="70AD7D9E" w14:textId="5AEABAD1" w:rsidR="002D799A" w:rsidRDefault="002D799A" w:rsidP="001D3C07">
      <w:pPr>
        <w:pStyle w:val="ListParagraph"/>
        <w:ind w:left="360"/>
      </w:pPr>
      <w:r>
        <w:t xml:space="preserve">The inputs are the light (L), motion sensor (M) and </w:t>
      </w:r>
      <w:r w:rsidR="00D8084B">
        <w:t>proximity sensor (P). Each one is considered to be on (1) or off (0) only. The output is whether the camera (C) needs to trigger.</w:t>
      </w:r>
    </w:p>
    <w:p w14:paraId="7D720BA5" w14:textId="77777777" w:rsidR="00D8084B" w:rsidRDefault="00D8084B" w:rsidP="001D3C07">
      <w:pPr>
        <w:pStyle w:val="ListParagraph"/>
        <w:ind w:left="360"/>
      </w:pPr>
    </w:p>
    <w:p w14:paraId="14E4672D" w14:textId="5642CB62" w:rsidR="002131E1" w:rsidRDefault="002131E1" w:rsidP="001D3C07">
      <w:pPr>
        <w:pStyle w:val="ListParagraph"/>
        <w:ind w:left="360"/>
      </w:pPr>
      <w:r>
        <w:t>Complete the truth table.</w:t>
      </w:r>
    </w:p>
    <w:tbl>
      <w:tblPr>
        <w:tblStyle w:val="TableGrid"/>
        <w:tblW w:w="0" w:type="auto"/>
        <w:tblInd w:w="607" w:type="dxa"/>
        <w:tblLook w:val="04A0" w:firstRow="1" w:lastRow="0" w:firstColumn="1" w:lastColumn="0" w:noHBand="0" w:noVBand="1"/>
      </w:tblPr>
      <w:tblGrid>
        <w:gridCol w:w="874"/>
        <w:gridCol w:w="874"/>
        <w:gridCol w:w="874"/>
        <w:gridCol w:w="874"/>
      </w:tblGrid>
      <w:tr w:rsidR="00C66385" w14:paraId="754B57D7" w14:textId="77777777" w:rsidTr="001D3C07">
        <w:trPr>
          <w:trHeight w:val="275"/>
        </w:trPr>
        <w:tc>
          <w:tcPr>
            <w:tcW w:w="874" w:type="dxa"/>
          </w:tcPr>
          <w:p w14:paraId="08071B84" w14:textId="1764CBEC" w:rsidR="00C66385" w:rsidRDefault="00C66385" w:rsidP="00982D52">
            <w:pPr>
              <w:jc w:val="center"/>
              <w:rPr>
                <w:lang w:val="en-US"/>
              </w:rPr>
            </w:pPr>
            <w:r>
              <w:rPr>
                <w:lang w:val="en-US"/>
              </w:rPr>
              <w:t>L</w:t>
            </w:r>
          </w:p>
        </w:tc>
        <w:tc>
          <w:tcPr>
            <w:tcW w:w="874" w:type="dxa"/>
          </w:tcPr>
          <w:p w14:paraId="13B75931" w14:textId="02F04784" w:rsidR="00C66385" w:rsidRDefault="002131E1" w:rsidP="00982D52">
            <w:pPr>
              <w:jc w:val="center"/>
              <w:rPr>
                <w:lang w:val="en-US"/>
              </w:rPr>
            </w:pPr>
            <w:r>
              <w:rPr>
                <w:lang w:val="en-US"/>
              </w:rPr>
              <w:t>M</w:t>
            </w:r>
          </w:p>
        </w:tc>
        <w:tc>
          <w:tcPr>
            <w:tcW w:w="874" w:type="dxa"/>
          </w:tcPr>
          <w:p w14:paraId="7BE57627" w14:textId="74C2F5AF" w:rsidR="00C66385" w:rsidRDefault="002131E1" w:rsidP="00982D52">
            <w:pPr>
              <w:jc w:val="center"/>
              <w:rPr>
                <w:lang w:val="en-US"/>
              </w:rPr>
            </w:pPr>
            <w:r>
              <w:rPr>
                <w:lang w:val="en-US"/>
              </w:rPr>
              <w:t>P</w:t>
            </w:r>
          </w:p>
        </w:tc>
        <w:tc>
          <w:tcPr>
            <w:tcW w:w="874" w:type="dxa"/>
          </w:tcPr>
          <w:p w14:paraId="2CF2AFB4" w14:textId="2FCB6D86" w:rsidR="00C66385" w:rsidRDefault="002131E1" w:rsidP="00982D52">
            <w:pPr>
              <w:jc w:val="center"/>
              <w:rPr>
                <w:lang w:val="en-US"/>
              </w:rPr>
            </w:pPr>
            <w:r>
              <w:rPr>
                <w:lang w:val="en-US"/>
              </w:rPr>
              <w:t>C</w:t>
            </w:r>
          </w:p>
        </w:tc>
      </w:tr>
      <w:tr w:rsidR="00C66385" w14:paraId="043D6000" w14:textId="77777777" w:rsidTr="001D3C07">
        <w:trPr>
          <w:trHeight w:val="275"/>
        </w:trPr>
        <w:tc>
          <w:tcPr>
            <w:tcW w:w="874" w:type="dxa"/>
          </w:tcPr>
          <w:p w14:paraId="6675CFEF" w14:textId="77777777" w:rsidR="00C66385" w:rsidRDefault="00C66385" w:rsidP="00982D52">
            <w:pPr>
              <w:jc w:val="center"/>
              <w:rPr>
                <w:lang w:val="en-US"/>
              </w:rPr>
            </w:pPr>
            <w:r>
              <w:rPr>
                <w:lang w:val="en-US"/>
              </w:rPr>
              <w:t>0</w:t>
            </w:r>
          </w:p>
        </w:tc>
        <w:tc>
          <w:tcPr>
            <w:tcW w:w="874" w:type="dxa"/>
          </w:tcPr>
          <w:p w14:paraId="50B6F557" w14:textId="77777777" w:rsidR="00C66385" w:rsidRDefault="00C66385" w:rsidP="00982D52">
            <w:pPr>
              <w:jc w:val="center"/>
              <w:rPr>
                <w:lang w:val="en-US"/>
              </w:rPr>
            </w:pPr>
            <w:r>
              <w:rPr>
                <w:lang w:val="en-US"/>
              </w:rPr>
              <w:t>0</w:t>
            </w:r>
          </w:p>
        </w:tc>
        <w:tc>
          <w:tcPr>
            <w:tcW w:w="874" w:type="dxa"/>
          </w:tcPr>
          <w:p w14:paraId="15EEEB91" w14:textId="77777777" w:rsidR="00C66385" w:rsidRDefault="00C66385" w:rsidP="00982D52">
            <w:pPr>
              <w:jc w:val="center"/>
              <w:rPr>
                <w:lang w:val="en-US"/>
              </w:rPr>
            </w:pPr>
            <w:r>
              <w:rPr>
                <w:lang w:val="en-US"/>
              </w:rPr>
              <w:t>0</w:t>
            </w:r>
          </w:p>
        </w:tc>
        <w:tc>
          <w:tcPr>
            <w:tcW w:w="874" w:type="dxa"/>
          </w:tcPr>
          <w:p w14:paraId="09CFCECE" w14:textId="0315F791" w:rsidR="00C66385" w:rsidRDefault="009F78C1" w:rsidP="00982D52">
            <w:pPr>
              <w:jc w:val="center"/>
              <w:rPr>
                <w:lang w:val="en-US"/>
              </w:rPr>
            </w:pPr>
            <w:r>
              <w:rPr>
                <w:lang w:val="en-US"/>
              </w:rPr>
              <w:t>0</w:t>
            </w:r>
          </w:p>
        </w:tc>
      </w:tr>
      <w:tr w:rsidR="00C66385" w14:paraId="34D94474" w14:textId="77777777" w:rsidTr="001D3C07">
        <w:trPr>
          <w:trHeight w:val="282"/>
        </w:trPr>
        <w:tc>
          <w:tcPr>
            <w:tcW w:w="874" w:type="dxa"/>
          </w:tcPr>
          <w:p w14:paraId="41988517" w14:textId="77777777" w:rsidR="00C66385" w:rsidRDefault="00C66385" w:rsidP="00982D52">
            <w:pPr>
              <w:jc w:val="center"/>
              <w:rPr>
                <w:lang w:val="en-US"/>
              </w:rPr>
            </w:pPr>
            <w:r>
              <w:rPr>
                <w:lang w:val="en-US"/>
              </w:rPr>
              <w:t>0</w:t>
            </w:r>
          </w:p>
        </w:tc>
        <w:tc>
          <w:tcPr>
            <w:tcW w:w="874" w:type="dxa"/>
          </w:tcPr>
          <w:p w14:paraId="133699D3" w14:textId="77777777" w:rsidR="00C66385" w:rsidRDefault="00C66385" w:rsidP="00982D52">
            <w:pPr>
              <w:jc w:val="center"/>
              <w:rPr>
                <w:lang w:val="en-US"/>
              </w:rPr>
            </w:pPr>
            <w:r>
              <w:rPr>
                <w:lang w:val="en-US"/>
              </w:rPr>
              <w:t>0</w:t>
            </w:r>
          </w:p>
        </w:tc>
        <w:tc>
          <w:tcPr>
            <w:tcW w:w="874" w:type="dxa"/>
          </w:tcPr>
          <w:p w14:paraId="30B7FEA8" w14:textId="77777777" w:rsidR="00C66385" w:rsidRDefault="00C66385" w:rsidP="00982D52">
            <w:pPr>
              <w:jc w:val="center"/>
              <w:rPr>
                <w:lang w:val="en-US"/>
              </w:rPr>
            </w:pPr>
            <w:r>
              <w:rPr>
                <w:lang w:val="en-US"/>
              </w:rPr>
              <w:t>1</w:t>
            </w:r>
          </w:p>
        </w:tc>
        <w:tc>
          <w:tcPr>
            <w:tcW w:w="874" w:type="dxa"/>
          </w:tcPr>
          <w:p w14:paraId="1DB1460E" w14:textId="7CC7246D" w:rsidR="00C66385" w:rsidRDefault="009F78C1" w:rsidP="00982D52">
            <w:pPr>
              <w:jc w:val="center"/>
              <w:rPr>
                <w:lang w:val="en-US"/>
              </w:rPr>
            </w:pPr>
            <w:r>
              <w:rPr>
                <w:lang w:val="en-US"/>
              </w:rPr>
              <w:t>0</w:t>
            </w:r>
          </w:p>
        </w:tc>
      </w:tr>
      <w:tr w:rsidR="00C66385" w14:paraId="04136BF9" w14:textId="77777777" w:rsidTr="001D3C07">
        <w:trPr>
          <w:trHeight w:val="275"/>
        </w:trPr>
        <w:tc>
          <w:tcPr>
            <w:tcW w:w="874" w:type="dxa"/>
          </w:tcPr>
          <w:p w14:paraId="0E23E6EB" w14:textId="77777777" w:rsidR="00C66385" w:rsidRDefault="00C66385" w:rsidP="00982D52">
            <w:pPr>
              <w:jc w:val="center"/>
              <w:rPr>
                <w:lang w:val="en-US"/>
              </w:rPr>
            </w:pPr>
            <w:r>
              <w:rPr>
                <w:lang w:val="en-US"/>
              </w:rPr>
              <w:t>0</w:t>
            </w:r>
          </w:p>
        </w:tc>
        <w:tc>
          <w:tcPr>
            <w:tcW w:w="874" w:type="dxa"/>
          </w:tcPr>
          <w:p w14:paraId="125E7182" w14:textId="77777777" w:rsidR="00C66385" w:rsidRDefault="00C66385" w:rsidP="00982D52">
            <w:pPr>
              <w:jc w:val="center"/>
              <w:rPr>
                <w:lang w:val="en-US"/>
              </w:rPr>
            </w:pPr>
            <w:r>
              <w:rPr>
                <w:lang w:val="en-US"/>
              </w:rPr>
              <w:t>1</w:t>
            </w:r>
          </w:p>
        </w:tc>
        <w:tc>
          <w:tcPr>
            <w:tcW w:w="874" w:type="dxa"/>
          </w:tcPr>
          <w:p w14:paraId="4C353B2D" w14:textId="77777777" w:rsidR="00C66385" w:rsidRDefault="00C66385" w:rsidP="00982D52">
            <w:pPr>
              <w:jc w:val="center"/>
              <w:rPr>
                <w:lang w:val="en-US"/>
              </w:rPr>
            </w:pPr>
            <w:r>
              <w:rPr>
                <w:lang w:val="en-US"/>
              </w:rPr>
              <w:t>0</w:t>
            </w:r>
          </w:p>
        </w:tc>
        <w:tc>
          <w:tcPr>
            <w:tcW w:w="874" w:type="dxa"/>
          </w:tcPr>
          <w:p w14:paraId="312C1AF8" w14:textId="7ECD76FC" w:rsidR="00C66385" w:rsidRDefault="009F78C1" w:rsidP="00982D52">
            <w:pPr>
              <w:jc w:val="center"/>
              <w:rPr>
                <w:lang w:val="en-US"/>
              </w:rPr>
            </w:pPr>
            <w:r>
              <w:rPr>
                <w:lang w:val="en-US"/>
              </w:rPr>
              <w:t>0</w:t>
            </w:r>
          </w:p>
        </w:tc>
      </w:tr>
      <w:tr w:rsidR="00C66385" w14:paraId="284CE4B6" w14:textId="77777777" w:rsidTr="001D3C07">
        <w:trPr>
          <w:trHeight w:val="275"/>
        </w:trPr>
        <w:tc>
          <w:tcPr>
            <w:tcW w:w="874" w:type="dxa"/>
          </w:tcPr>
          <w:p w14:paraId="7821D4B1" w14:textId="77777777" w:rsidR="00C66385" w:rsidRDefault="00C66385" w:rsidP="00982D52">
            <w:pPr>
              <w:jc w:val="center"/>
              <w:rPr>
                <w:lang w:val="en-US"/>
              </w:rPr>
            </w:pPr>
            <w:r>
              <w:rPr>
                <w:lang w:val="en-US"/>
              </w:rPr>
              <w:t>0</w:t>
            </w:r>
          </w:p>
        </w:tc>
        <w:tc>
          <w:tcPr>
            <w:tcW w:w="874" w:type="dxa"/>
          </w:tcPr>
          <w:p w14:paraId="44E99511" w14:textId="77777777" w:rsidR="00C66385" w:rsidRDefault="00C66385" w:rsidP="00982D52">
            <w:pPr>
              <w:jc w:val="center"/>
              <w:rPr>
                <w:lang w:val="en-US"/>
              </w:rPr>
            </w:pPr>
            <w:r>
              <w:rPr>
                <w:lang w:val="en-US"/>
              </w:rPr>
              <w:t>1</w:t>
            </w:r>
          </w:p>
        </w:tc>
        <w:tc>
          <w:tcPr>
            <w:tcW w:w="874" w:type="dxa"/>
          </w:tcPr>
          <w:p w14:paraId="5008964D" w14:textId="77777777" w:rsidR="00C66385" w:rsidRDefault="00C66385" w:rsidP="00982D52">
            <w:pPr>
              <w:jc w:val="center"/>
              <w:rPr>
                <w:lang w:val="en-US"/>
              </w:rPr>
            </w:pPr>
            <w:r>
              <w:rPr>
                <w:lang w:val="en-US"/>
              </w:rPr>
              <w:t>1</w:t>
            </w:r>
          </w:p>
        </w:tc>
        <w:tc>
          <w:tcPr>
            <w:tcW w:w="874" w:type="dxa"/>
          </w:tcPr>
          <w:p w14:paraId="747ADBBD" w14:textId="2B5AAF63" w:rsidR="00C66385" w:rsidRDefault="009F78C1" w:rsidP="00982D52">
            <w:pPr>
              <w:jc w:val="center"/>
              <w:rPr>
                <w:lang w:val="en-US"/>
              </w:rPr>
            </w:pPr>
            <w:r>
              <w:rPr>
                <w:lang w:val="en-US"/>
              </w:rPr>
              <w:t>0</w:t>
            </w:r>
          </w:p>
        </w:tc>
      </w:tr>
      <w:tr w:rsidR="00C66385" w14:paraId="096F004A" w14:textId="77777777" w:rsidTr="001D3C07">
        <w:trPr>
          <w:trHeight w:val="275"/>
        </w:trPr>
        <w:tc>
          <w:tcPr>
            <w:tcW w:w="874" w:type="dxa"/>
          </w:tcPr>
          <w:p w14:paraId="28EEE81F" w14:textId="77777777" w:rsidR="00C66385" w:rsidRDefault="00C66385" w:rsidP="00982D52">
            <w:pPr>
              <w:jc w:val="center"/>
              <w:rPr>
                <w:lang w:val="en-US"/>
              </w:rPr>
            </w:pPr>
            <w:r>
              <w:rPr>
                <w:lang w:val="en-US"/>
              </w:rPr>
              <w:t>1</w:t>
            </w:r>
          </w:p>
        </w:tc>
        <w:tc>
          <w:tcPr>
            <w:tcW w:w="874" w:type="dxa"/>
          </w:tcPr>
          <w:p w14:paraId="704BA41B" w14:textId="77777777" w:rsidR="00C66385" w:rsidRDefault="00C66385" w:rsidP="00982D52">
            <w:pPr>
              <w:jc w:val="center"/>
              <w:rPr>
                <w:lang w:val="en-US"/>
              </w:rPr>
            </w:pPr>
            <w:r>
              <w:rPr>
                <w:lang w:val="en-US"/>
              </w:rPr>
              <w:t>0</w:t>
            </w:r>
          </w:p>
        </w:tc>
        <w:tc>
          <w:tcPr>
            <w:tcW w:w="874" w:type="dxa"/>
          </w:tcPr>
          <w:p w14:paraId="20E39E84" w14:textId="77777777" w:rsidR="00C66385" w:rsidRDefault="00C66385" w:rsidP="00982D52">
            <w:pPr>
              <w:jc w:val="center"/>
              <w:rPr>
                <w:lang w:val="en-US"/>
              </w:rPr>
            </w:pPr>
            <w:r>
              <w:rPr>
                <w:lang w:val="en-US"/>
              </w:rPr>
              <w:t>0</w:t>
            </w:r>
          </w:p>
        </w:tc>
        <w:tc>
          <w:tcPr>
            <w:tcW w:w="874" w:type="dxa"/>
          </w:tcPr>
          <w:p w14:paraId="5744E76C" w14:textId="51073CF5" w:rsidR="00C66385" w:rsidRDefault="009F78C1" w:rsidP="00982D52">
            <w:pPr>
              <w:jc w:val="center"/>
              <w:rPr>
                <w:lang w:val="en-US"/>
              </w:rPr>
            </w:pPr>
            <w:r>
              <w:rPr>
                <w:lang w:val="en-US"/>
              </w:rPr>
              <w:t>0</w:t>
            </w:r>
          </w:p>
        </w:tc>
      </w:tr>
      <w:tr w:rsidR="00C66385" w14:paraId="68CAF0A4" w14:textId="77777777" w:rsidTr="001D3C07">
        <w:trPr>
          <w:trHeight w:val="275"/>
        </w:trPr>
        <w:tc>
          <w:tcPr>
            <w:tcW w:w="874" w:type="dxa"/>
          </w:tcPr>
          <w:p w14:paraId="026AD980" w14:textId="77777777" w:rsidR="00C66385" w:rsidRDefault="00C66385" w:rsidP="00982D52">
            <w:pPr>
              <w:jc w:val="center"/>
              <w:rPr>
                <w:lang w:val="en-US"/>
              </w:rPr>
            </w:pPr>
            <w:r>
              <w:rPr>
                <w:lang w:val="en-US"/>
              </w:rPr>
              <w:t>1</w:t>
            </w:r>
          </w:p>
        </w:tc>
        <w:tc>
          <w:tcPr>
            <w:tcW w:w="874" w:type="dxa"/>
          </w:tcPr>
          <w:p w14:paraId="5826A2F8" w14:textId="77777777" w:rsidR="00C66385" w:rsidRDefault="00C66385" w:rsidP="00982D52">
            <w:pPr>
              <w:jc w:val="center"/>
              <w:rPr>
                <w:lang w:val="en-US"/>
              </w:rPr>
            </w:pPr>
            <w:r>
              <w:rPr>
                <w:lang w:val="en-US"/>
              </w:rPr>
              <w:t>0</w:t>
            </w:r>
          </w:p>
        </w:tc>
        <w:tc>
          <w:tcPr>
            <w:tcW w:w="874" w:type="dxa"/>
          </w:tcPr>
          <w:p w14:paraId="5D46E906" w14:textId="77777777" w:rsidR="00C66385" w:rsidRDefault="00C66385" w:rsidP="00982D52">
            <w:pPr>
              <w:jc w:val="center"/>
              <w:rPr>
                <w:lang w:val="en-US"/>
              </w:rPr>
            </w:pPr>
            <w:r>
              <w:rPr>
                <w:lang w:val="en-US"/>
              </w:rPr>
              <w:t>1</w:t>
            </w:r>
          </w:p>
        </w:tc>
        <w:tc>
          <w:tcPr>
            <w:tcW w:w="874" w:type="dxa"/>
          </w:tcPr>
          <w:p w14:paraId="04666F5D" w14:textId="0006DAFD" w:rsidR="00C66385" w:rsidRDefault="00FE5486" w:rsidP="00982D52">
            <w:pPr>
              <w:jc w:val="center"/>
              <w:rPr>
                <w:lang w:val="en-US"/>
              </w:rPr>
            </w:pPr>
            <w:r>
              <w:rPr>
                <w:lang w:val="en-US"/>
              </w:rPr>
              <w:t>1</w:t>
            </w:r>
          </w:p>
        </w:tc>
      </w:tr>
      <w:tr w:rsidR="00C66385" w14:paraId="1CAF8B0D" w14:textId="77777777" w:rsidTr="001D3C07">
        <w:trPr>
          <w:trHeight w:val="275"/>
        </w:trPr>
        <w:tc>
          <w:tcPr>
            <w:tcW w:w="874" w:type="dxa"/>
          </w:tcPr>
          <w:p w14:paraId="4C7EA3B6" w14:textId="77777777" w:rsidR="00C66385" w:rsidRDefault="00C66385" w:rsidP="00982D52">
            <w:pPr>
              <w:jc w:val="center"/>
              <w:rPr>
                <w:lang w:val="en-US"/>
              </w:rPr>
            </w:pPr>
            <w:r>
              <w:rPr>
                <w:lang w:val="en-US"/>
              </w:rPr>
              <w:t>1</w:t>
            </w:r>
          </w:p>
        </w:tc>
        <w:tc>
          <w:tcPr>
            <w:tcW w:w="874" w:type="dxa"/>
          </w:tcPr>
          <w:p w14:paraId="315B58AE" w14:textId="77777777" w:rsidR="00C66385" w:rsidRDefault="00C66385" w:rsidP="00982D52">
            <w:pPr>
              <w:jc w:val="center"/>
              <w:rPr>
                <w:lang w:val="en-US"/>
              </w:rPr>
            </w:pPr>
            <w:r>
              <w:rPr>
                <w:lang w:val="en-US"/>
              </w:rPr>
              <w:t>1</w:t>
            </w:r>
          </w:p>
        </w:tc>
        <w:tc>
          <w:tcPr>
            <w:tcW w:w="874" w:type="dxa"/>
          </w:tcPr>
          <w:p w14:paraId="1865E3B4" w14:textId="77777777" w:rsidR="00C66385" w:rsidRDefault="00C66385" w:rsidP="00982D52">
            <w:pPr>
              <w:jc w:val="center"/>
              <w:rPr>
                <w:lang w:val="en-US"/>
              </w:rPr>
            </w:pPr>
            <w:r>
              <w:rPr>
                <w:lang w:val="en-US"/>
              </w:rPr>
              <w:t>0</w:t>
            </w:r>
          </w:p>
        </w:tc>
        <w:tc>
          <w:tcPr>
            <w:tcW w:w="874" w:type="dxa"/>
          </w:tcPr>
          <w:p w14:paraId="17DD37BA" w14:textId="220BD3CF" w:rsidR="00C66385" w:rsidRDefault="00FE5486" w:rsidP="00982D52">
            <w:pPr>
              <w:jc w:val="center"/>
              <w:rPr>
                <w:lang w:val="en-US"/>
              </w:rPr>
            </w:pPr>
            <w:r>
              <w:rPr>
                <w:lang w:val="en-US"/>
              </w:rPr>
              <w:t>1</w:t>
            </w:r>
          </w:p>
        </w:tc>
      </w:tr>
      <w:tr w:rsidR="00C66385" w14:paraId="2060D1DC" w14:textId="77777777" w:rsidTr="001D3C07">
        <w:trPr>
          <w:trHeight w:val="275"/>
        </w:trPr>
        <w:tc>
          <w:tcPr>
            <w:tcW w:w="874" w:type="dxa"/>
          </w:tcPr>
          <w:p w14:paraId="15763935" w14:textId="77777777" w:rsidR="00C66385" w:rsidRDefault="00C66385" w:rsidP="00982D52">
            <w:pPr>
              <w:jc w:val="center"/>
              <w:rPr>
                <w:lang w:val="en-US"/>
              </w:rPr>
            </w:pPr>
            <w:r>
              <w:rPr>
                <w:lang w:val="en-US"/>
              </w:rPr>
              <w:t>1</w:t>
            </w:r>
          </w:p>
        </w:tc>
        <w:tc>
          <w:tcPr>
            <w:tcW w:w="874" w:type="dxa"/>
          </w:tcPr>
          <w:p w14:paraId="737D64AB" w14:textId="77777777" w:rsidR="00C66385" w:rsidRDefault="00C66385" w:rsidP="00982D52">
            <w:pPr>
              <w:jc w:val="center"/>
              <w:rPr>
                <w:lang w:val="en-US"/>
              </w:rPr>
            </w:pPr>
            <w:r>
              <w:rPr>
                <w:lang w:val="en-US"/>
              </w:rPr>
              <w:t>1</w:t>
            </w:r>
          </w:p>
        </w:tc>
        <w:tc>
          <w:tcPr>
            <w:tcW w:w="874" w:type="dxa"/>
          </w:tcPr>
          <w:p w14:paraId="2C8BD9BA" w14:textId="77777777" w:rsidR="00C66385" w:rsidRDefault="00C66385" w:rsidP="00982D52">
            <w:pPr>
              <w:jc w:val="center"/>
              <w:rPr>
                <w:lang w:val="en-US"/>
              </w:rPr>
            </w:pPr>
            <w:r>
              <w:rPr>
                <w:lang w:val="en-US"/>
              </w:rPr>
              <w:t>1</w:t>
            </w:r>
          </w:p>
        </w:tc>
        <w:tc>
          <w:tcPr>
            <w:tcW w:w="874" w:type="dxa"/>
          </w:tcPr>
          <w:p w14:paraId="0C2C73BD" w14:textId="3AC97302" w:rsidR="00C66385" w:rsidRDefault="00FE5486" w:rsidP="00982D52">
            <w:pPr>
              <w:jc w:val="center"/>
              <w:rPr>
                <w:lang w:val="en-US"/>
              </w:rPr>
            </w:pPr>
            <w:r>
              <w:rPr>
                <w:lang w:val="en-US"/>
              </w:rPr>
              <w:t>1</w:t>
            </w:r>
          </w:p>
        </w:tc>
      </w:tr>
    </w:tbl>
    <w:p w14:paraId="5A805343" w14:textId="77777777" w:rsidR="00C66385" w:rsidRDefault="00C66385" w:rsidP="001D3C07">
      <w:pPr>
        <w:pStyle w:val="ListParagraph"/>
        <w:ind w:left="360"/>
      </w:pPr>
    </w:p>
    <w:p w14:paraId="0D42E081" w14:textId="58724107" w:rsidR="002131E1" w:rsidRPr="003062F7" w:rsidRDefault="002131E1" w:rsidP="001D3C07">
      <w:pPr>
        <w:pStyle w:val="ListParagraph"/>
        <w:ind w:left="360"/>
      </w:pPr>
      <w:r>
        <w:t xml:space="preserve">Create a circuit in Logisim Evolution and check that the truth table matches. </w:t>
      </w:r>
      <w:r w:rsidR="00FE13A0">
        <w:t>Add an image of your circuit to this worksheet</w:t>
      </w:r>
      <w:r w:rsidR="00665D4E">
        <w:t xml:space="preserve"> for this and the exercises below.</w:t>
      </w:r>
    </w:p>
    <w:p w14:paraId="1AA81543" w14:textId="77777777" w:rsidR="00116717" w:rsidRDefault="00116717" w:rsidP="00116717">
      <w:pPr>
        <w:ind w:left="360"/>
        <w:rPr>
          <w:lang w:val="en-US"/>
        </w:rPr>
      </w:pPr>
      <w:r w:rsidRPr="00116717">
        <w:rPr>
          <w:lang w:val="en-US"/>
        </w:rPr>
        <w:t>We take the scenario to mean that the light must be on as well as at least one of the motion and proximity sensors are triggered.</w:t>
      </w:r>
    </w:p>
    <w:p w14:paraId="532043C3" w14:textId="5420A26B" w:rsidR="00116717" w:rsidRDefault="00116717" w:rsidP="00116717">
      <w:pPr>
        <w:ind w:left="360"/>
        <w:rPr>
          <w:lang w:val="en-US"/>
        </w:rPr>
      </w:pPr>
      <w:r w:rsidRPr="00116717">
        <w:rPr>
          <w:noProof/>
        </w:rPr>
        <w:drawing>
          <wp:inline distT="0" distB="0" distL="0" distR="0" wp14:anchorId="0303BE96" wp14:editId="16C606BC">
            <wp:extent cx="5731510" cy="1346835"/>
            <wp:effectExtent l="0" t="0" r="2540" b="5715"/>
            <wp:docPr id="6" name="Picture 5" descr="Shape, arrow&#10;&#10;Description automatically generated">
              <a:extLst xmlns:a="http://schemas.openxmlformats.org/drawingml/2006/main">
                <a:ext uri="{FF2B5EF4-FFF2-40B4-BE49-F238E27FC236}">
                  <a16:creationId xmlns:a16="http://schemas.microsoft.com/office/drawing/2014/main" id="{31965C1F-45C1-4A42-A117-ABE7461E89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hape, arrow&#10;&#10;Description automatically generated">
                      <a:extLst>
                        <a:ext uri="{FF2B5EF4-FFF2-40B4-BE49-F238E27FC236}">
                          <a16:creationId xmlns:a16="http://schemas.microsoft.com/office/drawing/2014/main" id="{31965C1F-45C1-4A42-A117-ABE7461E8943}"/>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46835"/>
                    </a:xfrm>
                    <a:prstGeom prst="rect">
                      <a:avLst/>
                    </a:prstGeom>
                  </pic:spPr>
                </pic:pic>
              </a:graphicData>
            </a:graphic>
          </wp:inline>
        </w:drawing>
      </w:r>
    </w:p>
    <w:p w14:paraId="093365A8" w14:textId="77777777" w:rsidR="00116717" w:rsidRDefault="00116717" w:rsidP="00116717">
      <w:pPr>
        <w:ind w:left="360"/>
        <w:rPr>
          <w:lang w:val="en-US"/>
        </w:rPr>
      </w:pPr>
    </w:p>
    <w:p w14:paraId="4C067CF3" w14:textId="77777777" w:rsidR="00116717" w:rsidRPr="00116717" w:rsidRDefault="00116717" w:rsidP="00116717">
      <w:pPr>
        <w:ind w:left="360"/>
      </w:pPr>
    </w:p>
    <w:p w14:paraId="39806ED1" w14:textId="77777777" w:rsidR="0067160E" w:rsidRPr="003E4EA2" w:rsidRDefault="0067160E" w:rsidP="003E4EA2"/>
    <w:p w14:paraId="1E87D590" w14:textId="77777777" w:rsidR="00845C69" w:rsidRDefault="00845C69">
      <w:r>
        <w:br w:type="page"/>
      </w:r>
    </w:p>
    <w:p w14:paraId="2A3F99C2" w14:textId="106219E3" w:rsidR="00BF6AE6" w:rsidRDefault="00BF6AE6" w:rsidP="00A91548">
      <w:pPr>
        <w:pStyle w:val="ListParagraph"/>
        <w:numPr>
          <w:ilvl w:val="0"/>
          <w:numId w:val="20"/>
        </w:numPr>
        <w:ind w:left="0"/>
      </w:pPr>
      <w:r>
        <w:lastRenderedPageBreak/>
        <w:t>Bank security</w:t>
      </w:r>
    </w:p>
    <w:p w14:paraId="73FE8E9F" w14:textId="77777777" w:rsidR="00BF6AE6" w:rsidRDefault="00BF6AE6" w:rsidP="00A91548">
      <w:pPr>
        <w:pStyle w:val="ListParagraph"/>
        <w:ind w:left="0"/>
      </w:pPr>
    </w:p>
    <w:p w14:paraId="44FECADE" w14:textId="64FA5E3F" w:rsidR="003E4EA2" w:rsidRDefault="00946691" w:rsidP="00A91548">
      <w:pPr>
        <w:pStyle w:val="ListParagraph"/>
        <w:ind w:left="0"/>
      </w:pPr>
      <w:r>
        <w:t>A</w:t>
      </w:r>
      <w:r w:rsidR="003E4EA2">
        <w:t xml:space="preserve"> bank improves its security by controlling the combination lock with an electronic system, allowing the combination lock to be enabled and disabled electronically. While disabled, the vault will not open even if the correct combination is used. </w:t>
      </w:r>
    </w:p>
    <w:p w14:paraId="1071F4F4" w14:textId="01E08A89" w:rsidR="00B219A9" w:rsidRDefault="00D97A03" w:rsidP="00A91548">
      <w:r>
        <w:t>Tw</w:t>
      </w:r>
      <w:r w:rsidR="003E4EA2">
        <w:t xml:space="preserve">o switches, located in separate rooms, </w:t>
      </w:r>
      <w:r>
        <w:t>need to be</w:t>
      </w:r>
      <w:r w:rsidR="003E4EA2">
        <w:t xml:space="preserve"> pressed</w:t>
      </w:r>
      <w:r>
        <w:t xml:space="preserve"> to allow the </w:t>
      </w:r>
      <w:r w:rsidR="003969CF">
        <w:t>combination lock to be used</w:t>
      </w:r>
      <w:r w:rsidR="003E4EA2">
        <w:t xml:space="preserve">. Additionally, to prevent access outside of the bank’s opening hours even if the combination has been stolen, a time lock is used. </w:t>
      </w:r>
      <w:r w:rsidR="00E0658A">
        <w:t>The c</w:t>
      </w:r>
      <w:r w:rsidR="003E4EA2">
        <w:t xml:space="preserve">ombination lock is only enabled while the time lock is </w:t>
      </w:r>
      <w:r w:rsidR="003E4EA2" w:rsidRPr="003969CF">
        <w:rPr>
          <w:b/>
          <w:bCs/>
        </w:rPr>
        <w:t>off</w:t>
      </w:r>
      <w:r w:rsidR="003E4EA2">
        <w:t xml:space="preserve"> as well</w:t>
      </w:r>
      <w:r w:rsidR="003969CF">
        <w:t xml:space="preserve"> as both the switches being pressed.</w:t>
      </w:r>
    </w:p>
    <w:p w14:paraId="4908C942" w14:textId="5CE60B1C" w:rsidR="00DE165C" w:rsidRDefault="00DE165C" w:rsidP="00877BE6">
      <w:pPr>
        <w:ind w:left="360"/>
        <w:rPr>
          <w:noProof/>
        </w:rPr>
      </w:pPr>
      <w:r w:rsidRPr="00DE165C">
        <w:rPr>
          <w:noProof/>
        </w:rPr>
        <w:drawing>
          <wp:inline distT="0" distB="0" distL="0" distR="0" wp14:anchorId="0F094537" wp14:editId="533836C3">
            <wp:extent cx="4981575" cy="31608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9638" cy="3165927"/>
                    </a:xfrm>
                    <a:prstGeom prst="rect">
                      <a:avLst/>
                    </a:prstGeom>
                    <a:noFill/>
                    <a:ln>
                      <a:noFill/>
                    </a:ln>
                  </pic:spPr>
                </pic:pic>
              </a:graphicData>
            </a:graphic>
          </wp:inline>
        </w:drawing>
      </w:r>
    </w:p>
    <w:p w14:paraId="1C96EB4F" w14:textId="4CBB96C5" w:rsidR="00DE165C" w:rsidRDefault="0041597A" w:rsidP="00877BE6">
      <w:pPr>
        <w:ind w:left="720"/>
        <w:rPr>
          <w:noProof/>
        </w:rPr>
      </w:pPr>
      <w:r>
        <w:rPr>
          <w:noProof/>
        </w:rPr>
        <w:t>Create a truth table and a logic circuit</w:t>
      </w:r>
      <w:r w:rsidR="006E20ED">
        <w:rPr>
          <w:noProof/>
        </w:rPr>
        <w:t xml:space="preserve"> </w:t>
      </w:r>
      <w:r w:rsidR="00204B36">
        <w:rPr>
          <w:noProof/>
        </w:rPr>
        <w:t xml:space="preserve">with an output X to be 1 when the combination lock is enabled (can be used) and 0 when it is disabled. </w:t>
      </w:r>
      <w:r w:rsidR="00B817EF">
        <w:rPr>
          <w:noProof/>
        </w:rPr>
        <w:t xml:space="preserve">The inputs, J and </w:t>
      </w:r>
      <w:r w:rsidR="005F00A0">
        <w:rPr>
          <w:noProof/>
        </w:rPr>
        <w:t>L</w:t>
      </w:r>
      <w:r w:rsidR="00B817EF">
        <w:rPr>
          <w:noProof/>
        </w:rPr>
        <w:t xml:space="preserve">, representing the two switches should be 0 when the switch is not pressed and 1 when it is. The </w:t>
      </w:r>
      <w:r w:rsidR="0050475B">
        <w:rPr>
          <w:noProof/>
        </w:rPr>
        <w:t xml:space="preserve">input K should be 0 when the time lock is off and 1 when it is on. </w:t>
      </w:r>
      <w:r w:rsidR="002C3333">
        <w:rPr>
          <w:noProof/>
        </w:rPr>
        <w:t xml:space="preserve">Test your circuit and generate the truth table to check it is the same as you </w:t>
      </w:r>
      <w:r w:rsidR="00BF6AE6">
        <w:rPr>
          <w:noProof/>
        </w:rPr>
        <w:t>wrote.</w:t>
      </w:r>
    </w:p>
    <w:tbl>
      <w:tblPr>
        <w:tblStyle w:val="TableGrid"/>
        <w:tblW w:w="0" w:type="auto"/>
        <w:tblInd w:w="607" w:type="dxa"/>
        <w:tblLook w:val="04A0" w:firstRow="1" w:lastRow="0" w:firstColumn="1" w:lastColumn="0" w:noHBand="0" w:noVBand="1"/>
      </w:tblPr>
      <w:tblGrid>
        <w:gridCol w:w="874"/>
        <w:gridCol w:w="874"/>
        <w:gridCol w:w="874"/>
        <w:gridCol w:w="874"/>
      </w:tblGrid>
      <w:tr w:rsidR="00845C69" w14:paraId="41AA72B3" w14:textId="77777777" w:rsidTr="00982D52">
        <w:trPr>
          <w:trHeight w:val="275"/>
        </w:trPr>
        <w:tc>
          <w:tcPr>
            <w:tcW w:w="874" w:type="dxa"/>
          </w:tcPr>
          <w:p w14:paraId="29F42307" w14:textId="1C417893" w:rsidR="00845C69" w:rsidRDefault="0041282B" w:rsidP="00982D52">
            <w:pPr>
              <w:jc w:val="center"/>
              <w:rPr>
                <w:lang w:val="en-US"/>
              </w:rPr>
            </w:pPr>
            <w:r>
              <w:rPr>
                <w:lang w:val="en-US"/>
              </w:rPr>
              <w:t>J</w:t>
            </w:r>
          </w:p>
        </w:tc>
        <w:tc>
          <w:tcPr>
            <w:tcW w:w="874" w:type="dxa"/>
          </w:tcPr>
          <w:p w14:paraId="15F08748" w14:textId="2D921A74" w:rsidR="00845C69" w:rsidRDefault="0041282B" w:rsidP="00982D52">
            <w:pPr>
              <w:jc w:val="center"/>
              <w:rPr>
                <w:lang w:val="en-US"/>
              </w:rPr>
            </w:pPr>
            <w:r>
              <w:rPr>
                <w:lang w:val="en-US"/>
              </w:rPr>
              <w:t>K</w:t>
            </w:r>
          </w:p>
        </w:tc>
        <w:tc>
          <w:tcPr>
            <w:tcW w:w="874" w:type="dxa"/>
          </w:tcPr>
          <w:p w14:paraId="4782906D" w14:textId="78911920" w:rsidR="00845C69" w:rsidRDefault="0041282B" w:rsidP="00982D52">
            <w:pPr>
              <w:jc w:val="center"/>
              <w:rPr>
                <w:lang w:val="en-US"/>
              </w:rPr>
            </w:pPr>
            <w:r>
              <w:rPr>
                <w:lang w:val="en-US"/>
              </w:rPr>
              <w:t>L</w:t>
            </w:r>
          </w:p>
        </w:tc>
        <w:tc>
          <w:tcPr>
            <w:tcW w:w="874" w:type="dxa"/>
          </w:tcPr>
          <w:p w14:paraId="76EB7312" w14:textId="2CDFEE9E" w:rsidR="00845C69" w:rsidRDefault="00845C69" w:rsidP="00982D52">
            <w:pPr>
              <w:jc w:val="center"/>
              <w:rPr>
                <w:lang w:val="en-US"/>
              </w:rPr>
            </w:pPr>
            <w:r>
              <w:rPr>
                <w:lang w:val="en-US"/>
              </w:rPr>
              <w:t>X</w:t>
            </w:r>
          </w:p>
        </w:tc>
      </w:tr>
      <w:tr w:rsidR="00845C69" w14:paraId="47CE7811" w14:textId="77777777" w:rsidTr="00982D52">
        <w:trPr>
          <w:trHeight w:val="275"/>
        </w:trPr>
        <w:tc>
          <w:tcPr>
            <w:tcW w:w="874" w:type="dxa"/>
          </w:tcPr>
          <w:p w14:paraId="42FF0BED" w14:textId="77777777" w:rsidR="00845C69" w:rsidRDefault="00845C69" w:rsidP="00982D52">
            <w:pPr>
              <w:jc w:val="center"/>
              <w:rPr>
                <w:lang w:val="en-US"/>
              </w:rPr>
            </w:pPr>
            <w:r>
              <w:rPr>
                <w:lang w:val="en-US"/>
              </w:rPr>
              <w:t>0</w:t>
            </w:r>
          </w:p>
        </w:tc>
        <w:tc>
          <w:tcPr>
            <w:tcW w:w="874" w:type="dxa"/>
          </w:tcPr>
          <w:p w14:paraId="4D796734" w14:textId="77777777" w:rsidR="00845C69" w:rsidRDefault="00845C69" w:rsidP="00982D52">
            <w:pPr>
              <w:jc w:val="center"/>
              <w:rPr>
                <w:lang w:val="en-US"/>
              </w:rPr>
            </w:pPr>
            <w:r>
              <w:rPr>
                <w:lang w:val="en-US"/>
              </w:rPr>
              <w:t>0</w:t>
            </w:r>
          </w:p>
        </w:tc>
        <w:tc>
          <w:tcPr>
            <w:tcW w:w="874" w:type="dxa"/>
          </w:tcPr>
          <w:p w14:paraId="45790324" w14:textId="77777777" w:rsidR="00845C69" w:rsidRDefault="00845C69" w:rsidP="00982D52">
            <w:pPr>
              <w:jc w:val="center"/>
              <w:rPr>
                <w:lang w:val="en-US"/>
              </w:rPr>
            </w:pPr>
            <w:r>
              <w:rPr>
                <w:lang w:val="en-US"/>
              </w:rPr>
              <w:t>0</w:t>
            </w:r>
          </w:p>
        </w:tc>
        <w:tc>
          <w:tcPr>
            <w:tcW w:w="874" w:type="dxa"/>
          </w:tcPr>
          <w:p w14:paraId="4E7A6055" w14:textId="308BCD44" w:rsidR="00845C69" w:rsidRDefault="008F5DA1" w:rsidP="00982D52">
            <w:pPr>
              <w:jc w:val="center"/>
              <w:rPr>
                <w:lang w:val="en-US"/>
              </w:rPr>
            </w:pPr>
            <w:r>
              <w:rPr>
                <w:lang w:val="en-US"/>
              </w:rPr>
              <w:t>0</w:t>
            </w:r>
          </w:p>
        </w:tc>
      </w:tr>
      <w:tr w:rsidR="00845C69" w14:paraId="76EFB1A9" w14:textId="77777777" w:rsidTr="00982D52">
        <w:trPr>
          <w:trHeight w:val="282"/>
        </w:trPr>
        <w:tc>
          <w:tcPr>
            <w:tcW w:w="874" w:type="dxa"/>
          </w:tcPr>
          <w:p w14:paraId="56E10030" w14:textId="77777777" w:rsidR="00845C69" w:rsidRDefault="00845C69" w:rsidP="00982D52">
            <w:pPr>
              <w:jc w:val="center"/>
              <w:rPr>
                <w:lang w:val="en-US"/>
              </w:rPr>
            </w:pPr>
            <w:r>
              <w:rPr>
                <w:lang w:val="en-US"/>
              </w:rPr>
              <w:t>0</w:t>
            </w:r>
          </w:p>
        </w:tc>
        <w:tc>
          <w:tcPr>
            <w:tcW w:w="874" w:type="dxa"/>
          </w:tcPr>
          <w:p w14:paraId="10D10D61" w14:textId="77777777" w:rsidR="00845C69" w:rsidRDefault="00845C69" w:rsidP="00982D52">
            <w:pPr>
              <w:jc w:val="center"/>
              <w:rPr>
                <w:lang w:val="en-US"/>
              </w:rPr>
            </w:pPr>
            <w:r>
              <w:rPr>
                <w:lang w:val="en-US"/>
              </w:rPr>
              <w:t>0</w:t>
            </w:r>
          </w:p>
        </w:tc>
        <w:tc>
          <w:tcPr>
            <w:tcW w:w="874" w:type="dxa"/>
          </w:tcPr>
          <w:p w14:paraId="3EFAF0D8" w14:textId="77777777" w:rsidR="00845C69" w:rsidRDefault="00845C69" w:rsidP="00982D52">
            <w:pPr>
              <w:jc w:val="center"/>
              <w:rPr>
                <w:lang w:val="en-US"/>
              </w:rPr>
            </w:pPr>
            <w:r>
              <w:rPr>
                <w:lang w:val="en-US"/>
              </w:rPr>
              <w:t>1</w:t>
            </w:r>
          </w:p>
        </w:tc>
        <w:tc>
          <w:tcPr>
            <w:tcW w:w="874" w:type="dxa"/>
          </w:tcPr>
          <w:p w14:paraId="3BF6678F" w14:textId="7E4E686A" w:rsidR="00845C69" w:rsidRDefault="008F5DA1" w:rsidP="00982D52">
            <w:pPr>
              <w:jc w:val="center"/>
              <w:rPr>
                <w:lang w:val="en-US"/>
              </w:rPr>
            </w:pPr>
            <w:r>
              <w:rPr>
                <w:lang w:val="en-US"/>
              </w:rPr>
              <w:t>0</w:t>
            </w:r>
          </w:p>
        </w:tc>
      </w:tr>
      <w:tr w:rsidR="00845C69" w14:paraId="152B369F" w14:textId="77777777" w:rsidTr="00982D52">
        <w:trPr>
          <w:trHeight w:val="275"/>
        </w:trPr>
        <w:tc>
          <w:tcPr>
            <w:tcW w:w="874" w:type="dxa"/>
          </w:tcPr>
          <w:p w14:paraId="647FA2FE" w14:textId="77777777" w:rsidR="00845C69" w:rsidRDefault="00845C69" w:rsidP="00982D52">
            <w:pPr>
              <w:jc w:val="center"/>
              <w:rPr>
                <w:lang w:val="en-US"/>
              </w:rPr>
            </w:pPr>
            <w:r>
              <w:rPr>
                <w:lang w:val="en-US"/>
              </w:rPr>
              <w:t>0</w:t>
            </w:r>
          </w:p>
        </w:tc>
        <w:tc>
          <w:tcPr>
            <w:tcW w:w="874" w:type="dxa"/>
          </w:tcPr>
          <w:p w14:paraId="0F9CDB32" w14:textId="77777777" w:rsidR="00845C69" w:rsidRDefault="00845C69" w:rsidP="00982D52">
            <w:pPr>
              <w:jc w:val="center"/>
              <w:rPr>
                <w:lang w:val="en-US"/>
              </w:rPr>
            </w:pPr>
            <w:r>
              <w:rPr>
                <w:lang w:val="en-US"/>
              </w:rPr>
              <w:t>1</w:t>
            </w:r>
          </w:p>
        </w:tc>
        <w:tc>
          <w:tcPr>
            <w:tcW w:w="874" w:type="dxa"/>
          </w:tcPr>
          <w:p w14:paraId="0F91B661" w14:textId="77777777" w:rsidR="00845C69" w:rsidRDefault="00845C69" w:rsidP="00982D52">
            <w:pPr>
              <w:jc w:val="center"/>
              <w:rPr>
                <w:lang w:val="en-US"/>
              </w:rPr>
            </w:pPr>
            <w:r>
              <w:rPr>
                <w:lang w:val="en-US"/>
              </w:rPr>
              <w:t>0</w:t>
            </w:r>
          </w:p>
        </w:tc>
        <w:tc>
          <w:tcPr>
            <w:tcW w:w="874" w:type="dxa"/>
          </w:tcPr>
          <w:p w14:paraId="640E56F7" w14:textId="2108ABFC" w:rsidR="00845C69" w:rsidRDefault="008F5DA1" w:rsidP="00982D52">
            <w:pPr>
              <w:jc w:val="center"/>
              <w:rPr>
                <w:lang w:val="en-US"/>
              </w:rPr>
            </w:pPr>
            <w:r>
              <w:rPr>
                <w:lang w:val="en-US"/>
              </w:rPr>
              <w:t>0</w:t>
            </w:r>
          </w:p>
        </w:tc>
      </w:tr>
      <w:tr w:rsidR="00845C69" w14:paraId="05F40C66" w14:textId="77777777" w:rsidTr="00982D52">
        <w:trPr>
          <w:trHeight w:val="275"/>
        </w:trPr>
        <w:tc>
          <w:tcPr>
            <w:tcW w:w="874" w:type="dxa"/>
          </w:tcPr>
          <w:p w14:paraId="35DB3306" w14:textId="77777777" w:rsidR="00845C69" w:rsidRDefault="00845C69" w:rsidP="00982D52">
            <w:pPr>
              <w:jc w:val="center"/>
              <w:rPr>
                <w:lang w:val="en-US"/>
              </w:rPr>
            </w:pPr>
            <w:r>
              <w:rPr>
                <w:lang w:val="en-US"/>
              </w:rPr>
              <w:t>0</w:t>
            </w:r>
          </w:p>
        </w:tc>
        <w:tc>
          <w:tcPr>
            <w:tcW w:w="874" w:type="dxa"/>
          </w:tcPr>
          <w:p w14:paraId="35414F09" w14:textId="77777777" w:rsidR="00845C69" w:rsidRDefault="00845C69" w:rsidP="00982D52">
            <w:pPr>
              <w:jc w:val="center"/>
              <w:rPr>
                <w:lang w:val="en-US"/>
              </w:rPr>
            </w:pPr>
            <w:r>
              <w:rPr>
                <w:lang w:val="en-US"/>
              </w:rPr>
              <w:t>1</w:t>
            </w:r>
          </w:p>
        </w:tc>
        <w:tc>
          <w:tcPr>
            <w:tcW w:w="874" w:type="dxa"/>
          </w:tcPr>
          <w:p w14:paraId="2581EEA7" w14:textId="77777777" w:rsidR="00845C69" w:rsidRDefault="00845C69" w:rsidP="00982D52">
            <w:pPr>
              <w:jc w:val="center"/>
              <w:rPr>
                <w:lang w:val="en-US"/>
              </w:rPr>
            </w:pPr>
            <w:r>
              <w:rPr>
                <w:lang w:val="en-US"/>
              </w:rPr>
              <w:t>1</w:t>
            </w:r>
          </w:p>
        </w:tc>
        <w:tc>
          <w:tcPr>
            <w:tcW w:w="874" w:type="dxa"/>
          </w:tcPr>
          <w:p w14:paraId="04AD431B" w14:textId="64BAB797" w:rsidR="00845C69" w:rsidRDefault="008F5DA1" w:rsidP="00982D52">
            <w:pPr>
              <w:jc w:val="center"/>
              <w:rPr>
                <w:lang w:val="en-US"/>
              </w:rPr>
            </w:pPr>
            <w:r>
              <w:rPr>
                <w:lang w:val="en-US"/>
              </w:rPr>
              <w:t>0</w:t>
            </w:r>
          </w:p>
        </w:tc>
      </w:tr>
      <w:tr w:rsidR="00845C69" w14:paraId="68DC1CD3" w14:textId="77777777" w:rsidTr="00982D52">
        <w:trPr>
          <w:trHeight w:val="275"/>
        </w:trPr>
        <w:tc>
          <w:tcPr>
            <w:tcW w:w="874" w:type="dxa"/>
          </w:tcPr>
          <w:p w14:paraId="7E8C5142" w14:textId="77777777" w:rsidR="00845C69" w:rsidRDefault="00845C69" w:rsidP="00982D52">
            <w:pPr>
              <w:jc w:val="center"/>
              <w:rPr>
                <w:lang w:val="en-US"/>
              </w:rPr>
            </w:pPr>
            <w:r>
              <w:rPr>
                <w:lang w:val="en-US"/>
              </w:rPr>
              <w:t>1</w:t>
            </w:r>
          </w:p>
        </w:tc>
        <w:tc>
          <w:tcPr>
            <w:tcW w:w="874" w:type="dxa"/>
          </w:tcPr>
          <w:p w14:paraId="6816579F" w14:textId="77777777" w:rsidR="00845C69" w:rsidRDefault="00845C69" w:rsidP="00982D52">
            <w:pPr>
              <w:jc w:val="center"/>
              <w:rPr>
                <w:lang w:val="en-US"/>
              </w:rPr>
            </w:pPr>
            <w:r>
              <w:rPr>
                <w:lang w:val="en-US"/>
              </w:rPr>
              <w:t>0</w:t>
            </w:r>
          </w:p>
        </w:tc>
        <w:tc>
          <w:tcPr>
            <w:tcW w:w="874" w:type="dxa"/>
          </w:tcPr>
          <w:p w14:paraId="3C2C5856" w14:textId="77777777" w:rsidR="00845C69" w:rsidRDefault="00845C69" w:rsidP="00982D52">
            <w:pPr>
              <w:jc w:val="center"/>
              <w:rPr>
                <w:lang w:val="en-US"/>
              </w:rPr>
            </w:pPr>
            <w:r>
              <w:rPr>
                <w:lang w:val="en-US"/>
              </w:rPr>
              <w:t>0</w:t>
            </w:r>
          </w:p>
        </w:tc>
        <w:tc>
          <w:tcPr>
            <w:tcW w:w="874" w:type="dxa"/>
          </w:tcPr>
          <w:p w14:paraId="0C45B276" w14:textId="6A21FBE9" w:rsidR="00845C69" w:rsidRDefault="008F5DA1" w:rsidP="00982D52">
            <w:pPr>
              <w:jc w:val="center"/>
              <w:rPr>
                <w:lang w:val="en-US"/>
              </w:rPr>
            </w:pPr>
            <w:r>
              <w:rPr>
                <w:lang w:val="en-US"/>
              </w:rPr>
              <w:t>0</w:t>
            </w:r>
          </w:p>
        </w:tc>
      </w:tr>
      <w:tr w:rsidR="00845C69" w14:paraId="7DD581F6" w14:textId="77777777" w:rsidTr="00982D52">
        <w:trPr>
          <w:trHeight w:val="275"/>
        </w:trPr>
        <w:tc>
          <w:tcPr>
            <w:tcW w:w="874" w:type="dxa"/>
          </w:tcPr>
          <w:p w14:paraId="5F4AC130" w14:textId="77777777" w:rsidR="00845C69" w:rsidRDefault="00845C69" w:rsidP="00982D52">
            <w:pPr>
              <w:jc w:val="center"/>
              <w:rPr>
                <w:lang w:val="en-US"/>
              </w:rPr>
            </w:pPr>
            <w:r>
              <w:rPr>
                <w:lang w:val="en-US"/>
              </w:rPr>
              <w:t>1</w:t>
            </w:r>
          </w:p>
        </w:tc>
        <w:tc>
          <w:tcPr>
            <w:tcW w:w="874" w:type="dxa"/>
          </w:tcPr>
          <w:p w14:paraId="51E235EA" w14:textId="77777777" w:rsidR="00845C69" w:rsidRDefault="00845C69" w:rsidP="00982D52">
            <w:pPr>
              <w:jc w:val="center"/>
              <w:rPr>
                <w:lang w:val="en-US"/>
              </w:rPr>
            </w:pPr>
            <w:r>
              <w:rPr>
                <w:lang w:val="en-US"/>
              </w:rPr>
              <w:t>0</w:t>
            </w:r>
          </w:p>
        </w:tc>
        <w:tc>
          <w:tcPr>
            <w:tcW w:w="874" w:type="dxa"/>
          </w:tcPr>
          <w:p w14:paraId="6E3B25ED" w14:textId="77777777" w:rsidR="00845C69" w:rsidRDefault="00845C69" w:rsidP="00982D52">
            <w:pPr>
              <w:jc w:val="center"/>
              <w:rPr>
                <w:lang w:val="en-US"/>
              </w:rPr>
            </w:pPr>
            <w:r>
              <w:rPr>
                <w:lang w:val="en-US"/>
              </w:rPr>
              <w:t>1</w:t>
            </w:r>
          </w:p>
        </w:tc>
        <w:tc>
          <w:tcPr>
            <w:tcW w:w="874" w:type="dxa"/>
          </w:tcPr>
          <w:p w14:paraId="6E2ADFB8" w14:textId="33FDF424" w:rsidR="00845C69" w:rsidRDefault="008F5DA1" w:rsidP="00982D52">
            <w:pPr>
              <w:jc w:val="center"/>
              <w:rPr>
                <w:lang w:val="en-US"/>
              </w:rPr>
            </w:pPr>
            <w:r>
              <w:rPr>
                <w:lang w:val="en-US"/>
              </w:rPr>
              <w:t>1</w:t>
            </w:r>
          </w:p>
        </w:tc>
      </w:tr>
      <w:tr w:rsidR="00845C69" w14:paraId="00C24310" w14:textId="77777777" w:rsidTr="00982D52">
        <w:trPr>
          <w:trHeight w:val="275"/>
        </w:trPr>
        <w:tc>
          <w:tcPr>
            <w:tcW w:w="874" w:type="dxa"/>
          </w:tcPr>
          <w:p w14:paraId="02E7BEC5" w14:textId="77777777" w:rsidR="00845C69" w:rsidRDefault="00845C69" w:rsidP="00982D52">
            <w:pPr>
              <w:jc w:val="center"/>
              <w:rPr>
                <w:lang w:val="en-US"/>
              </w:rPr>
            </w:pPr>
            <w:r>
              <w:rPr>
                <w:lang w:val="en-US"/>
              </w:rPr>
              <w:t>1</w:t>
            </w:r>
          </w:p>
        </w:tc>
        <w:tc>
          <w:tcPr>
            <w:tcW w:w="874" w:type="dxa"/>
          </w:tcPr>
          <w:p w14:paraId="0F8E3D8C" w14:textId="77777777" w:rsidR="00845C69" w:rsidRDefault="00845C69" w:rsidP="00982D52">
            <w:pPr>
              <w:jc w:val="center"/>
              <w:rPr>
                <w:lang w:val="en-US"/>
              </w:rPr>
            </w:pPr>
            <w:r>
              <w:rPr>
                <w:lang w:val="en-US"/>
              </w:rPr>
              <w:t>1</w:t>
            </w:r>
          </w:p>
        </w:tc>
        <w:tc>
          <w:tcPr>
            <w:tcW w:w="874" w:type="dxa"/>
          </w:tcPr>
          <w:p w14:paraId="5EDBDD41" w14:textId="77777777" w:rsidR="00845C69" w:rsidRDefault="00845C69" w:rsidP="00982D52">
            <w:pPr>
              <w:jc w:val="center"/>
              <w:rPr>
                <w:lang w:val="en-US"/>
              </w:rPr>
            </w:pPr>
            <w:r>
              <w:rPr>
                <w:lang w:val="en-US"/>
              </w:rPr>
              <w:t>0</w:t>
            </w:r>
          </w:p>
        </w:tc>
        <w:tc>
          <w:tcPr>
            <w:tcW w:w="874" w:type="dxa"/>
          </w:tcPr>
          <w:p w14:paraId="33C3FCB4" w14:textId="34CA149A" w:rsidR="00845C69" w:rsidRDefault="008F5DA1" w:rsidP="00982D52">
            <w:pPr>
              <w:jc w:val="center"/>
              <w:rPr>
                <w:lang w:val="en-US"/>
              </w:rPr>
            </w:pPr>
            <w:r>
              <w:rPr>
                <w:lang w:val="en-US"/>
              </w:rPr>
              <w:t>0</w:t>
            </w:r>
          </w:p>
        </w:tc>
      </w:tr>
      <w:tr w:rsidR="00845C69" w14:paraId="163A7714" w14:textId="77777777" w:rsidTr="00982D52">
        <w:trPr>
          <w:trHeight w:val="275"/>
        </w:trPr>
        <w:tc>
          <w:tcPr>
            <w:tcW w:w="874" w:type="dxa"/>
          </w:tcPr>
          <w:p w14:paraId="37935CBC" w14:textId="77777777" w:rsidR="00845C69" w:rsidRDefault="00845C69" w:rsidP="00982D52">
            <w:pPr>
              <w:jc w:val="center"/>
              <w:rPr>
                <w:lang w:val="en-US"/>
              </w:rPr>
            </w:pPr>
            <w:r>
              <w:rPr>
                <w:lang w:val="en-US"/>
              </w:rPr>
              <w:t>1</w:t>
            </w:r>
          </w:p>
        </w:tc>
        <w:tc>
          <w:tcPr>
            <w:tcW w:w="874" w:type="dxa"/>
          </w:tcPr>
          <w:p w14:paraId="2B595A50" w14:textId="77777777" w:rsidR="00845C69" w:rsidRDefault="00845C69" w:rsidP="00982D52">
            <w:pPr>
              <w:jc w:val="center"/>
              <w:rPr>
                <w:lang w:val="en-US"/>
              </w:rPr>
            </w:pPr>
            <w:r>
              <w:rPr>
                <w:lang w:val="en-US"/>
              </w:rPr>
              <w:t>1</w:t>
            </w:r>
          </w:p>
        </w:tc>
        <w:tc>
          <w:tcPr>
            <w:tcW w:w="874" w:type="dxa"/>
          </w:tcPr>
          <w:p w14:paraId="1DEA6EFB" w14:textId="77777777" w:rsidR="00845C69" w:rsidRDefault="00845C69" w:rsidP="00982D52">
            <w:pPr>
              <w:jc w:val="center"/>
              <w:rPr>
                <w:lang w:val="en-US"/>
              </w:rPr>
            </w:pPr>
            <w:r>
              <w:rPr>
                <w:lang w:val="en-US"/>
              </w:rPr>
              <w:t>1</w:t>
            </w:r>
          </w:p>
        </w:tc>
        <w:tc>
          <w:tcPr>
            <w:tcW w:w="874" w:type="dxa"/>
          </w:tcPr>
          <w:p w14:paraId="45B04456" w14:textId="4785348E" w:rsidR="00845C69" w:rsidRDefault="008F5DA1" w:rsidP="00982D52">
            <w:pPr>
              <w:jc w:val="center"/>
              <w:rPr>
                <w:lang w:val="en-US"/>
              </w:rPr>
            </w:pPr>
            <w:r>
              <w:rPr>
                <w:lang w:val="en-US"/>
              </w:rPr>
              <w:t>0</w:t>
            </w:r>
          </w:p>
        </w:tc>
      </w:tr>
    </w:tbl>
    <w:p w14:paraId="5D20E695" w14:textId="77777777" w:rsidR="00A00DB9" w:rsidRDefault="00A00DB9" w:rsidP="00877BE6">
      <w:pPr>
        <w:ind w:left="720"/>
        <w:rPr>
          <w:noProof/>
        </w:rPr>
      </w:pPr>
    </w:p>
    <w:p w14:paraId="1A7E390A" w14:textId="273F3AEF" w:rsidR="00A4232D" w:rsidRDefault="00A4232D" w:rsidP="00877BE6">
      <w:pPr>
        <w:ind w:left="720"/>
        <w:rPr>
          <w:noProof/>
        </w:rPr>
      </w:pPr>
      <w:r>
        <w:rPr>
          <w:noProof/>
        </w:rPr>
        <w:t xml:space="preserve">We need J AND L to be 1 at the same time as  NOT K is 1. </w:t>
      </w:r>
    </w:p>
    <w:p w14:paraId="61F890E9" w14:textId="3858ABF6" w:rsidR="00321934" w:rsidRDefault="00321934" w:rsidP="00877BE6">
      <w:pPr>
        <w:ind w:left="720"/>
        <w:rPr>
          <w:noProof/>
        </w:rPr>
      </w:pPr>
      <w:r>
        <w:rPr>
          <w:noProof/>
        </w:rPr>
        <w:lastRenderedPageBreak/>
        <w:drawing>
          <wp:inline distT="0" distB="0" distL="0" distR="0" wp14:anchorId="3CC9C785" wp14:editId="4A2DBDE0">
            <wp:extent cx="4560993" cy="1924216"/>
            <wp:effectExtent l="0" t="0" r="0" b="0"/>
            <wp:docPr id="1270235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235206" name="Picture 1" descr="A screenshot of a computer&#10;&#10;Description automatically generated"/>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4568976" cy="1927584"/>
                    </a:xfrm>
                    <a:prstGeom prst="rect">
                      <a:avLst/>
                    </a:prstGeom>
                    <a:ln>
                      <a:noFill/>
                    </a:ln>
                    <a:extLst>
                      <a:ext uri="{53640926-AAD7-44D8-BBD7-CCE9431645EC}">
                        <a14:shadowObscured xmlns:a14="http://schemas.microsoft.com/office/drawing/2010/main"/>
                      </a:ext>
                    </a:extLst>
                  </pic:spPr>
                </pic:pic>
              </a:graphicData>
            </a:graphic>
          </wp:inline>
        </w:drawing>
      </w:r>
    </w:p>
    <w:p w14:paraId="6426B513" w14:textId="720A3360" w:rsidR="00321934" w:rsidRDefault="00321934" w:rsidP="00877BE6">
      <w:pPr>
        <w:ind w:left="720"/>
        <w:rPr>
          <w:noProof/>
        </w:rPr>
      </w:pPr>
      <w:r>
        <w:rPr>
          <w:noProof/>
        </w:rPr>
        <w:t>Note that this could have been done with a single AND gate that takes three inputs</w:t>
      </w:r>
      <w:r w:rsidR="00B55C8F">
        <w:rPr>
          <w:noProof/>
        </w:rPr>
        <w:t>. The signal from K still needs to go through a NOT gate.</w:t>
      </w:r>
    </w:p>
    <w:p w14:paraId="207B1454" w14:textId="77777777" w:rsidR="00B55C8F" w:rsidRDefault="00B55C8F" w:rsidP="00877BE6">
      <w:pPr>
        <w:ind w:left="720"/>
        <w:rPr>
          <w:noProof/>
        </w:rPr>
      </w:pPr>
    </w:p>
    <w:p w14:paraId="30657453" w14:textId="7DC4CEC7" w:rsidR="000D1262" w:rsidRDefault="00877BE6" w:rsidP="00A91548">
      <w:pPr>
        <w:pStyle w:val="ListParagraph"/>
        <w:numPr>
          <w:ilvl w:val="0"/>
          <w:numId w:val="20"/>
        </w:numPr>
      </w:pPr>
      <w:r>
        <w:t>Flood prediction</w:t>
      </w:r>
    </w:p>
    <w:p w14:paraId="6453F63B" w14:textId="6768893A" w:rsidR="00877BE6" w:rsidRDefault="000D1262" w:rsidP="00BF6AE6">
      <w:pPr>
        <w:pStyle w:val="ListParagraph"/>
      </w:pPr>
      <w:r w:rsidRPr="002D3222">
        <w:rPr>
          <w:noProof/>
        </w:rPr>
        <w:drawing>
          <wp:inline distT="0" distB="0" distL="0" distR="0" wp14:anchorId="554771CC" wp14:editId="6C6E3BE2">
            <wp:extent cx="4162425" cy="201342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83659" cy="2023692"/>
                    </a:xfrm>
                    <a:prstGeom prst="rect">
                      <a:avLst/>
                    </a:prstGeom>
                    <a:noFill/>
                    <a:ln>
                      <a:noFill/>
                    </a:ln>
                  </pic:spPr>
                </pic:pic>
              </a:graphicData>
            </a:graphic>
          </wp:inline>
        </w:drawing>
      </w:r>
    </w:p>
    <w:p w14:paraId="1F4E408D" w14:textId="4AA37DFA" w:rsidR="005B5B3B" w:rsidRDefault="00316BEB" w:rsidP="000D1262">
      <w:pPr>
        <w:ind w:left="360"/>
      </w:pPr>
      <w:r>
        <w:t>Create a truth table</w:t>
      </w:r>
      <w:r w:rsidR="001454A9">
        <w:t xml:space="preserve"> and then a logic circuit</w:t>
      </w:r>
      <w:r>
        <w:t xml:space="preserve"> that has an output X that acts as a flood predictor with t</w:t>
      </w:r>
      <w:r w:rsidR="00D25094">
        <w:t>he output 1 if a flood is predicted and 0 otherwise according to the following situation. The inpu</w:t>
      </w:r>
      <w:r w:rsidR="00215B97">
        <w:t>ts J, K and L give the current environmental situation</w:t>
      </w:r>
      <w:r w:rsidR="006E7CB8">
        <w:t xml:space="preserve"> each having 1 for high and 0 for low. Input J gives the </w:t>
      </w:r>
      <w:r w:rsidR="00B15BD1">
        <w:t xml:space="preserve">current rainfall, K gives the current </w:t>
      </w:r>
      <w:r w:rsidR="003636CE">
        <w:t>stage (height)</w:t>
      </w:r>
      <w:r w:rsidR="00B15BD1">
        <w:t xml:space="preserve"> of the river and L gives the level of moisture in the </w:t>
      </w:r>
      <w:r w:rsidR="00FC3806">
        <w:t xml:space="preserve">soil. </w:t>
      </w:r>
    </w:p>
    <w:p w14:paraId="503A8A23" w14:textId="37291126" w:rsidR="00A00DB9" w:rsidRPr="003636CE" w:rsidRDefault="001454A9" w:rsidP="00A00DB9">
      <w:pPr>
        <w:ind w:left="360"/>
        <w:rPr>
          <w:noProof/>
        </w:rPr>
      </w:pPr>
      <w:r w:rsidRPr="00774416">
        <w:t>If the river is high, it may be close to overflowing, while if the soil moisture is high, it is unable to</w:t>
      </w:r>
      <w:r w:rsidR="00774416">
        <w:t xml:space="preserve"> </w:t>
      </w:r>
      <w:r w:rsidRPr="00774416">
        <w:t xml:space="preserve">hold more water. High rainfall </w:t>
      </w:r>
      <w:r w:rsidRPr="00FF0635">
        <w:rPr>
          <w:b/>
          <w:bCs/>
        </w:rPr>
        <w:t>at the same time as either of these</w:t>
      </w:r>
      <w:r w:rsidRPr="00774416">
        <w:t xml:space="preserve"> would then cause flooding</w:t>
      </w:r>
      <w:r w:rsidR="00467EF3">
        <w:t xml:space="preserve">, and so the output X should be 1 in this situation. </w:t>
      </w:r>
      <w:r w:rsidR="00BF6AE6">
        <w:rPr>
          <w:noProof/>
        </w:rPr>
        <w:t>Test your circuit.</w:t>
      </w:r>
      <w:r w:rsidR="00A00DB9">
        <w:rPr>
          <w:noProof/>
        </w:rPr>
        <w:br/>
      </w:r>
    </w:p>
    <w:tbl>
      <w:tblPr>
        <w:tblStyle w:val="TableGrid"/>
        <w:tblW w:w="0" w:type="auto"/>
        <w:tblInd w:w="607" w:type="dxa"/>
        <w:tblLook w:val="04A0" w:firstRow="1" w:lastRow="0" w:firstColumn="1" w:lastColumn="0" w:noHBand="0" w:noVBand="1"/>
      </w:tblPr>
      <w:tblGrid>
        <w:gridCol w:w="874"/>
        <w:gridCol w:w="874"/>
        <w:gridCol w:w="874"/>
        <w:gridCol w:w="874"/>
      </w:tblGrid>
      <w:tr w:rsidR="00665D4E" w14:paraId="16DA61C6" w14:textId="77777777" w:rsidTr="007C1CBB">
        <w:trPr>
          <w:trHeight w:val="275"/>
        </w:trPr>
        <w:tc>
          <w:tcPr>
            <w:tcW w:w="874" w:type="dxa"/>
          </w:tcPr>
          <w:p w14:paraId="0F1E2BE0" w14:textId="77777777" w:rsidR="00665D4E" w:rsidRDefault="00665D4E" w:rsidP="007C1CBB">
            <w:pPr>
              <w:jc w:val="center"/>
              <w:rPr>
                <w:lang w:val="en-US"/>
              </w:rPr>
            </w:pPr>
            <w:r>
              <w:rPr>
                <w:lang w:val="en-US"/>
              </w:rPr>
              <w:t>J</w:t>
            </w:r>
          </w:p>
        </w:tc>
        <w:tc>
          <w:tcPr>
            <w:tcW w:w="874" w:type="dxa"/>
          </w:tcPr>
          <w:p w14:paraId="1385FC95" w14:textId="77777777" w:rsidR="00665D4E" w:rsidRDefault="00665D4E" w:rsidP="007C1CBB">
            <w:pPr>
              <w:jc w:val="center"/>
              <w:rPr>
                <w:lang w:val="en-US"/>
              </w:rPr>
            </w:pPr>
            <w:r>
              <w:rPr>
                <w:lang w:val="en-US"/>
              </w:rPr>
              <w:t>K</w:t>
            </w:r>
          </w:p>
        </w:tc>
        <w:tc>
          <w:tcPr>
            <w:tcW w:w="874" w:type="dxa"/>
          </w:tcPr>
          <w:p w14:paraId="16378931" w14:textId="77777777" w:rsidR="00665D4E" w:rsidRDefault="00665D4E" w:rsidP="007C1CBB">
            <w:pPr>
              <w:jc w:val="center"/>
              <w:rPr>
                <w:lang w:val="en-US"/>
              </w:rPr>
            </w:pPr>
            <w:r>
              <w:rPr>
                <w:lang w:val="en-US"/>
              </w:rPr>
              <w:t>L</w:t>
            </w:r>
          </w:p>
        </w:tc>
        <w:tc>
          <w:tcPr>
            <w:tcW w:w="874" w:type="dxa"/>
          </w:tcPr>
          <w:p w14:paraId="6B96E4F4" w14:textId="77777777" w:rsidR="00665D4E" w:rsidRDefault="00665D4E" w:rsidP="007C1CBB">
            <w:pPr>
              <w:jc w:val="center"/>
              <w:rPr>
                <w:lang w:val="en-US"/>
              </w:rPr>
            </w:pPr>
            <w:r>
              <w:rPr>
                <w:lang w:val="en-US"/>
              </w:rPr>
              <w:t>X</w:t>
            </w:r>
          </w:p>
        </w:tc>
      </w:tr>
      <w:tr w:rsidR="00B55C8F" w14:paraId="3F4AE88C" w14:textId="77777777" w:rsidTr="007C1CBB">
        <w:trPr>
          <w:trHeight w:val="275"/>
        </w:trPr>
        <w:tc>
          <w:tcPr>
            <w:tcW w:w="874" w:type="dxa"/>
          </w:tcPr>
          <w:p w14:paraId="52E5A998" w14:textId="4D865874" w:rsidR="00B55C8F" w:rsidRDefault="00B55C8F" w:rsidP="00B55C8F">
            <w:pPr>
              <w:jc w:val="center"/>
              <w:rPr>
                <w:lang w:val="en-US"/>
              </w:rPr>
            </w:pPr>
            <w:r>
              <w:rPr>
                <w:lang w:val="en-US"/>
              </w:rPr>
              <w:t>0</w:t>
            </w:r>
          </w:p>
        </w:tc>
        <w:tc>
          <w:tcPr>
            <w:tcW w:w="874" w:type="dxa"/>
          </w:tcPr>
          <w:p w14:paraId="4FA7FCB1" w14:textId="35FC4570" w:rsidR="00B55C8F" w:rsidRDefault="00B55C8F" w:rsidP="00B55C8F">
            <w:pPr>
              <w:jc w:val="center"/>
              <w:rPr>
                <w:lang w:val="en-US"/>
              </w:rPr>
            </w:pPr>
            <w:r>
              <w:rPr>
                <w:lang w:val="en-US"/>
              </w:rPr>
              <w:t>0</w:t>
            </w:r>
          </w:p>
        </w:tc>
        <w:tc>
          <w:tcPr>
            <w:tcW w:w="874" w:type="dxa"/>
          </w:tcPr>
          <w:p w14:paraId="7A95EF49" w14:textId="2A00B7B9" w:rsidR="00B55C8F" w:rsidRDefault="00B55C8F" w:rsidP="00B55C8F">
            <w:pPr>
              <w:jc w:val="center"/>
              <w:rPr>
                <w:lang w:val="en-US"/>
              </w:rPr>
            </w:pPr>
            <w:r>
              <w:rPr>
                <w:lang w:val="en-US"/>
              </w:rPr>
              <w:t>0</w:t>
            </w:r>
          </w:p>
        </w:tc>
        <w:tc>
          <w:tcPr>
            <w:tcW w:w="874" w:type="dxa"/>
          </w:tcPr>
          <w:p w14:paraId="6509AD51" w14:textId="0BE7C1FE" w:rsidR="00B55C8F" w:rsidRDefault="004E6736" w:rsidP="00B55C8F">
            <w:pPr>
              <w:jc w:val="center"/>
              <w:rPr>
                <w:lang w:val="en-US"/>
              </w:rPr>
            </w:pPr>
            <w:r>
              <w:rPr>
                <w:lang w:val="en-US"/>
              </w:rPr>
              <w:t>0</w:t>
            </w:r>
          </w:p>
        </w:tc>
      </w:tr>
      <w:tr w:rsidR="00B55C8F" w14:paraId="52AE0734" w14:textId="77777777" w:rsidTr="007C1CBB">
        <w:trPr>
          <w:trHeight w:val="282"/>
        </w:trPr>
        <w:tc>
          <w:tcPr>
            <w:tcW w:w="874" w:type="dxa"/>
          </w:tcPr>
          <w:p w14:paraId="37C820D2" w14:textId="78950C78" w:rsidR="00B55C8F" w:rsidRDefault="00B55C8F" w:rsidP="00B55C8F">
            <w:pPr>
              <w:jc w:val="center"/>
              <w:rPr>
                <w:lang w:val="en-US"/>
              </w:rPr>
            </w:pPr>
            <w:r>
              <w:rPr>
                <w:lang w:val="en-US"/>
              </w:rPr>
              <w:t>0</w:t>
            </w:r>
          </w:p>
        </w:tc>
        <w:tc>
          <w:tcPr>
            <w:tcW w:w="874" w:type="dxa"/>
          </w:tcPr>
          <w:p w14:paraId="139FE997" w14:textId="090C56C0" w:rsidR="00B55C8F" w:rsidRDefault="00B55C8F" w:rsidP="00B55C8F">
            <w:pPr>
              <w:jc w:val="center"/>
              <w:rPr>
                <w:lang w:val="en-US"/>
              </w:rPr>
            </w:pPr>
            <w:r>
              <w:rPr>
                <w:lang w:val="en-US"/>
              </w:rPr>
              <w:t>0</w:t>
            </w:r>
          </w:p>
        </w:tc>
        <w:tc>
          <w:tcPr>
            <w:tcW w:w="874" w:type="dxa"/>
          </w:tcPr>
          <w:p w14:paraId="78D0FC66" w14:textId="3968C0AB" w:rsidR="00B55C8F" w:rsidRDefault="00B55C8F" w:rsidP="00B55C8F">
            <w:pPr>
              <w:jc w:val="center"/>
              <w:rPr>
                <w:lang w:val="en-US"/>
              </w:rPr>
            </w:pPr>
            <w:r>
              <w:rPr>
                <w:lang w:val="en-US"/>
              </w:rPr>
              <w:t>1</w:t>
            </w:r>
          </w:p>
        </w:tc>
        <w:tc>
          <w:tcPr>
            <w:tcW w:w="874" w:type="dxa"/>
          </w:tcPr>
          <w:p w14:paraId="046FDE41" w14:textId="5509E611" w:rsidR="00B55C8F" w:rsidRDefault="004E6736" w:rsidP="00B55C8F">
            <w:pPr>
              <w:jc w:val="center"/>
              <w:rPr>
                <w:lang w:val="en-US"/>
              </w:rPr>
            </w:pPr>
            <w:r>
              <w:rPr>
                <w:lang w:val="en-US"/>
              </w:rPr>
              <w:t>0</w:t>
            </w:r>
          </w:p>
        </w:tc>
      </w:tr>
      <w:tr w:rsidR="00B55C8F" w14:paraId="43B53B06" w14:textId="77777777" w:rsidTr="007C1CBB">
        <w:trPr>
          <w:trHeight w:val="275"/>
        </w:trPr>
        <w:tc>
          <w:tcPr>
            <w:tcW w:w="874" w:type="dxa"/>
          </w:tcPr>
          <w:p w14:paraId="79573A71" w14:textId="02B42D73" w:rsidR="00B55C8F" w:rsidRDefault="00B55C8F" w:rsidP="00B55C8F">
            <w:pPr>
              <w:jc w:val="center"/>
              <w:rPr>
                <w:lang w:val="en-US"/>
              </w:rPr>
            </w:pPr>
            <w:r>
              <w:rPr>
                <w:lang w:val="en-US"/>
              </w:rPr>
              <w:t>0</w:t>
            </w:r>
          </w:p>
        </w:tc>
        <w:tc>
          <w:tcPr>
            <w:tcW w:w="874" w:type="dxa"/>
          </w:tcPr>
          <w:p w14:paraId="2269F81D" w14:textId="554059A3" w:rsidR="00B55C8F" w:rsidRDefault="00B55C8F" w:rsidP="00B55C8F">
            <w:pPr>
              <w:jc w:val="center"/>
              <w:rPr>
                <w:lang w:val="en-US"/>
              </w:rPr>
            </w:pPr>
            <w:r>
              <w:rPr>
                <w:lang w:val="en-US"/>
              </w:rPr>
              <w:t>1</w:t>
            </w:r>
          </w:p>
        </w:tc>
        <w:tc>
          <w:tcPr>
            <w:tcW w:w="874" w:type="dxa"/>
          </w:tcPr>
          <w:p w14:paraId="56603C23" w14:textId="20BB9949" w:rsidR="00B55C8F" w:rsidRDefault="00B55C8F" w:rsidP="00B55C8F">
            <w:pPr>
              <w:jc w:val="center"/>
              <w:rPr>
                <w:lang w:val="en-US"/>
              </w:rPr>
            </w:pPr>
            <w:r>
              <w:rPr>
                <w:lang w:val="en-US"/>
              </w:rPr>
              <w:t>0</w:t>
            </w:r>
          </w:p>
        </w:tc>
        <w:tc>
          <w:tcPr>
            <w:tcW w:w="874" w:type="dxa"/>
          </w:tcPr>
          <w:p w14:paraId="44EFEF1E" w14:textId="77CC0E3D" w:rsidR="00B55C8F" w:rsidRDefault="004E6736" w:rsidP="00B55C8F">
            <w:pPr>
              <w:jc w:val="center"/>
              <w:rPr>
                <w:lang w:val="en-US"/>
              </w:rPr>
            </w:pPr>
            <w:r>
              <w:rPr>
                <w:lang w:val="en-US"/>
              </w:rPr>
              <w:t>0</w:t>
            </w:r>
          </w:p>
        </w:tc>
      </w:tr>
      <w:tr w:rsidR="00B55C8F" w14:paraId="01278FE5" w14:textId="77777777" w:rsidTr="007C1CBB">
        <w:trPr>
          <w:trHeight w:val="275"/>
        </w:trPr>
        <w:tc>
          <w:tcPr>
            <w:tcW w:w="874" w:type="dxa"/>
          </w:tcPr>
          <w:p w14:paraId="1AA628F4" w14:textId="57F4528B" w:rsidR="00B55C8F" w:rsidRDefault="00B55C8F" w:rsidP="00B55C8F">
            <w:pPr>
              <w:jc w:val="center"/>
              <w:rPr>
                <w:lang w:val="en-US"/>
              </w:rPr>
            </w:pPr>
            <w:r>
              <w:rPr>
                <w:lang w:val="en-US"/>
              </w:rPr>
              <w:t>0</w:t>
            </w:r>
          </w:p>
        </w:tc>
        <w:tc>
          <w:tcPr>
            <w:tcW w:w="874" w:type="dxa"/>
          </w:tcPr>
          <w:p w14:paraId="737DCEF6" w14:textId="530F9435" w:rsidR="00B55C8F" w:rsidRDefault="00B55C8F" w:rsidP="00B55C8F">
            <w:pPr>
              <w:jc w:val="center"/>
              <w:rPr>
                <w:lang w:val="en-US"/>
              </w:rPr>
            </w:pPr>
            <w:r>
              <w:rPr>
                <w:lang w:val="en-US"/>
              </w:rPr>
              <w:t>1</w:t>
            </w:r>
          </w:p>
        </w:tc>
        <w:tc>
          <w:tcPr>
            <w:tcW w:w="874" w:type="dxa"/>
          </w:tcPr>
          <w:p w14:paraId="3C79A7A8" w14:textId="17B59CCF" w:rsidR="00B55C8F" w:rsidRDefault="00B55C8F" w:rsidP="00B55C8F">
            <w:pPr>
              <w:jc w:val="center"/>
              <w:rPr>
                <w:lang w:val="en-US"/>
              </w:rPr>
            </w:pPr>
            <w:r>
              <w:rPr>
                <w:lang w:val="en-US"/>
              </w:rPr>
              <w:t>1</w:t>
            </w:r>
          </w:p>
        </w:tc>
        <w:tc>
          <w:tcPr>
            <w:tcW w:w="874" w:type="dxa"/>
          </w:tcPr>
          <w:p w14:paraId="2221AE47" w14:textId="6A4B21DC" w:rsidR="00B55C8F" w:rsidRDefault="004E6736" w:rsidP="00B55C8F">
            <w:pPr>
              <w:jc w:val="center"/>
              <w:rPr>
                <w:lang w:val="en-US"/>
              </w:rPr>
            </w:pPr>
            <w:r>
              <w:rPr>
                <w:lang w:val="en-US"/>
              </w:rPr>
              <w:t>0</w:t>
            </w:r>
          </w:p>
        </w:tc>
      </w:tr>
      <w:tr w:rsidR="00B55C8F" w14:paraId="52AED8E1" w14:textId="77777777" w:rsidTr="007C1CBB">
        <w:trPr>
          <w:trHeight w:val="275"/>
        </w:trPr>
        <w:tc>
          <w:tcPr>
            <w:tcW w:w="874" w:type="dxa"/>
          </w:tcPr>
          <w:p w14:paraId="65C7FD36" w14:textId="2D4D65BA" w:rsidR="00B55C8F" w:rsidRDefault="00B55C8F" w:rsidP="00B55C8F">
            <w:pPr>
              <w:jc w:val="center"/>
              <w:rPr>
                <w:lang w:val="en-US"/>
              </w:rPr>
            </w:pPr>
            <w:r>
              <w:rPr>
                <w:lang w:val="en-US"/>
              </w:rPr>
              <w:t>1</w:t>
            </w:r>
          </w:p>
        </w:tc>
        <w:tc>
          <w:tcPr>
            <w:tcW w:w="874" w:type="dxa"/>
          </w:tcPr>
          <w:p w14:paraId="4449E339" w14:textId="0D4450B6" w:rsidR="00B55C8F" w:rsidRDefault="00B55C8F" w:rsidP="00B55C8F">
            <w:pPr>
              <w:jc w:val="center"/>
              <w:rPr>
                <w:lang w:val="en-US"/>
              </w:rPr>
            </w:pPr>
            <w:r>
              <w:rPr>
                <w:lang w:val="en-US"/>
              </w:rPr>
              <w:t>0</w:t>
            </w:r>
          </w:p>
        </w:tc>
        <w:tc>
          <w:tcPr>
            <w:tcW w:w="874" w:type="dxa"/>
          </w:tcPr>
          <w:p w14:paraId="619EE882" w14:textId="10D91C2E" w:rsidR="00B55C8F" w:rsidRDefault="00B55C8F" w:rsidP="00B55C8F">
            <w:pPr>
              <w:jc w:val="center"/>
              <w:rPr>
                <w:lang w:val="en-US"/>
              </w:rPr>
            </w:pPr>
            <w:r>
              <w:rPr>
                <w:lang w:val="en-US"/>
              </w:rPr>
              <w:t>0</w:t>
            </w:r>
          </w:p>
        </w:tc>
        <w:tc>
          <w:tcPr>
            <w:tcW w:w="874" w:type="dxa"/>
          </w:tcPr>
          <w:p w14:paraId="284AA529" w14:textId="5F5EDDBF" w:rsidR="00B55C8F" w:rsidRDefault="004E6736" w:rsidP="00B55C8F">
            <w:pPr>
              <w:jc w:val="center"/>
              <w:rPr>
                <w:lang w:val="en-US"/>
              </w:rPr>
            </w:pPr>
            <w:r>
              <w:rPr>
                <w:lang w:val="en-US"/>
              </w:rPr>
              <w:t>0</w:t>
            </w:r>
          </w:p>
        </w:tc>
      </w:tr>
      <w:tr w:rsidR="00B55C8F" w14:paraId="4D503F96" w14:textId="77777777" w:rsidTr="007C1CBB">
        <w:trPr>
          <w:trHeight w:val="275"/>
        </w:trPr>
        <w:tc>
          <w:tcPr>
            <w:tcW w:w="874" w:type="dxa"/>
          </w:tcPr>
          <w:p w14:paraId="18C3186A" w14:textId="741ABDD1" w:rsidR="00B55C8F" w:rsidRDefault="00B55C8F" w:rsidP="00B55C8F">
            <w:pPr>
              <w:jc w:val="center"/>
              <w:rPr>
                <w:lang w:val="en-US"/>
              </w:rPr>
            </w:pPr>
            <w:r>
              <w:rPr>
                <w:lang w:val="en-US"/>
              </w:rPr>
              <w:t>1</w:t>
            </w:r>
          </w:p>
        </w:tc>
        <w:tc>
          <w:tcPr>
            <w:tcW w:w="874" w:type="dxa"/>
          </w:tcPr>
          <w:p w14:paraId="0F8C6AD6" w14:textId="40F0E21A" w:rsidR="00B55C8F" w:rsidRDefault="00B55C8F" w:rsidP="00B55C8F">
            <w:pPr>
              <w:jc w:val="center"/>
              <w:rPr>
                <w:lang w:val="en-US"/>
              </w:rPr>
            </w:pPr>
            <w:r>
              <w:rPr>
                <w:lang w:val="en-US"/>
              </w:rPr>
              <w:t>0</w:t>
            </w:r>
          </w:p>
        </w:tc>
        <w:tc>
          <w:tcPr>
            <w:tcW w:w="874" w:type="dxa"/>
          </w:tcPr>
          <w:p w14:paraId="18EB3C6E" w14:textId="741EDDED" w:rsidR="00B55C8F" w:rsidRDefault="00B55C8F" w:rsidP="00B55C8F">
            <w:pPr>
              <w:jc w:val="center"/>
              <w:rPr>
                <w:lang w:val="en-US"/>
              </w:rPr>
            </w:pPr>
            <w:r>
              <w:rPr>
                <w:lang w:val="en-US"/>
              </w:rPr>
              <w:t>1</w:t>
            </w:r>
          </w:p>
        </w:tc>
        <w:tc>
          <w:tcPr>
            <w:tcW w:w="874" w:type="dxa"/>
          </w:tcPr>
          <w:p w14:paraId="137A13A4" w14:textId="10CC6267" w:rsidR="00B55C8F" w:rsidRDefault="004E6736" w:rsidP="00B55C8F">
            <w:pPr>
              <w:jc w:val="center"/>
              <w:rPr>
                <w:lang w:val="en-US"/>
              </w:rPr>
            </w:pPr>
            <w:r>
              <w:rPr>
                <w:lang w:val="en-US"/>
              </w:rPr>
              <w:t>1</w:t>
            </w:r>
          </w:p>
        </w:tc>
      </w:tr>
      <w:tr w:rsidR="00B55C8F" w14:paraId="5B660812" w14:textId="77777777" w:rsidTr="007C1CBB">
        <w:trPr>
          <w:trHeight w:val="275"/>
        </w:trPr>
        <w:tc>
          <w:tcPr>
            <w:tcW w:w="874" w:type="dxa"/>
          </w:tcPr>
          <w:p w14:paraId="1AA44280" w14:textId="5F34CF2C" w:rsidR="00B55C8F" w:rsidRDefault="00B55C8F" w:rsidP="00B55C8F">
            <w:pPr>
              <w:jc w:val="center"/>
              <w:rPr>
                <w:lang w:val="en-US"/>
              </w:rPr>
            </w:pPr>
            <w:r>
              <w:rPr>
                <w:lang w:val="en-US"/>
              </w:rPr>
              <w:t>1</w:t>
            </w:r>
          </w:p>
        </w:tc>
        <w:tc>
          <w:tcPr>
            <w:tcW w:w="874" w:type="dxa"/>
          </w:tcPr>
          <w:p w14:paraId="2A97D648" w14:textId="07FCB16A" w:rsidR="00B55C8F" w:rsidRDefault="00B55C8F" w:rsidP="00B55C8F">
            <w:pPr>
              <w:jc w:val="center"/>
              <w:rPr>
                <w:lang w:val="en-US"/>
              </w:rPr>
            </w:pPr>
            <w:r>
              <w:rPr>
                <w:lang w:val="en-US"/>
              </w:rPr>
              <w:t>1</w:t>
            </w:r>
          </w:p>
        </w:tc>
        <w:tc>
          <w:tcPr>
            <w:tcW w:w="874" w:type="dxa"/>
          </w:tcPr>
          <w:p w14:paraId="1E046153" w14:textId="042EEE9A" w:rsidR="00B55C8F" w:rsidRDefault="00B55C8F" w:rsidP="00B55C8F">
            <w:pPr>
              <w:jc w:val="center"/>
              <w:rPr>
                <w:lang w:val="en-US"/>
              </w:rPr>
            </w:pPr>
            <w:r>
              <w:rPr>
                <w:lang w:val="en-US"/>
              </w:rPr>
              <w:t>0</w:t>
            </w:r>
          </w:p>
        </w:tc>
        <w:tc>
          <w:tcPr>
            <w:tcW w:w="874" w:type="dxa"/>
          </w:tcPr>
          <w:p w14:paraId="29166679" w14:textId="758BD737" w:rsidR="00B55C8F" w:rsidRDefault="004E6736" w:rsidP="00B55C8F">
            <w:pPr>
              <w:jc w:val="center"/>
              <w:rPr>
                <w:lang w:val="en-US"/>
              </w:rPr>
            </w:pPr>
            <w:r>
              <w:rPr>
                <w:lang w:val="en-US"/>
              </w:rPr>
              <w:t>1</w:t>
            </w:r>
          </w:p>
        </w:tc>
      </w:tr>
      <w:tr w:rsidR="00B55C8F" w14:paraId="3A09A7CC" w14:textId="77777777" w:rsidTr="007C1CBB">
        <w:trPr>
          <w:trHeight w:val="275"/>
        </w:trPr>
        <w:tc>
          <w:tcPr>
            <w:tcW w:w="874" w:type="dxa"/>
          </w:tcPr>
          <w:p w14:paraId="74508BC1" w14:textId="17843B2D" w:rsidR="00B55C8F" w:rsidRDefault="00B55C8F" w:rsidP="00B55C8F">
            <w:pPr>
              <w:jc w:val="center"/>
              <w:rPr>
                <w:lang w:val="en-US"/>
              </w:rPr>
            </w:pPr>
            <w:r>
              <w:rPr>
                <w:lang w:val="en-US"/>
              </w:rPr>
              <w:t>1</w:t>
            </w:r>
          </w:p>
        </w:tc>
        <w:tc>
          <w:tcPr>
            <w:tcW w:w="874" w:type="dxa"/>
          </w:tcPr>
          <w:p w14:paraId="510E568F" w14:textId="46DEEDC9" w:rsidR="00B55C8F" w:rsidRDefault="00B55C8F" w:rsidP="00B55C8F">
            <w:pPr>
              <w:jc w:val="center"/>
              <w:rPr>
                <w:lang w:val="en-US"/>
              </w:rPr>
            </w:pPr>
            <w:r>
              <w:rPr>
                <w:lang w:val="en-US"/>
              </w:rPr>
              <w:t>1</w:t>
            </w:r>
          </w:p>
        </w:tc>
        <w:tc>
          <w:tcPr>
            <w:tcW w:w="874" w:type="dxa"/>
          </w:tcPr>
          <w:p w14:paraId="2E1B9812" w14:textId="715519F3" w:rsidR="00B55C8F" w:rsidRDefault="00B55C8F" w:rsidP="00B55C8F">
            <w:pPr>
              <w:jc w:val="center"/>
              <w:rPr>
                <w:lang w:val="en-US"/>
              </w:rPr>
            </w:pPr>
            <w:r>
              <w:rPr>
                <w:lang w:val="en-US"/>
              </w:rPr>
              <w:t>1</w:t>
            </w:r>
          </w:p>
        </w:tc>
        <w:tc>
          <w:tcPr>
            <w:tcW w:w="874" w:type="dxa"/>
          </w:tcPr>
          <w:p w14:paraId="73A5C87F" w14:textId="3F889368" w:rsidR="00B55C8F" w:rsidRDefault="004E6736" w:rsidP="00B55C8F">
            <w:pPr>
              <w:jc w:val="center"/>
              <w:rPr>
                <w:lang w:val="en-US"/>
              </w:rPr>
            </w:pPr>
            <w:r>
              <w:rPr>
                <w:lang w:val="en-US"/>
              </w:rPr>
              <w:t>1</w:t>
            </w:r>
          </w:p>
        </w:tc>
      </w:tr>
    </w:tbl>
    <w:p w14:paraId="3AA56CD2" w14:textId="77777777" w:rsidR="00845C69" w:rsidRDefault="00845C69">
      <w:pPr>
        <w:rPr>
          <w:rFonts w:cs="NIUJW B+ Freight Sans"/>
          <w:color w:val="000000"/>
          <w:sz w:val="21"/>
          <w:szCs w:val="21"/>
        </w:rPr>
      </w:pPr>
      <w:r>
        <w:rPr>
          <w:rFonts w:cs="NIUJW B+ Freight Sans"/>
          <w:color w:val="000000"/>
          <w:sz w:val="21"/>
          <w:szCs w:val="21"/>
        </w:rPr>
        <w:br w:type="page"/>
      </w:r>
    </w:p>
    <w:p w14:paraId="69F640C6" w14:textId="535C7A2F" w:rsidR="001714A1" w:rsidRDefault="001714A1">
      <w:pPr>
        <w:rPr>
          <w:rFonts w:cs="NIUJW B+ Freight Sans"/>
          <w:color w:val="000000"/>
          <w:sz w:val="21"/>
          <w:szCs w:val="21"/>
        </w:rPr>
      </w:pPr>
      <w:r>
        <w:rPr>
          <w:noProof/>
        </w:rPr>
        <w:lastRenderedPageBreak/>
        <w:drawing>
          <wp:inline distT="0" distB="0" distL="0" distR="0" wp14:anchorId="1DC8332B" wp14:editId="49A57B53">
            <wp:extent cx="3506525" cy="1504341"/>
            <wp:effectExtent l="0" t="0" r="0" b="635"/>
            <wp:docPr id="1808032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032769" name="Picture 1" descr="A screenshot of a computer&#10;&#10;Description automatically generated"/>
                    <pic:cNvPicPr/>
                  </pic:nvPicPr>
                  <pic:blipFill rotWithShape="1">
                    <a:blip r:embed="rId12" cstate="print">
                      <a:extLst>
                        <a:ext uri="{28A0092B-C50C-407E-A947-70E740481C1C}">
                          <a14:useLocalDpi xmlns:a14="http://schemas.microsoft.com/office/drawing/2010/main"/>
                        </a:ext>
                      </a:extLst>
                    </a:blip>
                    <a:srcRect/>
                    <a:stretch/>
                  </pic:blipFill>
                  <pic:spPr bwMode="auto">
                    <a:xfrm>
                      <a:off x="0" y="0"/>
                      <a:ext cx="3534147" cy="1516191"/>
                    </a:xfrm>
                    <a:prstGeom prst="rect">
                      <a:avLst/>
                    </a:prstGeom>
                    <a:ln>
                      <a:noFill/>
                    </a:ln>
                    <a:extLst>
                      <a:ext uri="{53640926-AAD7-44D8-BBD7-CCE9431645EC}">
                        <a14:shadowObscured xmlns:a14="http://schemas.microsoft.com/office/drawing/2010/main"/>
                      </a:ext>
                    </a:extLst>
                  </pic:spPr>
                </pic:pic>
              </a:graphicData>
            </a:graphic>
          </wp:inline>
        </w:drawing>
      </w:r>
    </w:p>
    <w:p w14:paraId="1771E377" w14:textId="5C18B35A" w:rsidR="002639AC" w:rsidRPr="00BF6AE6" w:rsidRDefault="00BF6AE6" w:rsidP="00A91548">
      <w:pPr>
        <w:pStyle w:val="ListParagraph"/>
        <w:numPr>
          <w:ilvl w:val="0"/>
          <w:numId w:val="20"/>
        </w:numPr>
        <w:rPr>
          <w:rFonts w:cs="NIUJW B+ Freight Sans"/>
          <w:color w:val="000000"/>
          <w:sz w:val="21"/>
          <w:szCs w:val="21"/>
        </w:rPr>
      </w:pPr>
      <w:r w:rsidRPr="00BF6AE6">
        <w:rPr>
          <w:rFonts w:cs="NIUJW B+ Freight Sans"/>
          <w:color w:val="000000"/>
          <w:sz w:val="21"/>
          <w:szCs w:val="21"/>
        </w:rPr>
        <w:t>Traffic monitor</w:t>
      </w:r>
    </w:p>
    <w:p w14:paraId="6E5F918A" w14:textId="23942AA5" w:rsidR="00774416" w:rsidRDefault="00774416" w:rsidP="00BF6AE6">
      <w:pPr>
        <w:ind w:left="360"/>
      </w:pPr>
      <w:r>
        <w:t>A local council has received</w:t>
      </w:r>
      <w:r w:rsidR="00BF6AE6">
        <w:t xml:space="preserve"> </w:t>
      </w:r>
      <w:r>
        <w:t xml:space="preserve">reports of congestion occurring at a roundabout. </w:t>
      </w:r>
      <w:r w:rsidR="00C30D1E">
        <w:t>To verify the situation</w:t>
      </w:r>
      <w:r>
        <w:t xml:space="preserve"> and determine the severity of the issue, a monitoring system has been proposed to analyse traffic</w:t>
      </w:r>
      <w:r w:rsidR="00C30D1E">
        <w:t xml:space="preserve"> coming to the roundabout</w:t>
      </w:r>
      <w:r>
        <w:t>.</w:t>
      </w:r>
    </w:p>
    <w:p w14:paraId="23B83B2F" w14:textId="29C6CE36" w:rsidR="002D3222" w:rsidRDefault="00774416" w:rsidP="00BF6AE6">
      <w:pPr>
        <w:ind w:left="360"/>
      </w:pPr>
      <w:r>
        <w:t>At each entrance</w:t>
      </w:r>
      <w:r w:rsidR="00C30D1E">
        <w:t xml:space="preserve"> to the roundabout</w:t>
      </w:r>
      <w:r>
        <w:t xml:space="preserve">, a sensor has been set up to detect whether traffic is waiting at that entrance. </w:t>
      </w:r>
      <w:r w:rsidR="00700BA0">
        <w:t>Congestion is considered to have been detected</w:t>
      </w:r>
      <w:r w:rsidR="00E66553">
        <w:t xml:space="preserve"> when </w:t>
      </w:r>
      <w:r w:rsidR="00E66553" w:rsidRPr="00C30D1E">
        <w:rPr>
          <w:b/>
          <w:bCs/>
        </w:rPr>
        <w:t>at least two</w:t>
      </w:r>
      <w:r w:rsidR="00E66553">
        <w:t xml:space="preserve"> of these sensors have been triggered and</w:t>
      </w:r>
      <w:r w:rsidR="00700BA0">
        <w:t xml:space="preserve"> </w:t>
      </w:r>
      <w:r w:rsidR="00E66553">
        <w:t>a</w:t>
      </w:r>
      <w:r>
        <w:t xml:space="preserve"> logging device</w:t>
      </w:r>
      <w:r w:rsidR="00BD7BF9">
        <w:t xml:space="preserve"> (output X)</w:t>
      </w:r>
      <w:r>
        <w:t xml:space="preserve"> is then activated, allowing the council to evaluate how often and how long traffic is waiting.</w:t>
      </w:r>
      <w:r w:rsidR="00215B97">
        <w:t xml:space="preserve"> </w:t>
      </w:r>
    </w:p>
    <w:p w14:paraId="04FE52C1" w14:textId="5D3FD60B" w:rsidR="00FC0CA1" w:rsidRDefault="00FC0CA1" w:rsidP="00774416">
      <w:r w:rsidRPr="00FC0CA1">
        <w:rPr>
          <w:noProof/>
        </w:rPr>
        <w:drawing>
          <wp:inline distT="0" distB="0" distL="0" distR="0" wp14:anchorId="2C177425" wp14:editId="323BDECB">
            <wp:extent cx="2854518" cy="2563563"/>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8421" cy="2576049"/>
                    </a:xfrm>
                    <a:prstGeom prst="rect">
                      <a:avLst/>
                    </a:prstGeom>
                    <a:noFill/>
                    <a:ln>
                      <a:noFill/>
                    </a:ln>
                  </pic:spPr>
                </pic:pic>
              </a:graphicData>
            </a:graphic>
          </wp:inline>
        </w:drawing>
      </w:r>
    </w:p>
    <w:p w14:paraId="0B665F99" w14:textId="19DDAD8A" w:rsidR="00A53207" w:rsidRDefault="00A53207" w:rsidP="00A71C0A">
      <w:pPr>
        <w:ind w:left="360"/>
      </w:pPr>
      <w:r>
        <w:t xml:space="preserve">Each of the sensors, J, K, and L will have the </w:t>
      </w:r>
      <w:r w:rsidR="0019577C">
        <w:t xml:space="preserve">value 0 when no traffic is waiting and 1 when traffic is waiting. The output X should have the value 1 when congestion is detected </w:t>
      </w:r>
      <w:r w:rsidR="00700BA0">
        <w:t>(according to the definition above) and output 0 otherwise.</w:t>
      </w:r>
      <w:r w:rsidR="00BD7BF9">
        <w:t xml:space="preserve"> Create a truth table and then a logic circuit for this situation. </w:t>
      </w:r>
    </w:p>
    <w:tbl>
      <w:tblPr>
        <w:tblStyle w:val="TableGrid"/>
        <w:tblW w:w="0" w:type="auto"/>
        <w:tblInd w:w="607" w:type="dxa"/>
        <w:tblLook w:val="04A0" w:firstRow="1" w:lastRow="0" w:firstColumn="1" w:lastColumn="0" w:noHBand="0" w:noVBand="1"/>
      </w:tblPr>
      <w:tblGrid>
        <w:gridCol w:w="874"/>
        <w:gridCol w:w="874"/>
        <w:gridCol w:w="874"/>
        <w:gridCol w:w="874"/>
      </w:tblGrid>
      <w:tr w:rsidR="00665D4E" w14:paraId="6D4B39A0" w14:textId="77777777" w:rsidTr="007C1CBB">
        <w:trPr>
          <w:trHeight w:val="275"/>
        </w:trPr>
        <w:tc>
          <w:tcPr>
            <w:tcW w:w="874" w:type="dxa"/>
          </w:tcPr>
          <w:p w14:paraId="0D1C60AC" w14:textId="77777777" w:rsidR="00665D4E" w:rsidRDefault="00665D4E" w:rsidP="007C1CBB">
            <w:pPr>
              <w:jc w:val="center"/>
              <w:rPr>
                <w:lang w:val="en-US"/>
              </w:rPr>
            </w:pPr>
            <w:r>
              <w:rPr>
                <w:lang w:val="en-US"/>
              </w:rPr>
              <w:t>J</w:t>
            </w:r>
          </w:p>
        </w:tc>
        <w:tc>
          <w:tcPr>
            <w:tcW w:w="874" w:type="dxa"/>
          </w:tcPr>
          <w:p w14:paraId="14B57037" w14:textId="77777777" w:rsidR="00665D4E" w:rsidRDefault="00665D4E" w:rsidP="007C1CBB">
            <w:pPr>
              <w:jc w:val="center"/>
              <w:rPr>
                <w:lang w:val="en-US"/>
              </w:rPr>
            </w:pPr>
            <w:r>
              <w:rPr>
                <w:lang w:val="en-US"/>
              </w:rPr>
              <w:t>K</w:t>
            </w:r>
          </w:p>
        </w:tc>
        <w:tc>
          <w:tcPr>
            <w:tcW w:w="874" w:type="dxa"/>
          </w:tcPr>
          <w:p w14:paraId="0F9EBDA2" w14:textId="77777777" w:rsidR="00665D4E" w:rsidRDefault="00665D4E" w:rsidP="007C1CBB">
            <w:pPr>
              <w:jc w:val="center"/>
              <w:rPr>
                <w:lang w:val="en-US"/>
              </w:rPr>
            </w:pPr>
            <w:r>
              <w:rPr>
                <w:lang w:val="en-US"/>
              </w:rPr>
              <w:t>L</w:t>
            </w:r>
          </w:p>
        </w:tc>
        <w:tc>
          <w:tcPr>
            <w:tcW w:w="874" w:type="dxa"/>
          </w:tcPr>
          <w:p w14:paraId="57DDA68C" w14:textId="77777777" w:rsidR="00665D4E" w:rsidRDefault="00665D4E" w:rsidP="007C1CBB">
            <w:pPr>
              <w:jc w:val="center"/>
              <w:rPr>
                <w:lang w:val="en-US"/>
              </w:rPr>
            </w:pPr>
            <w:r>
              <w:rPr>
                <w:lang w:val="en-US"/>
              </w:rPr>
              <w:t>X</w:t>
            </w:r>
          </w:p>
        </w:tc>
      </w:tr>
      <w:tr w:rsidR="00126897" w14:paraId="3A92EBFB" w14:textId="77777777" w:rsidTr="007C1CBB">
        <w:trPr>
          <w:trHeight w:val="275"/>
        </w:trPr>
        <w:tc>
          <w:tcPr>
            <w:tcW w:w="874" w:type="dxa"/>
          </w:tcPr>
          <w:p w14:paraId="79EE971F" w14:textId="468B7A8F" w:rsidR="00126897" w:rsidRDefault="00126897" w:rsidP="00126897">
            <w:pPr>
              <w:jc w:val="center"/>
              <w:rPr>
                <w:lang w:val="en-US"/>
              </w:rPr>
            </w:pPr>
            <w:r>
              <w:rPr>
                <w:lang w:val="en-US"/>
              </w:rPr>
              <w:t>0</w:t>
            </w:r>
          </w:p>
        </w:tc>
        <w:tc>
          <w:tcPr>
            <w:tcW w:w="874" w:type="dxa"/>
          </w:tcPr>
          <w:p w14:paraId="512884F6" w14:textId="6FE9AC4B" w:rsidR="00126897" w:rsidRDefault="00126897" w:rsidP="00126897">
            <w:pPr>
              <w:jc w:val="center"/>
              <w:rPr>
                <w:lang w:val="en-US"/>
              </w:rPr>
            </w:pPr>
            <w:r>
              <w:rPr>
                <w:lang w:val="en-US"/>
              </w:rPr>
              <w:t>0</w:t>
            </w:r>
          </w:p>
        </w:tc>
        <w:tc>
          <w:tcPr>
            <w:tcW w:w="874" w:type="dxa"/>
          </w:tcPr>
          <w:p w14:paraId="1A819F38" w14:textId="7283AC1C" w:rsidR="00126897" w:rsidRDefault="00126897" w:rsidP="00126897">
            <w:pPr>
              <w:jc w:val="center"/>
              <w:rPr>
                <w:lang w:val="en-US"/>
              </w:rPr>
            </w:pPr>
            <w:r>
              <w:rPr>
                <w:lang w:val="en-US"/>
              </w:rPr>
              <w:t>0</w:t>
            </w:r>
          </w:p>
        </w:tc>
        <w:tc>
          <w:tcPr>
            <w:tcW w:w="874" w:type="dxa"/>
          </w:tcPr>
          <w:p w14:paraId="79C5F69D" w14:textId="02101D9C" w:rsidR="00126897" w:rsidRDefault="00126897" w:rsidP="00126897">
            <w:pPr>
              <w:jc w:val="center"/>
              <w:rPr>
                <w:lang w:val="en-US"/>
              </w:rPr>
            </w:pPr>
            <w:r>
              <w:rPr>
                <w:lang w:val="en-US"/>
              </w:rPr>
              <w:t>0</w:t>
            </w:r>
          </w:p>
        </w:tc>
      </w:tr>
      <w:tr w:rsidR="00126897" w14:paraId="3EBD576D" w14:textId="77777777" w:rsidTr="007C1CBB">
        <w:trPr>
          <w:trHeight w:val="282"/>
        </w:trPr>
        <w:tc>
          <w:tcPr>
            <w:tcW w:w="874" w:type="dxa"/>
          </w:tcPr>
          <w:p w14:paraId="3173DB45" w14:textId="406E998B" w:rsidR="00126897" w:rsidRDefault="00126897" w:rsidP="00126897">
            <w:pPr>
              <w:jc w:val="center"/>
              <w:rPr>
                <w:lang w:val="en-US"/>
              </w:rPr>
            </w:pPr>
            <w:r>
              <w:rPr>
                <w:lang w:val="en-US"/>
              </w:rPr>
              <w:t>0</w:t>
            </w:r>
          </w:p>
        </w:tc>
        <w:tc>
          <w:tcPr>
            <w:tcW w:w="874" w:type="dxa"/>
          </w:tcPr>
          <w:p w14:paraId="44AFACCC" w14:textId="6E054E92" w:rsidR="00126897" w:rsidRDefault="00126897" w:rsidP="00126897">
            <w:pPr>
              <w:jc w:val="center"/>
              <w:rPr>
                <w:lang w:val="en-US"/>
              </w:rPr>
            </w:pPr>
            <w:r>
              <w:rPr>
                <w:lang w:val="en-US"/>
              </w:rPr>
              <w:t>0</w:t>
            </w:r>
          </w:p>
        </w:tc>
        <w:tc>
          <w:tcPr>
            <w:tcW w:w="874" w:type="dxa"/>
          </w:tcPr>
          <w:p w14:paraId="2284F9EF" w14:textId="5CA43884" w:rsidR="00126897" w:rsidRDefault="00126897" w:rsidP="00126897">
            <w:pPr>
              <w:jc w:val="center"/>
              <w:rPr>
                <w:lang w:val="en-US"/>
              </w:rPr>
            </w:pPr>
            <w:r>
              <w:rPr>
                <w:lang w:val="en-US"/>
              </w:rPr>
              <w:t>1</w:t>
            </w:r>
          </w:p>
        </w:tc>
        <w:tc>
          <w:tcPr>
            <w:tcW w:w="874" w:type="dxa"/>
          </w:tcPr>
          <w:p w14:paraId="627507E9" w14:textId="3F4C96DB" w:rsidR="00126897" w:rsidRDefault="00126897" w:rsidP="00126897">
            <w:pPr>
              <w:jc w:val="center"/>
              <w:rPr>
                <w:lang w:val="en-US"/>
              </w:rPr>
            </w:pPr>
            <w:r>
              <w:rPr>
                <w:lang w:val="en-US"/>
              </w:rPr>
              <w:t>0</w:t>
            </w:r>
          </w:p>
        </w:tc>
      </w:tr>
      <w:tr w:rsidR="00126897" w14:paraId="77551B18" w14:textId="77777777" w:rsidTr="007C1CBB">
        <w:trPr>
          <w:trHeight w:val="275"/>
        </w:trPr>
        <w:tc>
          <w:tcPr>
            <w:tcW w:w="874" w:type="dxa"/>
          </w:tcPr>
          <w:p w14:paraId="00CFCC04" w14:textId="2318F500" w:rsidR="00126897" w:rsidRDefault="00126897" w:rsidP="00126897">
            <w:pPr>
              <w:jc w:val="center"/>
              <w:rPr>
                <w:lang w:val="en-US"/>
              </w:rPr>
            </w:pPr>
            <w:r>
              <w:rPr>
                <w:lang w:val="en-US"/>
              </w:rPr>
              <w:t>0</w:t>
            </w:r>
          </w:p>
        </w:tc>
        <w:tc>
          <w:tcPr>
            <w:tcW w:w="874" w:type="dxa"/>
          </w:tcPr>
          <w:p w14:paraId="3ED259A5" w14:textId="0F7BBAB3" w:rsidR="00126897" w:rsidRDefault="00126897" w:rsidP="00126897">
            <w:pPr>
              <w:jc w:val="center"/>
              <w:rPr>
                <w:lang w:val="en-US"/>
              </w:rPr>
            </w:pPr>
            <w:r>
              <w:rPr>
                <w:lang w:val="en-US"/>
              </w:rPr>
              <w:t>1</w:t>
            </w:r>
          </w:p>
        </w:tc>
        <w:tc>
          <w:tcPr>
            <w:tcW w:w="874" w:type="dxa"/>
          </w:tcPr>
          <w:p w14:paraId="26C5DE85" w14:textId="18B61343" w:rsidR="00126897" w:rsidRDefault="00126897" w:rsidP="00126897">
            <w:pPr>
              <w:jc w:val="center"/>
              <w:rPr>
                <w:lang w:val="en-US"/>
              </w:rPr>
            </w:pPr>
            <w:r>
              <w:rPr>
                <w:lang w:val="en-US"/>
              </w:rPr>
              <w:t>0</w:t>
            </w:r>
          </w:p>
        </w:tc>
        <w:tc>
          <w:tcPr>
            <w:tcW w:w="874" w:type="dxa"/>
          </w:tcPr>
          <w:p w14:paraId="0FF64F83" w14:textId="78441757" w:rsidR="00126897" w:rsidRDefault="00126897" w:rsidP="00126897">
            <w:pPr>
              <w:jc w:val="center"/>
              <w:rPr>
                <w:lang w:val="en-US"/>
              </w:rPr>
            </w:pPr>
            <w:r>
              <w:rPr>
                <w:lang w:val="en-US"/>
              </w:rPr>
              <w:t>0</w:t>
            </w:r>
          </w:p>
        </w:tc>
      </w:tr>
      <w:tr w:rsidR="00126897" w14:paraId="6B054AFA" w14:textId="77777777" w:rsidTr="007C1CBB">
        <w:trPr>
          <w:trHeight w:val="275"/>
        </w:trPr>
        <w:tc>
          <w:tcPr>
            <w:tcW w:w="874" w:type="dxa"/>
          </w:tcPr>
          <w:p w14:paraId="16FD6500" w14:textId="1C0DA797" w:rsidR="00126897" w:rsidRDefault="00126897" w:rsidP="00126897">
            <w:pPr>
              <w:jc w:val="center"/>
              <w:rPr>
                <w:lang w:val="en-US"/>
              </w:rPr>
            </w:pPr>
            <w:r>
              <w:rPr>
                <w:lang w:val="en-US"/>
              </w:rPr>
              <w:t>0</w:t>
            </w:r>
          </w:p>
        </w:tc>
        <w:tc>
          <w:tcPr>
            <w:tcW w:w="874" w:type="dxa"/>
          </w:tcPr>
          <w:p w14:paraId="12187F74" w14:textId="52E312D0" w:rsidR="00126897" w:rsidRDefault="00126897" w:rsidP="00126897">
            <w:pPr>
              <w:jc w:val="center"/>
              <w:rPr>
                <w:lang w:val="en-US"/>
              </w:rPr>
            </w:pPr>
            <w:r>
              <w:rPr>
                <w:lang w:val="en-US"/>
              </w:rPr>
              <w:t>1</w:t>
            </w:r>
          </w:p>
        </w:tc>
        <w:tc>
          <w:tcPr>
            <w:tcW w:w="874" w:type="dxa"/>
          </w:tcPr>
          <w:p w14:paraId="50DE3F6F" w14:textId="6C558FEC" w:rsidR="00126897" w:rsidRDefault="00126897" w:rsidP="00126897">
            <w:pPr>
              <w:jc w:val="center"/>
              <w:rPr>
                <w:lang w:val="en-US"/>
              </w:rPr>
            </w:pPr>
            <w:r>
              <w:rPr>
                <w:lang w:val="en-US"/>
              </w:rPr>
              <w:t>1</w:t>
            </w:r>
          </w:p>
        </w:tc>
        <w:tc>
          <w:tcPr>
            <w:tcW w:w="874" w:type="dxa"/>
          </w:tcPr>
          <w:p w14:paraId="79346B4C" w14:textId="44D529EC" w:rsidR="00126897" w:rsidRDefault="00126897" w:rsidP="00126897">
            <w:pPr>
              <w:jc w:val="center"/>
              <w:rPr>
                <w:lang w:val="en-US"/>
              </w:rPr>
            </w:pPr>
            <w:r>
              <w:rPr>
                <w:lang w:val="en-US"/>
              </w:rPr>
              <w:t>1</w:t>
            </w:r>
          </w:p>
        </w:tc>
      </w:tr>
      <w:tr w:rsidR="00126897" w14:paraId="5E825C92" w14:textId="77777777" w:rsidTr="007C1CBB">
        <w:trPr>
          <w:trHeight w:val="275"/>
        </w:trPr>
        <w:tc>
          <w:tcPr>
            <w:tcW w:w="874" w:type="dxa"/>
          </w:tcPr>
          <w:p w14:paraId="451A4923" w14:textId="297F5330" w:rsidR="00126897" w:rsidRDefault="00126897" w:rsidP="00126897">
            <w:pPr>
              <w:jc w:val="center"/>
              <w:rPr>
                <w:lang w:val="en-US"/>
              </w:rPr>
            </w:pPr>
            <w:r>
              <w:rPr>
                <w:lang w:val="en-US"/>
              </w:rPr>
              <w:t>1</w:t>
            </w:r>
          </w:p>
        </w:tc>
        <w:tc>
          <w:tcPr>
            <w:tcW w:w="874" w:type="dxa"/>
          </w:tcPr>
          <w:p w14:paraId="1C74A859" w14:textId="14A7150F" w:rsidR="00126897" w:rsidRDefault="00126897" w:rsidP="00126897">
            <w:pPr>
              <w:jc w:val="center"/>
              <w:rPr>
                <w:lang w:val="en-US"/>
              </w:rPr>
            </w:pPr>
            <w:r>
              <w:rPr>
                <w:lang w:val="en-US"/>
              </w:rPr>
              <w:t>0</w:t>
            </w:r>
          </w:p>
        </w:tc>
        <w:tc>
          <w:tcPr>
            <w:tcW w:w="874" w:type="dxa"/>
          </w:tcPr>
          <w:p w14:paraId="426B0FA3" w14:textId="68DF91E6" w:rsidR="00126897" w:rsidRDefault="00126897" w:rsidP="00126897">
            <w:pPr>
              <w:jc w:val="center"/>
              <w:rPr>
                <w:lang w:val="en-US"/>
              </w:rPr>
            </w:pPr>
            <w:r>
              <w:rPr>
                <w:lang w:val="en-US"/>
              </w:rPr>
              <w:t>0</w:t>
            </w:r>
          </w:p>
        </w:tc>
        <w:tc>
          <w:tcPr>
            <w:tcW w:w="874" w:type="dxa"/>
          </w:tcPr>
          <w:p w14:paraId="2043A7A0" w14:textId="674055E5" w:rsidR="00126897" w:rsidRDefault="00126897" w:rsidP="00126897">
            <w:pPr>
              <w:jc w:val="center"/>
              <w:rPr>
                <w:lang w:val="en-US"/>
              </w:rPr>
            </w:pPr>
            <w:r>
              <w:rPr>
                <w:lang w:val="en-US"/>
              </w:rPr>
              <w:t>0</w:t>
            </w:r>
          </w:p>
        </w:tc>
      </w:tr>
      <w:tr w:rsidR="00126897" w14:paraId="64F0ED9D" w14:textId="77777777" w:rsidTr="007C1CBB">
        <w:trPr>
          <w:trHeight w:val="275"/>
        </w:trPr>
        <w:tc>
          <w:tcPr>
            <w:tcW w:w="874" w:type="dxa"/>
          </w:tcPr>
          <w:p w14:paraId="4A2636C3" w14:textId="63ED2042" w:rsidR="00126897" w:rsidRDefault="00126897" w:rsidP="00126897">
            <w:pPr>
              <w:jc w:val="center"/>
              <w:rPr>
                <w:lang w:val="en-US"/>
              </w:rPr>
            </w:pPr>
            <w:r>
              <w:rPr>
                <w:lang w:val="en-US"/>
              </w:rPr>
              <w:t>1</w:t>
            </w:r>
          </w:p>
        </w:tc>
        <w:tc>
          <w:tcPr>
            <w:tcW w:w="874" w:type="dxa"/>
          </w:tcPr>
          <w:p w14:paraId="370FBBFE" w14:textId="1AFB7FE9" w:rsidR="00126897" w:rsidRDefault="00126897" w:rsidP="00126897">
            <w:pPr>
              <w:jc w:val="center"/>
              <w:rPr>
                <w:lang w:val="en-US"/>
              </w:rPr>
            </w:pPr>
            <w:r>
              <w:rPr>
                <w:lang w:val="en-US"/>
              </w:rPr>
              <w:t>0</w:t>
            </w:r>
          </w:p>
        </w:tc>
        <w:tc>
          <w:tcPr>
            <w:tcW w:w="874" w:type="dxa"/>
          </w:tcPr>
          <w:p w14:paraId="71ABE15A" w14:textId="3D66D1C1" w:rsidR="00126897" w:rsidRDefault="00126897" w:rsidP="00126897">
            <w:pPr>
              <w:jc w:val="center"/>
              <w:rPr>
                <w:lang w:val="en-US"/>
              </w:rPr>
            </w:pPr>
            <w:r>
              <w:rPr>
                <w:lang w:val="en-US"/>
              </w:rPr>
              <w:t>1</w:t>
            </w:r>
          </w:p>
        </w:tc>
        <w:tc>
          <w:tcPr>
            <w:tcW w:w="874" w:type="dxa"/>
          </w:tcPr>
          <w:p w14:paraId="69F130FB" w14:textId="40B61AC7" w:rsidR="00126897" w:rsidRDefault="00126897" w:rsidP="00126897">
            <w:pPr>
              <w:jc w:val="center"/>
              <w:rPr>
                <w:lang w:val="en-US"/>
              </w:rPr>
            </w:pPr>
            <w:r>
              <w:rPr>
                <w:lang w:val="en-US"/>
              </w:rPr>
              <w:t>1</w:t>
            </w:r>
          </w:p>
        </w:tc>
      </w:tr>
      <w:tr w:rsidR="00126897" w14:paraId="29453D54" w14:textId="77777777" w:rsidTr="007C1CBB">
        <w:trPr>
          <w:trHeight w:val="275"/>
        </w:trPr>
        <w:tc>
          <w:tcPr>
            <w:tcW w:w="874" w:type="dxa"/>
          </w:tcPr>
          <w:p w14:paraId="09D89779" w14:textId="2C89B73A" w:rsidR="00126897" w:rsidRDefault="00126897" w:rsidP="00126897">
            <w:pPr>
              <w:jc w:val="center"/>
              <w:rPr>
                <w:lang w:val="en-US"/>
              </w:rPr>
            </w:pPr>
            <w:r>
              <w:rPr>
                <w:lang w:val="en-US"/>
              </w:rPr>
              <w:t>1</w:t>
            </w:r>
          </w:p>
        </w:tc>
        <w:tc>
          <w:tcPr>
            <w:tcW w:w="874" w:type="dxa"/>
          </w:tcPr>
          <w:p w14:paraId="5537C4F6" w14:textId="3A46E4F1" w:rsidR="00126897" w:rsidRDefault="00126897" w:rsidP="00126897">
            <w:pPr>
              <w:jc w:val="center"/>
              <w:rPr>
                <w:lang w:val="en-US"/>
              </w:rPr>
            </w:pPr>
            <w:r>
              <w:rPr>
                <w:lang w:val="en-US"/>
              </w:rPr>
              <w:t>1</w:t>
            </w:r>
          </w:p>
        </w:tc>
        <w:tc>
          <w:tcPr>
            <w:tcW w:w="874" w:type="dxa"/>
          </w:tcPr>
          <w:p w14:paraId="578C008F" w14:textId="4CC9C638" w:rsidR="00126897" w:rsidRDefault="00126897" w:rsidP="00126897">
            <w:pPr>
              <w:jc w:val="center"/>
              <w:rPr>
                <w:lang w:val="en-US"/>
              </w:rPr>
            </w:pPr>
            <w:r>
              <w:rPr>
                <w:lang w:val="en-US"/>
              </w:rPr>
              <w:t>0</w:t>
            </w:r>
          </w:p>
        </w:tc>
        <w:tc>
          <w:tcPr>
            <w:tcW w:w="874" w:type="dxa"/>
          </w:tcPr>
          <w:p w14:paraId="30FE5D12" w14:textId="252E082E" w:rsidR="00126897" w:rsidRDefault="00126897" w:rsidP="00126897">
            <w:pPr>
              <w:jc w:val="center"/>
              <w:rPr>
                <w:lang w:val="en-US"/>
              </w:rPr>
            </w:pPr>
            <w:r>
              <w:rPr>
                <w:lang w:val="en-US"/>
              </w:rPr>
              <w:t>1</w:t>
            </w:r>
          </w:p>
        </w:tc>
      </w:tr>
      <w:tr w:rsidR="00126897" w14:paraId="5DF356D6" w14:textId="77777777" w:rsidTr="007C1CBB">
        <w:trPr>
          <w:trHeight w:val="275"/>
        </w:trPr>
        <w:tc>
          <w:tcPr>
            <w:tcW w:w="874" w:type="dxa"/>
          </w:tcPr>
          <w:p w14:paraId="604E856C" w14:textId="73C635EC" w:rsidR="00126897" w:rsidRDefault="00126897" w:rsidP="00126897">
            <w:pPr>
              <w:jc w:val="center"/>
              <w:rPr>
                <w:lang w:val="en-US"/>
              </w:rPr>
            </w:pPr>
            <w:r>
              <w:rPr>
                <w:lang w:val="en-US"/>
              </w:rPr>
              <w:t>1</w:t>
            </w:r>
          </w:p>
        </w:tc>
        <w:tc>
          <w:tcPr>
            <w:tcW w:w="874" w:type="dxa"/>
          </w:tcPr>
          <w:p w14:paraId="3F616C22" w14:textId="160F87F0" w:rsidR="00126897" w:rsidRDefault="00126897" w:rsidP="00126897">
            <w:pPr>
              <w:jc w:val="center"/>
              <w:rPr>
                <w:lang w:val="en-US"/>
              </w:rPr>
            </w:pPr>
            <w:r>
              <w:rPr>
                <w:lang w:val="en-US"/>
              </w:rPr>
              <w:t>1</w:t>
            </w:r>
          </w:p>
        </w:tc>
        <w:tc>
          <w:tcPr>
            <w:tcW w:w="874" w:type="dxa"/>
          </w:tcPr>
          <w:p w14:paraId="177E1D69" w14:textId="6CDEB68F" w:rsidR="00126897" w:rsidRDefault="00126897" w:rsidP="00126897">
            <w:pPr>
              <w:jc w:val="center"/>
              <w:rPr>
                <w:lang w:val="en-US"/>
              </w:rPr>
            </w:pPr>
            <w:r>
              <w:rPr>
                <w:lang w:val="en-US"/>
              </w:rPr>
              <w:t>1</w:t>
            </w:r>
          </w:p>
        </w:tc>
        <w:tc>
          <w:tcPr>
            <w:tcW w:w="874" w:type="dxa"/>
          </w:tcPr>
          <w:p w14:paraId="5C3AFC71" w14:textId="71FC95EA" w:rsidR="00126897" w:rsidRDefault="00126897" w:rsidP="00126897">
            <w:pPr>
              <w:jc w:val="center"/>
              <w:rPr>
                <w:lang w:val="en-US"/>
              </w:rPr>
            </w:pPr>
            <w:r>
              <w:rPr>
                <w:lang w:val="en-US"/>
              </w:rPr>
              <w:t>1</w:t>
            </w:r>
          </w:p>
        </w:tc>
      </w:tr>
    </w:tbl>
    <w:p w14:paraId="4D97A09F" w14:textId="273D1820" w:rsidR="00665D4E" w:rsidRDefault="001B0BEF" w:rsidP="00A71C0A">
      <w:pPr>
        <w:ind w:left="360"/>
      </w:pPr>
      <w:r>
        <w:lastRenderedPageBreak/>
        <w:t xml:space="preserve">The output X needs to be 1 when </w:t>
      </w:r>
      <w:r w:rsidRPr="00DD773C">
        <w:rPr>
          <w:b/>
          <w:bCs/>
        </w:rPr>
        <w:t>any</w:t>
      </w:r>
      <w:r>
        <w:t xml:space="preserve"> of the pairs JK, </w:t>
      </w:r>
      <w:r w:rsidR="00DD773C">
        <w:t xml:space="preserve">KL, JL are </w:t>
      </w:r>
      <w:r w:rsidR="00DD773C" w:rsidRPr="00DD773C">
        <w:rPr>
          <w:b/>
          <w:bCs/>
        </w:rPr>
        <w:t>both</w:t>
      </w:r>
      <w:r w:rsidR="00DD773C">
        <w:t xml:space="preserve"> 1. If we deal with each of those pairs, the situation where JKL are all 1 will automatically be covered. Note that I used an OR gate with three inputs. </w:t>
      </w:r>
    </w:p>
    <w:p w14:paraId="67F4E25F" w14:textId="435E6414" w:rsidR="0001676A" w:rsidRDefault="001B0BEF" w:rsidP="00DD773C">
      <w:pPr>
        <w:ind w:left="360"/>
      </w:pPr>
      <w:r w:rsidRPr="001B0BEF">
        <w:rPr>
          <w:noProof/>
        </w:rPr>
        <w:drawing>
          <wp:inline distT="0" distB="0" distL="0" distR="0" wp14:anchorId="0EE501B3" wp14:editId="66CB3547">
            <wp:extent cx="5057029" cy="2945918"/>
            <wp:effectExtent l="0" t="0" r="0" b="6985"/>
            <wp:docPr id="5" name="Picture 4" descr="A screenshot of a computer&#10;&#10;Description automatically generated">
              <a:extLst xmlns:a="http://schemas.openxmlformats.org/drawingml/2006/main">
                <a:ext uri="{FF2B5EF4-FFF2-40B4-BE49-F238E27FC236}">
                  <a16:creationId xmlns:a16="http://schemas.microsoft.com/office/drawing/2014/main" id="{BBDA9E6C-0E75-4784-BD2C-CA7997BF38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BBDA9E6C-0E75-4784-BD2C-CA7997BF382C}"/>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a:stretch/>
                  </pic:blipFill>
                  <pic:spPr>
                    <a:xfrm>
                      <a:off x="0" y="0"/>
                      <a:ext cx="5062953" cy="2949369"/>
                    </a:xfrm>
                    <a:prstGeom prst="rect">
                      <a:avLst/>
                    </a:prstGeom>
                  </pic:spPr>
                </pic:pic>
              </a:graphicData>
            </a:graphic>
          </wp:inline>
        </w:drawing>
      </w:r>
    </w:p>
    <w:p w14:paraId="02B08EB9" w14:textId="46F15D81" w:rsidR="0001676A" w:rsidRDefault="0001676A" w:rsidP="0001676A">
      <w:r>
        <w:t xml:space="preserve">Some of the above problems were adapted from materials produced at the University of Southampton for work with A-level students (available from </w:t>
      </w:r>
      <w:hyperlink r:id="rId15" w:history="1">
        <w:r w:rsidRPr="00F96CEF">
          <w:rPr>
            <w:rStyle w:val="Hyperlink"/>
          </w:rPr>
          <w:t>https://www.ecs.soton.ac.uk/sites/www.ecs.soton.ac.uk/files/logic_problems.pdf</w:t>
        </w:r>
      </w:hyperlink>
      <w:r>
        <w:t>)</w:t>
      </w:r>
    </w:p>
    <w:p w14:paraId="2B2C59C2" w14:textId="77777777" w:rsidR="00253138" w:rsidRDefault="00253138" w:rsidP="0001676A"/>
    <w:p w14:paraId="061DC58B" w14:textId="3400847E" w:rsidR="00B6543E" w:rsidRDefault="00B219A9" w:rsidP="00F13C43">
      <w:pPr>
        <w:pStyle w:val="Heading2"/>
      </w:pPr>
      <w:r>
        <w:t>Extension exercises</w:t>
      </w:r>
    </w:p>
    <w:p w14:paraId="4F8A7190" w14:textId="0CA78EE1" w:rsidR="00665D4E" w:rsidRPr="00665D4E" w:rsidRDefault="00665D4E" w:rsidP="00665D4E">
      <w:pPr>
        <w:rPr>
          <w:lang w:val="en-US"/>
        </w:rPr>
      </w:pPr>
      <w:r>
        <w:rPr>
          <w:lang w:val="en-US"/>
        </w:rPr>
        <w:t>These exercises are designed to be a bit harder than the earlier ones.</w:t>
      </w:r>
    </w:p>
    <w:p w14:paraId="640E44F6" w14:textId="158245A3" w:rsidR="00332A35" w:rsidRDefault="00332A35" w:rsidP="00332A35">
      <w:pPr>
        <w:pStyle w:val="ListParagraph"/>
        <w:numPr>
          <w:ilvl w:val="0"/>
          <w:numId w:val="19"/>
        </w:numPr>
      </w:pPr>
      <w:r>
        <w:t>Farmer Wolf Goat Cabbage</w:t>
      </w:r>
    </w:p>
    <w:p w14:paraId="12786CB6" w14:textId="77777777" w:rsidR="00332A35" w:rsidRDefault="00332A35" w:rsidP="00332A35">
      <w:pPr>
        <w:ind w:left="360"/>
      </w:pPr>
      <w:r>
        <w:rPr>
          <w:noProof/>
        </w:rPr>
        <w:drawing>
          <wp:inline distT="0" distB="0" distL="0" distR="0" wp14:anchorId="5377A17B" wp14:editId="2F7ACFCA">
            <wp:extent cx="2130950" cy="2129005"/>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216" t="24852" r="36850" b="25469"/>
                    <a:stretch/>
                  </pic:blipFill>
                  <pic:spPr bwMode="auto">
                    <a:xfrm>
                      <a:off x="0" y="0"/>
                      <a:ext cx="2139031" cy="2137079"/>
                    </a:xfrm>
                    <a:prstGeom prst="rect">
                      <a:avLst/>
                    </a:prstGeom>
                    <a:ln>
                      <a:noFill/>
                    </a:ln>
                    <a:extLst>
                      <a:ext uri="{53640926-AAD7-44D8-BBD7-CCE9431645EC}">
                        <a14:shadowObscured xmlns:a14="http://schemas.microsoft.com/office/drawing/2010/main"/>
                      </a:ext>
                    </a:extLst>
                  </pic:spPr>
                </pic:pic>
              </a:graphicData>
            </a:graphic>
          </wp:inline>
        </w:drawing>
      </w:r>
    </w:p>
    <w:p w14:paraId="30EF3658" w14:textId="77777777" w:rsidR="00332A35" w:rsidRDefault="00332A35" w:rsidP="00332A35">
      <w:pPr>
        <w:ind w:left="360"/>
      </w:pPr>
      <w:r>
        <w:t>A farmer wants to cross a river and take with him a wolf, a goat, and a cabbage.</w:t>
      </w:r>
    </w:p>
    <w:p w14:paraId="64049898" w14:textId="77777777" w:rsidR="00332A35" w:rsidRDefault="00332A35" w:rsidP="00332A35">
      <w:pPr>
        <w:ind w:left="360"/>
      </w:pPr>
      <w:r>
        <w:t>There is a boat that can fit the farmer with only one other item. If the wolf and the goat are alone on one bank of the river (without the farmer), the wolf will eat the goat. If the goat and the cabbage are alone on one bank, the goat will eat the cabbage.</w:t>
      </w:r>
    </w:p>
    <w:p w14:paraId="1F5EFC20" w14:textId="77777777" w:rsidR="00332A35" w:rsidRDefault="00332A35" w:rsidP="00332A35">
      <w:pPr>
        <w:ind w:left="360"/>
      </w:pPr>
      <w:r>
        <w:lastRenderedPageBreak/>
        <w:t xml:space="preserve">Create a truth table that has inputs F, W, G and C to represent the position of the farmer, wolf, goat and cabbage respectively using 0 to indicate the item being on the left bank of the river and 1 for the right bank. For this representation, we are not considering the time when items are actually in the boat itself, so everything is considered to be on the left or the right bank of the river only. Have an output X which is a danger signal, so X should be 1 when the goat or cabbage would get eaten according to the description above. In safe situations, the output X should be 0. </w:t>
      </w:r>
    </w:p>
    <w:p w14:paraId="19FB2999" w14:textId="77777777" w:rsidR="00332A35" w:rsidRDefault="00332A35" w:rsidP="00332A35">
      <w:pPr>
        <w:ind w:left="360"/>
      </w:pPr>
      <w:r>
        <w:t>When you have created your truth table and checked that it satisfies the requirements, try to build a suitable circuit in Logisim Evolution.</w:t>
      </w:r>
    </w:p>
    <w:p w14:paraId="7A64287E" w14:textId="7090F8E4" w:rsidR="00585E2C" w:rsidRPr="00585E2C" w:rsidRDefault="00585E2C" w:rsidP="00585E2C">
      <w:pPr>
        <w:ind w:left="360"/>
      </w:pPr>
      <w:r>
        <w:t xml:space="preserve">  In summary, t</w:t>
      </w:r>
      <w:r w:rsidRPr="00585E2C">
        <w:t>he danger situations are:</w:t>
      </w:r>
    </w:p>
    <w:p w14:paraId="6F725418" w14:textId="77777777" w:rsidR="00585E2C" w:rsidRPr="00585E2C" w:rsidRDefault="00585E2C" w:rsidP="00585E2C">
      <w:pPr>
        <w:pStyle w:val="ListParagraph"/>
        <w:numPr>
          <w:ilvl w:val="1"/>
          <w:numId w:val="22"/>
        </w:numPr>
      </w:pPr>
      <w:r w:rsidRPr="00585E2C">
        <w:t>The wolf and goat are on the same side as each other but the farmer is on the opposite side</w:t>
      </w:r>
    </w:p>
    <w:p w14:paraId="10111355" w14:textId="77777777" w:rsidR="00585E2C" w:rsidRDefault="00585E2C" w:rsidP="00585E2C">
      <w:pPr>
        <w:pStyle w:val="ListParagraph"/>
        <w:numPr>
          <w:ilvl w:val="1"/>
          <w:numId w:val="22"/>
        </w:numPr>
      </w:pPr>
      <w:r w:rsidRPr="00585E2C">
        <w:t>The goat and cabbage are on the same side as each other but the farmer is on the opposite side</w:t>
      </w:r>
    </w:p>
    <w:p w14:paraId="682D8ED5" w14:textId="17AAE016" w:rsidR="00585E2C" w:rsidRPr="00585E2C" w:rsidRDefault="00955D2F" w:rsidP="00955D2F">
      <w:pPr>
        <w:ind w:left="360"/>
      </w:pPr>
      <w:r>
        <w:t>This gives the following truth table</w:t>
      </w:r>
    </w:p>
    <w:p w14:paraId="0336B018" w14:textId="11A174E0" w:rsidR="00332A35" w:rsidRDefault="00955D2F" w:rsidP="00B6543E">
      <w:pPr>
        <w:pStyle w:val="ListParagraph"/>
        <w:ind w:left="1080"/>
        <w:rPr>
          <w:lang w:val="en-US"/>
        </w:rPr>
      </w:pPr>
      <w:r>
        <w:rPr>
          <w:noProof/>
          <w:lang w:val="en-US"/>
        </w:rPr>
        <w:drawing>
          <wp:inline distT="0" distB="0" distL="0" distR="0" wp14:anchorId="1750B875" wp14:editId="4E1F1766">
            <wp:extent cx="1582296" cy="2957885"/>
            <wp:effectExtent l="0" t="0" r="0" b="0"/>
            <wp:docPr id="720955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90424" cy="2973078"/>
                    </a:xfrm>
                    <a:prstGeom prst="rect">
                      <a:avLst/>
                    </a:prstGeom>
                    <a:noFill/>
                  </pic:spPr>
                </pic:pic>
              </a:graphicData>
            </a:graphic>
          </wp:inline>
        </w:drawing>
      </w:r>
    </w:p>
    <w:p w14:paraId="5CCC08E3" w14:textId="77777777" w:rsidR="00DB1FF8" w:rsidRDefault="00DB1FF8" w:rsidP="00B6543E">
      <w:pPr>
        <w:pStyle w:val="ListParagraph"/>
        <w:ind w:left="1080"/>
        <w:rPr>
          <w:lang w:val="en-US"/>
        </w:rPr>
      </w:pPr>
    </w:p>
    <w:p w14:paraId="29F23A36" w14:textId="5CCD0C12" w:rsidR="00DB1FF8" w:rsidRDefault="00DB1FF8" w:rsidP="00DB1FF8">
      <w:pPr>
        <w:pStyle w:val="ListParagraph"/>
        <w:rPr>
          <w:lang w:val="en-US"/>
        </w:rPr>
      </w:pPr>
      <w:r>
        <w:rPr>
          <w:lang w:val="en-US"/>
        </w:rPr>
        <w:t>The solution below was generated by keying the truth table into Logisim Evolution (in Analyse Circuit) and clicking Build Circuit.</w:t>
      </w:r>
    </w:p>
    <w:p w14:paraId="12CC6367" w14:textId="1A95CA3E" w:rsidR="00DB1FF8" w:rsidRDefault="00DB1FF8" w:rsidP="00B6543E">
      <w:pPr>
        <w:pStyle w:val="ListParagraph"/>
        <w:ind w:left="1080"/>
        <w:rPr>
          <w:lang w:val="en-US"/>
        </w:rPr>
      </w:pPr>
      <w:r w:rsidRPr="00DB1FF8">
        <w:rPr>
          <w:noProof/>
        </w:rPr>
        <w:lastRenderedPageBreak/>
        <w:drawing>
          <wp:inline distT="0" distB="0" distL="0" distR="0" wp14:anchorId="7F7C66F7" wp14:editId="4154FB8F">
            <wp:extent cx="4347889" cy="3124835"/>
            <wp:effectExtent l="0" t="0" r="0" b="0"/>
            <wp:docPr id="7" name="Picture 6" descr="Diagram, schematic&#10;&#10;Description automatically generated">
              <a:extLst xmlns:a="http://schemas.openxmlformats.org/drawingml/2006/main">
                <a:ext uri="{FF2B5EF4-FFF2-40B4-BE49-F238E27FC236}">
                  <a16:creationId xmlns:a16="http://schemas.microsoft.com/office/drawing/2014/main" id="{6D9B97AC-3F85-42A9-907E-297B95FF03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Diagram, schematic&#10;&#10;Description automatically generated">
                      <a:extLst>
                        <a:ext uri="{FF2B5EF4-FFF2-40B4-BE49-F238E27FC236}">
                          <a16:creationId xmlns:a16="http://schemas.microsoft.com/office/drawing/2014/main" id="{6D9B97AC-3F85-42A9-907E-297B95FF03FB}"/>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75202" cy="3144465"/>
                    </a:xfrm>
                    <a:prstGeom prst="rect">
                      <a:avLst/>
                    </a:prstGeom>
                  </pic:spPr>
                </pic:pic>
              </a:graphicData>
            </a:graphic>
          </wp:inline>
        </w:drawing>
      </w:r>
    </w:p>
    <w:p w14:paraId="55CD653C" w14:textId="77777777" w:rsidR="00DB1FF8" w:rsidRPr="00B6543E" w:rsidRDefault="00DB1FF8" w:rsidP="00B6543E">
      <w:pPr>
        <w:pStyle w:val="ListParagraph"/>
        <w:ind w:left="1080"/>
        <w:rPr>
          <w:lang w:val="en-US"/>
        </w:rPr>
      </w:pPr>
    </w:p>
    <w:p w14:paraId="5FBBF968" w14:textId="579DC541" w:rsidR="00410951" w:rsidRDefault="00BC4A9C" w:rsidP="00293CB4">
      <w:pPr>
        <w:pStyle w:val="ListParagraph"/>
        <w:numPr>
          <w:ilvl w:val="0"/>
          <w:numId w:val="19"/>
        </w:numPr>
      </w:pPr>
      <w:r>
        <w:t>S</w:t>
      </w:r>
      <w:r w:rsidR="00B6543E">
        <w:t>quares</w:t>
      </w:r>
      <w:r>
        <w:t xml:space="preserve"> Circuit</w:t>
      </w:r>
      <w:r w:rsidR="00293CB4">
        <w:t xml:space="preserve">. </w:t>
      </w:r>
      <w:r w:rsidR="001B2749">
        <w:t xml:space="preserve">Computers are built on using ones and zeros to represent binary numbers. </w:t>
      </w:r>
      <w:r w:rsidR="00F21594">
        <w:t>We</w:t>
      </w:r>
      <w:r w:rsidR="00CC0163">
        <w:t xml:space="preserve"> will</w:t>
      </w:r>
      <w:r w:rsidR="00F21594">
        <w:t xml:space="preserve"> look at binary numbers in </w:t>
      </w:r>
      <w:r w:rsidR="00293CB4">
        <w:t>the</w:t>
      </w:r>
      <w:r w:rsidR="00F21594">
        <w:t xml:space="preserve"> lecture</w:t>
      </w:r>
      <w:r w:rsidR="00293CB4">
        <w:t>.</w:t>
      </w:r>
      <w:r w:rsidR="00F21594">
        <w:t xml:space="preserve"> </w:t>
      </w:r>
      <w:r w:rsidR="00CC0163">
        <w:t>H</w:t>
      </w:r>
      <w:r w:rsidR="00F21594">
        <w:t>ere are the numbers 0 to 7 in binary:</w:t>
      </w:r>
    </w:p>
    <w:tbl>
      <w:tblPr>
        <w:tblStyle w:val="GridTable4-Accent6"/>
        <w:tblW w:w="3964" w:type="dxa"/>
        <w:tblInd w:w="607" w:type="dxa"/>
        <w:tblLook w:val="00A0" w:firstRow="1" w:lastRow="0" w:firstColumn="1" w:lastColumn="0" w:noHBand="0" w:noVBand="0"/>
      </w:tblPr>
      <w:tblGrid>
        <w:gridCol w:w="1129"/>
        <w:gridCol w:w="993"/>
        <w:gridCol w:w="992"/>
        <w:gridCol w:w="850"/>
      </w:tblGrid>
      <w:tr w:rsidR="005A080F" w:rsidRPr="005A080F" w14:paraId="2DB83FD9" w14:textId="77777777" w:rsidTr="004109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386EBAC1"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Decimal</w:t>
            </w:r>
          </w:p>
        </w:tc>
        <w:tc>
          <w:tcPr>
            <w:cnfStyle w:val="000010000000" w:firstRow="0" w:lastRow="0" w:firstColumn="0" w:lastColumn="0" w:oddVBand="1" w:evenVBand="0" w:oddHBand="0" w:evenHBand="0" w:firstRowFirstColumn="0" w:firstRowLastColumn="0" w:lastRowFirstColumn="0" w:lastRowLastColumn="0"/>
            <w:tcW w:w="993" w:type="dxa"/>
            <w:hideMark/>
          </w:tcPr>
          <w:p w14:paraId="0AFF3F01"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4</w:t>
            </w:r>
          </w:p>
        </w:tc>
        <w:tc>
          <w:tcPr>
            <w:tcW w:w="992" w:type="dxa"/>
            <w:hideMark/>
          </w:tcPr>
          <w:p w14:paraId="7D20C860" w14:textId="77777777" w:rsidR="005A080F" w:rsidRPr="005A080F" w:rsidRDefault="005A080F" w:rsidP="005A080F">
            <w:pPr>
              <w:jc w:val="right"/>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2</w:t>
            </w:r>
          </w:p>
        </w:tc>
        <w:tc>
          <w:tcPr>
            <w:cnfStyle w:val="000010000000" w:firstRow="0" w:lastRow="0" w:firstColumn="0" w:lastColumn="0" w:oddVBand="1" w:evenVBand="0" w:oddHBand="0" w:evenHBand="0" w:firstRowFirstColumn="0" w:firstRowLastColumn="0" w:lastRowFirstColumn="0" w:lastRowLastColumn="0"/>
            <w:tcW w:w="850" w:type="dxa"/>
            <w:hideMark/>
          </w:tcPr>
          <w:p w14:paraId="6DB401D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kern w:val="24"/>
                <w:sz w:val="24"/>
                <w:szCs w:val="24"/>
                <w:lang w:eastAsia="en-GB"/>
              </w:rPr>
              <w:t>1</w:t>
            </w:r>
          </w:p>
        </w:tc>
      </w:tr>
      <w:tr w:rsidR="000B7F0F" w:rsidRPr="005A080F" w14:paraId="4074E192"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076231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1F2D69E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2C455588"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7AEF113A"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2E917B10"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5EFE6F7C"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207D2E5"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613275C7"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67DD4448"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1FCE004C"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E2AE6C9"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2</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EE47BE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4E72CA7A"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24CE779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1F0E264E"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3CEE186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3</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152C3657"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tcW w:w="992" w:type="dxa"/>
            <w:shd w:val="clear" w:color="auto" w:fill="auto"/>
            <w:hideMark/>
          </w:tcPr>
          <w:p w14:paraId="5C2D5D2E"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535C82AE"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744174DD"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7CE030A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4</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3FB8AC2D"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2AB204E7"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0A72E17F"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464E98C6"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0E2D372D"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5</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77AA7A9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622E9487"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3004E19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r>
      <w:tr w:rsidR="000B7F0F" w:rsidRPr="005A080F" w14:paraId="5754E83B" w14:textId="77777777" w:rsidTr="004109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5047ABA3"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kern w:val="24"/>
                <w:sz w:val="24"/>
                <w:szCs w:val="24"/>
                <w:lang w:eastAsia="en-GB"/>
              </w:rPr>
              <w:t>6</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68905F88"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05ADE403" w14:textId="77777777" w:rsidR="005A080F" w:rsidRPr="005A080F" w:rsidRDefault="005A080F" w:rsidP="005A080F">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7B110760"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0</w:t>
            </w:r>
          </w:p>
        </w:tc>
      </w:tr>
      <w:tr w:rsidR="000B7F0F" w:rsidRPr="005A080F" w14:paraId="72E38255" w14:textId="77777777" w:rsidTr="00410951">
        <w:tc>
          <w:tcPr>
            <w:cnfStyle w:val="001000000000" w:firstRow="0" w:lastRow="0" w:firstColumn="1" w:lastColumn="0" w:oddVBand="0" w:evenVBand="0" w:oddHBand="0" w:evenHBand="0" w:firstRowFirstColumn="0" w:firstRowLastColumn="0" w:lastRowFirstColumn="0" w:lastRowLastColumn="0"/>
            <w:tcW w:w="1129" w:type="dxa"/>
            <w:shd w:val="clear" w:color="auto" w:fill="CEEAFD" w:themeFill="accent6" w:themeFillTint="33"/>
            <w:hideMark/>
          </w:tcPr>
          <w:p w14:paraId="6F5E1119" w14:textId="1C202ACB" w:rsidR="005A080F" w:rsidRPr="005A080F" w:rsidRDefault="000B7F0F" w:rsidP="005A080F">
            <w:pPr>
              <w:jc w:val="right"/>
              <w:rPr>
                <w:rFonts w:ascii="Arial" w:eastAsia="Times New Roman" w:hAnsi="Arial" w:cs="Arial"/>
                <w:sz w:val="24"/>
                <w:szCs w:val="24"/>
                <w:lang w:eastAsia="en-GB"/>
              </w:rPr>
            </w:pPr>
            <w:r>
              <w:rPr>
                <w:rFonts w:ascii="Calibri" w:eastAsia="Times New Roman" w:hAnsi="Calibri" w:cs="Calibri"/>
                <w:color w:val="000000"/>
                <w:kern w:val="24"/>
                <w:sz w:val="24"/>
                <w:szCs w:val="24"/>
                <w:lang w:eastAsia="en-GB"/>
              </w:rPr>
              <w:t>7</w:t>
            </w:r>
          </w:p>
        </w:tc>
        <w:tc>
          <w:tcPr>
            <w:cnfStyle w:val="000010000000" w:firstRow="0" w:lastRow="0" w:firstColumn="0" w:lastColumn="0" w:oddVBand="1" w:evenVBand="0" w:oddHBand="0" w:evenHBand="0" w:firstRowFirstColumn="0" w:firstRowLastColumn="0" w:lastRowFirstColumn="0" w:lastRowLastColumn="0"/>
            <w:tcW w:w="993" w:type="dxa"/>
            <w:shd w:val="clear" w:color="auto" w:fill="auto"/>
            <w:hideMark/>
          </w:tcPr>
          <w:p w14:paraId="06C2DAFB" w14:textId="77777777" w:rsidR="005A080F" w:rsidRPr="005A080F" w:rsidRDefault="005A080F" w:rsidP="005A080F">
            <w:pPr>
              <w:jc w:val="right"/>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tcW w:w="992" w:type="dxa"/>
            <w:shd w:val="clear" w:color="auto" w:fill="auto"/>
            <w:hideMark/>
          </w:tcPr>
          <w:p w14:paraId="7C577C10" w14:textId="77777777" w:rsidR="005A080F" w:rsidRPr="005A080F" w:rsidRDefault="005A080F" w:rsidP="005A080F">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4"/>
                <w:szCs w:val="24"/>
                <w:lang w:eastAsia="en-GB"/>
              </w:rPr>
            </w:pPr>
            <w:r w:rsidRPr="005A080F">
              <w:rPr>
                <w:rFonts w:ascii="Calibri" w:eastAsia="Times New Roman" w:hAnsi="Calibri" w:cs="Calibri"/>
                <w:color w:val="000000" w:themeColor="text1"/>
                <w:kern w:val="24"/>
                <w:sz w:val="24"/>
                <w:szCs w:val="24"/>
                <w:lang w:eastAsia="en-GB"/>
              </w:rPr>
              <w:t>1</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hideMark/>
          </w:tcPr>
          <w:p w14:paraId="433F6A72" w14:textId="77777777" w:rsidR="005A080F" w:rsidRPr="005A080F" w:rsidRDefault="005A080F" w:rsidP="005A080F">
            <w:pPr>
              <w:jc w:val="right"/>
              <w:rPr>
                <w:rFonts w:ascii="Arial" w:eastAsia="Times New Roman" w:hAnsi="Arial" w:cs="Arial"/>
                <w:sz w:val="24"/>
                <w:szCs w:val="24"/>
                <w:lang w:eastAsia="en-GB"/>
              </w:rPr>
            </w:pPr>
            <w:r w:rsidRPr="005A080F">
              <w:rPr>
                <w:rFonts w:eastAsia="Times New Roman" w:hAnsi="Calibri" w:cs="Calibri"/>
                <w:color w:val="000000" w:themeColor="text1"/>
                <w:kern w:val="24"/>
                <w:sz w:val="24"/>
                <w:szCs w:val="24"/>
                <w:lang w:val="en-US" w:eastAsia="en-GB"/>
              </w:rPr>
              <w:t>1</w:t>
            </w:r>
          </w:p>
        </w:tc>
      </w:tr>
    </w:tbl>
    <w:p w14:paraId="316B266C" w14:textId="6BA05391" w:rsidR="00020DE9" w:rsidRDefault="00410951" w:rsidP="00020DE9">
      <w:pPr>
        <w:ind w:left="360"/>
      </w:pPr>
      <w:r>
        <w:t xml:space="preserve">The task is to create a circuit that has three inputs that can be used to represent the numbers 0 to 7 and </w:t>
      </w:r>
      <w:r w:rsidR="006027B8">
        <w:t>outputs to represent the squares of those numbers</w:t>
      </w:r>
      <w:r w:rsidR="00547931">
        <w:t xml:space="preserve"> (e.g.</w:t>
      </w:r>
      <w:r w:rsidR="00AF2690">
        <w:t>,</w:t>
      </w:r>
      <w:r w:rsidR="00547931">
        <w:t xml:space="preserve"> 6 squared is 36). </w:t>
      </w:r>
    </w:p>
    <w:p w14:paraId="40960087" w14:textId="1887EBBB" w:rsidR="002642DF" w:rsidRDefault="00A65632" w:rsidP="00FE114D">
      <w:pPr>
        <w:ind w:left="360"/>
      </w:pPr>
      <w:r>
        <w:t>Note we have been using the numbers 0 to 7 as the order for listing all possibilities for 3 inputs</w:t>
      </w:r>
      <w:r w:rsidR="00020DE9">
        <w:t>.</w:t>
      </w:r>
    </w:p>
    <w:p w14:paraId="667F89DD" w14:textId="3DC25236" w:rsidR="00020DE9" w:rsidRDefault="00020DE9" w:rsidP="00FE114D">
      <w:pPr>
        <w:ind w:left="360"/>
      </w:pPr>
      <w:r>
        <w:t>T</w:t>
      </w:r>
      <w:r w:rsidRPr="00020DE9">
        <w:t>his is quite challenging exercise, so you should be really pleased if you've got a working version</w:t>
      </w:r>
      <w:r>
        <w:t xml:space="preserve"> which might not match mine exactly.</w:t>
      </w:r>
    </w:p>
    <w:p w14:paraId="119D3947" w14:textId="1E6B5CA8" w:rsidR="00FE114D" w:rsidRDefault="002642DF" w:rsidP="00FE114D">
      <w:pPr>
        <w:ind w:left="360"/>
      </w:pPr>
      <w:r>
        <w:rPr>
          <w:noProof/>
        </w:rPr>
        <w:drawing>
          <wp:inline distT="0" distB="0" distL="0" distR="0" wp14:anchorId="0F05C6D8" wp14:editId="686FFA2E">
            <wp:extent cx="3975652" cy="2008690"/>
            <wp:effectExtent l="0" t="0" r="6350" b="0"/>
            <wp:docPr id="58713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21032" cy="2031618"/>
                    </a:xfrm>
                    <a:prstGeom prst="rect">
                      <a:avLst/>
                    </a:prstGeom>
                    <a:noFill/>
                  </pic:spPr>
                </pic:pic>
              </a:graphicData>
            </a:graphic>
          </wp:inline>
        </w:drawing>
      </w:r>
    </w:p>
    <w:p w14:paraId="5975A0A3" w14:textId="4E194DCD" w:rsidR="00AB5B3D" w:rsidRDefault="00AB5B3D" w:rsidP="00FE114D">
      <w:pPr>
        <w:ind w:left="360"/>
      </w:pPr>
      <w:r>
        <w:lastRenderedPageBreak/>
        <w:t>The outputs U, V …, Z represent the separate bits in the output number so the order will be important for reading the output.</w:t>
      </w:r>
    </w:p>
    <w:p w14:paraId="3A122BA4" w14:textId="1D78EBCD" w:rsidR="00800180" w:rsidRDefault="00800180" w:rsidP="00FE114D">
      <w:pPr>
        <w:ind w:left="360"/>
      </w:pPr>
      <w:r>
        <w:t xml:space="preserve">Using the truth table to </w:t>
      </w:r>
      <w:r w:rsidR="00AB5B3D">
        <w:t>look at each output in turn.</w:t>
      </w:r>
      <w:r w:rsidR="000853A7">
        <w:t xml:space="preserve"> I focus on the situations where it needs to output 1. </w:t>
      </w:r>
    </w:p>
    <w:p w14:paraId="7BD0A7E2" w14:textId="2824083C" w:rsidR="00AB5B3D" w:rsidRDefault="00675553" w:rsidP="00675553">
      <w:pPr>
        <w:ind w:left="360"/>
      </w:pPr>
      <w:r>
        <w:rPr>
          <w:noProof/>
        </w:rPr>
        <w:drawing>
          <wp:anchor distT="0" distB="0" distL="114300" distR="114300" simplePos="0" relativeHeight="251660288" behindDoc="0" locked="0" layoutInCell="1" allowOverlap="1" wp14:anchorId="40AA6A61" wp14:editId="3B7A8F0D">
            <wp:simplePos x="0" y="0"/>
            <wp:positionH relativeFrom="column">
              <wp:posOffset>237490</wp:posOffset>
            </wp:positionH>
            <wp:positionV relativeFrom="paragraph">
              <wp:posOffset>358775</wp:posOffset>
            </wp:positionV>
            <wp:extent cx="4652645" cy="3286125"/>
            <wp:effectExtent l="0" t="0" r="0" b="9525"/>
            <wp:wrapTopAndBottom/>
            <wp:docPr id="8" name="Picture 7" descr="A picture containing diagram&#10;&#10;Description automatically generated">
              <a:extLst xmlns:a="http://schemas.openxmlformats.org/drawingml/2006/main">
                <a:ext uri="{FF2B5EF4-FFF2-40B4-BE49-F238E27FC236}">
                  <a16:creationId xmlns:a16="http://schemas.microsoft.com/office/drawing/2014/main" id="{338B3880-C869-41B8-9ED8-CD14CBAE0E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picture containing diagram&#10;&#10;Description automatically generated">
                      <a:extLst>
                        <a:ext uri="{FF2B5EF4-FFF2-40B4-BE49-F238E27FC236}">
                          <a16:creationId xmlns:a16="http://schemas.microsoft.com/office/drawing/2014/main" id="{338B3880-C869-41B8-9ED8-CD14CBAE0E4A}"/>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52645" cy="3286125"/>
                    </a:xfrm>
                    <a:prstGeom prst="rect">
                      <a:avLst/>
                    </a:prstGeom>
                  </pic:spPr>
                </pic:pic>
              </a:graphicData>
            </a:graphic>
            <wp14:sizeRelH relativeFrom="margin">
              <wp14:pctWidth>0</wp14:pctWidth>
            </wp14:sizeRelH>
            <wp14:sizeRelV relativeFrom="margin">
              <wp14:pctHeight>0</wp14:pctHeight>
            </wp14:sizeRelV>
          </wp:anchor>
        </w:drawing>
      </w:r>
      <w:r w:rsidR="00AB5B3D">
        <w:t xml:space="preserve">U: Output 1 when A AND B are both 1 </w:t>
      </w:r>
      <w:r w:rsidR="00A14948">
        <w:t>(regardless of whether C is 1 or 0) and output 1 otherwise.</w:t>
      </w:r>
    </w:p>
    <w:p w14:paraId="4492B482" w14:textId="0AFA3FD0" w:rsidR="00675553" w:rsidRDefault="00460B8D" w:rsidP="00675553">
      <w:pPr>
        <w:ind w:left="360"/>
      </w:pPr>
      <w:r w:rsidRPr="00460B8D">
        <w:t>V</w:t>
      </w:r>
      <w:r>
        <w:t>:</w:t>
      </w:r>
      <w:r w:rsidRPr="00460B8D">
        <w:t xml:space="preserve"> is one of the tricky ones to work out. </w:t>
      </w:r>
      <w:r w:rsidR="00061CBC">
        <w:t>All the situations when V is 1 are</w:t>
      </w:r>
      <w:r w:rsidRPr="00460B8D">
        <w:t xml:space="preserve"> when </w:t>
      </w:r>
      <w:r w:rsidR="00061CBC">
        <w:t>A</w:t>
      </w:r>
      <w:r w:rsidRPr="00460B8D">
        <w:t xml:space="preserve"> is one. But not all of the situations when </w:t>
      </w:r>
      <w:r w:rsidR="00061CBC">
        <w:t>A</w:t>
      </w:r>
      <w:r w:rsidRPr="00460B8D">
        <w:t xml:space="preserve"> is one. </w:t>
      </w:r>
      <w:r w:rsidR="00061CBC">
        <w:t>V has to output 0 when A is 1 and</w:t>
      </w:r>
      <w:r w:rsidRPr="00460B8D">
        <w:t xml:space="preserve"> B is one and C is 0, </w:t>
      </w:r>
      <w:r w:rsidR="00061CBC">
        <w:t>that is</w:t>
      </w:r>
      <w:r w:rsidRPr="00460B8D">
        <w:t xml:space="preserve"> C is </w:t>
      </w:r>
      <w:r w:rsidRPr="00061CBC">
        <w:rPr>
          <w:b/>
          <w:bCs/>
        </w:rPr>
        <w:t>not</w:t>
      </w:r>
      <w:r w:rsidRPr="00460B8D">
        <w:t xml:space="preserve"> one</w:t>
      </w:r>
      <w:r w:rsidR="00061CBC">
        <w:t>.</w:t>
      </w:r>
      <w:r w:rsidR="00534660">
        <w:t xml:space="preserve"> </w:t>
      </w:r>
    </w:p>
    <w:p w14:paraId="1006F04F" w14:textId="18F76084" w:rsidR="00675553" w:rsidRDefault="00061CBC" w:rsidP="00FE114D">
      <w:pPr>
        <w:ind w:left="360"/>
      </w:pPr>
      <w:r>
        <w:rPr>
          <w:noProof/>
        </w:rPr>
        <w:drawing>
          <wp:anchor distT="0" distB="0" distL="114300" distR="114300" simplePos="0" relativeHeight="251661312" behindDoc="0" locked="0" layoutInCell="1" allowOverlap="1" wp14:anchorId="3139DCA3" wp14:editId="2603E897">
            <wp:simplePos x="0" y="0"/>
            <wp:positionH relativeFrom="column">
              <wp:posOffset>190500</wp:posOffset>
            </wp:positionH>
            <wp:positionV relativeFrom="paragraph">
              <wp:posOffset>205740</wp:posOffset>
            </wp:positionV>
            <wp:extent cx="4572000" cy="3229610"/>
            <wp:effectExtent l="0" t="0" r="0" b="8890"/>
            <wp:wrapTopAndBottom/>
            <wp:docPr id="10" name="Picture 9" descr="Diagram&#10;&#10;Description automatically generated">
              <a:extLst xmlns:a="http://schemas.openxmlformats.org/drawingml/2006/main">
                <a:ext uri="{FF2B5EF4-FFF2-40B4-BE49-F238E27FC236}">
                  <a16:creationId xmlns:a16="http://schemas.microsoft.com/office/drawing/2014/main" id="{BF5C6D74-35D5-4DCD-AAED-2D3B723B4C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a:extLst>
                        <a:ext uri="{FF2B5EF4-FFF2-40B4-BE49-F238E27FC236}">
                          <a16:creationId xmlns:a16="http://schemas.microsoft.com/office/drawing/2014/main" id="{BF5C6D74-35D5-4DCD-AAED-2D3B723B4CBF}"/>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72000" cy="3229610"/>
                    </a:xfrm>
                    <a:prstGeom prst="rect">
                      <a:avLst/>
                    </a:prstGeom>
                  </pic:spPr>
                </pic:pic>
              </a:graphicData>
            </a:graphic>
            <wp14:sizeRelH relativeFrom="margin">
              <wp14:pctWidth>0</wp14:pctWidth>
            </wp14:sizeRelH>
            <wp14:sizeRelV relativeFrom="margin">
              <wp14:pctHeight>0</wp14:pctHeight>
            </wp14:sizeRelV>
          </wp:anchor>
        </w:drawing>
      </w:r>
    </w:p>
    <w:p w14:paraId="5D2A55DD" w14:textId="4195DA6C" w:rsidR="00675553" w:rsidRDefault="00675553" w:rsidP="00FE114D">
      <w:pPr>
        <w:ind w:left="360"/>
      </w:pPr>
    </w:p>
    <w:p w14:paraId="5FB5D4DE" w14:textId="2A61E643" w:rsidR="00675553" w:rsidRDefault="00534660" w:rsidP="000853A7">
      <w:pPr>
        <w:ind w:left="360"/>
      </w:pPr>
      <w:r>
        <w:lastRenderedPageBreak/>
        <w:t>W: There are only two situations when W outputs a 1</w:t>
      </w:r>
      <w:r w:rsidR="000853A7">
        <w:t>. In both cases C is 1</w:t>
      </w:r>
      <w:r w:rsidR="00FA1B14">
        <w:t xml:space="preserve"> but there are two possibilities for A and B; </w:t>
      </w:r>
      <w:r w:rsidR="00FA1B14" w:rsidRPr="00FA1B14">
        <w:t xml:space="preserve">A is 0 and B is 1 or </w:t>
      </w:r>
      <w:r w:rsidR="00FA1B14">
        <w:t>A</w:t>
      </w:r>
      <w:r w:rsidR="00FA1B14" w:rsidRPr="00FA1B14">
        <w:t xml:space="preserve"> is </w:t>
      </w:r>
      <w:r w:rsidR="00FA1B14">
        <w:t>1</w:t>
      </w:r>
      <w:r w:rsidR="00FA1B14" w:rsidRPr="00FA1B14">
        <w:t xml:space="preserve"> and B is 0. </w:t>
      </w:r>
      <w:r w:rsidR="00FA1B14">
        <w:t>T</w:t>
      </w:r>
      <w:r w:rsidR="00FA1B14" w:rsidRPr="00FA1B14">
        <w:t xml:space="preserve">hese are the two situations where </w:t>
      </w:r>
      <w:r w:rsidR="00FA1B14">
        <w:t>A</w:t>
      </w:r>
      <w:r w:rsidR="00FA1B14" w:rsidRPr="00FA1B14">
        <w:t xml:space="preserve"> and </w:t>
      </w:r>
      <w:r w:rsidR="00FA1B14">
        <w:t>B</w:t>
      </w:r>
      <w:r w:rsidR="00FA1B14" w:rsidRPr="00FA1B14">
        <w:t xml:space="preserve"> are not equal to each other, where they're different. So we can use an XOR gate to find out if two bits are different, then we need </w:t>
      </w:r>
      <w:r w:rsidR="00FA1B14">
        <w:t>A</w:t>
      </w:r>
      <w:r w:rsidR="00FA1B14" w:rsidRPr="00FA1B14">
        <w:t xml:space="preserve"> and </w:t>
      </w:r>
      <w:r w:rsidR="00FA1B14">
        <w:t>B</w:t>
      </w:r>
      <w:r w:rsidR="00FA1B14" w:rsidRPr="00FA1B14">
        <w:t xml:space="preserve"> are different, </w:t>
      </w:r>
      <w:r w:rsidR="00FA1B14">
        <w:t>AND</w:t>
      </w:r>
      <w:r w:rsidR="00FA1B14" w:rsidRPr="00FA1B14">
        <w:t xml:space="preserve"> C is one. </w:t>
      </w:r>
      <w:r>
        <w:t xml:space="preserve"> </w:t>
      </w:r>
    </w:p>
    <w:p w14:paraId="65310956" w14:textId="72A7F471" w:rsidR="00675553" w:rsidRDefault="00534660" w:rsidP="00FE114D">
      <w:pPr>
        <w:ind w:left="360"/>
      </w:pPr>
      <w:r>
        <w:rPr>
          <w:noProof/>
        </w:rPr>
        <w:drawing>
          <wp:anchor distT="0" distB="0" distL="114300" distR="114300" simplePos="0" relativeHeight="251662336" behindDoc="0" locked="0" layoutInCell="1" allowOverlap="1" wp14:anchorId="7F992D4D" wp14:editId="62E214D2">
            <wp:simplePos x="0" y="0"/>
            <wp:positionH relativeFrom="column">
              <wp:posOffset>114300</wp:posOffset>
            </wp:positionH>
            <wp:positionV relativeFrom="paragraph">
              <wp:posOffset>200660</wp:posOffset>
            </wp:positionV>
            <wp:extent cx="4562475" cy="3222806"/>
            <wp:effectExtent l="0" t="0" r="0" b="0"/>
            <wp:wrapNone/>
            <wp:docPr id="12" name="Picture 11" descr="Diagram&#10;&#10;Description automatically generated">
              <a:extLst xmlns:a="http://schemas.openxmlformats.org/drawingml/2006/main">
                <a:ext uri="{FF2B5EF4-FFF2-40B4-BE49-F238E27FC236}">
                  <a16:creationId xmlns:a16="http://schemas.microsoft.com/office/drawing/2014/main" id="{96C324A4-925D-474E-A043-85B41A3D0C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Diagram&#10;&#10;Description automatically generated">
                      <a:extLst>
                        <a:ext uri="{FF2B5EF4-FFF2-40B4-BE49-F238E27FC236}">
                          <a16:creationId xmlns:a16="http://schemas.microsoft.com/office/drawing/2014/main" id="{96C324A4-925D-474E-A043-85B41A3D0C13}"/>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62475" cy="3222806"/>
                    </a:xfrm>
                    <a:prstGeom prst="rect">
                      <a:avLst/>
                    </a:prstGeom>
                  </pic:spPr>
                </pic:pic>
              </a:graphicData>
            </a:graphic>
            <wp14:sizeRelH relativeFrom="margin">
              <wp14:pctWidth>0</wp14:pctWidth>
            </wp14:sizeRelH>
            <wp14:sizeRelV relativeFrom="margin">
              <wp14:pctHeight>0</wp14:pctHeight>
            </wp14:sizeRelV>
          </wp:anchor>
        </w:drawing>
      </w:r>
    </w:p>
    <w:p w14:paraId="253A9EAE" w14:textId="05CD796F" w:rsidR="00675553" w:rsidRDefault="00675553" w:rsidP="00FE114D">
      <w:pPr>
        <w:ind w:left="360"/>
      </w:pPr>
    </w:p>
    <w:p w14:paraId="2049CB36" w14:textId="1838AFE0" w:rsidR="00675553" w:rsidRDefault="00675553" w:rsidP="00FE114D">
      <w:pPr>
        <w:ind w:left="360"/>
      </w:pPr>
    </w:p>
    <w:p w14:paraId="53F0F0F9" w14:textId="490807BB" w:rsidR="00675553" w:rsidRDefault="00675553" w:rsidP="00FE114D">
      <w:pPr>
        <w:ind w:left="360"/>
      </w:pPr>
    </w:p>
    <w:p w14:paraId="136BE7C7" w14:textId="0EF28A38" w:rsidR="00675553" w:rsidRDefault="00675553" w:rsidP="00FE114D">
      <w:pPr>
        <w:ind w:left="360"/>
      </w:pPr>
    </w:p>
    <w:p w14:paraId="0A7034D2" w14:textId="29594215" w:rsidR="00675553" w:rsidRDefault="00675553" w:rsidP="00FE114D">
      <w:pPr>
        <w:ind w:left="360"/>
      </w:pPr>
    </w:p>
    <w:p w14:paraId="5E9E7228" w14:textId="56386761" w:rsidR="00675553" w:rsidRDefault="00675553" w:rsidP="00FE114D">
      <w:pPr>
        <w:ind w:left="360"/>
      </w:pPr>
    </w:p>
    <w:p w14:paraId="11249636" w14:textId="6117C815" w:rsidR="00675553" w:rsidRDefault="00675553" w:rsidP="00FE114D">
      <w:pPr>
        <w:ind w:left="360"/>
      </w:pPr>
    </w:p>
    <w:p w14:paraId="6A8E2B82" w14:textId="6C4C96B4" w:rsidR="00675553" w:rsidRDefault="00675553" w:rsidP="00FE114D">
      <w:pPr>
        <w:ind w:left="360"/>
      </w:pPr>
    </w:p>
    <w:p w14:paraId="7B31CF26" w14:textId="25394610" w:rsidR="00675553" w:rsidRDefault="00675553" w:rsidP="00FE114D">
      <w:pPr>
        <w:ind w:left="360"/>
      </w:pPr>
    </w:p>
    <w:p w14:paraId="2785D73C" w14:textId="097BA45F" w:rsidR="00675553" w:rsidRDefault="00675553" w:rsidP="00FE114D">
      <w:pPr>
        <w:ind w:left="360"/>
      </w:pPr>
    </w:p>
    <w:p w14:paraId="417698D7" w14:textId="3D7C7416" w:rsidR="00675553" w:rsidRDefault="00675553" w:rsidP="003823FD"/>
    <w:p w14:paraId="05CDAD36" w14:textId="6A6D80FA" w:rsidR="00675553" w:rsidRDefault="00675553" w:rsidP="00FE114D">
      <w:pPr>
        <w:ind w:left="360"/>
      </w:pPr>
    </w:p>
    <w:p w14:paraId="049C5FE0" w14:textId="4A4C20F6" w:rsidR="00675553" w:rsidRDefault="003823FD" w:rsidP="00FE114D">
      <w:pPr>
        <w:ind w:left="360"/>
      </w:pPr>
      <w:r w:rsidRPr="003823FD">
        <w:t xml:space="preserve">X. </w:t>
      </w:r>
      <w:r w:rsidR="00762356">
        <w:t>There are two situations where X needs to output 1 and both of them have</w:t>
      </w:r>
      <w:r w:rsidRPr="003823FD">
        <w:t xml:space="preserve"> </w:t>
      </w:r>
      <w:r w:rsidR="00762356">
        <w:t>B</w:t>
      </w:r>
      <w:r w:rsidRPr="003823FD">
        <w:t xml:space="preserve"> is </w:t>
      </w:r>
      <w:r w:rsidR="00762356">
        <w:t>1</w:t>
      </w:r>
      <w:r w:rsidR="00EB6CE2">
        <w:t xml:space="preserve"> and</w:t>
      </w:r>
      <w:r w:rsidRPr="003823FD">
        <w:t xml:space="preserve"> </w:t>
      </w:r>
      <w:r w:rsidR="00762356">
        <w:t>C</w:t>
      </w:r>
      <w:r w:rsidRPr="003823FD">
        <w:t xml:space="preserve"> is 0 </w:t>
      </w:r>
      <w:r w:rsidR="00762356">
        <w:t>(or NOT 1)</w:t>
      </w:r>
      <w:r w:rsidRPr="003823FD">
        <w:t>.</w:t>
      </w:r>
      <w:r w:rsidR="00762356">
        <w:t xml:space="preserve"> </w:t>
      </w:r>
      <w:r w:rsidR="00EB6CE2">
        <w:t>We can ignore A for these because the output is 1 when B</w:t>
      </w:r>
      <w:r w:rsidR="00EB6CE2" w:rsidRPr="003823FD">
        <w:t xml:space="preserve"> is </w:t>
      </w:r>
      <w:r w:rsidR="00EB6CE2">
        <w:t>1 and</w:t>
      </w:r>
      <w:r w:rsidR="00EB6CE2" w:rsidRPr="003823FD">
        <w:t xml:space="preserve"> </w:t>
      </w:r>
      <w:r w:rsidR="00EB6CE2">
        <w:t>C</w:t>
      </w:r>
      <w:r w:rsidR="00EB6CE2" w:rsidRPr="003823FD">
        <w:t xml:space="preserve"> is 0</w:t>
      </w:r>
      <w:r w:rsidR="00EB6CE2">
        <w:t xml:space="preserve"> for both situations of A being 0 or 1.</w:t>
      </w:r>
    </w:p>
    <w:p w14:paraId="48E71FEC" w14:textId="00585811" w:rsidR="00675553" w:rsidRDefault="00EB6CE2" w:rsidP="00FE114D">
      <w:pPr>
        <w:ind w:left="360"/>
      </w:pPr>
      <w:r>
        <w:rPr>
          <w:noProof/>
        </w:rPr>
        <w:drawing>
          <wp:anchor distT="0" distB="0" distL="114300" distR="114300" simplePos="0" relativeHeight="251663360" behindDoc="0" locked="0" layoutInCell="1" allowOverlap="1" wp14:anchorId="6F366FAF" wp14:editId="2DA17C0B">
            <wp:simplePos x="0" y="0"/>
            <wp:positionH relativeFrom="column">
              <wp:posOffset>114300</wp:posOffset>
            </wp:positionH>
            <wp:positionV relativeFrom="paragraph">
              <wp:posOffset>205740</wp:posOffset>
            </wp:positionV>
            <wp:extent cx="4638040" cy="3276600"/>
            <wp:effectExtent l="0" t="0" r="0" b="0"/>
            <wp:wrapTopAndBottom/>
            <wp:docPr id="14" name="Picture 13" descr="Diagram&#10;&#10;Description automatically generated">
              <a:extLst xmlns:a="http://schemas.openxmlformats.org/drawingml/2006/main">
                <a:ext uri="{FF2B5EF4-FFF2-40B4-BE49-F238E27FC236}">
                  <a16:creationId xmlns:a16="http://schemas.microsoft.com/office/drawing/2014/main" id="{D13E8065-E93B-4325-BFBB-F96F4B13A8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D13E8065-E93B-4325-BFBB-F96F4B13A862}"/>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8040" cy="3276600"/>
                    </a:xfrm>
                    <a:prstGeom prst="rect">
                      <a:avLst/>
                    </a:prstGeom>
                  </pic:spPr>
                </pic:pic>
              </a:graphicData>
            </a:graphic>
            <wp14:sizeRelH relativeFrom="margin">
              <wp14:pctWidth>0</wp14:pctWidth>
            </wp14:sizeRelH>
            <wp14:sizeRelV relativeFrom="margin">
              <wp14:pctHeight>0</wp14:pctHeight>
            </wp14:sizeRelV>
          </wp:anchor>
        </w:drawing>
      </w:r>
    </w:p>
    <w:p w14:paraId="23FD2D25" w14:textId="4609611E" w:rsidR="00675553" w:rsidRDefault="00675553" w:rsidP="00FE114D">
      <w:pPr>
        <w:ind w:left="360"/>
      </w:pPr>
    </w:p>
    <w:p w14:paraId="6916753A" w14:textId="62995E06" w:rsidR="00675553" w:rsidRDefault="00675553" w:rsidP="00FE114D">
      <w:pPr>
        <w:ind w:left="360"/>
      </w:pPr>
    </w:p>
    <w:p w14:paraId="07173498" w14:textId="2230D9D6" w:rsidR="00675553" w:rsidRDefault="00B2077C" w:rsidP="00FE114D">
      <w:pPr>
        <w:ind w:left="360"/>
      </w:pPr>
      <w:r>
        <w:t>Y: This needs to output 0 in all cases, so I’ve used a constant zero (from the wiring tools in Logisim Evolution).</w:t>
      </w:r>
    </w:p>
    <w:p w14:paraId="747E6A74" w14:textId="794B4DB2" w:rsidR="00B2077C" w:rsidRDefault="00B2077C" w:rsidP="00FE114D">
      <w:pPr>
        <w:ind w:left="360"/>
      </w:pPr>
      <w:r>
        <w:t xml:space="preserve">Z. </w:t>
      </w:r>
      <w:r w:rsidR="00516CD2">
        <w:t xml:space="preserve">The output at Z matches column C exactly, so </w:t>
      </w:r>
      <w:r w:rsidR="00226F71">
        <w:t xml:space="preserve">the input from C can be copied to Z. </w:t>
      </w:r>
    </w:p>
    <w:p w14:paraId="2388226E" w14:textId="13CF6452" w:rsidR="00226F71" w:rsidRDefault="008B6BAB" w:rsidP="00FE114D">
      <w:pPr>
        <w:ind w:left="360"/>
      </w:pPr>
      <w:r>
        <w:rPr>
          <w:noProof/>
        </w:rPr>
        <w:drawing>
          <wp:anchor distT="0" distB="0" distL="114300" distR="114300" simplePos="0" relativeHeight="251665408" behindDoc="0" locked="0" layoutInCell="1" allowOverlap="1" wp14:anchorId="0571A2B8" wp14:editId="69F0B3B8">
            <wp:simplePos x="0" y="0"/>
            <wp:positionH relativeFrom="column">
              <wp:posOffset>428625</wp:posOffset>
            </wp:positionH>
            <wp:positionV relativeFrom="paragraph">
              <wp:posOffset>625475</wp:posOffset>
            </wp:positionV>
            <wp:extent cx="4114800" cy="2906395"/>
            <wp:effectExtent l="0" t="0" r="0" b="8255"/>
            <wp:wrapTopAndBottom/>
            <wp:docPr id="18" name="Picture 17" descr="Diagram, schematic&#10;&#10;Description automatically generated">
              <a:extLst xmlns:a="http://schemas.openxmlformats.org/drawingml/2006/main">
                <a:ext uri="{FF2B5EF4-FFF2-40B4-BE49-F238E27FC236}">
                  <a16:creationId xmlns:a16="http://schemas.microsoft.com/office/drawing/2014/main" id="{64B38231-3193-44B4-9ABF-F6F32C3DA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 schematic&#10;&#10;Description automatically generated">
                      <a:extLst>
                        <a:ext uri="{FF2B5EF4-FFF2-40B4-BE49-F238E27FC236}">
                          <a16:creationId xmlns:a16="http://schemas.microsoft.com/office/drawing/2014/main" id="{64B38231-3193-44B4-9ABF-F6F32C3DAB1E}"/>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114800" cy="2906395"/>
                    </a:xfrm>
                    <a:prstGeom prst="rect">
                      <a:avLst/>
                    </a:prstGeom>
                  </pic:spPr>
                </pic:pic>
              </a:graphicData>
            </a:graphic>
            <wp14:sizeRelH relativeFrom="margin">
              <wp14:pctWidth>0</wp14:pctWidth>
            </wp14:sizeRelH>
            <wp14:sizeRelV relativeFrom="margin">
              <wp14:pctHeight>0</wp14:pctHeight>
            </wp14:sizeRelV>
          </wp:anchor>
        </w:drawing>
      </w:r>
      <w:r w:rsidR="00226F71">
        <w:t xml:space="preserve">The image below shows the circuit being tested with an input of 3 (binary 011) and an output of </w:t>
      </w:r>
      <w:r w:rsidR="00431223">
        <w:t xml:space="preserve">9 (binary 1001 after ignoring leading zeros). You would test your circuit with all possible inputs. </w:t>
      </w:r>
    </w:p>
    <w:p w14:paraId="55B5AED8" w14:textId="426E12AE" w:rsidR="00675553" w:rsidRDefault="00675553" w:rsidP="008B6BAB"/>
    <w:p w14:paraId="0387E464" w14:textId="593A8D84" w:rsidR="00280E86" w:rsidRDefault="00280E86" w:rsidP="00FE114D">
      <w:pPr>
        <w:ind w:left="360"/>
      </w:pPr>
      <w:r>
        <w:t>I have made some further improvements to the squares calculator using wires that can handle multiple bits</w:t>
      </w:r>
      <w:r w:rsidR="001720A5">
        <w:t xml:space="preserve"> (week 2 labs)</w:t>
      </w:r>
      <w:r>
        <w:t xml:space="preserve"> and changing the </w:t>
      </w:r>
      <w:r w:rsidR="001720A5">
        <w:t xml:space="preserve">pins to show the input and output in unsigned decimal (shown by the small letter u). </w:t>
      </w:r>
      <w:r w:rsidR="00BF3F38">
        <w:t>Splitters are used to split the individual bits and to join them again.</w:t>
      </w:r>
    </w:p>
    <w:p w14:paraId="639B8F8D" w14:textId="4DA0EB0C" w:rsidR="001720A5" w:rsidRDefault="008B6BAB" w:rsidP="00FE114D">
      <w:pPr>
        <w:ind w:left="360"/>
      </w:pPr>
      <w:r w:rsidRPr="008B6BAB">
        <w:rPr>
          <w:noProof/>
        </w:rPr>
        <w:drawing>
          <wp:inline distT="0" distB="0" distL="0" distR="0" wp14:anchorId="31660367" wp14:editId="0C7E7239">
            <wp:extent cx="5160090" cy="2838450"/>
            <wp:effectExtent l="0" t="0" r="2540" b="0"/>
            <wp:docPr id="15" name="Picture 14" descr="Diagram, schematic&#10;&#10;Description automatically generated">
              <a:extLst xmlns:a="http://schemas.openxmlformats.org/drawingml/2006/main">
                <a:ext uri="{FF2B5EF4-FFF2-40B4-BE49-F238E27FC236}">
                  <a16:creationId xmlns:a16="http://schemas.microsoft.com/office/drawing/2014/main" id="{F2266A95-1940-47BA-BED9-B8C689CFE6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Diagram, schematic&#10;&#10;Description automatically generated">
                      <a:extLst>
                        <a:ext uri="{FF2B5EF4-FFF2-40B4-BE49-F238E27FC236}">
                          <a16:creationId xmlns:a16="http://schemas.microsoft.com/office/drawing/2014/main" id="{F2266A95-1940-47BA-BED9-B8C689CFE604}"/>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70715" cy="2844295"/>
                    </a:xfrm>
                    <a:prstGeom prst="rect">
                      <a:avLst/>
                    </a:prstGeom>
                  </pic:spPr>
                </pic:pic>
              </a:graphicData>
            </a:graphic>
          </wp:inline>
        </w:drawing>
      </w:r>
    </w:p>
    <w:p w14:paraId="4D5E6CFA" w14:textId="77777777" w:rsidR="008B6BAB" w:rsidRDefault="008B6BAB" w:rsidP="00FE114D">
      <w:pPr>
        <w:ind w:left="360"/>
      </w:pPr>
    </w:p>
    <w:p w14:paraId="74192E85" w14:textId="0F17A2FC" w:rsidR="00675553" w:rsidRDefault="008B6BAB" w:rsidP="00FE114D">
      <w:pPr>
        <w:ind w:left="360"/>
      </w:pPr>
      <w:r>
        <w:lastRenderedPageBreak/>
        <w:t>I made other alterations to the layout to try to make it easier to follow the wires</w:t>
      </w:r>
    </w:p>
    <w:p w14:paraId="229A1759" w14:textId="072053AC" w:rsidR="008B6BAB" w:rsidRDefault="00BF3F38" w:rsidP="00FE114D">
      <w:pPr>
        <w:ind w:left="360"/>
      </w:pPr>
      <w:r w:rsidRPr="00BF3F38">
        <w:rPr>
          <w:noProof/>
        </w:rPr>
        <w:drawing>
          <wp:inline distT="0" distB="0" distL="0" distR="0" wp14:anchorId="7E36A3CE" wp14:editId="3653F937">
            <wp:extent cx="4838700" cy="3976140"/>
            <wp:effectExtent l="0" t="0" r="0" b="5715"/>
            <wp:docPr id="13" name="Picture 12" descr="Diagram, schematic&#10;&#10;Description automatically generated">
              <a:extLst xmlns:a="http://schemas.openxmlformats.org/drawingml/2006/main">
                <a:ext uri="{FF2B5EF4-FFF2-40B4-BE49-F238E27FC236}">
                  <a16:creationId xmlns:a16="http://schemas.microsoft.com/office/drawing/2014/main" id="{74919260-3BB1-4499-9153-3B0C5F5C70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 schematic&#10;&#10;Description automatically generated">
                      <a:extLst>
                        <a:ext uri="{FF2B5EF4-FFF2-40B4-BE49-F238E27FC236}">
                          <a16:creationId xmlns:a16="http://schemas.microsoft.com/office/drawing/2014/main" id="{74919260-3BB1-4499-9153-3B0C5F5C70B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842442" cy="3979215"/>
                    </a:xfrm>
                    <a:prstGeom prst="rect">
                      <a:avLst/>
                    </a:prstGeom>
                  </pic:spPr>
                </pic:pic>
              </a:graphicData>
            </a:graphic>
          </wp:inline>
        </w:drawing>
      </w:r>
    </w:p>
    <w:p w14:paraId="65CB063D" w14:textId="1713795C" w:rsidR="00675553" w:rsidRDefault="00675553" w:rsidP="00FE114D">
      <w:pPr>
        <w:ind w:left="360"/>
      </w:pPr>
    </w:p>
    <w:p w14:paraId="0476356B" w14:textId="0936C713" w:rsidR="00675553" w:rsidRDefault="00675553" w:rsidP="00FE114D">
      <w:pPr>
        <w:ind w:left="360"/>
      </w:pPr>
    </w:p>
    <w:p w14:paraId="0AE15FCF" w14:textId="7167727E" w:rsidR="00675553" w:rsidRDefault="00675553" w:rsidP="00FE114D">
      <w:pPr>
        <w:ind w:left="360"/>
      </w:pPr>
    </w:p>
    <w:p w14:paraId="44B7614E" w14:textId="6FFA7DED" w:rsidR="00675553" w:rsidRDefault="00675553" w:rsidP="00FE114D">
      <w:pPr>
        <w:ind w:left="360"/>
      </w:pPr>
    </w:p>
    <w:p w14:paraId="4F81B5F5" w14:textId="0C54BB56" w:rsidR="00675553" w:rsidRDefault="00675553" w:rsidP="00FE114D">
      <w:pPr>
        <w:ind w:left="360"/>
      </w:pPr>
    </w:p>
    <w:p w14:paraId="14903FEA" w14:textId="77777777" w:rsidR="00675553" w:rsidRDefault="00675553" w:rsidP="00FE114D">
      <w:pPr>
        <w:ind w:left="360"/>
      </w:pPr>
    </w:p>
    <w:p w14:paraId="3B6C62A5" w14:textId="77777777" w:rsidR="00675553" w:rsidRDefault="00675553" w:rsidP="00FE114D">
      <w:pPr>
        <w:ind w:left="360"/>
      </w:pPr>
    </w:p>
    <w:p w14:paraId="294DB9F0" w14:textId="42414DAC" w:rsidR="00A14948" w:rsidRDefault="00A14948" w:rsidP="00B2077C"/>
    <w:sectPr w:rsidR="00A14948" w:rsidSect="004E42CB">
      <w:headerReference w:type="default" r:id="rId27"/>
      <w:footerReference w:type="default" r:id="rId2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24740" w14:textId="77777777" w:rsidR="009128A0" w:rsidRDefault="009128A0" w:rsidP="004E42CB">
      <w:pPr>
        <w:spacing w:after="0" w:line="240" w:lineRule="auto"/>
      </w:pPr>
      <w:r>
        <w:separator/>
      </w:r>
    </w:p>
  </w:endnote>
  <w:endnote w:type="continuationSeparator" w:id="0">
    <w:p w14:paraId="32EB5347" w14:textId="77777777" w:rsidR="009128A0" w:rsidRDefault="009128A0"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UJW B+ Freight Sans">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1578533"/>
      <w:docPartObj>
        <w:docPartGallery w:val="Page Numbers (Bottom of Page)"/>
        <w:docPartUnique/>
      </w:docPartObj>
    </w:sdtPr>
    <w:sdtEndPr>
      <w:rPr>
        <w:noProof/>
      </w:rPr>
    </w:sdtEndPr>
    <w:sdtContent>
      <w:p w14:paraId="04BB5202" w14:textId="0F876641" w:rsidR="00ED320F" w:rsidRDefault="00ED32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F65FAA" w14:textId="77777777" w:rsidR="00ED320F" w:rsidRDefault="00ED3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E845D" w14:textId="77777777" w:rsidR="009128A0" w:rsidRDefault="009128A0" w:rsidP="004E42CB">
      <w:pPr>
        <w:spacing w:after="0" w:line="240" w:lineRule="auto"/>
      </w:pPr>
      <w:r>
        <w:separator/>
      </w:r>
    </w:p>
  </w:footnote>
  <w:footnote w:type="continuationSeparator" w:id="0">
    <w:p w14:paraId="52CCE5CB" w14:textId="77777777" w:rsidR="009128A0" w:rsidRDefault="009128A0"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F13C43">
    <w:pPr>
      <w:pStyle w:val="Heading1"/>
    </w:pPr>
    <w: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CF02ED"/>
    <w:multiLevelType w:val="hybridMultilevel"/>
    <w:tmpl w:val="EC0C3718"/>
    <w:lvl w:ilvl="0" w:tplc="08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700194B"/>
    <w:multiLevelType w:val="hybridMultilevel"/>
    <w:tmpl w:val="8300FC9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1B4F4B95"/>
    <w:multiLevelType w:val="hybridMultilevel"/>
    <w:tmpl w:val="C0D8A488"/>
    <w:lvl w:ilvl="0" w:tplc="7D00DFBC">
      <w:start w:val="1"/>
      <w:numFmt w:val="bullet"/>
      <w:lvlText w:val="•"/>
      <w:lvlJc w:val="left"/>
      <w:pPr>
        <w:tabs>
          <w:tab w:val="num" w:pos="720"/>
        </w:tabs>
        <w:ind w:left="720" w:hanging="360"/>
      </w:pPr>
      <w:rPr>
        <w:rFonts w:ascii="Arial" w:hAnsi="Arial" w:hint="default"/>
      </w:rPr>
    </w:lvl>
    <w:lvl w:ilvl="1" w:tplc="B614A120">
      <w:numFmt w:val="bullet"/>
      <w:lvlText w:val="•"/>
      <w:lvlJc w:val="left"/>
      <w:pPr>
        <w:tabs>
          <w:tab w:val="num" w:pos="1440"/>
        </w:tabs>
        <w:ind w:left="1440" w:hanging="360"/>
      </w:pPr>
      <w:rPr>
        <w:rFonts w:ascii="Arial" w:hAnsi="Arial" w:hint="default"/>
      </w:rPr>
    </w:lvl>
    <w:lvl w:ilvl="2" w:tplc="CC3A52CE" w:tentative="1">
      <w:start w:val="1"/>
      <w:numFmt w:val="bullet"/>
      <w:lvlText w:val="•"/>
      <w:lvlJc w:val="left"/>
      <w:pPr>
        <w:tabs>
          <w:tab w:val="num" w:pos="2160"/>
        </w:tabs>
        <w:ind w:left="2160" w:hanging="360"/>
      </w:pPr>
      <w:rPr>
        <w:rFonts w:ascii="Arial" w:hAnsi="Arial" w:hint="default"/>
      </w:rPr>
    </w:lvl>
    <w:lvl w:ilvl="3" w:tplc="0AE41A3C" w:tentative="1">
      <w:start w:val="1"/>
      <w:numFmt w:val="bullet"/>
      <w:lvlText w:val="•"/>
      <w:lvlJc w:val="left"/>
      <w:pPr>
        <w:tabs>
          <w:tab w:val="num" w:pos="2880"/>
        </w:tabs>
        <w:ind w:left="2880" w:hanging="360"/>
      </w:pPr>
      <w:rPr>
        <w:rFonts w:ascii="Arial" w:hAnsi="Arial" w:hint="default"/>
      </w:rPr>
    </w:lvl>
    <w:lvl w:ilvl="4" w:tplc="F3ACC778" w:tentative="1">
      <w:start w:val="1"/>
      <w:numFmt w:val="bullet"/>
      <w:lvlText w:val="•"/>
      <w:lvlJc w:val="left"/>
      <w:pPr>
        <w:tabs>
          <w:tab w:val="num" w:pos="3600"/>
        </w:tabs>
        <w:ind w:left="3600" w:hanging="360"/>
      </w:pPr>
      <w:rPr>
        <w:rFonts w:ascii="Arial" w:hAnsi="Arial" w:hint="default"/>
      </w:rPr>
    </w:lvl>
    <w:lvl w:ilvl="5" w:tplc="EED05F60" w:tentative="1">
      <w:start w:val="1"/>
      <w:numFmt w:val="bullet"/>
      <w:lvlText w:val="•"/>
      <w:lvlJc w:val="left"/>
      <w:pPr>
        <w:tabs>
          <w:tab w:val="num" w:pos="4320"/>
        </w:tabs>
        <w:ind w:left="4320" w:hanging="360"/>
      </w:pPr>
      <w:rPr>
        <w:rFonts w:ascii="Arial" w:hAnsi="Arial" w:hint="default"/>
      </w:rPr>
    </w:lvl>
    <w:lvl w:ilvl="6" w:tplc="51661428" w:tentative="1">
      <w:start w:val="1"/>
      <w:numFmt w:val="bullet"/>
      <w:lvlText w:val="•"/>
      <w:lvlJc w:val="left"/>
      <w:pPr>
        <w:tabs>
          <w:tab w:val="num" w:pos="5040"/>
        </w:tabs>
        <w:ind w:left="5040" w:hanging="360"/>
      </w:pPr>
      <w:rPr>
        <w:rFonts w:ascii="Arial" w:hAnsi="Arial" w:hint="default"/>
      </w:rPr>
    </w:lvl>
    <w:lvl w:ilvl="7" w:tplc="BA608430" w:tentative="1">
      <w:start w:val="1"/>
      <w:numFmt w:val="bullet"/>
      <w:lvlText w:val="•"/>
      <w:lvlJc w:val="left"/>
      <w:pPr>
        <w:tabs>
          <w:tab w:val="num" w:pos="5760"/>
        </w:tabs>
        <w:ind w:left="5760" w:hanging="360"/>
      </w:pPr>
      <w:rPr>
        <w:rFonts w:ascii="Arial" w:hAnsi="Arial" w:hint="default"/>
      </w:rPr>
    </w:lvl>
    <w:lvl w:ilvl="8" w:tplc="89FAD5D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3B805E1"/>
    <w:multiLevelType w:val="hybridMultilevel"/>
    <w:tmpl w:val="836081C2"/>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CCA7509"/>
    <w:multiLevelType w:val="hybridMultilevel"/>
    <w:tmpl w:val="1320FB2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15:restartNumberingAfterBreak="0">
    <w:nsid w:val="2EF64532"/>
    <w:multiLevelType w:val="hybridMultilevel"/>
    <w:tmpl w:val="EE3864B4"/>
    <w:lvl w:ilvl="0" w:tplc="0809001B">
      <w:start w:val="1"/>
      <w:numFmt w:val="lowerRoman"/>
      <w:lvlText w:val="%1."/>
      <w:lvlJc w:val="righ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6021AF1"/>
    <w:multiLevelType w:val="hybridMultilevel"/>
    <w:tmpl w:val="71D8F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5F5740"/>
    <w:multiLevelType w:val="hybridMultilevel"/>
    <w:tmpl w:val="EA0C6B1E"/>
    <w:lvl w:ilvl="0" w:tplc="0809001B">
      <w:start w:val="1"/>
      <w:numFmt w:val="low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B027C27"/>
    <w:multiLevelType w:val="hybridMultilevel"/>
    <w:tmpl w:val="A1085A2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4B072157"/>
    <w:multiLevelType w:val="hybridMultilevel"/>
    <w:tmpl w:val="3EC8C84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13408D8"/>
    <w:multiLevelType w:val="hybridMultilevel"/>
    <w:tmpl w:val="836081C2"/>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448168E"/>
    <w:multiLevelType w:val="hybridMultilevel"/>
    <w:tmpl w:val="8BD6021A"/>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63F754C"/>
    <w:multiLevelType w:val="hybridMultilevel"/>
    <w:tmpl w:val="F5C427C0"/>
    <w:lvl w:ilvl="0" w:tplc="FFFFFFFF">
      <w:start w:val="1"/>
      <w:numFmt w:val="low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5FEB0BE6"/>
    <w:multiLevelType w:val="hybridMultilevel"/>
    <w:tmpl w:val="6B007FE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DA34F6C"/>
    <w:multiLevelType w:val="hybridMultilevel"/>
    <w:tmpl w:val="47586C8E"/>
    <w:lvl w:ilvl="0" w:tplc="4B6240C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1006232"/>
    <w:multiLevelType w:val="hybridMultilevel"/>
    <w:tmpl w:val="E6141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96B4A7B"/>
    <w:multiLevelType w:val="hybridMultilevel"/>
    <w:tmpl w:val="20EA323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FC74F7"/>
    <w:multiLevelType w:val="hybridMultilevel"/>
    <w:tmpl w:val="FDD69FEA"/>
    <w:lvl w:ilvl="0" w:tplc="639AAA7E">
      <w:start w:val="1"/>
      <w:numFmt w:val="bullet"/>
      <w:lvlText w:val="•"/>
      <w:lvlJc w:val="left"/>
      <w:pPr>
        <w:tabs>
          <w:tab w:val="num" w:pos="720"/>
        </w:tabs>
        <w:ind w:left="720" w:hanging="360"/>
      </w:pPr>
      <w:rPr>
        <w:rFonts w:ascii="Arial" w:hAnsi="Arial" w:hint="default"/>
      </w:rPr>
    </w:lvl>
    <w:lvl w:ilvl="1" w:tplc="10AE65BC">
      <w:start w:val="1"/>
      <w:numFmt w:val="bullet"/>
      <w:lvlText w:val="•"/>
      <w:lvlJc w:val="left"/>
      <w:pPr>
        <w:tabs>
          <w:tab w:val="num" w:pos="1440"/>
        </w:tabs>
        <w:ind w:left="1440" w:hanging="360"/>
      </w:pPr>
      <w:rPr>
        <w:rFonts w:ascii="Arial" w:hAnsi="Arial" w:hint="default"/>
      </w:rPr>
    </w:lvl>
    <w:lvl w:ilvl="2" w:tplc="3C8EA00C" w:tentative="1">
      <w:start w:val="1"/>
      <w:numFmt w:val="bullet"/>
      <w:lvlText w:val="•"/>
      <w:lvlJc w:val="left"/>
      <w:pPr>
        <w:tabs>
          <w:tab w:val="num" w:pos="2160"/>
        </w:tabs>
        <w:ind w:left="2160" w:hanging="360"/>
      </w:pPr>
      <w:rPr>
        <w:rFonts w:ascii="Arial" w:hAnsi="Arial" w:hint="default"/>
      </w:rPr>
    </w:lvl>
    <w:lvl w:ilvl="3" w:tplc="8C145AFC" w:tentative="1">
      <w:start w:val="1"/>
      <w:numFmt w:val="bullet"/>
      <w:lvlText w:val="•"/>
      <w:lvlJc w:val="left"/>
      <w:pPr>
        <w:tabs>
          <w:tab w:val="num" w:pos="2880"/>
        </w:tabs>
        <w:ind w:left="2880" w:hanging="360"/>
      </w:pPr>
      <w:rPr>
        <w:rFonts w:ascii="Arial" w:hAnsi="Arial" w:hint="default"/>
      </w:rPr>
    </w:lvl>
    <w:lvl w:ilvl="4" w:tplc="09B6C66E" w:tentative="1">
      <w:start w:val="1"/>
      <w:numFmt w:val="bullet"/>
      <w:lvlText w:val="•"/>
      <w:lvlJc w:val="left"/>
      <w:pPr>
        <w:tabs>
          <w:tab w:val="num" w:pos="3600"/>
        </w:tabs>
        <w:ind w:left="3600" w:hanging="360"/>
      </w:pPr>
      <w:rPr>
        <w:rFonts w:ascii="Arial" w:hAnsi="Arial" w:hint="default"/>
      </w:rPr>
    </w:lvl>
    <w:lvl w:ilvl="5" w:tplc="00E0F348" w:tentative="1">
      <w:start w:val="1"/>
      <w:numFmt w:val="bullet"/>
      <w:lvlText w:val="•"/>
      <w:lvlJc w:val="left"/>
      <w:pPr>
        <w:tabs>
          <w:tab w:val="num" w:pos="4320"/>
        </w:tabs>
        <w:ind w:left="4320" w:hanging="360"/>
      </w:pPr>
      <w:rPr>
        <w:rFonts w:ascii="Arial" w:hAnsi="Arial" w:hint="default"/>
      </w:rPr>
    </w:lvl>
    <w:lvl w:ilvl="6" w:tplc="C17E9B16" w:tentative="1">
      <w:start w:val="1"/>
      <w:numFmt w:val="bullet"/>
      <w:lvlText w:val="•"/>
      <w:lvlJc w:val="left"/>
      <w:pPr>
        <w:tabs>
          <w:tab w:val="num" w:pos="5040"/>
        </w:tabs>
        <w:ind w:left="5040" w:hanging="360"/>
      </w:pPr>
      <w:rPr>
        <w:rFonts w:ascii="Arial" w:hAnsi="Arial" w:hint="default"/>
      </w:rPr>
    </w:lvl>
    <w:lvl w:ilvl="7" w:tplc="05BC6B8C" w:tentative="1">
      <w:start w:val="1"/>
      <w:numFmt w:val="bullet"/>
      <w:lvlText w:val="•"/>
      <w:lvlJc w:val="left"/>
      <w:pPr>
        <w:tabs>
          <w:tab w:val="num" w:pos="5760"/>
        </w:tabs>
        <w:ind w:left="5760" w:hanging="360"/>
      </w:pPr>
      <w:rPr>
        <w:rFonts w:ascii="Arial" w:hAnsi="Arial" w:hint="default"/>
      </w:rPr>
    </w:lvl>
    <w:lvl w:ilvl="8" w:tplc="4710AB90" w:tentative="1">
      <w:start w:val="1"/>
      <w:numFmt w:val="bullet"/>
      <w:lvlText w:val="•"/>
      <w:lvlJc w:val="left"/>
      <w:pPr>
        <w:tabs>
          <w:tab w:val="num" w:pos="6480"/>
        </w:tabs>
        <w:ind w:left="6480" w:hanging="360"/>
      </w:pPr>
      <w:rPr>
        <w:rFonts w:ascii="Arial" w:hAnsi="Arial" w:hint="default"/>
      </w:rPr>
    </w:lvl>
  </w:abstractNum>
  <w:num w:numId="1" w16cid:durableId="922493969">
    <w:abstractNumId w:val="9"/>
  </w:num>
  <w:num w:numId="2" w16cid:durableId="1586914249">
    <w:abstractNumId w:val="14"/>
  </w:num>
  <w:num w:numId="3" w16cid:durableId="1581285029">
    <w:abstractNumId w:val="8"/>
  </w:num>
  <w:num w:numId="4" w16cid:durableId="358819521">
    <w:abstractNumId w:val="5"/>
  </w:num>
  <w:num w:numId="5" w16cid:durableId="1437560186">
    <w:abstractNumId w:val="1"/>
  </w:num>
  <w:num w:numId="6" w16cid:durableId="1849951195">
    <w:abstractNumId w:val="0"/>
  </w:num>
  <w:num w:numId="7" w16cid:durableId="231934612">
    <w:abstractNumId w:val="19"/>
  </w:num>
  <w:num w:numId="8" w16cid:durableId="1888376160">
    <w:abstractNumId w:val="16"/>
  </w:num>
  <w:num w:numId="9" w16cid:durableId="1261110291">
    <w:abstractNumId w:val="7"/>
  </w:num>
  <w:num w:numId="10" w16cid:durableId="795173325">
    <w:abstractNumId w:val="20"/>
  </w:num>
  <w:num w:numId="11" w16cid:durableId="1530727906">
    <w:abstractNumId w:val="18"/>
  </w:num>
  <w:num w:numId="12" w16cid:durableId="360858428">
    <w:abstractNumId w:val="11"/>
  </w:num>
  <w:num w:numId="13" w16cid:durableId="1808014133">
    <w:abstractNumId w:val="12"/>
  </w:num>
  <w:num w:numId="14" w16cid:durableId="1693920202">
    <w:abstractNumId w:val="6"/>
  </w:num>
  <w:num w:numId="15" w16cid:durableId="573244674">
    <w:abstractNumId w:val="15"/>
  </w:num>
  <w:num w:numId="16" w16cid:durableId="269168580">
    <w:abstractNumId w:val="10"/>
  </w:num>
  <w:num w:numId="17" w16cid:durableId="1688482074">
    <w:abstractNumId w:val="17"/>
  </w:num>
  <w:num w:numId="18" w16cid:durableId="137385826">
    <w:abstractNumId w:val="2"/>
  </w:num>
  <w:num w:numId="19" w16cid:durableId="1421827003">
    <w:abstractNumId w:val="13"/>
  </w:num>
  <w:num w:numId="20" w16cid:durableId="317877981">
    <w:abstractNumId w:val="3"/>
  </w:num>
  <w:num w:numId="21" w16cid:durableId="379279936">
    <w:abstractNumId w:val="21"/>
  </w:num>
  <w:num w:numId="22" w16cid:durableId="3543059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01C86"/>
    <w:rsid w:val="000056E0"/>
    <w:rsid w:val="0001676A"/>
    <w:rsid w:val="00020DE9"/>
    <w:rsid w:val="00054591"/>
    <w:rsid w:val="0006028D"/>
    <w:rsid w:val="00061CBC"/>
    <w:rsid w:val="000836F8"/>
    <w:rsid w:val="000853A7"/>
    <w:rsid w:val="000910F0"/>
    <w:rsid w:val="000945F7"/>
    <w:rsid w:val="000A48D3"/>
    <w:rsid w:val="000A7B02"/>
    <w:rsid w:val="000B1C45"/>
    <w:rsid w:val="000B7F0F"/>
    <w:rsid w:val="000C78B1"/>
    <w:rsid w:val="000D1262"/>
    <w:rsid w:val="000F25B7"/>
    <w:rsid w:val="000F52A3"/>
    <w:rsid w:val="00116717"/>
    <w:rsid w:val="00117187"/>
    <w:rsid w:val="00123A0F"/>
    <w:rsid w:val="00126897"/>
    <w:rsid w:val="001454A9"/>
    <w:rsid w:val="00154B54"/>
    <w:rsid w:val="00157893"/>
    <w:rsid w:val="00162ED5"/>
    <w:rsid w:val="001714A1"/>
    <w:rsid w:val="001720A5"/>
    <w:rsid w:val="00177626"/>
    <w:rsid w:val="0019577C"/>
    <w:rsid w:val="00197561"/>
    <w:rsid w:val="00197C02"/>
    <w:rsid w:val="001A6F26"/>
    <w:rsid w:val="001B0BEF"/>
    <w:rsid w:val="001B2749"/>
    <w:rsid w:val="001D3A30"/>
    <w:rsid w:val="001D3C07"/>
    <w:rsid w:val="001D6C16"/>
    <w:rsid w:val="001E05F6"/>
    <w:rsid w:val="0020205D"/>
    <w:rsid w:val="00204B36"/>
    <w:rsid w:val="002131E1"/>
    <w:rsid w:val="00215B97"/>
    <w:rsid w:val="00220613"/>
    <w:rsid w:val="00226F71"/>
    <w:rsid w:val="00236B9E"/>
    <w:rsid w:val="00253138"/>
    <w:rsid w:val="00260ECF"/>
    <w:rsid w:val="002639AC"/>
    <w:rsid w:val="002642DF"/>
    <w:rsid w:val="00280E86"/>
    <w:rsid w:val="00287DBF"/>
    <w:rsid w:val="00291031"/>
    <w:rsid w:val="00293CB4"/>
    <w:rsid w:val="0029749B"/>
    <w:rsid w:val="002A0956"/>
    <w:rsid w:val="002C3333"/>
    <w:rsid w:val="002C69F3"/>
    <w:rsid w:val="002D3222"/>
    <w:rsid w:val="002D70CB"/>
    <w:rsid w:val="002D799A"/>
    <w:rsid w:val="0030259F"/>
    <w:rsid w:val="003062F7"/>
    <w:rsid w:val="00310A15"/>
    <w:rsid w:val="00310DBB"/>
    <w:rsid w:val="00316BEB"/>
    <w:rsid w:val="003170D5"/>
    <w:rsid w:val="00321934"/>
    <w:rsid w:val="00332A35"/>
    <w:rsid w:val="0034006B"/>
    <w:rsid w:val="00357786"/>
    <w:rsid w:val="003636CE"/>
    <w:rsid w:val="00364C70"/>
    <w:rsid w:val="00373187"/>
    <w:rsid w:val="00377C52"/>
    <w:rsid w:val="003823FD"/>
    <w:rsid w:val="00385498"/>
    <w:rsid w:val="00385B3A"/>
    <w:rsid w:val="00387F39"/>
    <w:rsid w:val="0039099E"/>
    <w:rsid w:val="003969CF"/>
    <w:rsid w:val="003C019B"/>
    <w:rsid w:val="003C10E0"/>
    <w:rsid w:val="003D764D"/>
    <w:rsid w:val="003E2287"/>
    <w:rsid w:val="003E3198"/>
    <w:rsid w:val="003E4EA2"/>
    <w:rsid w:val="003E760E"/>
    <w:rsid w:val="003F7981"/>
    <w:rsid w:val="00410951"/>
    <w:rsid w:val="0041282B"/>
    <w:rsid w:val="0041597A"/>
    <w:rsid w:val="00420295"/>
    <w:rsid w:val="004246ED"/>
    <w:rsid w:val="00431223"/>
    <w:rsid w:val="00442751"/>
    <w:rsid w:val="00445EB6"/>
    <w:rsid w:val="00451ABD"/>
    <w:rsid w:val="00453059"/>
    <w:rsid w:val="00460B8D"/>
    <w:rsid w:val="00467EF3"/>
    <w:rsid w:val="004708B9"/>
    <w:rsid w:val="00473798"/>
    <w:rsid w:val="004915AC"/>
    <w:rsid w:val="00497E4C"/>
    <w:rsid w:val="004A3B5D"/>
    <w:rsid w:val="004B1FB0"/>
    <w:rsid w:val="004C13D3"/>
    <w:rsid w:val="004D3C16"/>
    <w:rsid w:val="004E4174"/>
    <w:rsid w:val="004E42CB"/>
    <w:rsid w:val="004E6736"/>
    <w:rsid w:val="004F4EA4"/>
    <w:rsid w:val="0050025D"/>
    <w:rsid w:val="0050475B"/>
    <w:rsid w:val="005137C8"/>
    <w:rsid w:val="00516CD2"/>
    <w:rsid w:val="00534660"/>
    <w:rsid w:val="005412BF"/>
    <w:rsid w:val="005430C1"/>
    <w:rsid w:val="0054651F"/>
    <w:rsid w:val="005465AE"/>
    <w:rsid w:val="00547931"/>
    <w:rsid w:val="00547DB5"/>
    <w:rsid w:val="00585E2C"/>
    <w:rsid w:val="0059180A"/>
    <w:rsid w:val="005967A4"/>
    <w:rsid w:val="005A080F"/>
    <w:rsid w:val="005B5B3B"/>
    <w:rsid w:val="005D0EC2"/>
    <w:rsid w:val="005F00A0"/>
    <w:rsid w:val="006014E7"/>
    <w:rsid w:val="006027B8"/>
    <w:rsid w:val="0062125D"/>
    <w:rsid w:val="00627502"/>
    <w:rsid w:val="00646908"/>
    <w:rsid w:val="006504AA"/>
    <w:rsid w:val="00651E34"/>
    <w:rsid w:val="0065631F"/>
    <w:rsid w:val="00660932"/>
    <w:rsid w:val="00665D4E"/>
    <w:rsid w:val="0067160E"/>
    <w:rsid w:val="00675553"/>
    <w:rsid w:val="00682D2E"/>
    <w:rsid w:val="006844DE"/>
    <w:rsid w:val="006859B0"/>
    <w:rsid w:val="006A0194"/>
    <w:rsid w:val="006B3B80"/>
    <w:rsid w:val="006D3152"/>
    <w:rsid w:val="006E20ED"/>
    <w:rsid w:val="006E7CB8"/>
    <w:rsid w:val="006F56E0"/>
    <w:rsid w:val="00700BA0"/>
    <w:rsid w:val="00700CB6"/>
    <w:rsid w:val="007046C4"/>
    <w:rsid w:val="00712A23"/>
    <w:rsid w:val="00713F6D"/>
    <w:rsid w:val="00734B66"/>
    <w:rsid w:val="00744F29"/>
    <w:rsid w:val="007462DF"/>
    <w:rsid w:val="00747549"/>
    <w:rsid w:val="00760002"/>
    <w:rsid w:val="00762356"/>
    <w:rsid w:val="00770982"/>
    <w:rsid w:val="00774416"/>
    <w:rsid w:val="00776DD5"/>
    <w:rsid w:val="0079345F"/>
    <w:rsid w:val="007C4BF3"/>
    <w:rsid w:val="007D7A1E"/>
    <w:rsid w:val="00800180"/>
    <w:rsid w:val="00810D87"/>
    <w:rsid w:val="008112FF"/>
    <w:rsid w:val="00812D71"/>
    <w:rsid w:val="00831E7C"/>
    <w:rsid w:val="008366BC"/>
    <w:rsid w:val="00845C69"/>
    <w:rsid w:val="0085052D"/>
    <w:rsid w:val="00854811"/>
    <w:rsid w:val="00860899"/>
    <w:rsid w:val="00877BE6"/>
    <w:rsid w:val="00891946"/>
    <w:rsid w:val="00891D88"/>
    <w:rsid w:val="00895220"/>
    <w:rsid w:val="008A533F"/>
    <w:rsid w:val="008A5878"/>
    <w:rsid w:val="008B686D"/>
    <w:rsid w:val="008B6BAB"/>
    <w:rsid w:val="008C2F90"/>
    <w:rsid w:val="008C3613"/>
    <w:rsid w:val="008E3D77"/>
    <w:rsid w:val="008E473F"/>
    <w:rsid w:val="008F5DA1"/>
    <w:rsid w:val="00903EA3"/>
    <w:rsid w:val="009128A0"/>
    <w:rsid w:val="0091338C"/>
    <w:rsid w:val="009148BF"/>
    <w:rsid w:val="00917312"/>
    <w:rsid w:val="0091741E"/>
    <w:rsid w:val="009311F9"/>
    <w:rsid w:val="00932470"/>
    <w:rsid w:val="00940DFD"/>
    <w:rsid w:val="00941837"/>
    <w:rsid w:val="00946691"/>
    <w:rsid w:val="00955D2F"/>
    <w:rsid w:val="00957C7E"/>
    <w:rsid w:val="00965AE5"/>
    <w:rsid w:val="009664A7"/>
    <w:rsid w:val="00974D7E"/>
    <w:rsid w:val="009901E6"/>
    <w:rsid w:val="009C3C0D"/>
    <w:rsid w:val="009E69CA"/>
    <w:rsid w:val="009F78C1"/>
    <w:rsid w:val="009F7F3E"/>
    <w:rsid w:val="00A00DB9"/>
    <w:rsid w:val="00A14948"/>
    <w:rsid w:val="00A17D46"/>
    <w:rsid w:val="00A31091"/>
    <w:rsid w:val="00A4232D"/>
    <w:rsid w:val="00A51F41"/>
    <w:rsid w:val="00A53207"/>
    <w:rsid w:val="00A65632"/>
    <w:rsid w:val="00A71C0A"/>
    <w:rsid w:val="00A71C77"/>
    <w:rsid w:val="00A75862"/>
    <w:rsid w:val="00A80B33"/>
    <w:rsid w:val="00A91548"/>
    <w:rsid w:val="00AA3B59"/>
    <w:rsid w:val="00AB2087"/>
    <w:rsid w:val="00AB3CC3"/>
    <w:rsid w:val="00AB5B3D"/>
    <w:rsid w:val="00AB7C86"/>
    <w:rsid w:val="00AC432F"/>
    <w:rsid w:val="00AD599A"/>
    <w:rsid w:val="00AF2690"/>
    <w:rsid w:val="00AF327A"/>
    <w:rsid w:val="00B11541"/>
    <w:rsid w:val="00B132B5"/>
    <w:rsid w:val="00B15BD1"/>
    <w:rsid w:val="00B2077C"/>
    <w:rsid w:val="00B219A9"/>
    <w:rsid w:val="00B34576"/>
    <w:rsid w:val="00B457BC"/>
    <w:rsid w:val="00B55C8F"/>
    <w:rsid w:val="00B55D52"/>
    <w:rsid w:val="00B6543E"/>
    <w:rsid w:val="00B77796"/>
    <w:rsid w:val="00B817EF"/>
    <w:rsid w:val="00BC4A52"/>
    <w:rsid w:val="00BC4A9C"/>
    <w:rsid w:val="00BC72DC"/>
    <w:rsid w:val="00BD7BF9"/>
    <w:rsid w:val="00BE1AF2"/>
    <w:rsid w:val="00BE58B5"/>
    <w:rsid w:val="00BF285D"/>
    <w:rsid w:val="00BF3F38"/>
    <w:rsid w:val="00BF6AE6"/>
    <w:rsid w:val="00C01E33"/>
    <w:rsid w:val="00C04A38"/>
    <w:rsid w:val="00C14269"/>
    <w:rsid w:val="00C1735F"/>
    <w:rsid w:val="00C21F54"/>
    <w:rsid w:val="00C30D1E"/>
    <w:rsid w:val="00C50E7E"/>
    <w:rsid w:val="00C53025"/>
    <w:rsid w:val="00C62BAB"/>
    <w:rsid w:val="00C66385"/>
    <w:rsid w:val="00C73152"/>
    <w:rsid w:val="00C76510"/>
    <w:rsid w:val="00C85EDA"/>
    <w:rsid w:val="00C913D4"/>
    <w:rsid w:val="00CB0B62"/>
    <w:rsid w:val="00CB5CBC"/>
    <w:rsid w:val="00CC0163"/>
    <w:rsid w:val="00CC4BF1"/>
    <w:rsid w:val="00CD416D"/>
    <w:rsid w:val="00CD6B66"/>
    <w:rsid w:val="00CE3D69"/>
    <w:rsid w:val="00D0460A"/>
    <w:rsid w:val="00D05040"/>
    <w:rsid w:val="00D23958"/>
    <w:rsid w:val="00D25094"/>
    <w:rsid w:val="00D339EA"/>
    <w:rsid w:val="00D377CC"/>
    <w:rsid w:val="00D40200"/>
    <w:rsid w:val="00D466ED"/>
    <w:rsid w:val="00D57C97"/>
    <w:rsid w:val="00D805AE"/>
    <w:rsid w:val="00D8084B"/>
    <w:rsid w:val="00D86BD1"/>
    <w:rsid w:val="00D97A03"/>
    <w:rsid w:val="00DB1A39"/>
    <w:rsid w:val="00DB1FF8"/>
    <w:rsid w:val="00DC4BCB"/>
    <w:rsid w:val="00DD0E72"/>
    <w:rsid w:val="00DD773C"/>
    <w:rsid w:val="00DE165C"/>
    <w:rsid w:val="00E04399"/>
    <w:rsid w:val="00E056F1"/>
    <w:rsid w:val="00E0658A"/>
    <w:rsid w:val="00E1447F"/>
    <w:rsid w:val="00E47B42"/>
    <w:rsid w:val="00E605D6"/>
    <w:rsid w:val="00E66553"/>
    <w:rsid w:val="00E77DD0"/>
    <w:rsid w:val="00E9354A"/>
    <w:rsid w:val="00EA1716"/>
    <w:rsid w:val="00EB6CE2"/>
    <w:rsid w:val="00EC612A"/>
    <w:rsid w:val="00ED320F"/>
    <w:rsid w:val="00F13C43"/>
    <w:rsid w:val="00F20679"/>
    <w:rsid w:val="00F21594"/>
    <w:rsid w:val="00F27361"/>
    <w:rsid w:val="00F363A3"/>
    <w:rsid w:val="00F453BE"/>
    <w:rsid w:val="00F470FE"/>
    <w:rsid w:val="00F501E3"/>
    <w:rsid w:val="00F5391C"/>
    <w:rsid w:val="00F7689E"/>
    <w:rsid w:val="00F92082"/>
    <w:rsid w:val="00F94754"/>
    <w:rsid w:val="00FA1B14"/>
    <w:rsid w:val="00FB3539"/>
    <w:rsid w:val="00FB7682"/>
    <w:rsid w:val="00FC0CA1"/>
    <w:rsid w:val="00FC3806"/>
    <w:rsid w:val="00FD0A99"/>
    <w:rsid w:val="00FE114D"/>
    <w:rsid w:val="00FE13A0"/>
    <w:rsid w:val="00FE5486"/>
    <w:rsid w:val="00FF06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43"/>
    <w:pPr>
      <w:keepNext/>
      <w:keepLines/>
      <w:spacing w:before="240" w:after="0"/>
      <w:jc w:val="center"/>
      <w:outlineLvl w:val="0"/>
    </w:pPr>
    <w:rPr>
      <w:rFonts w:asciiTheme="majorHAnsi" w:eastAsiaTheme="majorEastAsia" w:hAnsiTheme="majorHAnsi" w:cstheme="majorBidi"/>
      <w:b/>
      <w:bCs/>
      <w:color w:val="091540" w:themeColor="text2"/>
      <w:sz w:val="32"/>
      <w:szCs w:val="32"/>
      <w:lang w:val="en-US"/>
    </w:rPr>
  </w:style>
  <w:style w:type="paragraph" w:styleId="Heading2">
    <w:name w:val="heading 2"/>
    <w:basedOn w:val="Normal"/>
    <w:next w:val="Normal"/>
    <w:link w:val="Heading2Char"/>
    <w:uiPriority w:val="9"/>
    <w:unhideWhenUsed/>
    <w:qFormat/>
    <w:rsid w:val="00F13C43"/>
    <w:pPr>
      <w:keepNext/>
      <w:keepLines/>
      <w:spacing w:before="40" w:after="0"/>
      <w:outlineLvl w:val="1"/>
    </w:pPr>
    <w:rPr>
      <w:rFonts w:asciiTheme="majorHAnsi" w:eastAsiaTheme="majorEastAsia" w:hAnsiTheme="majorHAnsi" w:cstheme="majorBidi"/>
      <w:b/>
      <w:bCs/>
      <w:color w:val="32391C" w:themeColor="accent1" w:themeShade="BF"/>
      <w:sz w:val="26"/>
      <w:szCs w:val="26"/>
      <w:lang w:val="en-US"/>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F13C43"/>
    <w:rPr>
      <w:rFonts w:asciiTheme="majorHAnsi" w:eastAsiaTheme="majorEastAsia" w:hAnsiTheme="majorHAnsi" w:cstheme="majorBidi"/>
      <w:b/>
      <w:bCs/>
      <w:color w:val="091540" w:themeColor="text2"/>
      <w:sz w:val="32"/>
      <w:szCs w:val="32"/>
      <w:lang w:val="en-US"/>
    </w:rPr>
  </w:style>
  <w:style w:type="character" w:customStyle="1" w:styleId="Heading2Char">
    <w:name w:val="Heading 2 Char"/>
    <w:basedOn w:val="DefaultParagraphFont"/>
    <w:link w:val="Heading2"/>
    <w:uiPriority w:val="9"/>
    <w:rsid w:val="00F13C43"/>
    <w:rPr>
      <w:rFonts w:asciiTheme="majorHAnsi" w:eastAsiaTheme="majorEastAsia" w:hAnsiTheme="majorHAnsi" w:cstheme="majorBidi"/>
      <w:b/>
      <w:bCs/>
      <w:color w:val="32391C" w:themeColor="accent1" w:themeShade="BF"/>
      <w:sz w:val="26"/>
      <w:szCs w:val="26"/>
      <w:lang w:val="en-US"/>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8A5878"/>
    <w:rPr>
      <w:color w:val="8E58B6" w:themeColor="hyperlink"/>
      <w:u w:val="single"/>
    </w:rPr>
  </w:style>
  <w:style w:type="character" w:styleId="UnresolvedMention">
    <w:name w:val="Unresolved Mention"/>
    <w:basedOn w:val="DefaultParagraphFont"/>
    <w:uiPriority w:val="99"/>
    <w:semiHidden/>
    <w:unhideWhenUsed/>
    <w:rsid w:val="008A5878"/>
    <w:rPr>
      <w:color w:val="605E5C"/>
      <w:shd w:val="clear" w:color="auto" w:fill="E1DFDD"/>
    </w:rPr>
  </w:style>
  <w:style w:type="paragraph" w:customStyle="1" w:styleId="Pa2">
    <w:name w:val="Pa2"/>
    <w:basedOn w:val="Normal"/>
    <w:next w:val="Normal"/>
    <w:uiPriority w:val="99"/>
    <w:rsid w:val="003E4EA2"/>
    <w:pPr>
      <w:autoSpaceDE w:val="0"/>
      <w:autoSpaceDN w:val="0"/>
      <w:adjustRightInd w:val="0"/>
      <w:spacing w:after="0" w:line="211" w:lineRule="atLeast"/>
    </w:pPr>
    <w:rPr>
      <w:rFonts w:ascii="NIUJW B+ Freight Sans" w:hAnsi="NIUJW B+ Freight Sans"/>
      <w:sz w:val="24"/>
      <w:szCs w:val="24"/>
    </w:rPr>
  </w:style>
  <w:style w:type="character" w:styleId="CommentReference">
    <w:name w:val="annotation reference"/>
    <w:basedOn w:val="DefaultParagraphFont"/>
    <w:uiPriority w:val="99"/>
    <w:semiHidden/>
    <w:unhideWhenUsed/>
    <w:rsid w:val="008C2F90"/>
    <w:rPr>
      <w:sz w:val="16"/>
      <w:szCs w:val="16"/>
    </w:rPr>
  </w:style>
  <w:style w:type="paragraph" w:styleId="CommentText">
    <w:name w:val="annotation text"/>
    <w:basedOn w:val="Normal"/>
    <w:link w:val="CommentTextChar"/>
    <w:uiPriority w:val="99"/>
    <w:semiHidden/>
    <w:unhideWhenUsed/>
    <w:rsid w:val="008C2F90"/>
    <w:pPr>
      <w:spacing w:line="240" w:lineRule="auto"/>
    </w:pPr>
    <w:rPr>
      <w:sz w:val="20"/>
      <w:szCs w:val="20"/>
    </w:rPr>
  </w:style>
  <w:style w:type="character" w:customStyle="1" w:styleId="CommentTextChar">
    <w:name w:val="Comment Text Char"/>
    <w:basedOn w:val="DefaultParagraphFont"/>
    <w:link w:val="CommentText"/>
    <w:uiPriority w:val="99"/>
    <w:semiHidden/>
    <w:rsid w:val="008C2F90"/>
    <w:rPr>
      <w:sz w:val="20"/>
      <w:szCs w:val="20"/>
    </w:rPr>
  </w:style>
  <w:style w:type="paragraph" w:styleId="CommentSubject">
    <w:name w:val="annotation subject"/>
    <w:basedOn w:val="CommentText"/>
    <w:next w:val="CommentText"/>
    <w:link w:val="CommentSubjectChar"/>
    <w:uiPriority w:val="99"/>
    <w:semiHidden/>
    <w:unhideWhenUsed/>
    <w:rsid w:val="008C2F90"/>
    <w:rPr>
      <w:b/>
      <w:bCs/>
    </w:rPr>
  </w:style>
  <w:style w:type="character" w:customStyle="1" w:styleId="CommentSubjectChar">
    <w:name w:val="Comment Subject Char"/>
    <w:basedOn w:val="CommentTextChar"/>
    <w:link w:val="CommentSubject"/>
    <w:uiPriority w:val="99"/>
    <w:semiHidden/>
    <w:rsid w:val="008C2F90"/>
    <w:rPr>
      <w:b/>
      <w:bCs/>
      <w:sz w:val="20"/>
      <w:szCs w:val="20"/>
    </w:rPr>
  </w:style>
  <w:style w:type="paragraph" w:styleId="NormalWeb">
    <w:name w:val="Normal (Web)"/>
    <w:basedOn w:val="Normal"/>
    <w:uiPriority w:val="99"/>
    <w:semiHidden/>
    <w:unhideWhenUsed/>
    <w:rsid w:val="005A080F"/>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GridTable4-Accent6">
    <w:name w:val="Grid Table 4 Accent 6"/>
    <w:basedOn w:val="TableNormal"/>
    <w:uiPriority w:val="49"/>
    <w:rsid w:val="000B7F0F"/>
    <w:pPr>
      <w:spacing w:after="0" w:line="240" w:lineRule="auto"/>
    </w:pPr>
    <w:tblPr>
      <w:tblStyleRowBandSize w:val="1"/>
      <w:tblStyleColBandSize w:val="1"/>
      <w:tblBorders>
        <w:top w:val="single" w:sz="4" w:space="0" w:color="6FC1FA" w:themeColor="accent6" w:themeTint="99"/>
        <w:left w:val="single" w:sz="4" w:space="0" w:color="6FC1FA" w:themeColor="accent6" w:themeTint="99"/>
        <w:bottom w:val="single" w:sz="4" w:space="0" w:color="6FC1FA" w:themeColor="accent6" w:themeTint="99"/>
        <w:right w:val="single" w:sz="4" w:space="0" w:color="6FC1FA" w:themeColor="accent6" w:themeTint="99"/>
        <w:insideH w:val="single" w:sz="4" w:space="0" w:color="6FC1FA" w:themeColor="accent6" w:themeTint="99"/>
        <w:insideV w:val="single" w:sz="4" w:space="0" w:color="6FC1FA" w:themeColor="accent6" w:themeTint="99"/>
      </w:tblBorders>
    </w:tblPr>
    <w:tblStylePr w:type="firstRow">
      <w:rPr>
        <w:b/>
        <w:bCs/>
        <w:color w:val="FFFFFF" w:themeColor="background1"/>
      </w:rPr>
      <w:tblPr/>
      <w:tcPr>
        <w:tcBorders>
          <w:top w:val="single" w:sz="4" w:space="0" w:color="1098F7" w:themeColor="accent6"/>
          <w:left w:val="single" w:sz="4" w:space="0" w:color="1098F7" w:themeColor="accent6"/>
          <w:bottom w:val="single" w:sz="4" w:space="0" w:color="1098F7" w:themeColor="accent6"/>
          <w:right w:val="single" w:sz="4" w:space="0" w:color="1098F7" w:themeColor="accent6"/>
          <w:insideH w:val="nil"/>
          <w:insideV w:val="nil"/>
        </w:tcBorders>
        <w:shd w:val="clear" w:color="auto" w:fill="1098F7" w:themeFill="accent6"/>
      </w:tcPr>
    </w:tblStylePr>
    <w:tblStylePr w:type="lastRow">
      <w:rPr>
        <w:b/>
        <w:bCs/>
      </w:rPr>
      <w:tblPr/>
      <w:tcPr>
        <w:tcBorders>
          <w:top w:val="double" w:sz="4" w:space="0" w:color="1098F7" w:themeColor="accent6"/>
        </w:tcBorders>
      </w:tcPr>
    </w:tblStylePr>
    <w:tblStylePr w:type="firstCol">
      <w:rPr>
        <w:b/>
        <w:bCs/>
      </w:rPr>
    </w:tblStylePr>
    <w:tblStylePr w:type="lastCol">
      <w:rPr>
        <w:b/>
        <w:bCs/>
      </w:rPr>
    </w:tblStylePr>
    <w:tblStylePr w:type="band1Vert">
      <w:tblPr/>
      <w:tcPr>
        <w:shd w:val="clear" w:color="auto" w:fill="CEEAFD" w:themeFill="accent6" w:themeFillTint="33"/>
      </w:tcPr>
    </w:tblStylePr>
    <w:tblStylePr w:type="band1Horz">
      <w:tblPr/>
      <w:tcPr>
        <w:shd w:val="clear" w:color="auto" w:fill="CEEAFD" w:themeFill="accent6" w:themeFillTint="33"/>
      </w:tcPr>
    </w:tblStylePr>
  </w:style>
  <w:style w:type="table" w:styleId="TableGrid">
    <w:name w:val="Table Grid"/>
    <w:basedOn w:val="TableNormal"/>
    <w:uiPriority w:val="39"/>
    <w:rsid w:val="00BE1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587">
      <w:bodyDiv w:val="1"/>
      <w:marLeft w:val="0"/>
      <w:marRight w:val="0"/>
      <w:marTop w:val="0"/>
      <w:marBottom w:val="0"/>
      <w:divBdr>
        <w:top w:val="none" w:sz="0" w:space="0" w:color="auto"/>
        <w:left w:val="none" w:sz="0" w:space="0" w:color="auto"/>
        <w:bottom w:val="none" w:sz="0" w:space="0" w:color="auto"/>
        <w:right w:val="none" w:sz="0" w:space="0" w:color="auto"/>
      </w:divBdr>
    </w:div>
    <w:div w:id="326057833">
      <w:bodyDiv w:val="1"/>
      <w:marLeft w:val="0"/>
      <w:marRight w:val="0"/>
      <w:marTop w:val="0"/>
      <w:marBottom w:val="0"/>
      <w:divBdr>
        <w:top w:val="none" w:sz="0" w:space="0" w:color="auto"/>
        <w:left w:val="none" w:sz="0" w:space="0" w:color="auto"/>
        <w:bottom w:val="none" w:sz="0" w:space="0" w:color="auto"/>
        <w:right w:val="none" w:sz="0" w:space="0" w:color="auto"/>
      </w:divBdr>
    </w:div>
    <w:div w:id="688987097">
      <w:bodyDiv w:val="1"/>
      <w:marLeft w:val="0"/>
      <w:marRight w:val="0"/>
      <w:marTop w:val="0"/>
      <w:marBottom w:val="0"/>
      <w:divBdr>
        <w:top w:val="none" w:sz="0" w:space="0" w:color="auto"/>
        <w:left w:val="none" w:sz="0" w:space="0" w:color="auto"/>
        <w:bottom w:val="none" w:sz="0" w:space="0" w:color="auto"/>
        <w:right w:val="none" w:sz="0" w:space="0" w:color="auto"/>
      </w:divBdr>
      <w:divsChild>
        <w:div w:id="564990431">
          <w:marLeft w:val="1080"/>
          <w:marRight w:val="0"/>
          <w:marTop w:val="100"/>
          <w:marBottom w:val="0"/>
          <w:divBdr>
            <w:top w:val="none" w:sz="0" w:space="0" w:color="auto"/>
            <w:left w:val="none" w:sz="0" w:space="0" w:color="auto"/>
            <w:bottom w:val="none" w:sz="0" w:space="0" w:color="auto"/>
            <w:right w:val="none" w:sz="0" w:space="0" w:color="auto"/>
          </w:divBdr>
        </w:div>
      </w:divsChild>
    </w:div>
    <w:div w:id="1625885674">
      <w:bodyDiv w:val="1"/>
      <w:marLeft w:val="0"/>
      <w:marRight w:val="0"/>
      <w:marTop w:val="0"/>
      <w:marBottom w:val="0"/>
      <w:divBdr>
        <w:top w:val="none" w:sz="0" w:space="0" w:color="auto"/>
        <w:left w:val="none" w:sz="0" w:space="0" w:color="auto"/>
        <w:bottom w:val="none" w:sz="0" w:space="0" w:color="auto"/>
        <w:right w:val="none" w:sz="0" w:space="0" w:color="auto"/>
      </w:divBdr>
    </w:div>
    <w:div w:id="2079404825">
      <w:bodyDiv w:val="1"/>
      <w:marLeft w:val="0"/>
      <w:marRight w:val="0"/>
      <w:marTop w:val="0"/>
      <w:marBottom w:val="0"/>
      <w:divBdr>
        <w:top w:val="none" w:sz="0" w:space="0" w:color="auto"/>
        <w:left w:val="none" w:sz="0" w:space="0" w:color="auto"/>
        <w:bottom w:val="none" w:sz="0" w:space="0" w:color="auto"/>
        <w:right w:val="none" w:sz="0" w:space="0" w:color="auto"/>
      </w:divBdr>
      <w:divsChild>
        <w:div w:id="508717280">
          <w:marLeft w:val="360"/>
          <w:marRight w:val="0"/>
          <w:marTop w:val="200"/>
          <w:marBottom w:val="0"/>
          <w:divBdr>
            <w:top w:val="none" w:sz="0" w:space="0" w:color="auto"/>
            <w:left w:val="none" w:sz="0" w:space="0" w:color="auto"/>
            <w:bottom w:val="none" w:sz="0" w:space="0" w:color="auto"/>
            <w:right w:val="none" w:sz="0" w:space="0" w:color="auto"/>
          </w:divBdr>
        </w:div>
        <w:div w:id="1975719962">
          <w:marLeft w:val="1080"/>
          <w:marRight w:val="0"/>
          <w:marTop w:val="100"/>
          <w:marBottom w:val="0"/>
          <w:divBdr>
            <w:top w:val="none" w:sz="0" w:space="0" w:color="auto"/>
            <w:left w:val="none" w:sz="0" w:space="0" w:color="auto"/>
            <w:bottom w:val="none" w:sz="0" w:space="0" w:color="auto"/>
            <w:right w:val="none" w:sz="0" w:space="0" w:color="auto"/>
          </w:divBdr>
        </w:div>
        <w:div w:id="1351175086">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hyperlink" Target="https://www.ecs.soton.ac.uk/sites/www.ecs.soton.ac.uk/files/logic_problems.pdf" TargetMode="External"/><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template.dotx</Template>
  <TotalTime>1454</TotalTime>
  <Pages>12</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Elaine Duffin</cp:lastModifiedBy>
  <cp:revision>285</cp:revision>
  <dcterms:created xsi:type="dcterms:W3CDTF">2021-07-26T13:37:00Z</dcterms:created>
  <dcterms:modified xsi:type="dcterms:W3CDTF">2023-10-08T13:43:00Z</dcterms:modified>
</cp:coreProperties>
</file>